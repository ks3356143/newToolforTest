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C606" w14:textId="4BC0A9F2" w:rsidR="0096686C" w:rsidRPr="00357D70" w:rsidRDefault="00667107" w:rsidP="0096686C">
      <w:pPr>
        <w:pStyle w:val="1"/>
        <w:tabs>
          <w:tab w:val="left" w:pos="57"/>
        </w:tabs>
        <w:spacing w:before="0" w:after="0" w:line="360" w:lineRule="auto"/>
        <w:rPr>
          <w:b w:val="0"/>
        </w:rPr>
      </w:pPr>
      <w:bookmarkStart w:id="0" w:name="_Toc103604508"/>
      <w:r w:rsidRPr="00357D70">
        <w:rPr>
          <w:b w:val="0"/>
        </w:rPr>
        <w:t>测试</w:t>
      </w:r>
      <w:r w:rsidR="00393B2C" w:rsidRPr="00357D70">
        <w:rPr>
          <w:b w:val="0"/>
        </w:rPr>
        <w:t>记录</w:t>
      </w:r>
      <w:bookmarkStart w:id="1" w:name="_Toc103604512"/>
      <w:bookmarkEnd w:id="0"/>
    </w:p>
    <w:p w14:paraId="1EA665B0" w14:textId="77777777" w:rsidR="005A684F" w:rsidRPr="00357D70" w:rsidRDefault="005A684F" w:rsidP="005A684F">
      <w:r w:rsidRPr="00357D70">
        <w:t>{{%p for item in tables%}}</w:t>
      </w:r>
    </w:p>
    <w:p w14:paraId="39449616" w14:textId="47744032" w:rsidR="005A684F" w:rsidRPr="00357D70" w:rsidRDefault="005A684F" w:rsidP="005A684F">
      <w:r w:rsidRPr="00357D70">
        <w:t>{%p if item.is_begin == ‘1’ %}</w:t>
      </w:r>
    </w:p>
    <w:bookmarkEnd w:id="1"/>
    <w:p w14:paraId="5D8F7BE1" w14:textId="07AEBAF0" w:rsidR="0004161B" w:rsidRPr="00357D70" w:rsidRDefault="005A684F" w:rsidP="00463496">
      <w:pPr>
        <w:pStyle w:val="2"/>
        <w:numPr>
          <w:ilvl w:val="1"/>
          <w:numId w:val="1"/>
        </w:numPr>
        <w:tabs>
          <w:tab w:val="clear" w:pos="921"/>
          <w:tab w:val="num" w:pos="852"/>
        </w:tabs>
        <w:spacing w:line="360" w:lineRule="auto"/>
        <w:ind w:hanging="921"/>
        <w:rPr>
          <w:b w:val="0"/>
          <w:noProof/>
          <w:sz w:val="24"/>
          <w:szCs w:val="24"/>
        </w:rPr>
      </w:pPr>
      <w:r w:rsidRPr="00357D70">
        <w:rPr>
          <w:b w:val="0"/>
          <w:noProof/>
          <w:sz w:val="24"/>
          <w:szCs w:val="24"/>
        </w:rPr>
        <w:t>{{item.cs</w:t>
      </w:r>
      <w:r w:rsidR="00376AC0" w:rsidRPr="00357D70">
        <w:rPr>
          <w:b w:val="0"/>
          <w:noProof/>
          <w:sz w:val="24"/>
          <w:szCs w:val="24"/>
        </w:rPr>
        <w:t>x</w:t>
      </w:r>
      <w:r w:rsidRPr="00357D70">
        <w:rPr>
          <w:b w:val="0"/>
          <w:noProof/>
          <w:sz w:val="24"/>
          <w:szCs w:val="24"/>
        </w:rPr>
        <w:t>_type}}</w:t>
      </w:r>
    </w:p>
    <w:p w14:paraId="34428700" w14:textId="77777777" w:rsidR="00E63036" w:rsidRPr="00357D70" w:rsidRDefault="00E63036" w:rsidP="00E63036">
      <w:r w:rsidRPr="00357D70">
        <w:t>{{%p endif %}}</w:t>
      </w:r>
    </w:p>
    <w:p w14:paraId="220D46CC" w14:textId="73A26A57" w:rsidR="005A684F" w:rsidRPr="00357D70" w:rsidRDefault="00E63036" w:rsidP="005A684F">
      <w:r w:rsidRPr="00357D70">
        <w:t>{%p if item.is_first == ‘1’ %}</w:t>
      </w:r>
    </w:p>
    <w:p w14:paraId="64904FF0" w14:textId="094C732B" w:rsidR="000B431E" w:rsidRPr="00357D70" w:rsidRDefault="00E63036" w:rsidP="00463496">
      <w:pPr>
        <w:pStyle w:val="30"/>
        <w:numPr>
          <w:ilvl w:val="2"/>
          <w:numId w:val="1"/>
        </w:numPr>
        <w:spacing w:line="360" w:lineRule="auto"/>
        <w:rPr>
          <w:rFonts w:eastAsia="黑体"/>
          <w:sz w:val="24"/>
          <w:szCs w:val="24"/>
        </w:rPr>
      </w:pPr>
      <w:r w:rsidRPr="00357D70">
        <w:rPr>
          <w:rFonts w:eastAsia="黑体"/>
          <w:sz w:val="24"/>
          <w:szCs w:val="24"/>
        </w:rPr>
        <w:t>{{item.csx_</w:t>
      </w:r>
      <w:r w:rsidR="00A0163A" w:rsidRPr="00357D70">
        <w:rPr>
          <w:rFonts w:eastAsia="黑体"/>
          <w:sz w:val="24"/>
          <w:szCs w:val="24"/>
        </w:rPr>
        <w:t>name</w:t>
      </w:r>
      <w:r w:rsidRPr="00357D70">
        <w:rPr>
          <w:rFonts w:eastAsia="黑体"/>
          <w:sz w:val="24"/>
          <w:szCs w:val="24"/>
        </w:rPr>
        <w:t>}}</w:t>
      </w:r>
    </w:p>
    <w:p w14:paraId="14F298B5" w14:textId="22346DFE" w:rsidR="00E63036" w:rsidRPr="00357D70" w:rsidRDefault="00E63036" w:rsidP="00E63036">
      <w:r w:rsidRPr="00357D70">
        <w:t>{{%p endif %}}</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{{item.mingcheng}}</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{{item.</w:t>
            </w:r>
            <w:r w:rsidRPr="00357D70">
              <w:rPr>
                <w:bCs/>
                <w:sz w:val="21"/>
                <w:szCs w:val="21"/>
              </w:rPr>
              <w:t>biaoshi</w:t>
            </w:r>
            <w:r w:rsidRPr="00357D70">
              <w:rPr>
                <w:bCs/>
                <w:sz w:val="21"/>
                <w:szCs w:val="21"/>
              </w:rPr>
              <w:t>}}</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{{item.</w:t>
            </w:r>
            <w:r w:rsidRPr="00357D70">
              <w:rPr>
                <w:bCs/>
                <w:sz w:val="21"/>
                <w:szCs w:val="21"/>
              </w:rPr>
              <w:t>zhuizong</w:t>
            </w:r>
            <w:r w:rsidRPr="00357D70">
              <w:rPr>
                <w:bCs/>
                <w:sz w:val="21"/>
                <w:szCs w:val="21"/>
              </w:rPr>
              <w:t>}}</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{{item.</w:t>
            </w:r>
            <w:r w:rsidRPr="00357D70">
              <w:rPr>
                <w:bCs/>
                <w:sz w:val="21"/>
                <w:szCs w:val="21"/>
              </w:rPr>
              <w:t>zongsu</w:t>
            </w:r>
            <w:r w:rsidRPr="00357D70">
              <w:rPr>
                <w:bCs/>
                <w:sz w:val="21"/>
                <w:szCs w:val="21"/>
              </w:rPr>
              <w:t>}}</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{{item.</w:t>
            </w:r>
            <w:r w:rsidRPr="00357D70">
              <w:rPr>
                <w:bCs/>
                <w:sz w:val="21"/>
                <w:szCs w:val="21"/>
              </w:rPr>
              <w:t>chushihua</w:t>
            </w:r>
            <w:r w:rsidRPr="00357D70">
              <w:rPr>
                <w:bCs/>
                <w:sz w:val="21"/>
                <w:szCs w:val="21"/>
              </w:rPr>
              <w:t>}}</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{{item.</w:t>
            </w:r>
            <w:r w:rsidRPr="00357D70">
              <w:rPr>
                <w:bCs/>
                <w:sz w:val="21"/>
                <w:szCs w:val="21"/>
              </w:rPr>
              <w:t>qianti</w:t>
            </w:r>
            <w:r w:rsidRPr="00357D70">
              <w:rPr>
                <w:bCs/>
                <w:sz w:val="21"/>
                <w:szCs w:val="21"/>
              </w:rPr>
              <w:t>}}</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4C2DEE" w:rsidRPr="00357D70" w14:paraId="238BEBCF" w14:textId="77777777" w:rsidTr="007417A2">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54BE4C8F" w14:textId="60BCF6AC" w:rsidR="004C2DEE" w:rsidRPr="00357D70" w:rsidRDefault="004C2DEE" w:rsidP="0044450B">
            <w:pPr>
              <w:rPr>
                <w:noProof/>
                <w:sz w:val="21"/>
                <w:szCs w:val="21"/>
              </w:rPr>
            </w:pPr>
            <w:r w:rsidRPr="00357D70">
              <w:rPr>
                <w:sz w:val="21"/>
                <w:szCs w:val="21"/>
              </w:rPr>
              <w:t>{%tr for i in item.zuhe%}</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{{i.xuhao}}</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{{i.buzhou}}</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{{i.yuqi}}</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4C2DEE" w:rsidRPr="00357D70" w14:paraId="0FD14F6E" w14:textId="77777777" w:rsidTr="00E11057">
        <w:tc>
          <w:tcPr>
            <w:tcW w:w="9628" w:type="dxa"/>
            <w:gridSpan w:val="11"/>
            <w:tcBorders>
              <w:top w:val="single" w:sz="4" w:space="0" w:color="auto"/>
              <w:left w:val="single" w:sz="4" w:space="0" w:color="auto"/>
              <w:bottom w:val="single" w:sz="4" w:space="0" w:color="auto"/>
              <w:right w:val="single" w:sz="4" w:space="0" w:color="auto"/>
            </w:tcBorders>
            <w:vAlign w:val="center"/>
          </w:tcPr>
          <w:p w14:paraId="1659D872" w14:textId="5C661D03" w:rsidR="004C2DEE" w:rsidRPr="00357D70" w:rsidRDefault="004C2DEE" w:rsidP="0044450B">
            <w:pPr>
              <w:rPr>
                <w:noProof/>
                <w:sz w:val="21"/>
                <w:szCs w:val="21"/>
              </w:rPr>
            </w:pPr>
            <w:r w:rsidRPr="00357D70">
              <w:rPr>
                <w:sz w:val="21"/>
                <w:szCs w:val="21"/>
              </w:rPr>
              <w:t>{%tr endfor%}</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w:t>
            </w:r>
            <w:r w:rsidR="00B321DB">
              <w:rPr>
                <w:noProof/>
                <w:sz w:val="21"/>
                <w:szCs w:val="21"/>
              </w:rPr>
              <w:t>shijian</w:t>
            </w:r>
            <w:r w:rsidRPr="00357D70">
              <w:rPr>
                <w:noProof/>
                <w:sz w:val="21"/>
                <w:szCs w:val="21"/>
              </w:rPr>
              <w:t>}}</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w:t>
            </w:r>
            <w:r w:rsidR="00843865" w:rsidRPr="00357D70">
              <w:rPr>
                <w:noProof/>
                <w:sz w:val="21"/>
                <w:szCs w:val="21"/>
              </w:rPr>
              <w:t>cs_</w:t>
            </w:r>
            <w:r w:rsidRPr="00357D70">
              <w:rPr>
                <w:noProof/>
                <w:sz w:val="21"/>
                <w:szCs w:val="21"/>
              </w:rPr>
              <w:t>renyuan}}</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w:t>
            </w:r>
            <w:r w:rsidRPr="00357D70">
              <w:rPr>
                <w:noProof/>
                <w:sz w:val="21"/>
                <w:szCs w:val="21"/>
              </w:rPr>
              <w:t>jc</w:t>
            </w:r>
            <w:r w:rsidRPr="00357D70">
              <w:rPr>
                <w:noProof/>
                <w:sz w:val="21"/>
                <w:szCs w:val="21"/>
              </w:rPr>
              <w:t>_</w:t>
            </w:r>
            <w:r w:rsidRPr="00357D70">
              <w:rPr>
                <w:noProof/>
                <w:sz w:val="21"/>
                <w:szCs w:val="21"/>
              </w:rPr>
              <w:t>renyuan</w:t>
            </w:r>
            <w:r w:rsidRPr="00357D70">
              <w:rPr>
                <w:noProof/>
                <w:sz w:val="21"/>
                <w:szCs w:val="21"/>
              </w:rPr>
              <w:t>}}</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p w14:paraId="0CA45765" w14:textId="020D1A07" w:rsidR="00F62CEE" w:rsidRPr="00357D70" w:rsidRDefault="00F62CEE" w:rsidP="00F62CEE">
      <w:r w:rsidRPr="00357D70">
        <w:t>{{%p endfor %}}</w:t>
      </w:r>
    </w:p>
    <w:p w14:paraId="7D5A3B5B" w14:textId="77777777" w:rsidR="000A411E" w:rsidRPr="00357D70" w:rsidRDefault="000A411E" w:rsidP="00C14855">
      <w:pPr>
        <w:pStyle w:val="1"/>
        <w:numPr>
          <w:ilvl w:val="0"/>
          <w:numId w:val="19"/>
        </w:numPr>
        <w:spacing w:before="0" w:after="0" w:line="360" w:lineRule="auto"/>
        <w:rPr>
          <w:b w:val="0"/>
        </w:rPr>
      </w:pPr>
      <w:bookmarkStart w:id="2" w:name="_Toc33103838"/>
      <w:bookmarkStart w:id="3" w:name="_Toc103604520"/>
      <w:bookmarkStart w:id="4" w:name="_Toc175106970"/>
      <w:bookmarkStart w:id="5" w:name="_Toc245799857"/>
      <w:bookmarkStart w:id="6" w:name="_Toc140925230"/>
      <w:bookmarkStart w:id="7" w:name="_Toc316737796"/>
      <w:bookmarkStart w:id="8" w:name="_Toc134851929"/>
      <w:bookmarkStart w:id="9" w:name="_Toc137365093"/>
      <w:bookmarkStart w:id="10" w:name="_Toc148775273"/>
      <w:bookmarkStart w:id="11" w:name="_Toc181409419"/>
      <w:bookmarkStart w:id="12" w:name="_Toc181417232"/>
      <w:bookmarkStart w:id="13" w:name="_Toc181433491"/>
      <w:bookmarkStart w:id="14" w:name="_Toc245799632"/>
      <w:r w:rsidRPr="00357D70">
        <w:rPr>
          <w:b w:val="0"/>
        </w:rPr>
        <w:t>文档审查单</w:t>
      </w:r>
      <w:bookmarkEnd w:id="2"/>
      <w:bookmarkEnd w:id="3"/>
    </w:p>
    <w:p w14:paraId="09A40CB8" w14:textId="77777777" w:rsidR="000A411E" w:rsidRPr="00357D70" w:rsidRDefault="000A411E" w:rsidP="00C14855">
      <w:pPr>
        <w:pStyle w:val="2"/>
        <w:numPr>
          <w:ilvl w:val="0"/>
          <w:numId w:val="18"/>
        </w:numPr>
        <w:spacing w:line="360" w:lineRule="auto"/>
        <w:jc w:val="left"/>
        <w:rPr>
          <w:b w:val="0"/>
          <w:sz w:val="24"/>
          <w:szCs w:val="24"/>
        </w:rPr>
      </w:pPr>
      <w:r w:rsidRPr="00357D70">
        <w:rPr>
          <w:b w:val="0"/>
          <w:sz w:val="24"/>
          <w:szCs w:val="24"/>
        </w:rPr>
        <w:t xml:space="preserve"> </w:t>
      </w:r>
      <w:bookmarkStart w:id="15" w:name="_Toc33103839"/>
      <w:bookmarkStart w:id="16" w:name="_Toc103604521"/>
      <w:r w:rsidRPr="00357D70">
        <w:rPr>
          <w:b w:val="0"/>
          <w:sz w:val="24"/>
          <w:szCs w:val="24"/>
        </w:rPr>
        <w:t>软件文档齐套性检查单</w:t>
      </w:r>
      <w:bookmarkEnd w:id="15"/>
      <w:bookmarkEnd w:id="16"/>
    </w:p>
    <w:p w14:paraId="7588AFA7" w14:textId="77777777" w:rsidR="00AF6E84" w:rsidRPr="00357D70" w:rsidRDefault="00AF6E84" w:rsidP="00AF6E84">
      <w:pPr>
        <w:adjustRightInd w:val="0"/>
        <w:snapToGrid w:val="0"/>
        <w:spacing w:line="360" w:lineRule="auto"/>
        <w:jc w:val="center"/>
        <w:rPr>
          <w:rFonts w:eastAsia="黑体"/>
          <w:sz w:val="21"/>
          <w:szCs w:val="21"/>
        </w:rPr>
      </w:pPr>
      <w:r w:rsidRPr="00357D70">
        <w:rPr>
          <w:rFonts w:eastAsia="黑体"/>
          <w:sz w:val="21"/>
          <w:szCs w:val="21"/>
        </w:rPr>
        <w:t>软件文档齐套性检查单</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5"/>
        <w:gridCol w:w="2767"/>
        <w:gridCol w:w="1710"/>
        <w:gridCol w:w="1710"/>
        <w:gridCol w:w="1666"/>
      </w:tblGrid>
      <w:tr w:rsidR="00FF1D56" w:rsidRPr="00357D70" w14:paraId="6B151DBF" w14:textId="77777777" w:rsidTr="00AF7ADE">
        <w:tc>
          <w:tcPr>
            <w:tcW w:w="675" w:type="dxa"/>
            <w:shd w:val="clear" w:color="auto" w:fill="auto"/>
          </w:tcPr>
          <w:p w14:paraId="17C79E72" w14:textId="77777777" w:rsidR="00AF6E84" w:rsidRPr="00357D70" w:rsidRDefault="00AF6E84" w:rsidP="00AF7ADE">
            <w:pPr>
              <w:adjustRightInd w:val="0"/>
              <w:snapToGrid w:val="0"/>
              <w:jc w:val="center"/>
              <w:rPr>
                <w:rFonts w:eastAsia="黑体"/>
                <w:kern w:val="0"/>
                <w:sz w:val="21"/>
                <w:szCs w:val="21"/>
              </w:rPr>
            </w:pPr>
            <w:r w:rsidRPr="00357D70">
              <w:rPr>
                <w:rFonts w:eastAsia="黑体"/>
                <w:kern w:val="0"/>
                <w:sz w:val="21"/>
                <w:szCs w:val="21"/>
              </w:rPr>
              <w:t>序号</w:t>
            </w:r>
          </w:p>
        </w:tc>
        <w:tc>
          <w:tcPr>
            <w:tcW w:w="2767" w:type="dxa"/>
            <w:shd w:val="clear" w:color="auto" w:fill="auto"/>
          </w:tcPr>
          <w:p w14:paraId="601629CB" w14:textId="77777777" w:rsidR="00AF6E84" w:rsidRPr="00357D70" w:rsidRDefault="00AF6E84" w:rsidP="00AF7ADE">
            <w:pPr>
              <w:adjustRightInd w:val="0"/>
              <w:snapToGrid w:val="0"/>
              <w:jc w:val="center"/>
              <w:rPr>
                <w:rFonts w:eastAsia="黑体"/>
                <w:kern w:val="0"/>
                <w:sz w:val="21"/>
                <w:szCs w:val="21"/>
              </w:rPr>
            </w:pPr>
            <w:r w:rsidRPr="00357D70">
              <w:rPr>
                <w:rFonts w:eastAsia="黑体"/>
                <w:kern w:val="0"/>
                <w:sz w:val="21"/>
                <w:szCs w:val="21"/>
              </w:rPr>
              <w:t>审查内容</w:t>
            </w:r>
          </w:p>
        </w:tc>
        <w:tc>
          <w:tcPr>
            <w:tcW w:w="1710" w:type="dxa"/>
            <w:shd w:val="clear" w:color="auto" w:fill="auto"/>
          </w:tcPr>
          <w:p w14:paraId="4D4E3B4B" w14:textId="77777777" w:rsidR="00AF6E84" w:rsidRPr="00357D70" w:rsidRDefault="00AF6E84" w:rsidP="00AF7ADE">
            <w:pPr>
              <w:adjustRightInd w:val="0"/>
              <w:snapToGrid w:val="0"/>
              <w:jc w:val="center"/>
              <w:rPr>
                <w:rFonts w:eastAsia="黑体"/>
                <w:kern w:val="0"/>
                <w:sz w:val="21"/>
                <w:szCs w:val="21"/>
              </w:rPr>
            </w:pPr>
            <w:r w:rsidRPr="00357D70">
              <w:rPr>
                <w:rFonts w:eastAsia="黑体"/>
                <w:kern w:val="0"/>
                <w:sz w:val="21"/>
                <w:szCs w:val="21"/>
              </w:rPr>
              <w:t>期望结果</w:t>
            </w:r>
          </w:p>
        </w:tc>
        <w:tc>
          <w:tcPr>
            <w:tcW w:w="1710" w:type="dxa"/>
            <w:shd w:val="clear" w:color="auto" w:fill="auto"/>
          </w:tcPr>
          <w:p w14:paraId="4D459153" w14:textId="77777777" w:rsidR="00AF6E84" w:rsidRPr="00357D70" w:rsidRDefault="00AF6E84" w:rsidP="00AF7ADE">
            <w:pPr>
              <w:adjustRightInd w:val="0"/>
              <w:snapToGrid w:val="0"/>
              <w:jc w:val="center"/>
              <w:rPr>
                <w:rFonts w:eastAsia="黑体"/>
                <w:kern w:val="0"/>
                <w:sz w:val="21"/>
                <w:szCs w:val="21"/>
              </w:rPr>
            </w:pPr>
            <w:r w:rsidRPr="00357D70">
              <w:rPr>
                <w:rFonts w:eastAsia="黑体"/>
                <w:kern w:val="0"/>
                <w:sz w:val="21"/>
                <w:szCs w:val="21"/>
              </w:rPr>
              <w:t>审查结果</w:t>
            </w:r>
          </w:p>
        </w:tc>
        <w:tc>
          <w:tcPr>
            <w:tcW w:w="1666" w:type="dxa"/>
          </w:tcPr>
          <w:p w14:paraId="00E4F845" w14:textId="77777777" w:rsidR="00AF6E84" w:rsidRPr="00357D70" w:rsidRDefault="00AF6E84" w:rsidP="00AF7ADE">
            <w:pPr>
              <w:adjustRightInd w:val="0"/>
              <w:snapToGrid w:val="0"/>
              <w:jc w:val="center"/>
              <w:rPr>
                <w:rFonts w:eastAsia="黑体"/>
                <w:kern w:val="0"/>
                <w:sz w:val="21"/>
                <w:szCs w:val="21"/>
              </w:rPr>
            </w:pPr>
            <w:r w:rsidRPr="00357D70">
              <w:rPr>
                <w:rFonts w:eastAsia="黑体"/>
                <w:kern w:val="0"/>
                <w:sz w:val="21"/>
                <w:szCs w:val="21"/>
              </w:rPr>
              <w:t>备注</w:t>
            </w:r>
          </w:p>
        </w:tc>
      </w:tr>
      <w:tr w:rsidR="00FF1D56" w:rsidRPr="00357D70" w14:paraId="1749B08B" w14:textId="77777777" w:rsidTr="00D07935">
        <w:tc>
          <w:tcPr>
            <w:tcW w:w="675" w:type="dxa"/>
            <w:shd w:val="clear" w:color="auto" w:fill="auto"/>
            <w:vAlign w:val="center"/>
          </w:tcPr>
          <w:p w14:paraId="24230873"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w:t>
            </w:r>
          </w:p>
        </w:tc>
        <w:tc>
          <w:tcPr>
            <w:tcW w:w="2767" w:type="dxa"/>
            <w:shd w:val="clear" w:color="auto" w:fill="auto"/>
          </w:tcPr>
          <w:p w14:paraId="6F07DD8B" w14:textId="77777777" w:rsidR="00AF6E84" w:rsidRPr="00357D70" w:rsidRDefault="00AF6E84" w:rsidP="00AF7ADE">
            <w:pPr>
              <w:autoSpaceDE w:val="0"/>
              <w:autoSpaceDN w:val="0"/>
              <w:adjustRightInd w:val="0"/>
              <w:snapToGrid w:val="0"/>
              <w:jc w:val="left"/>
              <w:rPr>
                <w:sz w:val="21"/>
                <w:szCs w:val="21"/>
              </w:rPr>
            </w:pPr>
            <w:r w:rsidRPr="00357D70">
              <w:rPr>
                <w:sz w:val="21"/>
                <w:szCs w:val="21"/>
              </w:rPr>
              <w:t>是否具有依据文件（研制总要求等）</w:t>
            </w:r>
          </w:p>
        </w:tc>
        <w:tc>
          <w:tcPr>
            <w:tcW w:w="1710" w:type="dxa"/>
            <w:shd w:val="clear" w:color="auto" w:fill="auto"/>
            <w:vAlign w:val="center"/>
          </w:tcPr>
          <w:p w14:paraId="1BCB1F6D"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5A814AE0"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2D2248A5" w14:textId="77777777" w:rsidR="00AF6E84" w:rsidRPr="00357D70" w:rsidRDefault="00AF6E84" w:rsidP="006A1049">
            <w:pPr>
              <w:adjustRightInd w:val="0"/>
              <w:snapToGrid w:val="0"/>
              <w:jc w:val="center"/>
              <w:rPr>
                <w:rFonts w:eastAsia="黑体"/>
                <w:kern w:val="0"/>
                <w:sz w:val="21"/>
                <w:szCs w:val="21"/>
              </w:rPr>
            </w:pPr>
          </w:p>
        </w:tc>
      </w:tr>
      <w:tr w:rsidR="00FF1D56" w:rsidRPr="00357D70" w14:paraId="01B3FAC6" w14:textId="77777777" w:rsidTr="00D07935">
        <w:tc>
          <w:tcPr>
            <w:tcW w:w="675" w:type="dxa"/>
            <w:shd w:val="clear" w:color="auto" w:fill="auto"/>
            <w:vAlign w:val="center"/>
          </w:tcPr>
          <w:p w14:paraId="01068CBB"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2</w:t>
            </w:r>
          </w:p>
        </w:tc>
        <w:tc>
          <w:tcPr>
            <w:tcW w:w="2767" w:type="dxa"/>
            <w:shd w:val="clear" w:color="auto" w:fill="auto"/>
          </w:tcPr>
          <w:p w14:paraId="7351994E" w14:textId="77777777" w:rsidR="00AF6E84" w:rsidRPr="00357D70" w:rsidRDefault="00AF6E84" w:rsidP="00AF7ADE">
            <w:pPr>
              <w:adjustRightInd w:val="0"/>
              <w:snapToGrid w:val="0"/>
              <w:rPr>
                <w:sz w:val="21"/>
                <w:szCs w:val="21"/>
              </w:rPr>
            </w:pPr>
            <w:r w:rsidRPr="00357D70">
              <w:rPr>
                <w:sz w:val="21"/>
                <w:szCs w:val="21"/>
              </w:rPr>
              <w:t>是否具有开发计划（包括质量保证计划和配置管理计划）</w:t>
            </w:r>
          </w:p>
        </w:tc>
        <w:tc>
          <w:tcPr>
            <w:tcW w:w="1710" w:type="dxa"/>
            <w:shd w:val="clear" w:color="auto" w:fill="auto"/>
            <w:vAlign w:val="center"/>
          </w:tcPr>
          <w:p w14:paraId="1C732818" w14:textId="77777777" w:rsidR="00AF6E84" w:rsidRPr="00357D70" w:rsidRDefault="00AF6E84" w:rsidP="006A1049">
            <w:pPr>
              <w:adjustRightInd w:val="0"/>
              <w:snapToGrid w:val="0"/>
              <w:jc w:val="center"/>
              <w:rPr>
                <w:sz w:val="21"/>
                <w:szCs w:val="21"/>
              </w:rPr>
            </w:pPr>
            <w:r w:rsidRPr="00357D70">
              <w:rPr>
                <w:kern w:val="0"/>
                <w:sz w:val="21"/>
                <w:szCs w:val="21"/>
              </w:rPr>
              <w:t>Y</w:t>
            </w:r>
          </w:p>
        </w:tc>
        <w:tc>
          <w:tcPr>
            <w:tcW w:w="1710" w:type="dxa"/>
            <w:shd w:val="clear" w:color="auto" w:fill="auto"/>
            <w:vAlign w:val="center"/>
          </w:tcPr>
          <w:p w14:paraId="08D5EF2C"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12452548" w14:textId="77777777" w:rsidR="00AF6E84" w:rsidRPr="00357D70" w:rsidRDefault="00AF6E84" w:rsidP="006A1049">
            <w:pPr>
              <w:adjustRightInd w:val="0"/>
              <w:snapToGrid w:val="0"/>
              <w:jc w:val="center"/>
              <w:rPr>
                <w:rFonts w:eastAsia="黑体"/>
                <w:kern w:val="0"/>
                <w:sz w:val="21"/>
                <w:szCs w:val="21"/>
              </w:rPr>
            </w:pPr>
          </w:p>
        </w:tc>
      </w:tr>
      <w:tr w:rsidR="00FF1D56" w:rsidRPr="00357D70" w14:paraId="73D0898C" w14:textId="77777777" w:rsidTr="00D07935">
        <w:tc>
          <w:tcPr>
            <w:tcW w:w="675" w:type="dxa"/>
            <w:shd w:val="clear" w:color="auto" w:fill="auto"/>
            <w:vAlign w:val="center"/>
          </w:tcPr>
          <w:p w14:paraId="70A83992"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lastRenderedPageBreak/>
              <w:t>3</w:t>
            </w:r>
          </w:p>
        </w:tc>
        <w:tc>
          <w:tcPr>
            <w:tcW w:w="2767" w:type="dxa"/>
            <w:shd w:val="clear" w:color="auto" w:fill="auto"/>
          </w:tcPr>
          <w:p w14:paraId="00B5865D" w14:textId="77777777" w:rsidR="00AF6E84" w:rsidRPr="00357D70" w:rsidRDefault="00AF6E84" w:rsidP="00AF7ADE">
            <w:pPr>
              <w:adjustRightInd w:val="0"/>
              <w:snapToGrid w:val="0"/>
              <w:rPr>
                <w:sz w:val="21"/>
                <w:szCs w:val="21"/>
              </w:rPr>
            </w:pPr>
            <w:r w:rsidRPr="00357D70">
              <w:rPr>
                <w:sz w:val="21"/>
                <w:szCs w:val="21"/>
              </w:rPr>
              <w:t>是否具有需求规格说明</w:t>
            </w:r>
          </w:p>
        </w:tc>
        <w:tc>
          <w:tcPr>
            <w:tcW w:w="1710" w:type="dxa"/>
            <w:shd w:val="clear" w:color="auto" w:fill="auto"/>
            <w:vAlign w:val="center"/>
          </w:tcPr>
          <w:p w14:paraId="4EF04C9D"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73B81107"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777237B8" w14:textId="77777777" w:rsidR="00AF6E84" w:rsidRPr="00357D70" w:rsidRDefault="00AF6E84" w:rsidP="006A1049">
            <w:pPr>
              <w:adjustRightInd w:val="0"/>
              <w:snapToGrid w:val="0"/>
              <w:jc w:val="center"/>
              <w:rPr>
                <w:rFonts w:eastAsia="黑体"/>
                <w:kern w:val="0"/>
                <w:sz w:val="21"/>
                <w:szCs w:val="21"/>
              </w:rPr>
            </w:pPr>
          </w:p>
        </w:tc>
      </w:tr>
      <w:tr w:rsidR="00FF1D56" w:rsidRPr="00357D70" w14:paraId="4100B86D" w14:textId="77777777" w:rsidTr="00D07935">
        <w:tc>
          <w:tcPr>
            <w:tcW w:w="675" w:type="dxa"/>
            <w:shd w:val="clear" w:color="auto" w:fill="auto"/>
            <w:vAlign w:val="center"/>
          </w:tcPr>
          <w:p w14:paraId="2239BBDE"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4</w:t>
            </w:r>
          </w:p>
        </w:tc>
        <w:tc>
          <w:tcPr>
            <w:tcW w:w="2767" w:type="dxa"/>
            <w:shd w:val="clear" w:color="auto" w:fill="auto"/>
          </w:tcPr>
          <w:p w14:paraId="1BE8FECE" w14:textId="77777777" w:rsidR="00AF6E84" w:rsidRPr="00357D70" w:rsidRDefault="00AF6E84" w:rsidP="00AF7ADE">
            <w:pPr>
              <w:adjustRightInd w:val="0"/>
              <w:snapToGrid w:val="0"/>
              <w:rPr>
                <w:sz w:val="21"/>
                <w:szCs w:val="21"/>
              </w:rPr>
            </w:pPr>
            <w:r w:rsidRPr="00357D70">
              <w:rPr>
                <w:sz w:val="21"/>
                <w:szCs w:val="21"/>
              </w:rPr>
              <w:t>是否具有设计说明</w:t>
            </w:r>
          </w:p>
        </w:tc>
        <w:tc>
          <w:tcPr>
            <w:tcW w:w="1710" w:type="dxa"/>
            <w:shd w:val="clear" w:color="auto" w:fill="auto"/>
            <w:vAlign w:val="center"/>
          </w:tcPr>
          <w:p w14:paraId="5483DF6E"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621F5A72"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67DDBF4C" w14:textId="77777777" w:rsidR="00AF6E84" w:rsidRPr="00357D70" w:rsidRDefault="00AF6E84" w:rsidP="006A1049">
            <w:pPr>
              <w:adjustRightInd w:val="0"/>
              <w:snapToGrid w:val="0"/>
              <w:jc w:val="center"/>
              <w:rPr>
                <w:rFonts w:eastAsia="黑体"/>
                <w:kern w:val="0"/>
                <w:sz w:val="21"/>
                <w:szCs w:val="21"/>
              </w:rPr>
            </w:pPr>
          </w:p>
        </w:tc>
      </w:tr>
      <w:tr w:rsidR="00FF1D56" w:rsidRPr="00357D70" w14:paraId="60EF54E7" w14:textId="77777777" w:rsidTr="00D07935">
        <w:tc>
          <w:tcPr>
            <w:tcW w:w="675" w:type="dxa"/>
            <w:shd w:val="clear" w:color="auto" w:fill="auto"/>
            <w:vAlign w:val="center"/>
          </w:tcPr>
          <w:p w14:paraId="53B00410"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5</w:t>
            </w:r>
          </w:p>
        </w:tc>
        <w:tc>
          <w:tcPr>
            <w:tcW w:w="2767" w:type="dxa"/>
            <w:shd w:val="clear" w:color="auto" w:fill="auto"/>
          </w:tcPr>
          <w:p w14:paraId="2298CB2E" w14:textId="77777777" w:rsidR="00AF6E84" w:rsidRPr="00357D70" w:rsidRDefault="00AF6E84" w:rsidP="00AF7ADE">
            <w:pPr>
              <w:adjustRightInd w:val="0"/>
              <w:snapToGrid w:val="0"/>
              <w:rPr>
                <w:sz w:val="21"/>
                <w:szCs w:val="21"/>
              </w:rPr>
            </w:pPr>
            <w:r w:rsidRPr="00357D70">
              <w:rPr>
                <w:sz w:val="21"/>
                <w:szCs w:val="21"/>
              </w:rPr>
              <w:t>是否具有（包括概要设计和详细设计）</w:t>
            </w:r>
          </w:p>
        </w:tc>
        <w:tc>
          <w:tcPr>
            <w:tcW w:w="1710" w:type="dxa"/>
            <w:shd w:val="clear" w:color="auto" w:fill="auto"/>
            <w:vAlign w:val="center"/>
          </w:tcPr>
          <w:p w14:paraId="5AB776BB"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4B52C7AA"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41C29588" w14:textId="77777777" w:rsidR="00AF6E84" w:rsidRPr="00357D70" w:rsidRDefault="00AF6E84" w:rsidP="006A1049">
            <w:pPr>
              <w:adjustRightInd w:val="0"/>
              <w:snapToGrid w:val="0"/>
              <w:jc w:val="center"/>
              <w:rPr>
                <w:rFonts w:eastAsia="黑体"/>
                <w:kern w:val="0"/>
                <w:sz w:val="21"/>
                <w:szCs w:val="21"/>
              </w:rPr>
            </w:pPr>
          </w:p>
        </w:tc>
      </w:tr>
      <w:tr w:rsidR="00FF1D56" w:rsidRPr="00357D70" w14:paraId="7D7F5EE9" w14:textId="77777777" w:rsidTr="00D07935">
        <w:tc>
          <w:tcPr>
            <w:tcW w:w="675" w:type="dxa"/>
            <w:shd w:val="clear" w:color="auto" w:fill="auto"/>
            <w:vAlign w:val="center"/>
          </w:tcPr>
          <w:p w14:paraId="5898FB3B"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6</w:t>
            </w:r>
          </w:p>
        </w:tc>
        <w:tc>
          <w:tcPr>
            <w:tcW w:w="2767" w:type="dxa"/>
            <w:shd w:val="clear" w:color="auto" w:fill="auto"/>
          </w:tcPr>
          <w:p w14:paraId="7FEAF40D" w14:textId="77777777" w:rsidR="00AF6E84" w:rsidRPr="00357D70" w:rsidRDefault="00AF6E84" w:rsidP="00AF7ADE">
            <w:pPr>
              <w:adjustRightInd w:val="0"/>
              <w:snapToGrid w:val="0"/>
              <w:rPr>
                <w:sz w:val="21"/>
                <w:szCs w:val="21"/>
              </w:rPr>
            </w:pPr>
            <w:r w:rsidRPr="00357D70">
              <w:rPr>
                <w:sz w:val="21"/>
                <w:szCs w:val="21"/>
              </w:rPr>
              <w:t>是否具有单元测试计划</w:t>
            </w:r>
          </w:p>
        </w:tc>
        <w:tc>
          <w:tcPr>
            <w:tcW w:w="1710" w:type="dxa"/>
            <w:shd w:val="clear" w:color="auto" w:fill="auto"/>
            <w:vAlign w:val="center"/>
          </w:tcPr>
          <w:p w14:paraId="73A18CF5"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17A9851F"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5D64C250" w14:textId="77777777" w:rsidR="00AF6E84" w:rsidRPr="00357D70" w:rsidRDefault="00AF6E84" w:rsidP="006A1049">
            <w:pPr>
              <w:adjustRightInd w:val="0"/>
              <w:snapToGrid w:val="0"/>
              <w:jc w:val="center"/>
              <w:rPr>
                <w:rFonts w:eastAsia="黑体"/>
                <w:kern w:val="0"/>
                <w:sz w:val="21"/>
                <w:szCs w:val="21"/>
              </w:rPr>
            </w:pPr>
          </w:p>
        </w:tc>
      </w:tr>
      <w:tr w:rsidR="00FF1D56" w:rsidRPr="00357D70" w14:paraId="69C9D30E" w14:textId="77777777" w:rsidTr="00D07935">
        <w:tc>
          <w:tcPr>
            <w:tcW w:w="675" w:type="dxa"/>
            <w:shd w:val="clear" w:color="auto" w:fill="auto"/>
            <w:vAlign w:val="center"/>
          </w:tcPr>
          <w:p w14:paraId="1A690769"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7</w:t>
            </w:r>
          </w:p>
        </w:tc>
        <w:tc>
          <w:tcPr>
            <w:tcW w:w="2767" w:type="dxa"/>
            <w:shd w:val="clear" w:color="auto" w:fill="auto"/>
          </w:tcPr>
          <w:p w14:paraId="4A4DF6E0" w14:textId="77777777" w:rsidR="00AF6E84" w:rsidRPr="00357D70" w:rsidRDefault="00AF6E84" w:rsidP="00AF7ADE">
            <w:pPr>
              <w:adjustRightInd w:val="0"/>
              <w:snapToGrid w:val="0"/>
              <w:rPr>
                <w:sz w:val="21"/>
                <w:szCs w:val="21"/>
              </w:rPr>
            </w:pPr>
            <w:r w:rsidRPr="00357D70">
              <w:rPr>
                <w:sz w:val="21"/>
                <w:szCs w:val="21"/>
              </w:rPr>
              <w:t>是否具有单元测试说明</w:t>
            </w:r>
          </w:p>
        </w:tc>
        <w:tc>
          <w:tcPr>
            <w:tcW w:w="1710" w:type="dxa"/>
            <w:shd w:val="clear" w:color="auto" w:fill="auto"/>
            <w:vAlign w:val="center"/>
          </w:tcPr>
          <w:p w14:paraId="2C04BDE7" w14:textId="77777777" w:rsidR="00AF6E84" w:rsidRPr="00357D70" w:rsidRDefault="00AF6E84" w:rsidP="006A1049">
            <w:pPr>
              <w:adjustRightInd w:val="0"/>
              <w:snapToGrid w:val="0"/>
              <w:jc w:val="center"/>
              <w:rPr>
                <w:sz w:val="21"/>
                <w:szCs w:val="21"/>
              </w:rPr>
            </w:pPr>
            <w:r w:rsidRPr="00357D70">
              <w:rPr>
                <w:kern w:val="0"/>
                <w:sz w:val="21"/>
                <w:szCs w:val="21"/>
              </w:rPr>
              <w:t>Y</w:t>
            </w:r>
          </w:p>
        </w:tc>
        <w:tc>
          <w:tcPr>
            <w:tcW w:w="1710" w:type="dxa"/>
            <w:shd w:val="clear" w:color="auto" w:fill="auto"/>
            <w:vAlign w:val="center"/>
          </w:tcPr>
          <w:p w14:paraId="4CF6082E"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15A4AE92" w14:textId="77777777" w:rsidR="00AF6E84" w:rsidRPr="00357D70" w:rsidRDefault="00AF6E84" w:rsidP="006A1049">
            <w:pPr>
              <w:adjustRightInd w:val="0"/>
              <w:snapToGrid w:val="0"/>
              <w:jc w:val="center"/>
              <w:rPr>
                <w:rFonts w:eastAsia="黑体"/>
                <w:kern w:val="0"/>
                <w:sz w:val="21"/>
                <w:szCs w:val="21"/>
              </w:rPr>
            </w:pPr>
          </w:p>
        </w:tc>
      </w:tr>
      <w:tr w:rsidR="00FF1D56" w:rsidRPr="00357D70" w14:paraId="2E30F0F3" w14:textId="77777777" w:rsidTr="00D07935">
        <w:tc>
          <w:tcPr>
            <w:tcW w:w="675" w:type="dxa"/>
            <w:shd w:val="clear" w:color="auto" w:fill="auto"/>
            <w:vAlign w:val="center"/>
          </w:tcPr>
          <w:p w14:paraId="7EB2ACE1"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8</w:t>
            </w:r>
          </w:p>
        </w:tc>
        <w:tc>
          <w:tcPr>
            <w:tcW w:w="2767" w:type="dxa"/>
            <w:shd w:val="clear" w:color="auto" w:fill="auto"/>
          </w:tcPr>
          <w:p w14:paraId="279F2A0D" w14:textId="77777777" w:rsidR="00AF6E84" w:rsidRPr="00357D70" w:rsidRDefault="00AF6E84" w:rsidP="00AF7ADE">
            <w:pPr>
              <w:adjustRightInd w:val="0"/>
              <w:snapToGrid w:val="0"/>
              <w:rPr>
                <w:sz w:val="21"/>
                <w:szCs w:val="21"/>
              </w:rPr>
            </w:pPr>
            <w:r w:rsidRPr="00357D70">
              <w:rPr>
                <w:sz w:val="21"/>
                <w:szCs w:val="21"/>
              </w:rPr>
              <w:t>是否具有单元测试报告</w:t>
            </w:r>
          </w:p>
        </w:tc>
        <w:tc>
          <w:tcPr>
            <w:tcW w:w="1710" w:type="dxa"/>
            <w:shd w:val="clear" w:color="auto" w:fill="auto"/>
            <w:vAlign w:val="center"/>
          </w:tcPr>
          <w:p w14:paraId="201D075F"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14B08867"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536D966F" w14:textId="77777777" w:rsidR="00AF6E84" w:rsidRPr="00357D70" w:rsidRDefault="00AF6E84" w:rsidP="006A1049">
            <w:pPr>
              <w:adjustRightInd w:val="0"/>
              <w:snapToGrid w:val="0"/>
              <w:jc w:val="center"/>
              <w:rPr>
                <w:rFonts w:eastAsia="黑体"/>
                <w:kern w:val="0"/>
                <w:sz w:val="21"/>
                <w:szCs w:val="21"/>
              </w:rPr>
            </w:pPr>
          </w:p>
        </w:tc>
      </w:tr>
      <w:tr w:rsidR="00FF1D56" w:rsidRPr="00357D70" w14:paraId="46B74359" w14:textId="77777777" w:rsidTr="00D07935">
        <w:tc>
          <w:tcPr>
            <w:tcW w:w="675" w:type="dxa"/>
            <w:shd w:val="clear" w:color="auto" w:fill="auto"/>
            <w:vAlign w:val="center"/>
          </w:tcPr>
          <w:p w14:paraId="26985ED7"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9</w:t>
            </w:r>
          </w:p>
        </w:tc>
        <w:tc>
          <w:tcPr>
            <w:tcW w:w="2767" w:type="dxa"/>
            <w:shd w:val="clear" w:color="auto" w:fill="auto"/>
          </w:tcPr>
          <w:p w14:paraId="3E7B194D" w14:textId="77777777" w:rsidR="00AF6E84" w:rsidRPr="00357D70" w:rsidRDefault="00AF6E84" w:rsidP="00AF7ADE">
            <w:pPr>
              <w:adjustRightInd w:val="0"/>
              <w:snapToGrid w:val="0"/>
              <w:rPr>
                <w:sz w:val="21"/>
                <w:szCs w:val="21"/>
              </w:rPr>
            </w:pPr>
            <w:r w:rsidRPr="00357D70">
              <w:rPr>
                <w:sz w:val="21"/>
                <w:szCs w:val="21"/>
              </w:rPr>
              <w:t>是否具有配置项测试计划</w:t>
            </w:r>
          </w:p>
        </w:tc>
        <w:tc>
          <w:tcPr>
            <w:tcW w:w="1710" w:type="dxa"/>
            <w:shd w:val="clear" w:color="auto" w:fill="auto"/>
            <w:vAlign w:val="center"/>
          </w:tcPr>
          <w:p w14:paraId="1386657C" w14:textId="77777777" w:rsidR="00AF6E84" w:rsidRPr="00357D70" w:rsidRDefault="00AF6E84" w:rsidP="006A1049">
            <w:pPr>
              <w:adjustRightInd w:val="0"/>
              <w:snapToGrid w:val="0"/>
              <w:jc w:val="center"/>
              <w:rPr>
                <w:sz w:val="21"/>
                <w:szCs w:val="21"/>
              </w:rPr>
            </w:pPr>
            <w:r w:rsidRPr="00357D70">
              <w:rPr>
                <w:kern w:val="0"/>
                <w:sz w:val="21"/>
                <w:szCs w:val="21"/>
              </w:rPr>
              <w:t>Y</w:t>
            </w:r>
          </w:p>
        </w:tc>
        <w:tc>
          <w:tcPr>
            <w:tcW w:w="1710" w:type="dxa"/>
            <w:shd w:val="clear" w:color="auto" w:fill="auto"/>
            <w:vAlign w:val="center"/>
          </w:tcPr>
          <w:p w14:paraId="25EFF69A"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01D44066" w14:textId="77777777" w:rsidR="00AF6E84" w:rsidRPr="00357D70" w:rsidRDefault="00AF6E84" w:rsidP="006A1049">
            <w:pPr>
              <w:adjustRightInd w:val="0"/>
              <w:snapToGrid w:val="0"/>
              <w:jc w:val="center"/>
              <w:rPr>
                <w:rFonts w:eastAsia="黑体"/>
                <w:kern w:val="0"/>
                <w:sz w:val="21"/>
                <w:szCs w:val="21"/>
              </w:rPr>
            </w:pPr>
          </w:p>
        </w:tc>
      </w:tr>
      <w:tr w:rsidR="00FF1D56" w:rsidRPr="00357D70" w14:paraId="7E1D5610" w14:textId="77777777" w:rsidTr="00D07935">
        <w:tc>
          <w:tcPr>
            <w:tcW w:w="675" w:type="dxa"/>
            <w:shd w:val="clear" w:color="auto" w:fill="auto"/>
            <w:vAlign w:val="center"/>
          </w:tcPr>
          <w:p w14:paraId="7F9F934F"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10</w:t>
            </w:r>
          </w:p>
        </w:tc>
        <w:tc>
          <w:tcPr>
            <w:tcW w:w="2767" w:type="dxa"/>
            <w:shd w:val="clear" w:color="auto" w:fill="auto"/>
          </w:tcPr>
          <w:p w14:paraId="27E336B6" w14:textId="77777777" w:rsidR="00AF6E84" w:rsidRPr="00357D70" w:rsidRDefault="00AF6E84" w:rsidP="00AF7ADE">
            <w:pPr>
              <w:adjustRightInd w:val="0"/>
              <w:snapToGrid w:val="0"/>
              <w:rPr>
                <w:sz w:val="21"/>
                <w:szCs w:val="21"/>
              </w:rPr>
            </w:pPr>
            <w:r w:rsidRPr="00357D70">
              <w:rPr>
                <w:sz w:val="21"/>
                <w:szCs w:val="21"/>
              </w:rPr>
              <w:t>是否具有配置项测试说明</w:t>
            </w:r>
          </w:p>
        </w:tc>
        <w:tc>
          <w:tcPr>
            <w:tcW w:w="1710" w:type="dxa"/>
            <w:shd w:val="clear" w:color="auto" w:fill="auto"/>
            <w:vAlign w:val="center"/>
          </w:tcPr>
          <w:p w14:paraId="52B6A514"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43E7DC9D"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31073F8A" w14:textId="77777777" w:rsidR="00AF6E84" w:rsidRPr="00357D70" w:rsidRDefault="00AF6E84" w:rsidP="006A1049">
            <w:pPr>
              <w:adjustRightInd w:val="0"/>
              <w:snapToGrid w:val="0"/>
              <w:jc w:val="center"/>
              <w:rPr>
                <w:rFonts w:eastAsia="黑体"/>
                <w:kern w:val="0"/>
                <w:sz w:val="21"/>
                <w:szCs w:val="21"/>
              </w:rPr>
            </w:pPr>
          </w:p>
        </w:tc>
      </w:tr>
      <w:tr w:rsidR="00FF1D56" w:rsidRPr="00357D70" w14:paraId="45FD36D6" w14:textId="77777777" w:rsidTr="00D07935">
        <w:tc>
          <w:tcPr>
            <w:tcW w:w="675" w:type="dxa"/>
            <w:shd w:val="clear" w:color="auto" w:fill="auto"/>
            <w:vAlign w:val="center"/>
          </w:tcPr>
          <w:p w14:paraId="467BA836"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11</w:t>
            </w:r>
          </w:p>
        </w:tc>
        <w:tc>
          <w:tcPr>
            <w:tcW w:w="2767" w:type="dxa"/>
            <w:shd w:val="clear" w:color="auto" w:fill="auto"/>
          </w:tcPr>
          <w:p w14:paraId="10F0F7F6" w14:textId="77777777" w:rsidR="00AF6E84" w:rsidRPr="00357D70" w:rsidRDefault="00AF6E84" w:rsidP="00AF7ADE">
            <w:pPr>
              <w:adjustRightInd w:val="0"/>
              <w:snapToGrid w:val="0"/>
              <w:rPr>
                <w:sz w:val="21"/>
                <w:szCs w:val="21"/>
              </w:rPr>
            </w:pPr>
            <w:r w:rsidRPr="00357D70">
              <w:rPr>
                <w:sz w:val="21"/>
                <w:szCs w:val="21"/>
              </w:rPr>
              <w:t>是否具有回归测试计划</w:t>
            </w:r>
          </w:p>
        </w:tc>
        <w:tc>
          <w:tcPr>
            <w:tcW w:w="1710" w:type="dxa"/>
            <w:shd w:val="clear" w:color="auto" w:fill="auto"/>
            <w:vAlign w:val="center"/>
          </w:tcPr>
          <w:p w14:paraId="076551C4" w14:textId="77777777" w:rsidR="00AF6E84" w:rsidRPr="00357D70" w:rsidRDefault="00AF6E84" w:rsidP="006A1049">
            <w:pPr>
              <w:adjustRightInd w:val="0"/>
              <w:snapToGrid w:val="0"/>
              <w:jc w:val="center"/>
              <w:rPr>
                <w:sz w:val="21"/>
                <w:szCs w:val="21"/>
              </w:rPr>
            </w:pPr>
            <w:r w:rsidRPr="00357D70">
              <w:rPr>
                <w:kern w:val="0"/>
                <w:sz w:val="21"/>
                <w:szCs w:val="21"/>
              </w:rPr>
              <w:t>Y</w:t>
            </w:r>
          </w:p>
        </w:tc>
        <w:tc>
          <w:tcPr>
            <w:tcW w:w="1710" w:type="dxa"/>
            <w:shd w:val="clear" w:color="auto" w:fill="auto"/>
            <w:vAlign w:val="center"/>
          </w:tcPr>
          <w:p w14:paraId="54FE84EC"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433E3ED5" w14:textId="77777777" w:rsidR="00AF6E84" w:rsidRPr="00357D70" w:rsidRDefault="00AF6E84" w:rsidP="006A1049">
            <w:pPr>
              <w:adjustRightInd w:val="0"/>
              <w:snapToGrid w:val="0"/>
              <w:jc w:val="center"/>
              <w:rPr>
                <w:rFonts w:eastAsia="黑体"/>
                <w:kern w:val="0"/>
                <w:sz w:val="21"/>
                <w:szCs w:val="21"/>
              </w:rPr>
            </w:pPr>
          </w:p>
        </w:tc>
      </w:tr>
      <w:tr w:rsidR="00FF1D56" w:rsidRPr="00357D70" w14:paraId="3CB8B6B4" w14:textId="77777777" w:rsidTr="00D07935">
        <w:tc>
          <w:tcPr>
            <w:tcW w:w="675" w:type="dxa"/>
            <w:shd w:val="clear" w:color="auto" w:fill="auto"/>
            <w:vAlign w:val="center"/>
          </w:tcPr>
          <w:p w14:paraId="1E2D9832"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12</w:t>
            </w:r>
          </w:p>
        </w:tc>
        <w:tc>
          <w:tcPr>
            <w:tcW w:w="2767" w:type="dxa"/>
            <w:shd w:val="clear" w:color="auto" w:fill="auto"/>
          </w:tcPr>
          <w:p w14:paraId="56347195" w14:textId="77777777" w:rsidR="00AF6E84" w:rsidRPr="00357D70" w:rsidRDefault="00AF6E84" w:rsidP="00AF7ADE">
            <w:pPr>
              <w:adjustRightInd w:val="0"/>
              <w:snapToGrid w:val="0"/>
              <w:rPr>
                <w:sz w:val="21"/>
                <w:szCs w:val="21"/>
              </w:rPr>
            </w:pPr>
            <w:r w:rsidRPr="00357D70">
              <w:rPr>
                <w:sz w:val="21"/>
                <w:szCs w:val="21"/>
              </w:rPr>
              <w:t>是否具有回归测试说明</w:t>
            </w:r>
          </w:p>
        </w:tc>
        <w:tc>
          <w:tcPr>
            <w:tcW w:w="1710" w:type="dxa"/>
            <w:shd w:val="clear" w:color="auto" w:fill="auto"/>
            <w:vAlign w:val="center"/>
          </w:tcPr>
          <w:p w14:paraId="34F63C8B" w14:textId="77777777" w:rsidR="00AF6E84" w:rsidRPr="00357D70" w:rsidRDefault="00AF6E84" w:rsidP="006A1049">
            <w:pPr>
              <w:adjustRightInd w:val="0"/>
              <w:snapToGrid w:val="0"/>
              <w:jc w:val="center"/>
              <w:rPr>
                <w:sz w:val="21"/>
                <w:szCs w:val="21"/>
              </w:rPr>
            </w:pPr>
            <w:r w:rsidRPr="00357D70">
              <w:rPr>
                <w:kern w:val="0"/>
                <w:sz w:val="21"/>
                <w:szCs w:val="21"/>
              </w:rPr>
              <w:t>Y</w:t>
            </w:r>
          </w:p>
        </w:tc>
        <w:tc>
          <w:tcPr>
            <w:tcW w:w="1710" w:type="dxa"/>
            <w:shd w:val="clear" w:color="auto" w:fill="auto"/>
            <w:vAlign w:val="center"/>
          </w:tcPr>
          <w:p w14:paraId="657D6B0C"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1780A14D" w14:textId="77777777" w:rsidR="00AF6E84" w:rsidRPr="00357D70" w:rsidRDefault="00AF6E84" w:rsidP="006A1049">
            <w:pPr>
              <w:adjustRightInd w:val="0"/>
              <w:snapToGrid w:val="0"/>
              <w:jc w:val="center"/>
              <w:rPr>
                <w:rFonts w:eastAsia="黑体"/>
                <w:kern w:val="0"/>
                <w:sz w:val="21"/>
                <w:szCs w:val="21"/>
              </w:rPr>
            </w:pPr>
          </w:p>
        </w:tc>
      </w:tr>
      <w:tr w:rsidR="00FF1D56" w:rsidRPr="00357D70" w14:paraId="290C25C1" w14:textId="77777777" w:rsidTr="00D07935">
        <w:tc>
          <w:tcPr>
            <w:tcW w:w="675" w:type="dxa"/>
            <w:shd w:val="clear" w:color="auto" w:fill="auto"/>
            <w:vAlign w:val="center"/>
          </w:tcPr>
          <w:p w14:paraId="1545E5EB"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13</w:t>
            </w:r>
          </w:p>
        </w:tc>
        <w:tc>
          <w:tcPr>
            <w:tcW w:w="2767" w:type="dxa"/>
            <w:shd w:val="clear" w:color="auto" w:fill="auto"/>
          </w:tcPr>
          <w:p w14:paraId="359229A2" w14:textId="77777777" w:rsidR="00AF6E84" w:rsidRPr="00357D70" w:rsidRDefault="00AF6E84" w:rsidP="00AF7ADE">
            <w:pPr>
              <w:adjustRightInd w:val="0"/>
              <w:snapToGrid w:val="0"/>
              <w:rPr>
                <w:sz w:val="21"/>
                <w:szCs w:val="21"/>
              </w:rPr>
            </w:pPr>
            <w:r w:rsidRPr="00357D70">
              <w:rPr>
                <w:sz w:val="21"/>
                <w:szCs w:val="21"/>
              </w:rPr>
              <w:t>是否具有回归测试报告</w:t>
            </w:r>
          </w:p>
        </w:tc>
        <w:tc>
          <w:tcPr>
            <w:tcW w:w="1710" w:type="dxa"/>
            <w:shd w:val="clear" w:color="auto" w:fill="auto"/>
            <w:vAlign w:val="center"/>
          </w:tcPr>
          <w:p w14:paraId="43540DB5" w14:textId="77777777" w:rsidR="00AF6E84" w:rsidRPr="00357D70" w:rsidRDefault="00AF6E84" w:rsidP="006A1049">
            <w:pPr>
              <w:adjustRightInd w:val="0"/>
              <w:snapToGrid w:val="0"/>
              <w:jc w:val="center"/>
              <w:rPr>
                <w:kern w:val="0"/>
                <w:sz w:val="21"/>
                <w:szCs w:val="21"/>
              </w:rPr>
            </w:pPr>
            <w:r w:rsidRPr="00357D70">
              <w:rPr>
                <w:kern w:val="0"/>
                <w:sz w:val="21"/>
                <w:szCs w:val="21"/>
              </w:rPr>
              <w:t>Y</w:t>
            </w:r>
          </w:p>
        </w:tc>
        <w:tc>
          <w:tcPr>
            <w:tcW w:w="1710" w:type="dxa"/>
            <w:shd w:val="clear" w:color="auto" w:fill="auto"/>
            <w:vAlign w:val="center"/>
          </w:tcPr>
          <w:p w14:paraId="0A9EBB23"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067DF427" w14:textId="77777777" w:rsidR="00AF6E84" w:rsidRPr="00357D70" w:rsidRDefault="00AF6E84" w:rsidP="006A1049">
            <w:pPr>
              <w:adjustRightInd w:val="0"/>
              <w:snapToGrid w:val="0"/>
              <w:jc w:val="center"/>
              <w:rPr>
                <w:rFonts w:eastAsia="黑体"/>
                <w:kern w:val="0"/>
                <w:sz w:val="21"/>
                <w:szCs w:val="21"/>
              </w:rPr>
            </w:pPr>
          </w:p>
        </w:tc>
      </w:tr>
      <w:tr w:rsidR="00FF1D56" w:rsidRPr="00357D70" w14:paraId="5AC28AD7" w14:textId="77777777" w:rsidTr="00D07935">
        <w:tc>
          <w:tcPr>
            <w:tcW w:w="675" w:type="dxa"/>
            <w:shd w:val="clear" w:color="auto" w:fill="auto"/>
            <w:vAlign w:val="center"/>
          </w:tcPr>
          <w:p w14:paraId="52112FAF"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14</w:t>
            </w:r>
          </w:p>
        </w:tc>
        <w:tc>
          <w:tcPr>
            <w:tcW w:w="2767" w:type="dxa"/>
            <w:shd w:val="clear" w:color="auto" w:fill="auto"/>
          </w:tcPr>
          <w:p w14:paraId="785F2CDB" w14:textId="77777777" w:rsidR="00AF6E84" w:rsidRPr="00357D70" w:rsidRDefault="00AF6E84" w:rsidP="00AF7ADE">
            <w:pPr>
              <w:adjustRightInd w:val="0"/>
              <w:snapToGrid w:val="0"/>
              <w:rPr>
                <w:sz w:val="21"/>
                <w:szCs w:val="21"/>
              </w:rPr>
            </w:pPr>
            <w:r w:rsidRPr="00357D70">
              <w:rPr>
                <w:sz w:val="21"/>
                <w:szCs w:val="21"/>
              </w:rPr>
              <w:t>是否具有用户手册</w:t>
            </w:r>
          </w:p>
        </w:tc>
        <w:tc>
          <w:tcPr>
            <w:tcW w:w="1710" w:type="dxa"/>
            <w:shd w:val="clear" w:color="auto" w:fill="auto"/>
            <w:vAlign w:val="center"/>
          </w:tcPr>
          <w:p w14:paraId="7648B70E" w14:textId="77777777" w:rsidR="00AF6E84" w:rsidRPr="00357D70" w:rsidRDefault="00AF6E84" w:rsidP="006A1049">
            <w:pPr>
              <w:adjustRightInd w:val="0"/>
              <w:snapToGrid w:val="0"/>
              <w:jc w:val="center"/>
              <w:rPr>
                <w:kern w:val="0"/>
                <w:sz w:val="21"/>
                <w:szCs w:val="21"/>
              </w:rPr>
            </w:pPr>
            <w:r w:rsidRPr="00357D70">
              <w:rPr>
                <w:kern w:val="0"/>
                <w:sz w:val="21"/>
                <w:szCs w:val="21"/>
              </w:rPr>
              <w:t>Y</w:t>
            </w:r>
          </w:p>
        </w:tc>
        <w:tc>
          <w:tcPr>
            <w:tcW w:w="1710" w:type="dxa"/>
            <w:shd w:val="clear" w:color="auto" w:fill="auto"/>
            <w:vAlign w:val="center"/>
          </w:tcPr>
          <w:p w14:paraId="5EA38AB2"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430CBD2F" w14:textId="77777777" w:rsidR="00AF6E84" w:rsidRPr="00357D70" w:rsidRDefault="00AF6E84" w:rsidP="006A1049">
            <w:pPr>
              <w:adjustRightInd w:val="0"/>
              <w:snapToGrid w:val="0"/>
              <w:jc w:val="center"/>
              <w:rPr>
                <w:rFonts w:eastAsia="黑体"/>
                <w:kern w:val="0"/>
                <w:sz w:val="21"/>
                <w:szCs w:val="21"/>
              </w:rPr>
            </w:pPr>
          </w:p>
        </w:tc>
      </w:tr>
      <w:tr w:rsidR="00FF1D56" w:rsidRPr="00357D70" w14:paraId="18603DC4" w14:textId="77777777" w:rsidTr="00D07935">
        <w:tc>
          <w:tcPr>
            <w:tcW w:w="675" w:type="dxa"/>
            <w:shd w:val="clear" w:color="auto" w:fill="auto"/>
            <w:vAlign w:val="center"/>
          </w:tcPr>
          <w:p w14:paraId="745540FB"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15</w:t>
            </w:r>
          </w:p>
        </w:tc>
        <w:tc>
          <w:tcPr>
            <w:tcW w:w="2767" w:type="dxa"/>
            <w:shd w:val="clear" w:color="auto" w:fill="auto"/>
          </w:tcPr>
          <w:p w14:paraId="05AAC616" w14:textId="77777777" w:rsidR="00AF6E84" w:rsidRPr="00357D70" w:rsidRDefault="00AF6E84" w:rsidP="00AF7ADE">
            <w:pPr>
              <w:adjustRightInd w:val="0"/>
              <w:snapToGrid w:val="0"/>
              <w:rPr>
                <w:sz w:val="21"/>
                <w:szCs w:val="21"/>
              </w:rPr>
            </w:pPr>
            <w:r w:rsidRPr="00357D70">
              <w:rPr>
                <w:sz w:val="21"/>
                <w:szCs w:val="21"/>
              </w:rPr>
              <w:t>是否具有研制总结报告</w:t>
            </w:r>
          </w:p>
        </w:tc>
        <w:tc>
          <w:tcPr>
            <w:tcW w:w="1710" w:type="dxa"/>
            <w:shd w:val="clear" w:color="auto" w:fill="auto"/>
            <w:vAlign w:val="center"/>
          </w:tcPr>
          <w:p w14:paraId="037DF8DC" w14:textId="77777777" w:rsidR="00AF6E84" w:rsidRPr="00357D70" w:rsidRDefault="00AF6E84" w:rsidP="006A1049">
            <w:pPr>
              <w:adjustRightInd w:val="0"/>
              <w:snapToGrid w:val="0"/>
              <w:jc w:val="center"/>
              <w:rPr>
                <w:kern w:val="0"/>
                <w:sz w:val="21"/>
                <w:szCs w:val="21"/>
              </w:rPr>
            </w:pPr>
            <w:r w:rsidRPr="00357D70">
              <w:rPr>
                <w:kern w:val="0"/>
                <w:sz w:val="21"/>
                <w:szCs w:val="21"/>
              </w:rPr>
              <w:t>Y</w:t>
            </w:r>
          </w:p>
        </w:tc>
        <w:tc>
          <w:tcPr>
            <w:tcW w:w="1710" w:type="dxa"/>
            <w:shd w:val="clear" w:color="auto" w:fill="auto"/>
            <w:vAlign w:val="center"/>
          </w:tcPr>
          <w:p w14:paraId="12C0D29C"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0A5C777A" w14:textId="77777777" w:rsidR="00AF6E84" w:rsidRPr="00357D70" w:rsidRDefault="00AF6E84" w:rsidP="006A1049">
            <w:pPr>
              <w:adjustRightInd w:val="0"/>
              <w:snapToGrid w:val="0"/>
              <w:jc w:val="center"/>
              <w:rPr>
                <w:rFonts w:eastAsia="黑体"/>
                <w:kern w:val="0"/>
                <w:sz w:val="21"/>
                <w:szCs w:val="21"/>
              </w:rPr>
            </w:pPr>
          </w:p>
        </w:tc>
      </w:tr>
      <w:tr w:rsidR="00FF1D56" w:rsidRPr="00357D70" w14:paraId="668A5A6C" w14:textId="77777777" w:rsidTr="00D07935">
        <w:tc>
          <w:tcPr>
            <w:tcW w:w="675" w:type="dxa"/>
            <w:shd w:val="clear" w:color="auto" w:fill="auto"/>
            <w:vAlign w:val="center"/>
          </w:tcPr>
          <w:p w14:paraId="3F2E55C1"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16</w:t>
            </w:r>
          </w:p>
        </w:tc>
        <w:tc>
          <w:tcPr>
            <w:tcW w:w="2767" w:type="dxa"/>
            <w:shd w:val="clear" w:color="auto" w:fill="auto"/>
          </w:tcPr>
          <w:p w14:paraId="6F9CA6E0" w14:textId="77777777" w:rsidR="00AF6E84" w:rsidRPr="00357D70" w:rsidRDefault="00AF6E84" w:rsidP="00AF7ADE">
            <w:pPr>
              <w:adjustRightInd w:val="0"/>
              <w:snapToGrid w:val="0"/>
              <w:rPr>
                <w:sz w:val="21"/>
                <w:szCs w:val="21"/>
              </w:rPr>
            </w:pPr>
            <w:r w:rsidRPr="00357D70">
              <w:rPr>
                <w:sz w:val="21"/>
                <w:szCs w:val="21"/>
              </w:rPr>
              <w:t>是否具有产品规格说明</w:t>
            </w:r>
          </w:p>
        </w:tc>
        <w:tc>
          <w:tcPr>
            <w:tcW w:w="1710" w:type="dxa"/>
            <w:shd w:val="clear" w:color="auto" w:fill="auto"/>
            <w:vAlign w:val="center"/>
          </w:tcPr>
          <w:p w14:paraId="67BAD071" w14:textId="77777777" w:rsidR="00AF6E84" w:rsidRPr="00357D70" w:rsidRDefault="00AF6E84" w:rsidP="006A1049">
            <w:pPr>
              <w:adjustRightInd w:val="0"/>
              <w:snapToGrid w:val="0"/>
              <w:jc w:val="center"/>
              <w:rPr>
                <w:kern w:val="0"/>
                <w:sz w:val="21"/>
                <w:szCs w:val="21"/>
              </w:rPr>
            </w:pPr>
            <w:r w:rsidRPr="00357D70">
              <w:rPr>
                <w:kern w:val="0"/>
                <w:sz w:val="21"/>
                <w:szCs w:val="21"/>
              </w:rPr>
              <w:t>Y</w:t>
            </w:r>
          </w:p>
        </w:tc>
        <w:tc>
          <w:tcPr>
            <w:tcW w:w="1710" w:type="dxa"/>
            <w:shd w:val="clear" w:color="auto" w:fill="auto"/>
            <w:vAlign w:val="center"/>
          </w:tcPr>
          <w:p w14:paraId="04DB5CA4"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6E7DAE08" w14:textId="77777777" w:rsidR="00AF6E84" w:rsidRPr="00357D70" w:rsidRDefault="00AF6E84" w:rsidP="006A1049">
            <w:pPr>
              <w:adjustRightInd w:val="0"/>
              <w:snapToGrid w:val="0"/>
              <w:jc w:val="center"/>
              <w:rPr>
                <w:rFonts w:eastAsia="黑体"/>
                <w:kern w:val="0"/>
                <w:sz w:val="21"/>
                <w:szCs w:val="21"/>
              </w:rPr>
            </w:pPr>
          </w:p>
        </w:tc>
      </w:tr>
      <w:tr w:rsidR="00FF1D56" w:rsidRPr="00357D70" w14:paraId="1CCD309E" w14:textId="77777777" w:rsidTr="00D07935">
        <w:tc>
          <w:tcPr>
            <w:tcW w:w="675" w:type="dxa"/>
            <w:shd w:val="clear" w:color="auto" w:fill="auto"/>
            <w:vAlign w:val="center"/>
          </w:tcPr>
          <w:p w14:paraId="64BBC244"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17</w:t>
            </w:r>
          </w:p>
        </w:tc>
        <w:tc>
          <w:tcPr>
            <w:tcW w:w="2767" w:type="dxa"/>
            <w:shd w:val="clear" w:color="auto" w:fill="auto"/>
          </w:tcPr>
          <w:p w14:paraId="12188D29" w14:textId="77777777" w:rsidR="00AF6E84" w:rsidRPr="00357D70" w:rsidRDefault="00AF6E84" w:rsidP="00AF7ADE">
            <w:pPr>
              <w:adjustRightInd w:val="0"/>
              <w:snapToGrid w:val="0"/>
              <w:rPr>
                <w:sz w:val="21"/>
                <w:szCs w:val="21"/>
              </w:rPr>
            </w:pPr>
            <w:r w:rsidRPr="00357D70">
              <w:rPr>
                <w:sz w:val="21"/>
                <w:szCs w:val="21"/>
              </w:rPr>
              <w:t>是否具有版本说明</w:t>
            </w:r>
          </w:p>
        </w:tc>
        <w:tc>
          <w:tcPr>
            <w:tcW w:w="1710" w:type="dxa"/>
            <w:shd w:val="clear" w:color="auto" w:fill="auto"/>
            <w:vAlign w:val="center"/>
          </w:tcPr>
          <w:p w14:paraId="52EC2B4B" w14:textId="77777777" w:rsidR="00AF6E84" w:rsidRPr="00357D70" w:rsidRDefault="00AF6E84" w:rsidP="006A1049">
            <w:pPr>
              <w:adjustRightInd w:val="0"/>
              <w:snapToGrid w:val="0"/>
              <w:jc w:val="center"/>
              <w:rPr>
                <w:kern w:val="0"/>
                <w:sz w:val="21"/>
                <w:szCs w:val="21"/>
              </w:rPr>
            </w:pPr>
            <w:r w:rsidRPr="00357D70">
              <w:rPr>
                <w:kern w:val="0"/>
                <w:sz w:val="21"/>
                <w:szCs w:val="21"/>
              </w:rPr>
              <w:t>Y</w:t>
            </w:r>
          </w:p>
        </w:tc>
        <w:tc>
          <w:tcPr>
            <w:tcW w:w="1710" w:type="dxa"/>
            <w:shd w:val="clear" w:color="auto" w:fill="auto"/>
            <w:vAlign w:val="center"/>
          </w:tcPr>
          <w:p w14:paraId="4945CE70"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160D71A3" w14:textId="77777777" w:rsidR="00AF6E84" w:rsidRPr="00357D70" w:rsidRDefault="00AF6E84" w:rsidP="006A1049">
            <w:pPr>
              <w:adjustRightInd w:val="0"/>
              <w:snapToGrid w:val="0"/>
              <w:jc w:val="center"/>
              <w:rPr>
                <w:rFonts w:eastAsia="黑体"/>
                <w:kern w:val="0"/>
                <w:sz w:val="21"/>
                <w:szCs w:val="21"/>
              </w:rPr>
            </w:pPr>
          </w:p>
        </w:tc>
      </w:tr>
      <w:tr w:rsidR="00FF1D56" w:rsidRPr="00357D70" w14:paraId="3A1A948E" w14:textId="77777777" w:rsidTr="00D07935">
        <w:tc>
          <w:tcPr>
            <w:tcW w:w="675" w:type="dxa"/>
            <w:shd w:val="clear" w:color="auto" w:fill="auto"/>
            <w:vAlign w:val="center"/>
          </w:tcPr>
          <w:p w14:paraId="06CECBEF"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18</w:t>
            </w:r>
          </w:p>
        </w:tc>
        <w:tc>
          <w:tcPr>
            <w:tcW w:w="2767" w:type="dxa"/>
            <w:shd w:val="clear" w:color="auto" w:fill="auto"/>
          </w:tcPr>
          <w:p w14:paraId="46723B95" w14:textId="77777777" w:rsidR="00AF6E84" w:rsidRPr="00357D70" w:rsidRDefault="00AF6E84" w:rsidP="00AF7ADE">
            <w:pPr>
              <w:adjustRightInd w:val="0"/>
              <w:snapToGrid w:val="0"/>
              <w:rPr>
                <w:sz w:val="21"/>
                <w:szCs w:val="21"/>
              </w:rPr>
            </w:pPr>
            <w:r w:rsidRPr="00357D70">
              <w:rPr>
                <w:sz w:val="21"/>
                <w:szCs w:val="21"/>
              </w:rPr>
              <w:t>是否具有评审报告</w:t>
            </w:r>
          </w:p>
        </w:tc>
        <w:tc>
          <w:tcPr>
            <w:tcW w:w="1710" w:type="dxa"/>
            <w:shd w:val="clear" w:color="auto" w:fill="auto"/>
            <w:vAlign w:val="center"/>
          </w:tcPr>
          <w:p w14:paraId="27649FF8" w14:textId="77777777" w:rsidR="00AF6E84" w:rsidRPr="00357D70" w:rsidRDefault="00AF6E84" w:rsidP="006A1049">
            <w:pPr>
              <w:adjustRightInd w:val="0"/>
              <w:snapToGrid w:val="0"/>
              <w:jc w:val="center"/>
              <w:rPr>
                <w:kern w:val="0"/>
                <w:sz w:val="21"/>
                <w:szCs w:val="21"/>
              </w:rPr>
            </w:pPr>
            <w:r w:rsidRPr="00357D70">
              <w:rPr>
                <w:kern w:val="0"/>
                <w:sz w:val="21"/>
                <w:szCs w:val="21"/>
              </w:rPr>
              <w:t>Y</w:t>
            </w:r>
          </w:p>
        </w:tc>
        <w:tc>
          <w:tcPr>
            <w:tcW w:w="1710" w:type="dxa"/>
            <w:shd w:val="clear" w:color="auto" w:fill="auto"/>
            <w:vAlign w:val="center"/>
          </w:tcPr>
          <w:p w14:paraId="5A59A297"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3BBF6F38" w14:textId="77777777" w:rsidR="00AF6E84" w:rsidRPr="00357D70" w:rsidRDefault="00AF6E84" w:rsidP="006A1049">
            <w:pPr>
              <w:adjustRightInd w:val="0"/>
              <w:snapToGrid w:val="0"/>
              <w:jc w:val="center"/>
              <w:rPr>
                <w:rFonts w:eastAsia="黑体"/>
                <w:kern w:val="0"/>
                <w:sz w:val="21"/>
                <w:szCs w:val="21"/>
              </w:rPr>
            </w:pPr>
          </w:p>
        </w:tc>
      </w:tr>
      <w:tr w:rsidR="00FF1D56" w:rsidRPr="00357D70" w14:paraId="2C45E2A5" w14:textId="77777777" w:rsidTr="006A1049">
        <w:trPr>
          <w:trHeight w:val="627"/>
        </w:trPr>
        <w:tc>
          <w:tcPr>
            <w:tcW w:w="6862" w:type="dxa"/>
            <w:gridSpan w:val="4"/>
            <w:shd w:val="clear" w:color="auto" w:fill="auto"/>
            <w:vAlign w:val="center"/>
          </w:tcPr>
          <w:p w14:paraId="28C1E3EE" w14:textId="77777777" w:rsidR="00AF6E84" w:rsidRPr="00357D70" w:rsidRDefault="00AF6E84" w:rsidP="006A1049">
            <w:pPr>
              <w:adjustRightInd w:val="0"/>
              <w:snapToGrid w:val="0"/>
              <w:rPr>
                <w:rFonts w:eastAsia="黑体"/>
                <w:kern w:val="0"/>
                <w:sz w:val="21"/>
                <w:szCs w:val="21"/>
              </w:rPr>
            </w:pPr>
            <w:r w:rsidRPr="00357D70">
              <w:rPr>
                <w:kern w:val="0"/>
                <w:sz w:val="21"/>
                <w:szCs w:val="21"/>
              </w:rPr>
              <w:t>审查结果说明：</w:t>
            </w:r>
            <w:r w:rsidRPr="00357D70">
              <w:rPr>
                <w:kern w:val="0"/>
                <w:sz w:val="21"/>
                <w:szCs w:val="21"/>
              </w:rPr>
              <w:t>Y—</w:t>
            </w:r>
            <w:r w:rsidRPr="00357D70">
              <w:rPr>
                <w:kern w:val="0"/>
                <w:sz w:val="21"/>
                <w:szCs w:val="21"/>
              </w:rPr>
              <w:t>是；</w:t>
            </w:r>
            <w:r w:rsidRPr="00357D70">
              <w:rPr>
                <w:kern w:val="0"/>
                <w:sz w:val="21"/>
                <w:szCs w:val="21"/>
              </w:rPr>
              <w:t xml:space="preserve"> N—</w:t>
            </w:r>
            <w:r w:rsidRPr="00357D70">
              <w:rPr>
                <w:kern w:val="0"/>
                <w:sz w:val="21"/>
                <w:szCs w:val="21"/>
              </w:rPr>
              <w:t>否；</w:t>
            </w:r>
            <w:r w:rsidRPr="00357D70">
              <w:rPr>
                <w:kern w:val="0"/>
                <w:sz w:val="21"/>
                <w:szCs w:val="21"/>
              </w:rPr>
              <w:t>NA—</w:t>
            </w:r>
            <w:r w:rsidRPr="00357D70">
              <w:rPr>
                <w:kern w:val="0"/>
                <w:sz w:val="21"/>
                <w:szCs w:val="21"/>
              </w:rPr>
              <w:t>不适用。</w:t>
            </w:r>
          </w:p>
        </w:tc>
        <w:tc>
          <w:tcPr>
            <w:tcW w:w="1666" w:type="dxa"/>
            <w:vAlign w:val="center"/>
          </w:tcPr>
          <w:p w14:paraId="3151DADB" w14:textId="77777777" w:rsidR="00AF6E84" w:rsidRPr="00357D70" w:rsidRDefault="00AF6E84" w:rsidP="006A1049">
            <w:pPr>
              <w:adjustRightInd w:val="0"/>
              <w:snapToGrid w:val="0"/>
              <w:rPr>
                <w:kern w:val="0"/>
                <w:sz w:val="21"/>
                <w:szCs w:val="21"/>
              </w:rPr>
            </w:pPr>
          </w:p>
        </w:tc>
      </w:tr>
    </w:tbl>
    <w:p w14:paraId="173E890C" w14:textId="77777777" w:rsidR="00613A7D" w:rsidRPr="00613A7D" w:rsidRDefault="000A411E" w:rsidP="00613A7D">
      <w:r w:rsidRPr="00357D70">
        <w:rPr>
          <w:szCs w:val="24"/>
        </w:rPr>
        <w:t xml:space="preserve"> </w:t>
      </w:r>
      <w:bookmarkStart w:id="17" w:name="_Toc33103840"/>
      <w:bookmarkStart w:id="18" w:name="_Toc103604522"/>
    </w:p>
    <w:p w14:paraId="10149AAD" w14:textId="290A9D3A" w:rsidR="000A411E" w:rsidRPr="00357D70" w:rsidRDefault="00D00467" w:rsidP="0044450B">
      <w:pPr>
        <w:pStyle w:val="2"/>
        <w:numPr>
          <w:ilvl w:val="0"/>
          <w:numId w:val="18"/>
        </w:numPr>
        <w:spacing w:line="240" w:lineRule="auto"/>
        <w:jc w:val="left"/>
        <w:rPr>
          <w:b w:val="0"/>
          <w:sz w:val="24"/>
          <w:szCs w:val="24"/>
        </w:rPr>
      </w:pPr>
      <w:r w:rsidRPr="00357D70">
        <w:rPr>
          <w:b w:val="0"/>
          <w:sz w:val="24"/>
          <w:szCs w:val="24"/>
        </w:rPr>
        <w:t>需求类文档</w:t>
      </w:r>
      <w:r w:rsidR="000A411E" w:rsidRPr="00357D70">
        <w:rPr>
          <w:b w:val="0"/>
          <w:sz w:val="24"/>
          <w:szCs w:val="24"/>
        </w:rPr>
        <w:t>审查单</w:t>
      </w:r>
      <w:bookmarkEnd w:id="17"/>
      <w:bookmarkEnd w:id="18"/>
    </w:p>
    <w:p w14:paraId="017EA44F"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10"/>
        <w:gridCol w:w="606"/>
        <w:gridCol w:w="3594"/>
        <w:gridCol w:w="642"/>
        <w:gridCol w:w="741"/>
        <w:gridCol w:w="749"/>
        <w:gridCol w:w="1998"/>
      </w:tblGrid>
      <w:tr w:rsidR="00FF1D56" w:rsidRPr="00357D70" w14:paraId="55EB2B7F" w14:textId="77777777" w:rsidTr="009B25D2">
        <w:tc>
          <w:tcPr>
            <w:tcW w:w="728" w:type="pct"/>
            <w:gridSpan w:val="2"/>
            <w:shd w:val="clear" w:color="auto" w:fill="auto"/>
            <w:vAlign w:val="center"/>
          </w:tcPr>
          <w:p w14:paraId="72722CC9"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文档名称</w:t>
            </w:r>
          </w:p>
        </w:tc>
        <w:tc>
          <w:tcPr>
            <w:tcW w:w="4272" w:type="pct"/>
            <w:gridSpan w:val="5"/>
            <w:shd w:val="clear" w:color="auto" w:fill="auto"/>
            <w:vAlign w:val="center"/>
          </w:tcPr>
          <w:p w14:paraId="212CFCCE" w14:textId="77777777" w:rsidR="00AF6E84" w:rsidRPr="00357D70" w:rsidRDefault="00AF6E84" w:rsidP="00665A4D">
            <w:pPr>
              <w:pStyle w:val="1ff"/>
              <w:rPr>
                <w:rFonts w:ascii="Times New Roman" w:hAnsi="Times New Roman"/>
                <w:color w:val="auto"/>
              </w:rPr>
            </w:pPr>
          </w:p>
        </w:tc>
      </w:tr>
      <w:tr w:rsidR="00FF1D56" w:rsidRPr="00357D70" w14:paraId="363E193E" w14:textId="77777777" w:rsidTr="009B25D2">
        <w:trPr>
          <w:trHeight w:val="468"/>
        </w:trPr>
        <w:tc>
          <w:tcPr>
            <w:tcW w:w="393" w:type="pct"/>
            <w:vMerge w:val="restart"/>
            <w:shd w:val="clear" w:color="auto" w:fill="auto"/>
            <w:vAlign w:val="center"/>
          </w:tcPr>
          <w:p w14:paraId="39F09DF9"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序号</w:t>
            </w:r>
          </w:p>
        </w:tc>
        <w:tc>
          <w:tcPr>
            <w:tcW w:w="335" w:type="pct"/>
            <w:vMerge w:val="restart"/>
            <w:shd w:val="clear" w:color="auto" w:fill="auto"/>
            <w:vAlign w:val="center"/>
          </w:tcPr>
          <w:p w14:paraId="5EE93671"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审查项</w:t>
            </w:r>
          </w:p>
        </w:tc>
        <w:tc>
          <w:tcPr>
            <w:tcW w:w="1988" w:type="pct"/>
            <w:vMerge w:val="restart"/>
            <w:shd w:val="clear" w:color="auto" w:fill="auto"/>
            <w:vAlign w:val="center"/>
          </w:tcPr>
          <w:p w14:paraId="33DA76DA"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审查内容</w:t>
            </w:r>
          </w:p>
        </w:tc>
        <w:tc>
          <w:tcPr>
            <w:tcW w:w="1178" w:type="pct"/>
            <w:gridSpan w:val="3"/>
            <w:shd w:val="clear" w:color="auto" w:fill="auto"/>
            <w:vAlign w:val="center"/>
          </w:tcPr>
          <w:p w14:paraId="5F0E4EF4"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审查结果（填</w:t>
            </w:r>
            <w:r w:rsidRPr="00357D70">
              <w:rPr>
                <w:rFonts w:ascii="Times New Roman" w:hAnsi="Times New Roman"/>
                <w:color w:val="auto"/>
              </w:rPr>
              <w:t>√</w:t>
            </w:r>
            <w:r w:rsidRPr="00357D70">
              <w:rPr>
                <w:rFonts w:ascii="Times New Roman" w:hAnsi="Times New Roman"/>
                <w:color w:val="auto"/>
              </w:rPr>
              <w:t>）</w:t>
            </w:r>
          </w:p>
        </w:tc>
        <w:tc>
          <w:tcPr>
            <w:tcW w:w="1105" w:type="pct"/>
            <w:vMerge w:val="restart"/>
            <w:shd w:val="clear" w:color="auto" w:fill="auto"/>
            <w:vAlign w:val="center"/>
          </w:tcPr>
          <w:p w14:paraId="42F7C49A"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备注</w:t>
            </w:r>
          </w:p>
        </w:tc>
      </w:tr>
      <w:tr w:rsidR="00FF1D56" w:rsidRPr="00357D70" w14:paraId="342526C1" w14:textId="77777777" w:rsidTr="009B25D2">
        <w:trPr>
          <w:trHeight w:val="468"/>
        </w:trPr>
        <w:tc>
          <w:tcPr>
            <w:tcW w:w="393" w:type="pct"/>
            <w:vMerge/>
            <w:shd w:val="clear" w:color="auto" w:fill="auto"/>
          </w:tcPr>
          <w:p w14:paraId="075B3C70" w14:textId="77777777" w:rsidR="00AF6E84" w:rsidRPr="00357D70" w:rsidRDefault="00AF6E84" w:rsidP="00665A4D">
            <w:pPr>
              <w:pStyle w:val="1ff"/>
              <w:rPr>
                <w:rFonts w:ascii="Times New Roman" w:hAnsi="Times New Roman"/>
                <w:color w:val="auto"/>
              </w:rPr>
            </w:pPr>
          </w:p>
        </w:tc>
        <w:tc>
          <w:tcPr>
            <w:tcW w:w="335" w:type="pct"/>
            <w:vMerge/>
            <w:shd w:val="clear" w:color="auto" w:fill="auto"/>
          </w:tcPr>
          <w:p w14:paraId="522A5127" w14:textId="77777777" w:rsidR="00AF6E84" w:rsidRPr="00357D70" w:rsidRDefault="00AF6E84" w:rsidP="00665A4D">
            <w:pPr>
              <w:pStyle w:val="1ff"/>
              <w:rPr>
                <w:rFonts w:ascii="Times New Roman" w:hAnsi="Times New Roman"/>
                <w:color w:val="auto"/>
              </w:rPr>
            </w:pPr>
          </w:p>
        </w:tc>
        <w:tc>
          <w:tcPr>
            <w:tcW w:w="1988" w:type="pct"/>
            <w:vMerge/>
            <w:shd w:val="clear" w:color="auto" w:fill="auto"/>
          </w:tcPr>
          <w:p w14:paraId="3C783569" w14:textId="77777777" w:rsidR="00AF6E84" w:rsidRPr="00357D70" w:rsidRDefault="00AF6E84" w:rsidP="00665A4D">
            <w:pPr>
              <w:pStyle w:val="1ff"/>
              <w:rPr>
                <w:rFonts w:ascii="Times New Roman" w:hAnsi="Times New Roman"/>
                <w:color w:val="auto"/>
              </w:rPr>
            </w:pPr>
          </w:p>
        </w:tc>
        <w:tc>
          <w:tcPr>
            <w:tcW w:w="355" w:type="pct"/>
            <w:shd w:val="clear" w:color="auto" w:fill="auto"/>
            <w:vAlign w:val="center"/>
          </w:tcPr>
          <w:p w14:paraId="6AA5DABA"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通过</w:t>
            </w:r>
          </w:p>
        </w:tc>
        <w:tc>
          <w:tcPr>
            <w:tcW w:w="410" w:type="pct"/>
            <w:shd w:val="clear" w:color="auto" w:fill="auto"/>
            <w:vAlign w:val="center"/>
          </w:tcPr>
          <w:p w14:paraId="77C50CC0"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未通过</w:t>
            </w:r>
          </w:p>
        </w:tc>
        <w:tc>
          <w:tcPr>
            <w:tcW w:w="414" w:type="pct"/>
            <w:shd w:val="clear" w:color="auto" w:fill="auto"/>
            <w:vAlign w:val="center"/>
          </w:tcPr>
          <w:p w14:paraId="5D871344"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不适用</w:t>
            </w:r>
          </w:p>
        </w:tc>
        <w:tc>
          <w:tcPr>
            <w:tcW w:w="1105" w:type="pct"/>
            <w:vMerge/>
            <w:shd w:val="clear" w:color="auto" w:fill="auto"/>
          </w:tcPr>
          <w:p w14:paraId="21FAF8BD" w14:textId="77777777" w:rsidR="00AF6E84" w:rsidRPr="00357D70" w:rsidRDefault="00AF6E84" w:rsidP="00665A4D">
            <w:pPr>
              <w:pStyle w:val="1ff"/>
              <w:rPr>
                <w:rFonts w:ascii="Times New Roman" w:hAnsi="Times New Roman"/>
                <w:color w:val="auto"/>
              </w:rPr>
            </w:pPr>
          </w:p>
        </w:tc>
      </w:tr>
      <w:tr w:rsidR="00FF1D56" w:rsidRPr="00357D70" w14:paraId="33B67B30" w14:textId="77777777" w:rsidTr="00D07935">
        <w:tc>
          <w:tcPr>
            <w:tcW w:w="393" w:type="pct"/>
            <w:shd w:val="clear" w:color="auto" w:fill="auto"/>
            <w:vAlign w:val="center"/>
          </w:tcPr>
          <w:p w14:paraId="104C8784"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w:t>
            </w:r>
          </w:p>
        </w:tc>
        <w:tc>
          <w:tcPr>
            <w:tcW w:w="335" w:type="pct"/>
            <w:vMerge w:val="restart"/>
            <w:shd w:val="clear" w:color="auto" w:fill="auto"/>
            <w:vAlign w:val="center"/>
          </w:tcPr>
          <w:p w14:paraId="62F79EC7"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完整性</w:t>
            </w:r>
          </w:p>
        </w:tc>
        <w:tc>
          <w:tcPr>
            <w:tcW w:w="1988" w:type="pct"/>
            <w:shd w:val="clear" w:color="auto" w:fill="auto"/>
            <w:vAlign w:val="center"/>
          </w:tcPr>
          <w:p w14:paraId="5093319A" w14:textId="77777777" w:rsidR="00AF6E84" w:rsidRPr="00357D70" w:rsidRDefault="00AF6E84" w:rsidP="00D07935">
            <w:pPr>
              <w:rPr>
                <w:sz w:val="21"/>
                <w:szCs w:val="21"/>
              </w:rPr>
            </w:pPr>
            <w:r w:rsidRPr="00357D70">
              <w:rPr>
                <w:sz w:val="21"/>
                <w:szCs w:val="21"/>
              </w:rPr>
              <w:t>标识描述本文档所适用系统和软件的完整标识，包括其标识号、名称、缩略名、版本号和发布号。</w:t>
            </w:r>
          </w:p>
        </w:tc>
        <w:tc>
          <w:tcPr>
            <w:tcW w:w="355" w:type="pct"/>
            <w:shd w:val="clear" w:color="auto" w:fill="auto"/>
            <w:vAlign w:val="center"/>
          </w:tcPr>
          <w:p w14:paraId="39E2BDB5"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4A949DA6"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4270BB6D"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79D3216E" w14:textId="77777777" w:rsidR="00AF6E84" w:rsidRPr="00357D70" w:rsidRDefault="00AF6E84" w:rsidP="00665A4D">
            <w:pPr>
              <w:pStyle w:val="1ff"/>
              <w:rPr>
                <w:rFonts w:ascii="Times New Roman" w:hAnsi="Times New Roman"/>
                <w:color w:val="auto"/>
              </w:rPr>
            </w:pPr>
          </w:p>
        </w:tc>
      </w:tr>
      <w:tr w:rsidR="00FF1D56" w:rsidRPr="00357D70" w14:paraId="5442C357" w14:textId="77777777" w:rsidTr="00D07935">
        <w:tc>
          <w:tcPr>
            <w:tcW w:w="393" w:type="pct"/>
            <w:shd w:val="clear" w:color="auto" w:fill="auto"/>
            <w:vAlign w:val="center"/>
          </w:tcPr>
          <w:p w14:paraId="7AA0AE96"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2</w:t>
            </w:r>
          </w:p>
        </w:tc>
        <w:tc>
          <w:tcPr>
            <w:tcW w:w="335" w:type="pct"/>
            <w:vMerge/>
            <w:shd w:val="clear" w:color="auto" w:fill="auto"/>
          </w:tcPr>
          <w:p w14:paraId="01569BA5"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729DB2D3" w14:textId="77777777" w:rsidR="00AF6E84" w:rsidRPr="00357D70" w:rsidRDefault="00AF6E84" w:rsidP="00D07935">
            <w:pPr>
              <w:rPr>
                <w:sz w:val="21"/>
                <w:szCs w:val="21"/>
              </w:rPr>
            </w:pPr>
            <w:r w:rsidRPr="00357D70">
              <w:rPr>
                <w:sz w:val="21"/>
                <w:szCs w:val="21"/>
              </w:rPr>
              <w:t>系统概述概述本文档适用的系统和软件的用途，描述系统与软件的一般特性</w:t>
            </w:r>
          </w:p>
        </w:tc>
        <w:tc>
          <w:tcPr>
            <w:tcW w:w="355" w:type="pct"/>
            <w:shd w:val="clear" w:color="auto" w:fill="auto"/>
            <w:vAlign w:val="center"/>
          </w:tcPr>
          <w:p w14:paraId="26E2371A"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4F68956B"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7A3913D1"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7ABA32FB" w14:textId="77777777" w:rsidR="00AF6E84" w:rsidRPr="00357D70" w:rsidRDefault="00AF6E84" w:rsidP="00665A4D">
            <w:pPr>
              <w:pStyle w:val="1ff"/>
              <w:rPr>
                <w:rFonts w:ascii="Times New Roman" w:hAnsi="Times New Roman"/>
                <w:color w:val="auto"/>
              </w:rPr>
            </w:pPr>
          </w:p>
        </w:tc>
      </w:tr>
      <w:tr w:rsidR="00FF1D56" w:rsidRPr="00357D70" w14:paraId="3A27E59A" w14:textId="77777777" w:rsidTr="00D07935">
        <w:tc>
          <w:tcPr>
            <w:tcW w:w="393" w:type="pct"/>
            <w:shd w:val="clear" w:color="auto" w:fill="auto"/>
            <w:vAlign w:val="center"/>
          </w:tcPr>
          <w:p w14:paraId="204CB9B3"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3</w:t>
            </w:r>
          </w:p>
        </w:tc>
        <w:tc>
          <w:tcPr>
            <w:tcW w:w="335" w:type="pct"/>
            <w:vMerge/>
            <w:shd w:val="clear" w:color="auto" w:fill="auto"/>
          </w:tcPr>
          <w:p w14:paraId="3A7CBA61"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5E06F779" w14:textId="77777777" w:rsidR="00AF6E84" w:rsidRPr="00357D70" w:rsidRDefault="00AF6E84" w:rsidP="00D07935">
            <w:pPr>
              <w:rPr>
                <w:sz w:val="21"/>
                <w:szCs w:val="21"/>
              </w:rPr>
            </w:pPr>
            <w:r w:rsidRPr="00357D70">
              <w:rPr>
                <w:sz w:val="21"/>
                <w:szCs w:val="21"/>
              </w:rPr>
              <w:t>文档概述概述了本文档的用途和内容，并描述与它的使用有关的保密性方面的要求。</w:t>
            </w:r>
          </w:p>
        </w:tc>
        <w:tc>
          <w:tcPr>
            <w:tcW w:w="355" w:type="pct"/>
            <w:shd w:val="clear" w:color="auto" w:fill="auto"/>
            <w:vAlign w:val="center"/>
          </w:tcPr>
          <w:p w14:paraId="4C50CDCC"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52F3FA14"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74CDAB7A"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11385BD6" w14:textId="77777777" w:rsidR="00AF6E84" w:rsidRPr="00357D70" w:rsidRDefault="00AF6E84" w:rsidP="00665A4D">
            <w:pPr>
              <w:pStyle w:val="1ff"/>
              <w:rPr>
                <w:rFonts w:ascii="Times New Roman" w:hAnsi="Times New Roman"/>
                <w:color w:val="auto"/>
              </w:rPr>
            </w:pPr>
          </w:p>
        </w:tc>
      </w:tr>
      <w:tr w:rsidR="00FF1D56" w:rsidRPr="00357D70" w14:paraId="3FCEBCBD" w14:textId="77777777" w:rsidTr="00D07935">
        <w:tc>
          <w:tcPr>
            <w:tcW w:w="393" w:type="pct"/>
            <w:shd w:val="clear" w:color="auto" w:fill="auto"/>
            <w:vAlign w:val="center"/>
          </w:tcPr>
          <w:p w14:paraId="27A01C04"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lastRenderedPageBreak/>
              <w:t>4</w:t>
            </w:r>
          </w:p>
        </w:tc>
        <w:tc>
          <w:tcPr>
            <w:tcW w:w="335" w:type="pct"/>
            <w:vMerge/>
            <w:shd w:val="clear" w:color="auto" w:fill="auto"/>
          </w:tcPr>
          <w:p w14:paraId="445F7B7A"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1E10CFBD" w14:textId="77777777" w:rsidR="00AF6E84" w:rsidRPr="00357D70" w:rsidRDefault="00AF6E84" w:rsidP="00D07935">
            <w:pPr>
              <w:rPr>
                <w:sz w:val="21"/>
                <w:szCs w:val="21"/>
              </w:rPr>
            </w:pPr>
            <w:r w:rsidRPr="00357D70">
              <w:rPr>
                <w:sz w:val="21"/>
                <w:szCs w:val="21"/>
              </w:rPr>
              <w:t>引用文档应列出文档的编号、标题、编写单位、修订版及日期</w:t>
            </w:r>
          </w:p>
        </w:tc>
        <w:tc>
          <w:tcPr>
            <w:tcW w:w="355" w:type="pct"/>
            <w:shd w:val="clear" w:color="auto" w:fill="auto"/>
            <w:vAlign w:val="center"/>
          </w:tcPr>
          <w:p w14:paraId="05FE4607"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06D12F25"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220A658D"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3E6942A" w14:textId="77777777" w:rsidR="00AF6E84" w:rsidRPr="00357D70" w:rsidRDefault="00AF6E84" w:rsidP="00665A4D">
            <w:pPr>
              <w:pStyle w:val="1ff"/>
              <w:rPr>
                <w:rFonts w:ascii="Times New Roman" w:hAnsi="Times New Roman"/>
                <w:color w:val="auto"/>
              </w:rPr>
            </w:pPr>
          </w:p>
        </w:tc>
      </w:tr>
      <w:tr w:rsidR="00FF1D56" w:rsidRPr="00357D70" w14:paraId="261C4FD1" w14:textId="77777777" w:rsidTr="00D07935">
        <w:tc>
          <w:tcPr>
            <w:tcW w:w="393" w:type="pct"/>
            <w:shd w:val="clear" w:color="auto" w:fill="auto"/>
            <w:vAlign w:val="center"/>
          </w:tcPr>
          <w:p w14:paraId="792B8250"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5</w:t>
            </w:r>
          </w:p>
        </w:tc>
        <w:tc>
          <w:tcPr>
            <w:tcW w:w="335" w:type="pct"/>
            <w:vMerge/>
            <w:shd w:val="clear" w:color="auto" w:fill="auto"/>
          </w:tcPr>
          <w:p w14:paraId="1533273C"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6674D920" w14:textId="77777777" w:rsidR="00AF6E84" w:rsidRPr="00357D70" w:rsidRDefault="00AF6E84" w:rsidP="00D07935">
            <w:pPr>
              <w:rPr>
                <w:sz w:val="21"/>
                <w:szCs w:val="21"/>
              </w:rPr>
            </w:pPr>
            <w:r w:rsidRPr="00357D70">
              <w:rPr>
                <w:sz w:val="21"/>
                <w:szCs w:val="21"/>
              </w:rPr>
              <w:t>CSCI</w:t>
            </w:r>
            <w:r w:rsidRPr="00357D70">
              <w:rPr>
                <w:sz w:val="21"/>
                <w:szCs w:val="21"/>
              </w:rPr>
              <w:t>能力需求标识出所要求的每一个</w:t>
            </w:r>
            <w:r w:rsidRPr="00357D70">
              <w:rPr>
                <w:sz w:val="21"/>
                <w:szCs w:val="21"/>
              </w:rPr>
              <w:t>CICI</w:t>
            </w:r>
            <w:r w:rsidRPr="00357D70">
              <w:rPr>
                <w:sz w:val="21"/>
                <w:szCs w:val="21"/>
              </w:rPr>
              <w:t>能力，并列出与该能力有关的需求，包括所需的</w:t>
            </w:r>
            <w:r w:rsidRPr="00357D70">
              <w:rPr>
                <w:sz w:val="21"/>
                <w:szCs w:val="21"/>
              </w:rPr>
              <w:t>CSCI</w:t>
            </w:r>
            <w:r w:rsidRPr="00357D70">
              <w:rPr>
                <w:sz w:val="21"/>
                <w:szCs w:val="21"/>
              </w:rPr>
              <w:t>行为</w:t>
            </w:r>
          </w:p>
        </w:tc>
        <w:tc>
          <w:tcPr>
            <w:tcW w:w="355" w:type="pct"/>
            <w:shd w:val="clear" w:color="auto" w:fill="auto"/>
            <w:vAlign w:val="center"/>
          </w:tcPr>
          <w:p w14:paraId="2BBA8089"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2CE1CE6E"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6DB91073"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6FB8F859" w14:textId="77777777" w:rsidR="00AF6E84" w:rsidRPr="00357D70" w:rsidRDefault="00AF6E84" w:rsidP="00665A4D">
            <w:pPr>
              <w:pStyle w:val="1ff"/>
              <w:rPr>
                <w:rFonts w:ascii="Times New Roman" w:hAnsi="Times New Roman"/>
                <w:color w:val="auto"/>
              </w:rPr>
            </w:pPr>
          </w:p>
        </w:tc>
      </w:tr>
      <w:tr w:rsidR="00FF1D56" w:rsidRPr="00357D70" w14:paraId="366A32FC" w14:textId="77777777" w:rsidTr="00D07935">
        <w:tc>
          <w:tcPr>
            <w:tcW w:w="393" w:type="pct"/>
            <w:shd w:val="clear" w:color="auto" w:fill="auto"/>
            <w:vAlign w:val="center"/>
          </w:tcPr>
          <w:p w14:paraId="272EC48B"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6</w:t>
            </w:r>
          </w:p>
        </w:tc>
        <w:tc>
          <w:tcPr>
            <w:tcW w:w="335" w:type="pct"/>
            <w:vMerge/>
            <w:shd w:val="clear" w:color="auto" w:fill="auto"/>
          </w:tcPr>
          <w:p w14:paraId="4836C424"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780F6307" w14:textId="77777777" w:rsidR="00AF6E84" w:rsidRPr="00357D70" w:rsidRDefault="00AF6E84" w:rsidP="00D07935">
            <w:pPr>
              <w:rPr>
                <w:sz w:val="21"/>
                <w:szCs w:val="21"/>
              </w:rPr>
            </w:pPr>
            <w:r w:rsidRPr="00357D70">
              <w:rPr>
                <w:sz w:val="21"/>
                <w:szCs w:val="21"/>
              </w:rPr>
              <w:t>CSIC</w:t>
            </w:r>
            <w:r w:rsidRPr="00357D70">
              <w:rPr>
                <w:sz w:val="21"/>
                <w:szCs w:val="21"/>
              </w:rPr>
              <w:t>的外部接口需求应使用唯一的标识符标识</w:t>
            </w:r>
            <w:r w:rsidRPr="00357D70">
              <w:rPr>
                <w:sz w:val="21"/>
                <w:szCs w:val="21"/>
              </w:rPr>
              <w:t>CSCI</w:t>
            </w:r>
            <w:r w:rsidRPr="00357D70">
              <w:rPr>
                <w:sz w:val="21"/>
                <w:szCs w:val="21"/>
              </w:rPr>
              <w:t>每一个外部接口，并描述为实现该接口提出的该</w:t>
            </w:r>
            <w:r w:rsidRPr="00357D70">
              <w:rPr>
                <w:sz w:val="21"/>
                <w:szCs w:val="21"/>
              </w:rPr>
              <w:t>CSCI</w:t>
            </w:r>
            <w:r w:rsidRPr="00357D70">
              <w:rPr>
                <w:sz w:val="21"/>
                <w:szCs w:val="21"/>
              </w:rPr>
              <w:t>的需求。</w:t>
            </w:r>
          </w:p>
        </w:tc>
        <w:tc>
          <w:tcPr>
            <w:tcW w:w="355" w:type="pct"/>
            <w:shd w:val="clear" w:color="auto" w:fill="auto"/>
            <w:vAlign w:val="center"/>
          </w:tcPr>
          <w:p w14:paraId="01570E77"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03D295B8"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40C666F2"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1668329B" w14:textId="77777777" w:rsidR="00AF6E84" w:rsidRPr="00357D70" w:rsidRDefault="00AF6E84" w:rsidP="00665A4D">
            <w:pPr>
              <w:pStyle w:val="1ff"/>
              <w:rPr>
                <w:rFonts w:ascii="Times New Roman" w:hAnsi="Times New Roman"/>
                <w:color w:val="auto"/>
              </w:rPr>
            </w:pPr>
          </w:p>
        </w:tc>
      </w:tr>
      <w:tr w:rsidR="00FF1D56" w:rsidRPr="00357D70" w14:paraId="5C5D5204" w14:textId="77777777" w:rsidTr="00D07935">
        <w:tc>
          <w:tcPr>
            <w:tcW w:w="393" w:type="pct"/>
            <w:shd w:val="clear" w:color="auto" w:fill="auto"/>
            <w:vAlign w:val="center"/>
          </w:tcPr>
          <w:p w14:paraId="2332BCC0"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7</w:t>
            </w:r>
          </w:p>
        </w:tc>
        <w:tc>
          <w:tcPr>
            <w:tcW w:w="335" w:type="pct"/>
            <w:vMerge/>
            <w:shd w:val="clear" w:color="auto" w:fill="auto"/>
          </w:tcPr>
          <w:p w14:paraId="6C7FC500"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7CB57420" w14:textId="77777777" w:rsidR="00AF6E84" w:rsidRPr="00357D70" w:rsidRDefault="00AF6E84" w:rsidP="00D07935">
            <w:pPr>
              <w:rPr>
                <w:sz w:val="21"/>
                <w:szCs w:val="21"/>
              </w:rPr>
            </w:pPr>
            <w:r w:rsidRPr="00357D70">
              <w:rPr>
                <w:sz w:val="21"/>
                <w:szCs w:val="21"/>
              </w:rPr>
              <w:t>CSCI</w:t>
            </w:r>
            <w:r w:rsidRPr="00357D70">
              <w:rPr>
                <w:sz w:val="21"/>
                <w:szCs w:val="21"/>
              </w:rPr>
              <w:t>内部接口需求应指明施加于</w:t>
            </w:r>
            <w:r w:rsidRPr="00357D70">
              <w:rPr>
                <w:sz w:val="21"/>
                <w:szCs w:val="21"/>
              </w:rPr>
              <w:t>CSCI</w:t>
            </w:r>
            <w:r w:rsidRPr="00357D70">
              <w:rPr>
                <w:sz w:val="21"/>
                <w:szCs w:val="21"/>
              </w:rPr>
              <w:t>内部接口的需求</w:t>
            </w:r>
          </w:p>
        </w:tc>
        <w:tc>
          <w:tcPr>
            <w:tcW w:w="355" w:type="pct"/>
            <w:shd w:val="clear" w:color="auto" w:fill="auto"/>
            <w:vAlign w:val="center"/>
          </w:tcPr>
          <w:p w14:paraId="5834FBD1"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03AD5513"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2BA56CB5"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4481514" w14:textId="77777777" w:rsidR="00AF6E84" w:rsidRPr="00357D70" w:rsidRDefault="00AF6E84" w:rsidP="00665A4D">
            <w:pPr>
              <w:pStyle w:val="1ff"/>
              <w:rPr>
                <w:rFonts w:ascii="Times New Roman" w:hAnsi="Times New Roman"/>
                <w:color w:val="auto"/>
              </w:rPr>
            </w:pPr>
          </w:p>
        </w:tc>
      </w:tr>
      <w:tr w:rsidR="00FF1D56" w:rsidRPr="00357D70" w14:paraId="1491CEF5" w14:textId="77777777" w:rsidTr="00D07935">
        <w:tc>
          <w:tcPr>
            <w:tcW w:w="393" w:type="pct"/>
            <w:shd w:val="clear" w:color="auto" w:fill="auto"/>
            <w:vAlign w:val="center"/>
          </w:tcPr>
          <w:p w14:paraId="032054AC"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8</w:t>
            </w:r>
          </w:p>
        </w:tc>
        <w:tc>
          <w:tcPr>
            <w:tcW w:w="335" w:type="pct"/>
            <w:vMerge/>
            <w:shd w:val="clear" w:color="auto" w:fill="auto"/>
          </w:tcPr>
          <w:p w14:paraId="0A5D0F92"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2F2B19A7" w14:textId="77777777" w:rsidR="00AF6E84" w:rsidRPr="00357D70" w:rsidRDefault="00AF6E84" w:rsidP="00D07935">
            <w:pPr>
              <w:rPr>
                <w:sz w:val="21"/>
                <w:szCs w:val="21"/>
              </w:rPr>
            </w:pPr>
            <w:r w:rsidRPr="00357D70">
              <w:rPr>
                <w:sz w:val="21"/>
                <w:szCs w:val="21"/>
              </w:rPr>
              <w:t>保密性需求应指明与维护保密性有关的</w:t>
            </w:r>
            <w:r w:rsidRPr="00357D70">
              <w:rPr>
                <w:sz w:val="21"/>
                <w:szCs w:val="21"/>
              </w:rPr>
              <w:t>CSCI</w:t>
            </w:r>
            <w:r w:rsidRPr="00357D70">
              <w:rPr>
                <w:sz w:val="21"/>
                <w:szCs w:val="21"/>
              </w:rPr>
              <w:t>需求</w:t>
            </w:r>
          </w:p>
        </w:tc>
        <w:tc>
          <w:tcPr>
            <w:tcW w:w="355" w:type="pct"/>
            <w:shd w:val="clear" w:color="auto" w:fill="auto"/>
            <w:vAlign w:val="center"/>
          </w:tcPr>
          <w:p w14:paraId="2383DC53"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14A81D61"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107BDD6F"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7AEA9638" w14:textId="77777777" w:rsidR="00AF6E84" w:rsidRPr="00357D70" w:rsidRDefault="00AF6E84" w:rsidP="00665A4D">
            <w:pPr>
              <w:pStyle w:val="1ff"/>
              <w:rPr>
                <w:rFonts w:ascii="Times New Roman" w:hAnsi="Times New Roman"/>
                <w:color w:val="auto"/>
              </w:rPr>
            </w:pPr>
          </w:p>
        </w:tc>
      </w:tr>
      <w:tr w:rsidR="00FF1D56" w:rsidRPr="00357D70" w14:paraId="2E3F78CD" w14:textId="77777777" w:rsidTr="00D07935">
        <w:tc>
          <w:tcPr>
            <w:tcW w:w="393" w:type="pct"/>
            <w:shd w:val="clear" w:color="auto" w:fill="auto"/>
            <w:vAlign w:val="center"/>
          </w:tcPr>
          <w:p w14:paraId="38BD3863"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9</w:t>
            </w:r>
          </w:p>
        </w:tc>
        <w:tc>
          <w:tcPr>
            <w:tcW w:w="335" w:type="pct"/>
            <w:vMerge/>
            <w:shd w:val="clear" w:color="auto" w:fill="auto"/>
          </w:tcPr>
          <w:p w14:paraId="4E290E52"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18175042" w14:textId="77777777" w:rsidR="00AF6E84" w:rsidRPr="00357D70" w:rsidRDefault="00AF6E84" w:rsidP="00D07935">
            <w:pPr>
              <w:rPr>
                <w:sz w:val="21"/>
                <w:szCs w:val="21"/>
              </w:rPr>
            </w:pPr>
            <w:r w:rsidRPr="00357D70">
              <w:rPr>
                <w:sz w:val="21"/>
                <w:szCs w:val="21"/>
              </w:rPr>
              <w:t>安全性需求应指明关于防止或尽可能降低对人员、财产和物理管径产生以外危险的</w:t>
            </w:r>
            <w:r w:rsidRPr="00357D70">
              <w:rPr>
                <w:sz w:val="21"/>
                <w:szCs w:val="21"/>
              </w:rPr>
              <w:t>CSCI</w:t>
            </w:r>
            <w:r w:rsidRPr="00357D70">
              <w:rPr>
                <w:sz w:val="21"/>
                <w:szCs w:val="21"/>
              </w:rPr>
              <w:t>安全性需求</w:t>
            </w:r>
          </w:p>
        </w:tc>
        <w:tc>
          <w:tcPr>
            <w:tcW w:w="355" w:type="pct"/>
            <w:shd w:val="clear" w:color="auto" w:fill="auto"/>
            <w:vAlign w:val="center"/>
          </w:tcPr>
          <w:p w14:paraId="516EC01A"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20CC9444"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6360C0FA"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11D83394" w14:textId="77777777" w:rsidR="00AF6E84" w:rsidRPr="00357D70" w:rsidRDefault="00AF6E84" w:rsidP="00665A4D">
            <w:pPr>
              <w:pStyle w:val="1ff"/>
              <w:rPr>
                <w:rFonts w:ascii="Times New Roman" w:hAnsi="Times New Roman"/>
                <w:color w:val="auto"/>
              </w:rPr>
            </w:pPr>
          </w:p>
        </w:tc>
      </w:tr>
      <w:tr w:rsidR="00FF1D56" w:rsidRPr="00357D70" w14:paraId="4BA004BC" w14:textId="77777777" w:rsidTr="00D07935">
        <w:tc>
          <w:tcPr>
            <w:tcW w:w="393" w:type="pct"/>
            <w:shd w:val="clear" w:color="auto" w:fill="auto"/>
            <w:vAlign w:val="center"/>
          </w:tcPr>
          <w:p w14:paraId="540A279D"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10</w:t>
            </w:r>
          </w:p>
        </w:tc>
        <w:tc>
          <w:tcPr>
            <w:tcW w:w="335" w:type="pct"/>
            <w:vMerge/>
            <w:shd w:val="clear" w:color="auto" w:fill="auto"/>
          </w:tcPr>
          <w:p w14:paraId="249E9564"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72D5F19F" w14:textId="77777777" w:rsidR="00AF6E84" w:rsidRPr="00357D70" w:rsidRDefault="00AF6E84" w:rsidP="00D07935">
            <w:pPr>
              <w:rPr>
                <w:sz w:val="21"/>
                <w:szCs w:val="21"/>
              </w:rPr>
            </w:pPr>
            <w:r w:rsidRPr="00357D70">
              <w:rPr>
                <w:sz w:val="21"/>
                <w:szCs w:val="21"/>
              </w:rPr>
              <w:t>环境适应性需求应指明</w:t>
            </w:r>
            <w:r w:rsidRPr="00357D70">
              <w:rPr>
                <w:sz w:val="21"/>
                <w:szCs w:val="21"/>
              </w:rPr>
              <w:t>CSCI</w:t>
            </w:r>
            <w:r w:rsidRPr="00357D70">
              <w:rPr>
                <w:sz w:val="21"/>
                <w:szCs w:val="21"/>
              </w:rPr>
              <w:t>的运行环境需求</w:t>
            </w:r>
          </w:p>
        </w:tc>
        <w:tc>
          <w:tcPr>
            <w:tcW w:w="355" w:type="pct"/>
            <w:shd w:val="clear" w:color="auto" w:fill="auto"/>
            <w:vAlign w:val="center"/>
          </w:tcPr>
          <w:p w14:paraId="14A347DE"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5708C0BA"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05D67870"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FD72480" w14:textId="77777777" w:rsidR="00AF6E84" w:rsidRPr="00357D70" w:rsidRDefault="00AF6E84" w:rsidP="00665A4D">
            <w:pPr>
              <w:pStyle w:val="1ff"/>
              <w:rPr>
                <w:rFonts w:ascii="Times New Roman" w:hAnsi="Times New Roman"/>
                <w:color w:val="auto"/>
              </w:rPr>
            </w:pPr>
          </w:p>
        </w:tc>
      </w:tr>
      <w:tr w:rsidR="00FF1D56" w:rsidRPr="00357D70" w14:paraId="6CDCA6B6" w14:textId="77777777" w:rsidTr="00D07935">
        <w:tc>
          <w:tcPr>
            <w:tcW w:w="393" w:type="pct"/>
            <w:shd w:val="clear" w:color="auto" w:fill="auto"/>
            <w:vAlign w:val="center"/>
          </w:tcPr>
          <w:p w14:paraId="54E29004"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11</w:t>
            </w:r>
          </w:p>
        </w:tc>
        <w:tc>
          <w:tcPr>
            <w:tcW w:w="335" w:type="pct"/>
            <w:vMerge/>
            <w:shd w:val="clear" w:color="auto" w:fill="auto"/>
          </w:tcPr>
          <w:p w14:paraId="12BBBCA0"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4740116E" w14:textId="77777777" w:rsidR="00AF6E84" w:rsidRPr="00357D70" w:rsidRDefault="00AF6E84" w:rsidP="00D07935">
            <w:pPr>
              <w:rPr>
                <w:sz w:val="21"/>
                <w:szCs w:val="21"/>
              </w:rPr>
            </w:pPr>
            <w:r w:rsidRPr="00357D70">
              <w:rPr>
                <w:sz w:val="21"/>
                <w:szCs w:val="21"/>
              </w:rPr>
              <w:t>计算机资源需求应指明</w:t>
            </w:r>
            <w:r w:rsidRPr="00357D70">
              <w:rPr>
                <w:sz w:val="21"/>
                <w:szCs w:val="21"/>
              </w:rPr>
              <w:t>CSCI</w:t>
            </w:r>
            <w:r w:rsidRPr="00357D70">
              <w:rPr>
                <w:sz w:val="21"/>
                <w:szCs w:val="21"/>
              </w:rPr>
              <w:t>必须使用的计算机硬件的需求、计算机硬件资源的使用需求、必须使用或必须被纳入本</w:t>
            </w:r>
            <w:r w:rsidRPr="00357D70">
              <w:rPr>
                <w:sz w:val="21"/>
                <w:szCs w:val="21"/>
              </w:rPr>
              <w:t>CSCI</w:t>
            </w:r>
            <w:r w:rsidRPr="00357D70">
              <w:rPr>
                <w:sz w:val="21"/>
                <w:szCs w:val="21"/>
              </w:rPr>
              <w:t>的计算机软件需求、必须使用的计算机通信方面的需求</w:t>
            </w:r>
          </w:p>
        </w:tc>
        <w:tc>
          <w:tcPr>
            <w:tcW w:w="355" w:type="pct"/>
            <w:shd w:val="clear" w:color="auto" w:fill="auto"/>
            <w:vAlign w:val="center"/>
          </w:tcPr>
          <w:p w14:paraId="7FE9717D"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39B3C205"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40270C2A"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350A72A3" w14:textId="77777777" w:rsidR="00AF6E84" w:rsidRPr="00357D70" w:rsidRDefault="00AF6E84" w:rsidP="00665A4D">
            <w:pPr>
              <w:pStyle w:val="1ff"/>
              <w:rPr>
                <w:rFonts w:ascii="Times New Roman" w:hAnsi="Times New Roman"/>
                <w:color w:val="auto"/>
              </w:rPr>
            </w:pPr>
          </w:p>
        </w:tc>
      </w:tr>
      <w:tr w:rsidR="00FF1D56" w:rsidRPr="00357D70" w14:paraId="38040E21" w14:textId="77777777" w:rsidTr="00D07935">
        <w:tc>
          <w:tcPr>
            <w:tcW w:w="393" w:type="pct"/>
            <w:shd w:val="clear" w:color="auto" w:fill="auto"/>
            <w:vAlign w:val="center"/>
          </w:tcPr>
          <w:p w14:paraId="67F4899A"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12</w:t>
            </w:r>
          </w:p>
        </w:tc>
        <w:tc>
          <w:tcPr>
            <w:tcW w:w="335" w:type="pct"/>
            <w:vMerge/>
            <w:shd w:val="clear" w:color="auto" w:fill="auto"/>
          </w:tcPr>
          <w:p w14:paraId="2B4FD1F5"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303664E5" w14:textId="77777777" w:rsidR="00AF6E84" w:rsidRPr="00357D70" w:rsidRDefault="00AF6E84" w:rsidP="00D07935">
            <w:pPr>
              <w:rPr>
                <w:sz w:val="21"/>
                <w:szCs w:val="21"/>
              </w:rPr>
            </w:pPr>
            <w:r w:rsidRPr="00357D70">
              <w:rPr>
                <w:sz w:val="21"/>
                <w:szCs w:val="21"/>
              </w:rPr>
              <w:t>设计和实现约束应指明约束</w:t>
            </w:r>
            <w:r w:rsidRPr="00357D70">
              <w:rPr>
                <w:sz w:val="21"/>
                <w:szCs w:val="21"/>
              </w:rPr>
              <w:t>CSCI</w:t>
            </w:r>
            <w:r w:rsidRPr="00357D70">
              <w:rPr>
                <w:sz w:val="21"/>
                <w:szCs w:val="21"/>
              </w:rPr>
              <w:t>的设计和实现的需求</w:t>
            </w:r>
          </w:p>
        </w:tc>
        <w:tc>
          <w:tcPr>
            <w:tcW w:w="355" w:type="pct"/>
            <w:shd w:val="clear" w:color="auto" w:fill="auto"/>
            <w:vAlign w:val="center"/>
          </w:tcPr>
          <w:p w14:paraId="31C96435"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161615E1"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68521D4C"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313ACE2B" w14:textId="77777777" w:rsidR="00AF6E84" w:rsidRPr="00357D70" w:rsidRDefault="00AF6E84" w:rsidP="00665A4D">
            <w:pPr>
              <w:pStyle w:val="1ff"/>
              <w:rPr>
                <w:rFonts w:ascii="Times New Roman" w:hAnsi="Times New Roman"/>
                <w:color w:val="auto"/>
              </w:rPr>
            </w:pPr>
          </w:p>
        </w:tc>
      </w:tr>
      <w:tr w:rsidR="00FF1D56" w:rsidRPr="00357D70" w14:paraId="13D9867B" w14:textId="77777777" w:rsidTr="00D07935">
        <w:tc>
          <w:tcPr>
            <w:tcW w:w="393" w:type="pct"/>
            <w:shd w:val="clear" w:color="auto" w:fill="auto"/>
            <w:vAlign w:val="center"/>
          </w:tcPr>
          <w:p w14:paraId="0E9EDEE9"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13</w:t>
            </w:r>
          </w:p>
        </w:tc>
        <w:tc>
          <w:tcPr>
            <w:tcW w:w="335" w:type="pct"/>
            <w:vMerge/>
            <w:shd w:val="clear" w:color="auto" w:fill="auto"/>
          </w:tcPr>
          <w:p w14:paraId="7FDA38BA"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71BF3E97" w14:textId="77777777" w:rsidR="00AF6E84" w:rsidRPr="00357D70" w:rsidRDefault="00AF6E84" w:rsidP="00D07935">
            <w:pPr>
              <w:rPr>
                <w:sz w:val="21"/>
                <w:szCs w:val="21"/>
              </w:rPr>
            </w:pPr>
            <w:r w:rsidRPr="00357D70">
              <w:rPr>
                <w:sz w:val="21"/>
                <w:szCs w:val="21"/>
              </w:rPr>
              <w:t>人员相关需求描述与使用或保障本</w:t>
            </w:r>
            <w:r w:rsidRPr="00357D70">
              <w:rPr>
                <w:sz w:val="21"/>
                <w:szCs w:val="21"/>
              </w:rPr>
              <w:t>CSCI</w:t>
            </w:r>
            <w:r w:rsidRPr="00357D70">
              <w:rPr>
                <w:sz w:val="21"/>
                <w:szCs w:val="21"/>
              </w:rPr>
              <w:t>的人员有关的</w:t>
            </w:r>
            <w:r w:rsidRPr="00357D70">
              <w:rPr>
                <w:sz w:val="21"/>
                <w:szCs w:val="21"/>
              </w:rPr>
              <w:t>CSCI</w:t>
            </w:r>
            <w:r w:rsidRPr="00357D70">
              <w:rPr>
                <w:sz w:val="21"/>
                <w:szCs w:val="21"/>
              </w:rPr>
              <w:t>需求，包括人员的数量、职能等级、工作周期、必须的培训以及其他信息</w:t>
            </w:r>
          </w:p>
        </w:tc>
        <w:tc>
          <w:tcPr>
            <w:tcW w:w="355" w:type="pct"/>
            <w:shd w:val="clear" w:color="auto" w:fill="auto"/>
            <w:vAlign w:val="center"/>
          </w:tcPr>
          <w:p w14:paraId="50D10CFB"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7EEBE933"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3B5E3892"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28AD1A5F" w14:textId="77777777" w:rsidR="00AF6E84" w:rsidRPr="00357D70" w:rsidRDefault="00AF6E84" w:rsidP="00665A4D">
            <w:pPr>
              <w:pStyle w:val="1ff"/>
              <w:rPr>
                <w:rFonts w:ascii="Times New Roman" w:hAnsi="Times New Roman"/>
                <w:color w:val="auto"/>
              </w:rPr>
            </w:pPr>
          </w:p>
        </w:tc>
      </w:tr>
      <w:tr w:rsidR="00FF1D56" w:rsidRPr="00357D70" w14:paraId="67BB643A" w14:textId="77777777" w:rsidTr="00D07935">
        <w:tc>
          <w:tcPr>
            <w:tcW w:w="393" w:type="pct"/>
            <w:shd w:val="clear" w:color="auto" w:fill="auto"/>
            <w:vAlign w:val="center"/>
          </w:tcPr>
          <w:p w14:paraId="1B08D99A"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14</w:t>
            </w:r>
          </w:p>
        </w:tc>
        <w:tc>
          <w:tcPr>
            <w:tcW w:w="335" w:type="pct"/>
            <w:vMerge/>
            <w:shd w:val="clear" w:color="auto" w:fill="auto"/>
          </w:tcPr>
          <w:p w14:paraId="3D90B646"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73AD6049" w14:textId="77777777" w:rsidR="00AF6E84" w:rsidRPr="00357D70" w:rsidRDefault="00AF6E84" w:rsidP="00D07935">
            <w:pPr>
              <w:rPr>
                <w:sz w:val="21"/>
                <w:szCs w:val="21"/>
              </w:rPr>
            </w:pPr>
            <w:r w:rsidRPr="00357D70">
              <w:rPr>
                <w:sz w:val="21"/>
                <w:szCs w:val="21"/>
              </w:rPr>
              <w:t>训练相关需求应指明与训练相关的</w:t>
            </w:r>
            <w:r w:rsidRPr="00357D70">
              <w:rPr>
                <w:sz w:val="21"/>
                <w:szCs w:val="21"/>
              </w:rPr>
              <w:t>CSCI</w:t>
            </w:r>
            <w:r w:rsidRPr="00357D70">
              <w:rPr>
                <w:sz w:val="21"/>
                <w:szCs w:val="21"/>
              </w:rPr>
              <w:t>需求</w:t>
            </w:r>
          </w:p>
        </w:tc>
        <w:tc>
          <w:tcPr>
            <w:tcW w:w="355" w:type="pct"/>
            <w:shd w:val="clear" w:color="auto" w:fill="auto"/>
            <w:vAlign w:val="center"/>
          </w:tcPr>
          <w:p w14:paraId="5D53CDF3"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7310BFD0"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649B74EA"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3AE113A5" w14:textId="77777777" w:rsidR="00AF6E84" w:rsidRPr="00357D70" w:rsidRDefault="00AF6E84" w:rsidP="00665A4D">
            <w:pPr>
              <w:pStyle w:val="1ff"/>
              <w:rPr>
                <w:rFonts w:ascii="Times New Roman" w:hAnsi="Times New Roman"/>
                <w:color w:val="auto"/>
              </w:rPr>
            </w:pPr>
          </w:p>
        </w:tc>
      </w:tr>
      <w:tr w:rsidR="00FF1D56" w:rsidRPr="00357D70" w14:paraId="0B1FF4F4" w14:textId="77777777" w:rsidTr="00D07935">
        <w:tc>
          <w:tcPr>
            <w:tcW w:w="393" w:type="pct"/>
            <w:shd w:val="clear" w:color="auto" w:fill="auto"/>
            <w:vAlign w:val="center"/>
          </w:tcPr>
          <w:p w14:paraId="1B00E342"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15</w:t>
            </w:r>
          </w:p>
        </w:tc>
        <w:tc>
          <w:tcPr>
            <w:tcW w:w="335" w:type="pct"/>
            <w:vMerge/>
            <w:shd w:val="clear" w:color="auto" w:fill="auto"/>
          </w:tcPr>
          <w:p w14:paraId="0C1B1AD2"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06E0947A" w14:textId="77777777" w:rsidR="00AF6E84" w:rsidRPr="00357D70" w:rsidRDefault="00AF6E84" w:rsidP="00D07935">
            <w:pPr>
              <w:rPr>
                <w:sz w:val="21"/>
                <w:szCs w:val="21"/>
              </w:rPr>
            </w:pPr>
            <w:r w:rsidRPr="00357D70">
              <w:rPr>
                <w:sz w:val="21"/>
                <w:szCs w:val="21"/>
              </w:rPr>
              <w:t>软件保障需求应指明与软件保障考虑有关的</w:t>
            </w:r>
            <w:r w:rsidRPr="00357D70">
              <w:rPr>
                <w:sz w:val="21"/>
                <w:szCs w:val="21"/>
              </w:rPr>
              <w:t>CSCI</w:t>
            </w:r>
            <w:r w:rsidRPr="00357D70">
              <w:rPr>
                <w:sz w:val="21"/>
                <w:szCs w:val="21"/>
              </w:rPr>
              <w:t>需求</w:t>
            </w:r>
          </w:p>
        </w:tc>
        <w:tc>
          <w:tcPr>
            <w:tcW w:w="355" w:type="pct"/>
            <w:shd w:val="clear" w:color="auto" w:fill="auto"/>
            <w:vAlign w:val="center"/>
          </w:tcPr>
          <w:p w14:paraId="70ACC9E9"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2FCAD553"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1366975D"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61C985D4" w14:textId="77777777" w:rsidR="00AF6E84" w:rsidRPr="00357D70" w:rsidRDefault="00AF6E84" w:rsidP="00665A4D">
            <w:pPr>
              <w:pStyle w:val="1ff"/>
              <w:rPr>
                <w:rFonts w:ascii="Times New Roman" w:hAnsi="Times New Roman"/>
                <w:color w:val="auto"/>
              </w:rPr>
            </w:pPr>
          </w:p>
        </w:tc>
      </w:tr>
      <w:tr w:rsidR="00FF1D56" w:rsidRPr="00357D70" w14:paraId="40544F47" w14:textId="77777777" w:rsidTr="00D07935">
        <w:tc>
          <w:tcPr>
            <w:tcW w:w="393" w:type="pct"/>
            <w:shd w:val="clear" w:color="auto" w:fill="auto"/>
            <w:vAlign w:val="center"/>
          </w:tcPr>
          <w:p w14:paraId="6404ED6F"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16</w:t>
            </w:r>
          </w:p>
        </w:tc>
        <w:tc>
          <w:tcPr>
            <w:tcW w:w="335" w:type="pct"/>
            <w:vMerge/>
            <w:shd w:val="clear" w:color="auto" w:fill="auto"/>
          </w:tcPr>
          <w:p w14:paraId="2C15AF64"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56F650AA" w14:textId="77777777" w:rsidR="00AF6E84" w:rsidRPr="00357D70" w:rsidRDefault="00AF6E84" w:rsidP="00D07935">
            <w:pPr>
              <w:rPr>
                <w:sz w:val="21"/>
                <w:szCs w:val="21"/>
              </w:rPr>
            </w:pPr>
            <w:r w:rsidRPr="00357D70">
              <w:rPr>
                <w:sz w:val="21"/>
                <w:szCs w:val="21"/>
              </w:rPr>
              <w:t>包装需求应指明为了交付而对</w:t>
            </w:r>
            <w:r w:rsidRPr="00357D70">
              <w:rPr>
                <w:sz w:val="21"/>
                <w:szCs w:val="21"/>
              </w:rPr>
              <w:t>CSCI</w:t>
            </w:r>
            <w:r w:rsidRPr="00357D70">
              <w:rPr>
                <w:sz w:val="21"/>
                <w:szCs w:val="21"/>
              </w:rPr>
              <w:t>进行包装、标记和处理的需求</w:t>
            </w:r>
          </w:p>
        </w:tc>
        <w:tc>
          <w:tcPr>
            <w:tcW w:w="355" w:type="pct"/>
            <w:shd w:val="clear" w:color="auto" w:fill="auto"/>
            <w:vAlign w:val="center"/>
          </w:tcPr>
          <w:p w14:paraId="42817295"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7B159C63"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071D6F24"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F3D5E38" w14:textId="77777777" w:rsidR="00AF6E84" w:rsidRPr="00357D70" w:rsidRDefault="00AF6E84" w:rsidP="00665A4D">
            <w:pPr>
              <w:pStyle w:val="1ff"/>
              <w:rPr>
                <w:rFonts w:ascii="Times New Roman" w:hAnsi="Times New Roman"/>
                <w:color w:val="auto"/>
              </w:rPr>
            </w:pPr>
          </w:p>
        </w:tc>
      </w:tr>
      <w:tr w:rsidR="00FF1D56" w:rsidRPr="00357D70" w14:paraId="208A8234" w14:textId="77777777" w:rsidTr="00D07935">
        <w:tc>
          <w:tcPr>
            <w:tcW w:w="393" w:type="pct"/>
            <w:shd w:val="clear" w:color="auto" w:fill="auto"/>
            <w:vAlign w:val="center"/>
          </w:tcPr>
          <w:p w14:paraId="7D7234D3"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17</w:t>
            </w:r>
          </w:p>
        </w:tc>
        <w:tc>
          <w:tcPr>
            <w:tcW w:w="335" w:type="pct"/>
            <w:vMerge/>
            <w:shd w:val="clear" w:color="auto" w:fill="auto"/>
          </w:tcPr>
          <w:p w14:paraId="21618149"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34A98019" w14:textId="77777777" w:rsidR="00AF6E84" w:rsidRPr="00357D70" w:rsidRDefault="00AF6E84" w:rsidP="00D07935">
            <w:pPr>
              <w:rPr>
                <w:sz w:val="21"/>
                <w:szCs w:val="21"/>
              </w:rPr>
            </w:pPr>
            <w:r w:rsidRPr="00357D70">
              <w:rPr>
                <w:sz w:val="21"/>
                <w:szCs w:val="21"/>
              </w:rPr>
              <w:t>需求的优先顺序和关键性应指明本规格说明中各需求的优先次序、关键性或表示其相对重要性的权重</w:t>
            </w:r>
          </w:p>
        </w:tc>
        <w:tc>
          <w:tcPr>
            <w:tcW w:w="355" w:type="pct"/>
            <w:shd w:val="clear" w:color="auto" w:fill="auto"/>
            <w:vAlign w:val="center"/>
          </w:tcPr>
          <w:p w14:paraId="65A409DC"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611B2166"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68DD3625"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9731F75" w14:textId="77777777" w:rsidR="00AF6E84" w:rsidRPr="00357D70" w:rsidRDefault="00AF6E84" w:rsidP="00665A4D">
            <w:pPr>
              <w:pStyle w:val="1ff"/>
              <w:rPr>
                <w:rFonts w:ascii="Times New Roman" w:hAnsi="Times New Roman"/>
                <w:color w:val="auto"/>
              </w:rPr>
            </w:pPr>
          </w:p>
        </w:tc>
      </w:tr>
      <w:tr w:rsidR="00FF1D56" w:rsidRPr="00357D70" w14:paraId="506C6B7A" w14:textId="77777777" w:rsidTr="00D07935">
        <w:tc>
          <w:tcPr>
            <w:tcW w:w="393" w:type="pct"/>
            <w:shd w:val="clear" w:color="auto" w:fill="auto"/>
            <w:vAlign w:val="center"/>
          </w:tcPr>
          <w:p w14:paraId="7CB1CF4B"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18</w:t>
            </w:r>
          </w:p>
        </w:tc>
        <w:tc>
          <w:tcPr>
            <w:tcW w:w="335" w:type="pct"/>
            <w:vMerge/>
            <w:shd w:val="clear" w:color="auto" w:fill="auto"/>
          </w:tcPr>
          <w:p w14:paraId="4C6A583F"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26C84739" w14:textId="77777777" w:rsidR="00AF6E84" w:rsidRPr="00357D70" w:rsidRDefault="00AF6E84" w:rsidP="00D07935">
            <w:pPr>
              <w:rPr>
                <w:sz w:val="21"/>
                <w:szCs w:val="21"/>
              </w:rPr>
            </w:pPr>
            <w:r w:rsidRPr="00357D70">
              <w:rPr>
                <w:sz w:val="21"/>
                <w:szCs w:val="21"/>
              </w:rPr>
              <w:t>合格性规定应定义一组合格性检验方法，针对每个需求制定确定需求得到满足所使用的方法</w:t>
            </w:r>
          </w:p>
        </w:tc>
        <w:tc>
          <w:tcPr>
            <w:tcW w:w="355" w:type="pct"/>
            <w:shd w:val="clear" w:color="auto" w:fill="auto"/>
            <w:vAlign w:val="center"/>
          </w:tcPr>
          <w:p w14:paraId="6C61237B"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659B145A"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0968A57A"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EA0F890" w14:textId="77777777" w:rsidR="00AF6E84" w:rsidRPr="00357D70" w:rsidRDefault="00AF6E84" w:rsidP="00665A4D">
            <w:pPr>
              <w:pStyle w:val="1ff"/>
              <w:rPr>
                <w:rFonts w:ascii="Times New Roman" w:hAnsi="Times New Roman"/>
                <w:color w:val="auto"/>
              </w:rPr>
            </w:pPr>
          </w:p>
        </w:tc>
      </w:tr>
      <w:tr w:rsidR="00FF1D56" w:rsidRPr="00357D70" w14:paraId="76F683EF" w14:textId="77777777" w:rsidTr="00D07935">
        <w:tc>
          <w:tcPr>
            <w:tcW w:w="393" w:type="pct"/>
            <w:shd w:val="clear" w:color="auto" w:fill="auto"/>
            <w:vAlign w:val="center"/>
          </w:tcPr>
          <w:p w14:paraId="6A6405E1"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lastRenderedPageBreak/>
              <w:t>19</w:t>
            </w:r>
          </w:p>
        </w:tc>
        <w:tc>
          <w:tcPr>
            <w:tcW w:w="335" w:type="pct"/>
            <w:vMerge/>
            <w:shd w:val="clear" w:color="auto" w:fill="auto"/>
          </w:tcPr>
          <w:p w14:paraId="1A426B6C"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011FCA2E" w14:textId="77777777" w:rsidR="00AF6E84" w:rsidRPr="00357D70" w:rsidRDefault="00AF6E84" w:rsidP="00D07935">
            <w:pPr>
              <w:rPr>
                <w:sz w:val="21"/>
                <w:szCs w:val="21"/>
              </w:rPr>
            </w:pPr>
            <w:r w:rsidRPr="00357D70">
              <w:rPr>
                <w:sz w:val="21"/>
                <w:szCs w:val="21"/>
              </w:rPr>
              <w:t>需求可追踪性应描述从本规格说明中的每一个</w:t>
            </w:r>
            <w:r w:rsidRPr="00357D70">
              <w:rPr>
                <w:sz w:val="21"/>
                <w:szCs w:val="21"/>
              </w:rPr>
              <w:t>CSCI</w:t>
            </w:r>
            <w:r w:rsidRPr="00357D70">
              <w:rPr>
                <w:sz w:val="21"/>
                <w:szCs w:val="21"/>
              </w:rPr>
              <w:t>需求所涉及的系统</w:t>
            </w:r>
            <w:r w:rsidRPr="00357D70">
              <w:rPr>
                <w:sz w:val="21"/>
                <w:szCs w:val="21"/>
              </w:rPr>
              <w:t>/</w:t>
            </w:r>
            <w:r w:rsidRPr="00357D70">
              <w:rPr>
                <w:sz w:val="21"/>
                <w:szCs w:val="21"/>
              </w:rPr>
              <w:t>子系统需求的可追踪性，以及从分配给本</w:t>
            </w:r>
            <w:r w:rsidRPr="00357D70">
              <w:rPr>
                <w:sz w:val="21"/>
                <w:szCs w:val="21"/>
              </w:rPr>
              <w:t>CSCI</w:t>
            </w:r>
            <w:r w:rsidRPr="00357D70">
              <w:rPr>
                <w:sz w:val="21"/>
                <w:szCs w:val="21"/>
              </w:rPr>
              <w:t>的每一个系统</w:t>
            </w:r>
            <w:r w:rsidRPr="00357D70">
              <w:rPr>
                <w:sz w:val="21"/>
                <w:szCs w:val="21"/>
              </w:rPr>
              <w:t>/</w:t>
            </w:r>
            <w:r w:rsidRPr="00357D70">
              <w:rPr>
                <w:sz w:val="21"/>
                <w:szCs w:val="21"/>
              </w:rPr>
              <w:t>子系统需求，到所涉及的</w:t>
            </w:r>
            <w:r w:rsidRPr="00357D70">
              <w:rPr>
                <w:sz w:val="21"/>
                <w:szCs w:val="21"/>
              </w:rPr>
              <w:t>CSCI</w:t>
            </w:r>
            <w:r w:rsidRPr="00357D70">
              <w:rPr>
                <w:sz w:val="21"/>
                <w:szCs w:val="21"/>
              </w:rPr>
              <w:t>需求的可追踪性</w:t>
            </w:r>
          </w:p>
        </w:tc>
        <w:tc>
          <w:tcPr>
            <w:tcW w:w="355" w:type="pct"/>
            <w:shd w:val="clear" w:color="auto" w:fill="auto"/>
            <w:vAlign w:val="center"/>
          </w:tcPr>
          <w:p w14:paraId="3B9C062D"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6BA5C06B"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50D3A688"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62A88B57" w14:textId="77777777" w:rsidR="00AF6E84" w:rsidRPr="00357D70" w:rsidRDefault="00AF6E84" w:rsidP="00665A4D">
            <w:pPr>
              <w:pStyle w:val="1ff"/>
              <w:rPr>
                <w:rFonts w:ascii="Times New Roman" w:hAnsi="Times New Roman"/>
                <w:color w:val="auto"/>
              </w:rPr>
            </w:pPr>
          </w:p>
        </w:tc>
      </w:tr>
      <w:tr w:rsidR="00FF1D56" w:rsidRPr="00357D70" w14:paraId="2EFADDE8" w14:textId="77777777" w:rsidTr="00D07935">
        <w:tc>
          <w:tcPr>
            <w:tcW w:w="393" w:type="pct"/>
            <w:shd w:val="clear" w:color="auto" w:fill="auto"/>
            <w:vAlign w:val="center"/>
          </w:tcPr>
          <w:p w14:paraId="6A306746"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20</w:t>
            </w:r>
          </w:p>
        </w:tc>
        <w:tc>
          <w:tcPr>
            <w:tcW w:w="335" w:type="pct"/>
            <w:vMerge w:val="restart"/>
            <w:shd w:val="clear" w:color="auto" w:fill="auto"/>
            <w:vAlign w:val="center"/>
          </w:tcPr>
          <w:p w14:paraId="5DF6E795"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准确性</w:t>
            </w:r>
          </w:p>
        </w:tc>
        <w:tc>
          <w:tcPr>
            <w:tcW w:w="1988" w:type="pct"/>
            <w:shd w:val="clear" w:color="auto" w:fill="auto"/>
            <w:vAlign w:val="center"/>
          </w:tcPr>
          <w:p w14:paraId="641F2255" w14:textId="77777777" w:rsidR="00AF6E84" w:rsidRPr="00357D70" w:rsidRDefault="00AF6E84" w:rsidP="00D07935">
            <w:pPr>
              <w:rPr>
                <w:sz w:val="21"/>
                <w:szCs w:val="21"/>
              </w:rPr>
            </w:pPr>
            <w:r w:rsidRPr="00357D70">
              <w:rPr>
                <w:sz w:val="21"/>
                <w:szCs w:val="21"/>
              </w:rPr>
              <w:t>对各项需求项目的描述准确无歧义</w:t>
            </w:r>
          </w:p>
        </w:tc>
        <w:tc>
          <w:tcPr>
            <w:tcW w:w="355" w:type="pct"/>
            <w:shd w:val="clear" w:color="auto" w:fill="auto"/>
            <w:vAlign w:val="center"/>
          </w:tcPr>
          <w:p w14:paraId="1975039A"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3917F3ED"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66F5A1CA"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784CA24A" w14:textId="77777777" w:rsidR="00AF6E84" w:rsidRPr="00357D70" w:rsidRDefault="00AF6E84" w:rsidP="00665A4D">
            <w:pPr>
              <w:pStyle w:val="1ff"/>
              <w:rPr>
                <w:rFonts w:ascii="Times New Roman" w:hAnsi="Times New Roman"/>
                <w:color w:val="auto"/>
              </w:rPr>
            </w:pPr>
          </w:p>
        </w:tc>
      </w:tr>
      <w:tr w:rsidR="00FF1D56" w:rsidRPr="00357D70" w14:paraId="1E16D3F1" w14:textId="77777777" w:rsidTr="00D07935">
        <w:tc>
          <w:tcPr>
            <w:tcW w:w="393" w:type="pct"/>
            <w:shd w:val="clear" w:color="auto" w:fill="auto"/>
            <w:vAlign w:val="center"/>
          </w:tcPr>
          <w:p w14:paraId="691FCBD8"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21</w:t>
            </w:r>
          </w:p>
        </w:tc>
        <w:tc>
          <w:tcPr>
            <w:tcW w:w="335" w:type="pct"/>
            <w:vMerge/>
            <w:shd w:val="clear" w:color="auto" w:fill="auto"/>
          </w:tcPr>
          <w:p w14:paraId="03DC1103"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2C855704" w14:textId="77777777" w:rsidR="00AF6E84" w:rsidRPr="00357D70" w:rsidRDefault="00AF6E84" w:rsidP="00D07935">
            <w:pPr>
              <w:rPr>
                <w:sz w:val="21"/>
                <w:szCs w:val="21"/>
              </w:rPr>
            </w:pPr>
            <w:r w:rsidRPr="00357D70">
              <w:rPr>
                <w:sz w:val="21"/>
                <w:szCs w:val="21"/>
              </w:rPr>
              <w:t>列举的各项需求均具备可测试性</w:t>
            </w:r>
          </w:p>
        </w:tc>
        <w:tc>
          <w:tcPr>
            <w:tcW w:w="355" w:type="pct"/>
            <w:shd w:val="clear" w:color="auto" w:fill="auto"/>
            <w:vAlign w:val="center"/>
          </w:tcPr>
          <w:p w14:paraId="1267ED67"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380B3DB1"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224A8EC3"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2153920D" w14:textId="77777777" w:rsidR="00AF6E84" w:rsidRPr="00357D70" w:rsidRDefault="00AF6E84" w:rsidP="00665A4D">
            <w:pPr>
              <w:pStyle w:val="1ff"/>
              <w:rPr>
                <w:rFonts w:ascii="Times New Roman" w:hAnsi="Times New Roman"/>
                <w:color w:val="auto"/>
              </w:rPr>
            </w:pPr>
          </w:p>
        </w:tc>
      </w:tr>
      <w:tr w:rsidR="00FF1D56" w:rsidRPr="00357D70" w14:paraId="639A4FE0" w14:textId="77777777" w:rsidTr="00D07935">
        <w:tc>
          <w:tcPr>
            <w:tcW w:w="393" w:type="pct"/>
            <w:shd w:val="clear" w:color="auto" w:fill="auto"/>
            <w:vAlign w:val="center"/>
          </w:tcPr>
          <w:p w14:paraId="6CCD8882"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22</w:t>
            </w:r>
          </w:p>
        </w:tc>
        <w:tc>
          <w:tcPr>
            <w:tcW w:w="335" w:type="pct"/>
            <w:vMerge/>
            <w:shd w:val="clear" w:color="auto" w:fill="auto"/>
          </w:tcPr>
          <w:p w14:paraId="23FAD9C4"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6980F577" w14:textId="77777777" w:rsidR="00AF6E84" w:rsidRPr="00357D70" w:rsidRDefault="00AF6E84" w:rsidP="00D07935">
            <w:pPr>
              <w:rPr>
                <w:sz w:val="21"/>
                <w:szCs w:val="21"/>
              </w:rPr>
            </w:pPr>
            <w:r w:rsidRPr="00357D70">
              <w:rPr>
                <w:sz w:val="21"/>
                <w:szCs w:val="21"/>
              </w:rPr>
              <w:t>在已知的条件限制下，所有的需求都应为可实现的需求</w:t>
            </w:r>
          </w:p>
        </w:tc>
        <w:tc>
          <w:tcPr>
            <w:tcW w:w="355" w:type="pct"/>
            <w:shd w:val="clear" w:color="auto" w:fill="auto"/>
            <w:vAlign w:val="center"/>
          </w:tcPr>
          <w:p w14:paraId="1355B817"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5A84065F"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15F5574F"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02341A7" w14:textId="77777777" w:rsidR="00AF6E84" w:rsidRPr="00357D70" w:rsidRDefault="00AF6E84" w:rsidP="00665A4D">
            <w:pPr>
              <w:pStyle w:val="1ff"/>
              <w:rPr>
                <w:rFonts w:ascii="Times New Roman" w:hAnsi="Times New Roman"/>
                <w:color w:val="auto"/>
              </w:rPr>
            </w:pPr>
          </w:p>
        </w:tc>
      </w:tr>
      <w:tr w:rsidR="00FF1D56" w:rsidRPr="00357D70" w14:paraId="2D7DAD55" w14:textId="77777777" w:rsidTr="00D07935">
        <w:tc>
          <w:tcPr>
            <w:tcW w:w="393" w:type="pct"/>
            <w:shd w:val="clear" w:color="auto" w:fill="auto"/>
            <w:vAlign w:val="center"/>
          </w:tcPr>
          <w:p w14:paraId="31F724A9"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23</w:t>
            </w:r>
          </w:p>
        </w:tc>
        <w:tc>
          <w:tcPr>
            <w:tcW w:w="335" w:type="pct"/>
            <w:vMerge w:val="restart"/>
            <w:shd w:val="clear" w:color="auto" w:fill="auto"/>
            <w:vAlign w:val="center"/>
          </w:tcPr>
          <w:p w14:paraId="714638EA"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一致性</w:t>
            </w:r>
          </w:p>
        </w:tc>
        <w:tc>
          <w:tcPr>
            <w:tcW w:w="1988" w:type="pct"/>
            <w:shd w:val="clear" w:color="auto" w:fill="auto"/>
            <w:vAlign w:val="center"/>
          </w:tcPr>
          <w:p w14:paraId="2E025AD3" w14:textId="77777777" w:rsidR="00AF6E84" w:rsidRPr="00357D70" w:rsidRDefault="00AF6E84" w:rsidP="00D07935">
            <w:pPr>
              <w:rPr>
                <w:sz w:val="21"/>
                <w:szCs w:val="21"/>
              </w:rPr>
            </w:pPr>
            <w:r w:rsidRPr="00357D70">
              <w:rPr>
                <w:sz w:val="21"/>
                <w:szCs w:val="21"/>
              </w:rPr>
              <w:t>各项需求之间无相互矛盾或冲突</w:t>
            </w:r>
          </w:p>
        </w:tc>
        <w:tc>
          <w:tcPr>
            <w:tcW w:w="355" w:type="pct"/>
            <w:shd w:val="clear" w:color="auto" w:fill="auto"/>
            <w:vAlign w:val="center"/>
          </w:tcPr>
          <w:p w14:paraId="2B632732"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15E37B23"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52F7BC9D"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50BB725" w14:textId="77777777" w:rsidR="00AF6E84" w:rsidRPr="00357D70" w:rsidRDefault="00AF6E84" w:rsidP="00665A4D">
            <w:pPr>
              <w:pStyle w:val="1ff"/>
              <w:rPr>
                <w:rFonts w:ascii="Times New Roman" w:hAnsi="Times New Roman"/>
                <w:color w:val="auto"/>
              </w:rPr>
            </w:pPr>
          </w:p>
        </w:tc>
      </w:tr>
      <w:tr w:rsidR="00FF1D56" w:rsidRPr="00357D70" w14:paraId="39B72B2F" w14:textId="77777777" w:rsidTr="00D07935">
        <w:tc>
          <w:tcPr>
            <w:tcW w:w="393" w:type="pct"/>
            <w:shd w:val="clear" w:color="auto" w:fill="auto"/>
            <w:vAlign w:val="center"/>
          </w:tcPr>
          <w:p w14:paraId="496F53C5"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24</w:t>
            </w:r>
          </w:p>
        </w:tc>
        <w:tc>
          <w:tcPr>
            <w:tcW w:w="335" w:type="pct"/>
            <w:vMerge/>
            <w:shd w:val="clear" w:color="auto" w:fill="auto"/>
          </w:tcPr>
          <w:p w14:paraId="4EED87C1"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097DD321" w14:textId="77777777" w:rsidR="00AF6E84" w:rsidRPr="00357D70" w:rsidRDefault="00AF6E84" w:rsidP="00D07935">
            <w:pPr>
              <w:rPr>
                <w:sz w:val="21"/>
                <w:szCs w:val="21"/>
              </w:rPr>
            </w:pPr>
            <w:r w:rsidRPr="00357D70">
              <w:rPr>
                <w:sz w:val="21"/>
                <w:szCs w:val="21"/>
              </w:rPr>
              <w:t>需求规格说明与其他软件文档之间无相互矛盾或冲突</w:t>
            </w:r>
          </w:p>
        </w:tc>
        <w:tc>
          <w:tcPr>
            <w:tcW w:w="355" w:type="pct"/>
            <w:shd w:val="clear" w:color="auto" w:fill="auto"/>
            <w:vAlign w:val="center"/>
          </w:tcPr>
          <w:p w14:paraId="3B194E90"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54E7BF48"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59A2063F"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37D6779A" w14:textId="77777777" w:rsidR="00AF6E84" w:rsidRPr="00357D70" w:rsidRDefault="00AF6E84" w:rsidP="00665A4D">
            <w:pPr>
              <w:pStyle w:val="1ff"/>
              <w:rPr>
                <w:rFonts w:ascii="Times New Roman" w:hAnsi="Times New Roman"/>
                <w:color w:val="auto"/>
              </w:rPr>
            </w:pPr>
          </w:p>
        </w:tc>
      </w:tr>
    </w:tbl>
    <w:p w14:paraId="4300748E" w14:textId="77777777" w:rsidR="000A411E" w:rsidRPr="00357D70" w:rsidRDefault="000A411E" w:rsidP="000A411E">
      <w:pPr>
        <w:spacing w:line="360" w:lineRule="auto"/>
      </w:pPr>
    </w:p>
    <w:p w14:paraId="03843432" w14:textId="77777777" w:rsidR="000A411E" w:rsidRPr="00357D70" w:rsidRDefault="000A411E" w:rsidP="000A411E">
      <w:pPr>
        <w:widowControl/>
        <w:spacing w:line="360" w:lineRule="auto"/>
        <w:jc w:val="left"/>
        <w:rPr>
          <w:b/>
          <w:sz w:val="28"/>
          <w:szCs w:val="28"/>
        </w:rPr>
      </w:pPr>
      <w:r w:rsidRPr="00357D70">
        <w:br w:type="page"/>
      </w:r>
    </w:p>
    <w:p w14:paraId="01D31605" w14:textId="77777777" w:rsidR="000A411E" w:rsidRPr="00357D70" w:rsidRDefault="000A411E" w:rsidP="00C14855">
      <w:pPr>
        <w:pStyle w:val="2"/>
        <w:numPr>
          <w:ilvl w:val="0"/>
          <w:numId w:val="18"/>
        </w:numPr>
        <w:spacing w:line="360" w:lineRule="auto"/>
        <w:jc w:val="left"/>
        <w:rPr>
          <w:b w:val="0"/>
          <w:sz w:val="24"/>
          <w:szCs w:val="24"/>
        </w:rPr>
      </w:pPr>
      <w:r w:rsidRPr="00357D70">
        <w:rPr>
          <w:b w:val="0"/>
          <w:sz w:val="24"/>
          <w:szCs w:val="24"/>
        </w:rPr>
        <w:lastRenderedPageBreak/>
        <w:t xml:space="preserve"> </w:t>
      </w:r>
      <w:bookmarkStart w:id="19" w:name="_Toc33103841"/>
      <w:bookmarkStart w:id="20" w:name="_Toc103604523"/>
      <w:r w:rsidR="009573FE" w:rsidRPr="00357D70">
        <w:rPr>
          <w:b w:val="0"/>
          <w:sz w:val="24"/>
          <w:szCs w:val="24"/>
        </w:rPr>
        <w:t>设计类文档</w:t>
      </w:r>
      <w:r w:rsidRPr="00357D70">
        <w:rPr>
          <w:b w:val="0"/>
          <w:sz w:val="24"/>
          <w:szCs w:val="24"/>
        </w:rPr>
        <w:t>审查单</w:t>
      </w:r>
      <w:bookmarkEnd w:id="19"/>
      <w:bookmarkEnd w:id="20"/>
    </w:p>
    <w:p w14:paraId="1A00659B"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09"/>
        <w:gridCol w:w="607"/>
        <w:gridCol w:w="3594"/>
        <w:gridCol w:w="642"/>
        <w:gridCol w:w="741"/>
        <w:gridCol w:w="749"/>
        <w:gridCol w:w="1998"/>
      </w:tblGrid>
      <w:tr w:rsidR="00FF1D56" w:rsidRPr="00357D70" w14:paraId="1674A2BC" w14:textId="77777777" w:rsidTr="009B25D2">
        <w:tc>
          <w:tcPr>
            <w:tcW w:w="728" w:type="pct"/>
            <w:gridSpan w:val="2"/>
            <w:shd w:val="clear" w:color="auto" w:fill="auto"/>
            <w:vAlign w:val="center"/>
          </w:tcPr>
          <w:p w14:paraId="1C46B019"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文档名称</w:t>
            </w:r>
          </w:p>
        </w:tc>
        <w:tc>
          <w:tcPr>
            <w:tcW w:w="4272" w:type="pct"/>
            <w:gridSpan w:val="5"/>
            <w:shd w:val="clear" w:color="auto" w:fill="auto"/>
            <w:vAlign w:val="center"/>
          </w:tcPr>
          <w:p w14:paraId="5EDE6FD2" w14:textId="77777777" w:rsidR="009573FE" w:rsidRPr="00357D70" w:rsidRDefault="009573FE" w:rsidP="00665A4D">
            <w:pPr>
              <w:pStyle w:val="1ff"/>
              <w:rPr>
                <w:rFonts w:ascii="Times New Roman" w:hAnsi="Times New Roman"/>
                <w:color w:val="auto"/>
              </w:rPr>
            </w:pPr>
          </w:p>
        </w:tc>
      </w:tr>
      <w:tr w:rsidR="00FF1D56" w:rsidRPr="00357D70" w14:paraId="56EEF386" w14:textId="77777777" w:rsidTr="009B25D2">
        <w:trPr>
          <w:trHeight w:val="468"/>
        </w:trPr>
        <w:tc>
          <w:tcPr>
            <w:tcW w:w="392" w:type="pct"/>
            <w:vMerge w:val="restart"/>
            <w:shd w:val="clear" w:color="auto" w:fill="auto"/>
            <w:vAlign w:val="center"/>
          </w:tcPr>
          <w:p w14:paraId="1393B8CD"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序号</w:t>
            </w:r>
          </w:p>
        </w:tc>
        <w:tc>
          <w:tcPr>
            <w:tcW w:w="336" w:type="pct"/>
            <w:vMerge w:val="restart"/>
            <w:shd w:val="clear" w:color="auto" w:fill="auto"/>
            <w:vAlign w:val="center"/>
          </w:tcPr>
          <w:p w14:paraId="25255449"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审查项</w:t>
            </w:r>
          </w:p>
        </w:tc>
        <w:tc>
          <w:tcPr>
            <w:tcW w:w="1988" w:type="pct"/>
            <w:vMerge w:val="restart"/>
            <w:shd w:val="clear" w:color="auto" w:fill="auto"/>
            <w:vAlign w:val="center"/>
          </w:tcPr>
          <w:p w14:paraId="241F36C2"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审查内容</w:t>
            </w:r>
          </w:p>
        </w:tc>
        <w:tc>
          <w:tcPr>
            <w:tcW w:w="1178" w:type="pct"/>
            <w:gridSpan w:val="3"/>
            <w:shd w:val="clear" w:color="auto" w:fill="auto"/>
            <w:vAlign w:val="center"/>
          </w:tcPr>
          <w:p w14:paraId="5C8479D4"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审查结果（填</w:t>
            </w:r>
            <w:r w:rsidRPr="00357D70">
              <w:rPr>
                <w:rFonts w:ascii="Times New Roman" w:hAnsi="Times New Roman"/>
                <w:color w:val="auto"/>
              </w:rPr>
              <w:t>√</w:t>
            </w:r>
            <w:r w:rsidRPr="00357D70">
              <w:rPr>
                <w:rFonts w:ascii="Times New Roman" w:hAnsi="Times New Roman"/>
                <w:color w:val="auto"/>
              </w:rPr>
              <w:t>）</w:t>
            </w:r>
          </w:p>
        </w:tc>
        <w:tc>
          <w:tcPr>
            <w:tcW w:w="1105" w:type="pct"/>
            <w:vMerge w:val="restart"/>
            <w:shd w:val="clear" w:color="auto" w:fill="auto"/>
            <w:vAlign w:val="center"/>
          </w:tcPr>
          <w:p w14:paraId="6142B38C"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备注</w:t>
            </w:r>
          </w:p>
        </w:tc>
      </w:tr>
      <w:tr w:rsidR="00FF1D56" w:rsidRPr="00357D70" w14:paraId="75454B93" w14:textId="77777777" w:rsidTr="009B25D2">
        <w:trPr>
          <w:trHeight w:val="468"/>
        </w:trPr>
        <w:tc>
          <w:tcPr>
            <w:tcW w:w="392" w:type="pct"/>
            <w:vMerge/>
            <w:shd w:val="clear" w:color="auto" w:fill="auto"/>
          </w:tcPr>
          <w:p w14:paraId="28014A93" w14:textId="77777777" w:rsidR="009573FE" w:rsidRPr="00357D70" w:rsidRDefault="009573FE" w:rsidP="00665A4D">
            <w:pPr>
              <w:pStyle w:val="1ff"/>
              <w:rPr>
                <w:rFonts w:ascii="Times New Roman" w:hAnsi="Times New Roman"/>
                <w:color w:val="auto"/>
              </w:rPr>
            </w:pPr>
          </w:p>
        </w:tc>
        <w:tc>
          <w:tcPr>
            <w:tcW w:w="336" w:type="pct"/>
            <w:vMerge/>
            <w:shd w:val="clear" w:color="auto" w:fill="auto"/>
          </w:tcPr>
          <w:p w14:paraId="5496BCA6" w14:textId="77777777" w:rsidR="009573FE" w:rsidRPr="00357D70" w:rsidRDefault="009573FE" w:rsidP="00665A4D">
            <w:pPr>
              <w:pStyle w:val="1ff"/>
              <w:rPr>
                <w:rFonts w:ascii="Times New Roman" w:hAnsi="Times New Roman"/>
                <w:color w:val="auto"/>
              </w:rPr>
            </w:pPr>
          </w:p>
        </w:tc>
        <w:tc>
          <w:tcPr>
            <w:tcW w:w="1988" w:type="pct"/>
            <w:vMerge/>
            <w:shd w:val="clear" w:color="auto" w:fill="auto"/>
          </w:tcPr>
          <w:p w14:paraId="35CFFE94" w14:textId="77777777" w:rsidR="009573FE" w:rsidRPr="00357D70" w:rsidRDefault="009573FE" w:rsidP="00665A4D">
            <w:pPr>
              <w:pStyle w:val="1ff"/>
              <w:rPr>
                <w:rFonts w:ascii="Times New Roman" w:hAnsi="Times New Roman"/>
                <w:color w:val="auto"/>
              </w:rPr>
            </w:pPr>
          </w:p>
        </w:tc>
        <w:tc>
          <w:tcPr>
            <w:tcW w:w="355" w:type="pct"/>
            <w:shd w:val="clear" w:color="auto" w:fill="auto"/>
            <w:vAlign w:val="center"/>
          </w:tcPr>
          <w:p w14:paraId="0766382E"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通过</w:t>
            </w:r>
          </w:p>
        </w:tc>
        <w:tc>
          <w:tcPr>
            <w:tcW w:w="410" w:type="pct"/>
            <w:shd w:val="clear" w:color="auto" w:fill="auto"/>
            <w:vAlign w:val="center"/>
          </w:tcPr>
          <w:p w14:paraId="7785E9F7"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未通过</w:t>
            </w:r>
          </w:p>
        </w:tc>
        <w:tc>
          <w:tcPr>
            <w:tcW w:w="414" w:type="pct"/>
            <w:shd w:val="clear" w:color="auto" w:fill="auto"/>
            <w:vAlign w:val="center"/>
          </w:tcPr>
          <w:p w14:paraId="676D9DD7"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不适用</w:t>
            </w:r>
          </w:p>
        </w:tc>
        <w:tc>
          <w:tcPr>
            <w:tcW w:w="1105" w:type="pct"/>
            <w:vMerge/>
            <w:shd w:val="clear" w:color="auto" w:fill="auto"/>
          </w:tcPr>
          <w:p w14:paraId="734D3DB5" w14:textId="77777777" w:rsidR="009573FE" w:rsidRPr="00357D70" w:rsidRDefault="009573FE" w:rsidP="00665A4D">
            <w:pPr>
              <w:pStyle w:val="1ff"/>
              <w:rPr>
                <w:rFonts w:ascii="Times New Roman" w:hAnsi="Times New Roman"/>
                <w:color w:val="auto"/>
              </w:rPr>
            </w:pPr>
          </w:p>
        </w:tc>
      </w:tr>
      <w:tr w:rsidR="00FF1D56" w:rsidRPr="00357D70" w14:paraId="5AA734CC" w14:textId="77777777" w:rsidTr="00665A4D">
        <w:tc>
          <w:tcPr>
            <w:tcW w:w="392" w:type="pct"/>
            <w:shd w:val="clear" w:color="auto" w:fill="auto"/>
          </w:tcPr>
          <w:p w14:paraId="7E714C4C"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w:t>
            </w:r>
          </w:p>
        </w:tc>
        <w:tc>
          <w:tcPr>
            <w:tcW w:w="336" w:type="pct"/>
            <w:vMerge w:val="restart"/>
            <w:shd w:val="clear" w:color="auto" w:fill="auto"/>
            <w:vAlign w:val="center"/>
          </w:tcPr>
          <w:p w14:paraId="5B88F03A"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完整性</w:t>
            </w:r>
          </w:p>
        </w:tc>
        <w:tc>
          <w:tcPr>
            <w:tcW w:w="1988" w:type="pct"/>
            <w:shd w:val="clear" w:color="auto" w:fill="auto"/>
            <w:vAlign w:val="center"/>
          </w:tcPr>
          <w:p w14:paraId="2F74BB36" w14:textId="77777777" w:rsidR="009573FE" w:rsidRPr="00357D70" w:rsidRDefault="009573FE" w:rsidP="007C3FE6">
            <w:pPr>
              <w:rPr>
                <w:sz w:val="21"/>
                <w:szCs w:val="21"/>
              </w:rPr>
            </w:pPr>
            <w:r w:rsidRPr="00357D70">
              <w:rPr>
                <w:sz w:val="21"/>
                <w:szCs w:val="21"/>
              </w:rPr>
              <w:t>标识描述本文档所适用系统和软件的完整标识，包括其标识号、名称、缩略名、版本号和发布号。</w:t>
            </w:r>
          </w:p>
        </w:tc>
        <w:tc>
          <w:tcPr>
            <w:tcW w:w="355" w:type="pct"/>
            <w:shd w:val="clear" w:color="auto" w:fill="auto"/>
            <w:vAlign w:val="center"/>
          </w:tcPr>
          <w:p w14:paraId="2C3ECDCD"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0069FA62"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7CB72AF5"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19F80367" w14:textId="77777777" w:rsidR="009573FE" w:rsidRPr="00357D70" w:rsidRDefault="009573FE" w:rsidP="00665A4D">
            <w:pPr>
              <w:pStyle w:val="1ff"/>
              <w:rPr>
                <w:rFonts w:ascii="Times New Roman" w:hAnsi="Times New Roman"/>
                <w:color w:val="auto"/>
              </w:rPr>
            </w:pPr>
          </w:p>
        </w:tc>
      </w:tr>
      <w:tr w:rsidR="00FF1D56" w:rsidRPr="00357D70" w14:paraId="6CFF5B30" w14:textId="77777777" w:rsidTr="00665A4D">
        <w:tc>
          <w:tcPr>
            <w:tcW w:w="392" w:type="pct"/>
            <w:shd w:val="clear" w:color="auto" w:fill="auto"/>
          </w:tcPr>
          <w:p w14:paraId="5BA160A8"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2</w:t>
            </w:r>
          </w:p>
        </w:tc>
        <w:tc>
          <w:tcPr>
            <w:tcW w:w="336" w:type="pct"/>
            <w:vMerge/>
            <w:shd w:val="clear" w:color="auto" w:fill="auto"/>
            <w:vAlign w:val="center"/>
          </w:tcPr>
          <w:p w14:paraId="5905F21C"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5425F749" w14:textId="77777777" w:rsidR="009573FE" w:rsidRPr="00357D70" w:rsidRDefault="009573FE" w:rsidP="007C3FE6">
            <w:pPr>
              <w:rPr>
                <w:sz w:val="21"/>
                <w:szCs w:val="21"/>
              </w:rPr>
            </w:pPr>
            <w:r w:rsidRPr="00357D70">
              <w:rPr>
                <w:sz w:val="21"/>
                <w:szCs w:val="21"/>
              </w:rPr>
              <w:t>系统概述概述本文档适用的系统和软件的用途，描述系统与软件的一般特性</w:t>
            </w:r>
          </w:p>
        </w:tc>
        <w:tc>
          <w:tcPr>
            <w:tcW w:w="355" w:type="pct"/>
            <w:shd w:val="clear" w:color="auto" w:fill="auto"/>
            <w:vAlign w:val="center"/>
          </w:tcPr>
          <w:p w14:paraId="4F8C8090"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5C2CF45F"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43A7B51B"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13DBA96C" w14:textId="77777777" w:rsidR="009573FE" w:rsidRPr="00357D70" w:rsidRDefault="009573FE" w:rsidP="00665A4D">
            <w:pPr>
              <w:pStyle w:val="1ff"/>
              <w:rPr>
                <w:rFonts w:ascii="Times New Roman" w:hAnsi="Times New Roman"/>
                <w:color w:val="auto"/>
              </w:rPr>
            </w:pPr>
          </w:p>
        </w:tc>
      </w:tr>
      <w:tr w:rsidR="00FF1D56" w:rsidRPr="00357D70" w14:paraId="1923005F" w14:textId="77777777" w:rsidTr="00665A4D">
        <w:tc>
          <w:tcPr>
            <w:tcW w:w="392" w:type="pct"/>
            <w:shd w:val="clear" w:color="auto" w:fill="auto"/>
          </w:tcPr>
          <w:p w14:paraId="1B5A412B"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3</w:t>
            </w:r>
          </w:p>
        </w:tc>
        <w:tc>
          <w:tcPr>
            <w:tcW w:w="336" w:type="pct"/>
            <w:vMerge/>
            <w:shd w:val="clear" w:color="auto" w:fill="auto"/>
            <w:vAlign w:val="center"/>
          </w:tcPr>
          <w:p w14:paraId="7082C47E"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63B9069D" w14:textId="77777777" w:rsidR="009573FE" w:rsidRPr="00357D70" w:rsidRDefault="009573FE" w:rsidP="007C3FE6">
            <w:pPr>
              <w:rPr>
                <w:sz w:val="21"/>
                <w:szCs w:val="21"/>
              </w:rPr>
            </w:pPr>
            <w:r w:rsidRPr="00357D70">
              <w:rPr>
                <w:sz w:val="21"/>
                <w:szCs w:val="21"/>
              </w:rPr>
              <w:t>文档概述概述了本文档的用途和内容，并描述与它的使用有关的保密性方面的要求。</w:t>
            </w:r>
          </w:p>
        </w:tc>
        <w:tc>
          <w:tcPr>
            <w:tcW w:w="355" w:type="pct"/>
            <w:shd w:val="clear" w:color="auto" w:fill="auto"/>
            <w:vAlign w:val="center"/>
          </w:tcPr>
          <w:p w14:paraId="4C3FA427"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40895452"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6F7493B2"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652FF8F" w14:textId="77777777" w:rsidR="009573FE" w:rsidRPr="00357D70" w:rsidRDefault="009573FE" w:rsidP="00665A4D">
            <w:pPr>
              <w:pStyle w:val="1ff"/>
              <w:rPr>
                <w:rFonts w:ascii="Times New Roman" w:hAnsi="Times New Roman"/>
                <w:color w:val="auto"/>
              </w:rPr>
            </w:pPr>
          </w:p>
        </w:tc>
      </w:tr>
      <w:tr w:rsidR="00FF1D56" w:rsidRPr="00357D70" w14:paraId="7A3DA637" w14:textId="77777777" w:rsidTr="00665A4D">
        <w:tc>
          <w:tcPr>
            <w:tcW w:w="392" w:type="pct"/>
            <w:shd w:val="clear" w:color="auto" w:fill="auto"/>
          </w:tcPr>
          <w:p w14:paraId="6ED1F3CE"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4</w:t>
            </w:r>
          </w:p>
        </w:tc>
        <w:tc>
          <w:tcPr>
            <w:tcW w:w="336" w:type="pct"/>
            <w:vMerge/>
            <w:shd w:val="clear" w:color="auto" w:fill="auto"/>
            <w:vAlign w:val="center"/>
          </w:tcPr>
          <w:p w14:paraId="078327FD"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4DA1DC04" w14:textId="77777777" w:rsidR="009573FE" w:rsidRPr="00357D70" w:rsidRDefault="009573FE" w:rsidP="007C3FE6">
            <w:pPr>
              <w:rPr>
                <w:sz w:val="21"/>
                <w:szCs w:val="21"/>
              </w:rPr>
            </w:pPr>
            <w:r w:rsidRPr="00357D70">
              <w:rPr>
                <w:sz w:val="21"/>
                <w:szCs w:val="21"/>
              </w:rPr>
              <w:t>引用文档应列出文档的编号、标题、编写单位、修订版及日期</w:t>
            </w:r>
          </w:p>
        </w:tc>
        <w:tc>
          <w:tcPr>
            <w:tcW w:w="355" w:type="pct"/>
            <w:shd w:val="clear" w:color="auto" w:fill="auto"/>
            <w:vAlign w:val="center"/>
          </w:tcPr>
          <w:p w14:paraId="55826DC1"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07B958F6"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6C9692A8"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7852732" w14:textId="77777777" w:rsidR="009573FE" w:rsidRPr="00357D70" w:rsidRDefault="009573FE" w:rsidP="00665A4D">
            <w:pPr>
              <w:pStyle w:val="1ff"/>
              <w:rPr>
                <w:rFonts w:ascii="Times New Roman" w:hAnsi="Times New Roman"/>
                <w:color w:val="auto"/>
              </w:rPr>
            </w:pPr>
          </w:p>
        </w:tc>
      </w:tr>
      <w:tr w:rsidR="00FF1D56" w:rsidRPr="00357D70" w14:paraId="276E73A5" w14:textId="77777777" w:rsidTr="00665A4D">
        <w:tc>
          <w:tcPr>
            <w:tcW w:w="392" w:type="pct"/>
            <w:shd w:val="clear" w:color="auto" w:fill="auto"/>
          </w:tcPr>
          <w:p w14:paraId="2A1E9241"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5</w:t>
            </w:r>
          </w:p>
        </w:tc>
        <w:tc>
          <w:tcPr>
            <w:tcW w:w="336" w:type="pct"/>
            <w:vMerge/>
            <w:shd w:val="clear" w:color="auto" w:fill="auto"/>
            <w:vAlign w:val="center"/>
          </w:tcPr>
          <w:p w14:paraId="71DD8E45"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5BA7D1EB" w14:textId="77777777" w:rsidR="009573FE" w:rsidRPr="00357D70" w:rsidRDefault="009573FE" w:rsidP="007C3FE6">
            <w:pPr>
              <w:rPr>
                <w:sz w:val="21"/>
                <w:szCs w:val="21"/>
              </w:rPr>
            </w:pPr>
            <w:r w:rsidRPr="00357D70">
              <w:rPr>
                <w:sz w:val="21"/>
                <w:szCs w:val="21"/>
              </w:rPr>
              <w:t>CSCI</w:t>
            </w:r>
            <w:r w:rsidRPr="00357D70">
              <w:rPr>
                <w:sz w:val="21"/>
                <w:szCs w:val="21"/>
              </w:rPr>
              <w:t>级设计决策应根据需要分条给出</w:t>
            </w:r>
            <w:r w:rsidRPr="00357D70">
              <w:rPr>
                <w:sz w:val="21"/>
                <w:szCs w:val="21"/>
              </w:rPr>
              <w:t>CSCI</w:t>
            </w:r>
            <w:r w:rsidRPr="00357D70">
              <w:rPr>
                <w:sz w:val="21"/>
                <w:szCs w:val="21"/>
              </w:rPr>
              <w:t>行为设计的决策和其他影响组成该</w:t>
            </w:r>
            <w:r w:rsidRPr="00357D70">
              <w:rPr>
                <w:sz w:val="21"/>
                <w:szCs w:val="21"/>
              </w:rPr>
              <w:t>CSCI</w:t>
            </w:r>
            <w:r w:rsidRPr="00357D70">
              <w:rPr>
                <w:sz w:val="21"/>
                <w:szCs w:val="21"/>
              </w:rPr>
              <w:t>的软件单元的选择与设计的决策。</w:t>
            </w:r>
          </w:p>
        </w:tc>
        <w:tc>
          <w:tcPr>
            <w:tcW w:w="355" w:type="pct"/>
            <w:shd w:val="clear" w:color="auto" w:fill="auto"/>
            <w:vAlign w:val="center"/>
          </w:tcPr>
          <w:p w14:paraId="502D1117"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6BF58EB2"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46703FB8"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5B4955D3" w14:textId="77777777" w:rsidR="009573FE" w:rsidRPr="00357D70" w:rsidRDefault="009573FE" w:rsidP="00665A4D">
            <w:pPr>
              <w:pStyle w:val="1ff"/>
              <w:rPr>
                <w:rFonts w:ascii="Times New Roman" w:hAnsi="Times New Roman"/>
                <w:color w:val="auto"/>
              </w:rPr>
            </w:pPr>
          </w:p>
        </w:tc>
      </w:tr>
      <w:tr w:rsidR="00FF1D56" w:rsidRPr="00357D70" w14:paraId="59AFEDDE" w14:textId="77777777" w:rsidTr="00665A4D">
        <w:tc>
          <w:tcPr>
            <w:tcW w:w="392" w:type="pct"/>
            <w:shd w:val="clear" w:color="auto" w:fill="auto"/>
          </w:tcPr>
          <w:p w14:paraId="53573B4F"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6</w:t>
            </w:r>
          </w:p>
        </w:tc>
        <w:tc>
          <w:tcPr>
            <w:tcW w:w="336" w:type="pct"/>
            <w:vMerge/>
            <w:shd w:val="clear" w:color="auto" w:fill="auto"/>
            <w:vAlign w:val="center"/>
          </w:tcPr>
          <w:p w14:paraId="548B32A5"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7B22C1D3" w14:textId="77777777" w:rsidR="009573FE" w:rsidRPr="00357D70" w:rsidRDefault="009573FE" w:rsidP="007C3FE6">
            <w:pPr>
              <w:rPr>
                <w:sz w:val="21"/>
                <w:szCs w:val="21"/>
              </w:rPr>
            </w:pPr>
            <w:r w:rsidRPr="00357D70">
              <w:rPr>
                <w:sz w:val="21"/>
                <w:szCs w:val="21"/>
              </w:rPr>
              <w:t>CSCI</w:t>
            </w:r>
            <w:r w:rsidRPr="00357D70">
              <w:rPr>
                <w:sz w:val="21"/>
                <w:szCs w:val="21"/>
              </w:rPr>
              <w:t>部件描述构成该</w:t>
            </w:r>
            <w:r w:rsidRPr="00357D70">
              <w:rPr>
                <w:sz w:val="21"/>
                <w:szCs w:val="21"/>
              </w:rPr>
              <w:t>CSCI</w:t>
            </w:r>
            <w:r w:rsidRPr="00357D70">
              <w:rPr>
                <w:sz w:val="21"/>
                <w:szCs w:val="21"/>
              </w:rPr>
              <w:t>的所有软件单元、软件单元的静态关系、每个软件单元的用途、每个软件单元的开发状态</w:t>
            </w:r>
            <w:r w:rsidRPr="00357D70">
              <w:rPr>
                <w:sz w:val="21"/>
                <w:szCs w:val="21"/>
              </w:rPr>
              <w:t>/</w:t>
            </w:r>
            <w:r w:rsidRPr="00357D70">
              <w:rPr>
                <w:sz w:val="21"/>
                <w:szCs w:val="21"/>
              </w:rPr>
              <w:t>类型、</w:t>
            </w:r>
            <w:r w:rsidRPr="00357D70">
              <w:rPr>
                <w:sz w:val="21"/>
                <w:szCs w:val="21"/>
              </w:rPr>
              <w:t>CSCI</w:t>
            </w:r>
            <w:r w:rsidRPr="00357D70">
              <w:rPr>
                <w:sz w:val="21"/>
                <w:szCs w:val="21"/>
              </w:rPr>
              <w:t>计划使用的计算机硬件资源、标识实现每个软件单元的软件放置在哪个程序库中。</w:t>
            </w:r>
          </w:p>
        </w:tc>
        <w:tc>
          <w:tcPr>
            <w:tcW w:w="355" w:type="pct"/>
            <w:shd w:val="clear" w:color="auto" w:fill="auto"/>
            <w:vAlign w:val="center"/>
          </w:tcPr>
          <w:p w14:paraId="7F72AC57"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6D4A8D00"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60101B87"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4FD04D9" w14:textId="77777777" w:rsidR="009573FE" w:rsidRPr="00357D70" w:rsidRDefault="009573FE" w:rsidP="00665A4D">
            <w:pPr>
              <w:pStyle w:val="1ff"/>
              <w:rPr>
                <w:rFonts w:ascii="Times New Roman" w:hAnsi="Times New Roman"/>
                <w:color w:val="auto"/>
              </w:rPr>
            </w:pPr>
          </w:p>
        </w:tc>
      </w:tr>
      <w:tr w:rsidR="00FF1D56" w:rsidRPr="00357D70" w14:paraId="53861293" w14:textId="77777777" w:rsidTr="00665A4D">
        <w:tc>
          <w:tcPr>
            <w:tcW w:w="392" w:type="pct"/>
            <w:shd w:val="clear" w:color="auto" w:fill="auto"/>
          </w:tcPr>
          <w:p w14:paraId="4D455336"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7</w:t>
            </w:r>
          </w:p>
        </w:tc>
        <w:tc>
          <w:tcPr>
            <w:tcW w:w="336" w:type="pct"/>
            <w:vMerge/>
            <w:shd w:val="clear" w:color="auto" w:fill="auto"/>
            <w:vAlign w:val="center"/>
          </w:tcPr>
          <w:p w14:paraId="7796183A"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542C7290" w14:textId="77777777" w:rsidR="009573FE" w:rsidRPr="00357D70" w:rsidRDefault="009573FE" w:rsidP="007C3FE6">
            <w:pPr>
              <w:rPr>
                <w:sz w:val="21"/>
                <w:szCs w:val="21"/>
              </w:rPr>
            </w:pPr>
            <w:r w:rsidRPr="00357D70">
              <w:rPr>
                <w:sz w:val="21"/>
                <w:szCs w:val="21"/>
              </w:rPr>
              <w:t>执行方案应说明软件单元间的执行方案，说明软件单元间的动态关系</w:t>
            </w:r>
          </w:p>
        </w:tc>
        <w:tc>
          <w:tcPr>
            <w:tcW w:w="355" w:type="pct"/>
            <w:shd w:val="clear" w:color="auto" w:fill="auto"/>
            <w:vAlign w:val="center"/>
          </w:tcPr>
          <w:p w14:paraId="4833E424"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09C40D27"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41393D00"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4BE60CCE" w14:textId="77777777" w:rsidR="009573FE" w:rsidRPr="00357D70" w:rsidRDefault="009573FE" w:rsidP="00665A4D">
            <w:pPr>
              <w:pStyle w:val="1ff"/>
              <w:rPr>
                <w:rFonts w:ascii="Times New Roman" w:hAnsi="Times New Roman"/>
                <w:color w:val="auto"/>
              </w:rPr>
            </w:pPr>
          </w:p>
        </w:tc>
      </w:tr>
      <w:tr w:rsidR="00FF1D56" w:rsidRPr="00357D70" w14:paraId="4E3C9752" w14:textId="77777777" w:rsidTr="00665A4D">
        <w:tc>
          <w:tcPr>
            <w:tcW w:w="392" w:type="pct"/>
            <w:shd w:val="clear" w:color="auto" w:fill="auto"/>
          </w:tcPr>
          <w:p w14:paraId="59838624"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8</w:t>
            </w:r>
          </w:p>
        </w:tc>
        <w:tc>
          <w:tcPr>
            <w:tcW w:w="336" w:type="pct"/>
            <w:vMerge/>
            <w:shd w:val="clear" w:color="auto" w:fill="auto"/>
            <w:vAlign w:val="center"/>
          </w:tcPr>
          <w:p w14:paraId="25BDECC5"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0231054E" w14:textId="77777777" w:rsidR="009573FE" w:rsidRPr="00357D70" w:rsidRDefault="009573FE" w:rsidP="007C3FE6">
            <w:pPr>
              <w:rPr>
                <w:sz w:val="21"/>
                <w:szCs w:val="21"/>
              </w:rPr>
            </w:pPr>
            <w:r w:rsidRPr="00357D70">
              <w:rPr>
                <w:sz w:val="21"/>
                <w:szCs w:val="21"/>
              </w:rPr>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2DA53C9B"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3712D3CA"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6853AFD1"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D8CD10B" w14:textId="77777777" w:rsidR="009573FE" w:rsidRPr="00357D70" w:rsidRDefault="009573FE" w:rsidP="00665A4D">
            <w:pPr>
              <w:pStyle w:val="1ff"/>
              <w:rPr>
                <w:rFonts w:ascii="Times New Roman" w:hAnsi="Times New Roman"/>
                <w:color w:val="auto"/>
              </w:rPr>
            </w:pPr>
          </w:p>
        </w:tc>
      </w:tr>
      <w:tr w:rsidR="00FF1D56" w:rsidRPr="00357D70" w14:paraId="74133FCB" w14:textId="77777777" w:rsidTr="00665A4D">
        <w:tc>
          <w:tcPr>
            <w:tcW w:w="392" w:type="pct"/>
            <w:shd w:val="clear" w:color="auto" w:fill="auto"/>
          </w:tcPr>
          <w:p w14:paraId="0585F63D"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9</w:t>
            </w:r>
          </w:p>
        </w:tc>
        <w:tc>
          <w:tcPr>
            <w:tcW w:w="336" w:type="pct"/>
            <w:vMerge/>
            <w:shd w:val="clear" w:color="auto" w:fill="auto"/>
            <w:vAlign w:val="center"/>
          </w:tcPr>
          <w:p w14:paraId="7F4446A4"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79570287" w14:textId="77777777" w:rsidR="009573FE" w:rsidRPr="00357D70" w:rsidRDefault="009573FE" w:rsidP="007C3FE6">
            <w:pPr>
              <w:rPr>
                <w:sz w:val="21"/>
                <w:szCs w:val="21"/>
              </w:rPr>
            </w:pPr>
            <w:r w:rsidRPr="00357D70">
              <w:rPr>
                <w:sz w:val="21"/>
                <w:szCs w:val="21"/>
              </w:rPr>
              <w:t>通过唯一的标识符来标识接口，并标识接口实体，分条描述单方或双方接口实体的特性</w:t>
            </w:r>
          </w:p>
        </w:tc>
        <w:tc>
          <w:tcPr>
            <w:tcW w:w="355" w:type="pct"/>
            <w:shd w:val="clear" w:color="auto" w:fill="auto"/>
            <w:vAlign w:val="center"/>
          </w:tcPr>
          <w:p w14:paraId="1A08E61D"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62709DC1"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1560F04C"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42EF5EC3" w14:textId="77777777" w:rsidR="009573FE" w:rsidRPr="00357D70" w:rsidRDefault="009573FE" w:rsidP="00665A4D">
            <w:pPr>
              <w:pStyle w:val="1ff"/>
              <w:rPr>
                <w:rFonts w:ascii="Times New Roman" w:hAnsi="Times New Roman"/>
                <w:color w:val="auto"/>
              </w:rPr>
            </w:pPr>
          </w:p>
        </w:tc>
      </w:tr>
      <w:tr w:rsidR="00FF1D56" w:rsidRPr="00357D70" w14:paraId="0B997386" w14:textId="77777777" w:rsidTr="00665A4D">
        <w:tc>
          <w:tcPr>
            <w:tcW w:w="392" w:type="pct"/>
            <w:shd w:val="clear" w:color="auto" w:fill="auto"/>
          </w:tcPr>
          <w:p w14:paraId="21835099"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10</w:t>
            </w:r>
          </w:p>
        </w:tc>
        <w:tc>
          <w:tcPr>
            <w:tcW w:w="336" w:type="pct"/>
            <w:vMerge/>
            <w:shd w:val="clear" w:color="auto" w:fill="auto"/>
            <w:vAlign w:val="center"/>
          </w:tcPr>
          <w:p w14:paraId="45B7CF2E"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3793EA22" w14:textId="77777777" w:rsidR="009573FE" w:rsidRPr="00357D70" w:rsidRDefault="009573FE" w:rsidP="007C3FE6">
            <w:pPr>
              <w:rPr>
                <w:sz w:val="21"/>
                <w:szCs w:val="21"/>
              </w:rPr>
            </w:pPr>
            <w:r w:rsidRPr="00357D70">
              <w:rPr>
                <w:sz w:val="21"/>
                <w:szCs w:val="21"/>
              </w:rPr>
              <w:t>CSCI</w:t>
            </w:r>
            <w:r w:rsidRPr="00357D70">
              <w:rPr>
                <w:sz w:val="21"/>
                <w:szCs w:val="21"/>
              </w:rPr>
              <w:t>详细设计应通过项目唯一的标识符来标识软件单元，并对该单元进行说明。</w:t>
            </w:r>
            <w:r w:rsidRPr="00357D70">
              <w:rPr>
                <w:sz w:val="21"/>
                <w:szCs w:val="21"/>
              </w:rPr>
              <w:t xml:space="preserve"> </w:t>
            </w:r>
          </w:p>
          <w:p w14:paraId="4089ECB3" w14:textId="77777777" w:rsidR="009573FE" w:rsidRPr="00357D70" w:rsidRDefault="009573FE" w:rsidP="007C3FE6">
            <w:pPr>
              <w:rPr>
                <w:sz w:val="21"/>
                <w:szCs w:val="21"/>
              </w:rPr>
            </w:pPr>
            <w:r w:rsidRPr="00357D70">
              <w:rPr>
                <w:sz w:val="21"/>
                <w:szCs w:val="21"/>
              </w:rPr>
              <w:lastRenderedPageBreak/>
              <w:t xml:space="preserve">a. </w:t>
            </w:r>
            <w:r w:rsidRPr="00357D70">
              <w:rPr>
                <w:sz w:val="21"/>
                <w:szCs w:val="21"/>
              </w:rPr>
              <w:t>单元设计决策；</w:t>
            </w:r>
            <w:r w:rsidRPr="00357D70">
              <w:rPr>
                <w:sz w:val="21"/>
                <w:szCs w:val="21"/>
              </w:rPr>
              <w:t xml:space="preserve"> </w:t>
            </w:r>
          </w:p>
          <w:p w14:paraId="064A5A69" w14:textId="77777777" w:rsidR="009573FE" w:rsidRPr="00357D70" w:rsidRDefault="009573FE" w:rsidP="007C3FE6">
            <w:pPr>
              <w:rPr>
                <w:sz w:val="21"/>
                <w:szCs w:val="21"/>
              </w:rPr>
            </w:pPr>
            <w:r w:rsidRPr="00357D70">
              <w:rPr>
                <w:sz w:val="21"/>
                <w:szCs w:val="21"/>
              </w:rPr>
              <w:t xml:space="preserve">b. </w:t>
            </w:r>
            <w:r w:rsidRPr="00357D70">
              <w:rPr>
                <w:sz w:val="21"/>
                <w:szCs w:val="21"/>
              </w:rPr>
              <w:t>该软件单元设计中的任何约束、限定或非常规特征；</w:t>
            </w:r>
            <w:r w:rsidRPr="00357D70">
              <w:rPr>
                <w:sz w:val="21"/>
                <w:szCs w:val="21"/>
              </w:rPr>
              <w:t xml:space="preserve"> </w:t>
            </w:r>
          </w:p>
          <w:p w14:paraId="6D7B1747" w14:textId="77777777" w:rsidR="009573FE" w:rsidRPr="00357D70" w:rsidRDefault="009573FE" w:rsidP="007C3FE6">
            <w:pPr>
              <w:rPr>
                <w:sz w:val="21"/>
                <w:szCs w:val="21"/>
              </w:rPr>
            </w:pPr>
            <w:r w:rsidRPr="00357D70">
              <w:rPr>
                <w:sz w:val="21"/>
                <w:szCs w:val="21"/>
              </w:rPr>
              <w:t xml:space="preserve">c. </w:t>
            </w:r>
            <w:r w:rsidRPr="00357D70">
              <w:rPr>
                <w:sz w:val="21"/>
                <w:szCs w:val="21"/>
              </w:rPr>
              <w:t>如果使用的编程语言不同于该</w:t>
            </w:r>
            <w:r w:rsidRPr="00357D70">
              <w:rPr>
                <w:sz w:val="21"/>
                <w:szCs w:val="21"/>
              </w:rPr>
              <w:t>CSCI</w:t>
            </w:r>
            <w:r w:rsidRPr="00357D70">
              <w:rPr>
                <w:sz w:val="21"/>
                <w:szCs w:val="21"/>
              </w:rPr>
              <w:t>所指定的语言，则应指出并说明使用它的理由；</w:t>
            </w:r>
            <w:r w:rsidRPr="00357D70">
              <w:rPr>
                <w:sz w:val="21"/>
                <w:szCs w:val="21"/>
              </w:rPr>
              <w:t xml:space="preserve"> </w:t>
            </w:r>
          </w:p>
          <w:p w14:paraId="2638F448" w14:textId="77777777" w:rsidR="009573FE" w:rsidRPr="00357D70" w:rsidRDefault="009573FE" w:rsidP="007C3FE6">
            <w:pPr>
              <w:rPr>
                <w:sz w:val="21"/>
                <w:szCs w:val="21"/>
              </w:rPr>
            </w:pPr>
            <w:r w:rsidRPr="00357D70">
              <w:rPr>
                <w:sz w:val="21"/>
                <w:szCs w:val="21"/>
              </w:rPr>
              <w:t xml:space="preserve">d. </w:t>
            </w:r>
            <w:r w:rsidRPr="00357D70">
              <w:rPr>
                <w:sz w:val="21"/>
                <w:szCs w:val="21"/>
              </w:rPr>
              <w:t>如果该软件单元包含过程性命令或由过程性命令组成，应列出这些过程性命令，并引用解释它们的用户手册或其他文档；</w:t>
            </w:r>
            <w:r w:rsidRPr="00357D70">
              <w:rPr>
                <w:sz w:val="21"/>
                <w:szCs w:val="21"/>
              </w:rPr>
              <w:t xml:space="preserve"> </w:t>
            </w:r>
          </w:p>
          <w:p w14:paraId="720040CD" w14:textId="77777777" w:rsidR="009573FE" w:rsidRPr="00357D70" w:rsidRDefault="009573FE" w:rsidP="007C3FE6">
            <w:pPr>
              <w:rPr>
                <w:sz w:val="21"/>
                <w:szCs w:val="21"/>
              </w:rPr>
            </w:pPr>
            <w:r w:rsidRPr="00357D70">
              <w:rPr>
                <w:sz w:val="21"/>
                <w:szCs w:val="21"/>
              </w:rPr>
              <w:t xml:space="preserve">e. </w:t>
            </w:r>
            <w:r w:rsidRPr="00357D70">
              <w:rPr>
                <w:sz w:val="21"/>
                <w:szCs w:val="21"/>
              </w:rPr>
              <w:t>如果该软件单元包含、接收或输出数据，应对它的输入、输出及其他数据元素和数据元素组合体进行说明。</w:t>
            </w:r>
            <w:r w:rsidRPr="00357D70">
              <w:rPr>
                <w:sz w:val="21"/>
                <w:szCs w:val="21"/>
              </w:rPr>
              <w:t xml:space="preserve"> </w:t>
            </w:r>
          </w:p>
          <w:p w14:paraId="0EC2DFBA" w14:textId="77777777" w:rsidR="009573FE" w:rsidRPr="00357D70" w:rsidRDefault="009573FE" w:rsidP="007C3FE6">
            <w:pPr>
              <w:rPr>
                <w:sz w:val="21"/>
                <w:szCs w:val="21"/>
              </w:rPr>
            </w:pPr>
            <w:r w:rsidRPr="00357D70">
              <w:rPr>
                <w:sz w:val="21"/>
                <w:szCs w:val="21"/>
              </w:rPr>
              <w:t xml:space="preserve">f. </w:t>
            </w:r>
            <w:r w:rsidRPr="00357D70">
              <w:rPr>
                <w:sz w:val="21"/>
                <w:szCs w:val="21"/>
              </w:rPr>
              <w:t>如果该软件单元包含逻辑，则给出该软件单元所用到的逻</w:t>
            </w:r>
          </w:p>
          <w:p w14:paraId="650DA1BC" w14:textId="77777777" w:rsidR="009573FE" w:rsidRPr="00357D70" w:rsidRDefault="009573FE" w:rsidP="007C3FE6">
            <w:pPr>
              <w:rPr>
                <w:sz w:val="21"/>
                <w:szCs w:val="21"/>
              </w:rPr>
            </w:pPr>
            <w:r w:rsidRPr="00357D70">
              <w:rPr>
                <w:sz w:val="21"/>
                <w:szCs w:val="21"/>
              </w:rPr>
              <w:t>辑。</w:t>
            </w:r>
          </w:p>
        </w:tc>
        <w:tc>
          <w:tcPr>
            <w:tcW w:w="355" w:type="pct"/>
            <w:shd w:val="clear" w:color="auto" w:fill="auto"/>
            <w:vAlign w:val="center"/>
          </w:tcPr>
          <w:p w14:paraId="570287DB"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1722BF3E"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2B0F6978"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094DE010" w14:textId="77777777" w:rsidR="009573FE" w:rsidRPr="00357D70" w:rsidRDefault="009573FE" w:rsidP="00665A4D">
            <w:pPr>
              <w:pStyle w:val="1ff"/>
              <w:rPr>
                <w:rFonts w:ascii="Times New Roman" w:hAnsi="Times New Roman"/>
                <w:color w:val="auto"/>
              </w:rPr>
            </w:pPr>
          </w:p>
        </w:tc>
      </w:tr>
      <w:tr w:rsidR="00FF1D56" w:rsidRPr="00357D70" w14:paraId="04AF5D9C" w14:textId="77777777" w:rsidTr="00665A4D">
        <w:tc>
          <w:tcPr>
            <w:tcW w:w="392" w:type="pct"/>
            <w:shd w:val="clear" w:color="auto" w:fill="auto"/>
          </w:tcPr>
          <w:p w14:paraId="18F18784"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11</w:t>
            </w:r>
          </w:p>
        </w:tc>
        <w:tc>
          <w:tcPr>
            <w:tcW w:w="336" w:type="pct"/>
            <w:vMerge/>
            <w:shd w:val="clear" w:color="auto" w:fill="auto"/>
            <w:vAlign w:val="center"/>
          </w:tcPr>
          <w:p w14:paraId="04E89066"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68F84A6E" w14:textId="77777777" w:rsidR="009573FE" w:rsidRPr="00357D70" w:rsidRDefault="009573FE" w:rsidP="007C3FE6">
            <w:pPr>
              <w:rPr>
                <w:sz w:val="21"/>
                <w:szCs w:val="21"/>
              </w:rPr>
            </w:pPr>
            <w:r w:rsidRPr="00357D70">
              <w:rPr>
                <w:sz w:val="21"/>
                <w:szCs w:val="21"/>
              </w:rPr>
              <w:t>需求可追踪性包含从本文档所标识的每个软件单元，到分配给它的</w:t>
            </w:r>
            <w:r w:rsidRPr="00357D70">
              <w:rPr>
                <w:sz w:val="21"/>
                <w:szCs w:val="21"/>
              </w:rPr>
              <w:t>CSCI</w:t>
            </w:r>
            <w:r w:rsidRPr="00357D70">
              <w:rPr>
                <w:sz w:val="21"/>
                <w:szCs w:val="21"/>
              </w:rPr>
              <w:t>需求的可追踪性，以及从每个</w:t>
            </w:r>
            <w:r w:rsidRPr="00357D70">
              <w:rPr>
                <w:sz w:val="21"/>
                <w:szCs w:val="21"/>
              </w:rPr>
              <w:t>CSCI</w:t>
            </w:r>
            <w:r w:rsidRPr="00357D70">
              <w:rPr>
                <w:sz w:val="21"/>
                <w:szCs w:val="21"/>
              </w:rPr>
              <w:t>需求，到被分配这些需求的软件单元的可追踪性。</w:t>
            </w:r>
          </w:p>
        </w:tc>
        <w:tc>
          <w:tcPr>
            <w:tcW w:w="355" w:type="pct"/>
            <w:shd w:val="clear" w:color="auto" w:fill="auto"/>
            <w:vAlign w:val="center"/>
          </w:tcPr>
          <w:p w14:paraId="184C52B4"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430D76B7"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76903493"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153DF366" w14:textId="77777777" w:rsidR="009573FE" w:rsidRPr="00357D70" w:rsidRDefault="009573FE" w:rsidP="00665A4D">
            <w:pPr>
              <w:pStyle w:val="1ff"/>
              <w:rPr>
                <w:rFonts w:ascii="Times New Roman" w:hAnsi="Times New Roman"/>
                <w:color w:val="auto"/>
              </w:rPr>
            </w:pPr>
          </w:p>
        </w:tc>
      </w:tr>
      <w:tr w:rsidR="00FF1D56" w:rsidRPr="00357D70" w14:paraId="2E5C3262" w14:textId="77777777" w:rsidTr="00665A4D">
        <w:tc>
          <w:tcPr>
            <w:tcW w:w="392" w:type="pct"/>
            <w:shd w:val="clear" w:color="auto" w:fill="auto"/>
          </w:tcPr>
          <w:p w14:paraId="56A6DD12"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12</w:t>
            </w:r>
          </w:p>
        </w:tc>
        <w:tc>
          <w:tcPr>
            <w:tcW w:w="336" w:type="pct"/>
            <w:vMerge w:val="restart"/>
            <w:shd w:val="clear" w:color="auto" w:fill="auto"/>
            <w:vAlign w:val="center"/>
          </w:tcPr>
          <w:p w14:paraId="5A7BEC9B"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准确性</w:t>
            </w:r>
          </w:p>
        </w:tc>
        <w:tc>
          <w:tcPr>
            <w:tcW w:w="1988" w:type="pct"/>
            <w:shd w:val="clear" w:color="auto" w:fill="auto"/>
            <w:vAlign w:val="center"/>
          </w:tcPr>
          <w:p w14:paraId="5F30D3D1" w14:textId="77777777" w:rsidR="009573FE" w:rsidRPr="00357D70" w:rsidRDefault="009573FE" w:rsidP="007C3FE6">
            <w:pPr>
              <w:rPr>
                <w:sz w:val="21"/>
                <w:szCs w:val="21"/>
              </w:rPr>
            </w:pPr>
            <w:r w:rsidRPr="00357D70">
              <w:rPr>
                <w:sz w:val="21"/>
                <w:szCs w:val="21"/>
              </w:rPr>
              <w:t>程序流程图、时序图等符合标准规范</w:t>
            </w:r>
          </w:p>
        </w:tc>
        <w:tc>
          <w:tcPr>
            <w:tcW w:w="355" w:type="pct"/>
            <w:shd w:val="clear" w:color="auto" w:fill="auto"/>
            <w:vAlign w:val="center"/>
          </w:tcPr>
          <w:p w14:paraId="6F3AED23"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42A84D5A"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4DAC566D"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77C808B" w14:textId="77777777" w:rsidR="009573FE" w:rsidRPr="00357D70" w:rsidRDefault="009573FE" w:rsidP="00665A4D">
            <w:pPr>
              <w:pStyle w:val="1ff"/>
              <w:rPr>
                <w:rFonts w:ascii="Times New Roman" w:hAnsi="Times New Roman"/>
                <w:color w:val="auto"/>
              </w:rPr>
            </w:pPr>
          </w:p>
        </w:tc>
      </w:tr>
      <w:tr w:rsidR="00FF1D56" w:rsidRPr="00357D70" w14:paraId="069AF199" w14:textId="77777777" w:rsidTr="00665A4D">
        <w:tc>
          <w:tcPr>
            <w:tcW w:w="392" w:type="pct"/>
            <w:shd w:val="clear" w:color="auto" w:fill="auto"/>
          </w:tcPr>
          <w:p w14:paraId="2205A3EF"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13</w:t>
            </w:r>
          </w:p>
        </w:tc>
        <w:tc>
          <w:tcPr>
            <w:tcW w:w="336" w:type="pct"/>
            <w:vMerge/>
            <w:shd w:val="clear" w:color="auto" w:fill="auto"/>
            <w:vAlign w:val="center"/>
          </w:tcPr>
          <w:p w14:paraId="4D6EC27E"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2D283E3B" w14:textId="77777777" w:rsidR="009573FE" w:rsidRPr="00357D70" w:rsidRDefault="009573FE" w:rsidP="007C3FE6">
            <w:pPr>
              <w:rPr>
                <w:sz w:val="21"/>
                <w:szCs w:val="21"/>
              </w:rPr>
            </w:pPr>
            <w:r w:rsidRPr="00357D70">
              <w:rPr>
                <w:sz w:val="21"/>
                <w:szCs w:val="21"/>
              </w:rPr>
              <w:t>所有的变量说明和模块说明均清晰无歧义</w:t>
            </w:r>
          </w:p>
        </w:tc>
        <w:tc>
          <w:tcPr>
            <w:tcW w:w="355" w:type="pct"/>
            <w:shd w:val="clear" w:color="auto" w:fill="auto"/>
            <w:vAlign w:val="center"/>
          </w:tcPr>
          <w:p w14:paraId="7BE82AD5"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14C01F93"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2987F6FD"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01AFE4E" w14:textId="77777777" w:rsidR="009573FE" w:rsidRPr="00357D70" w:rsidRDefault="009573FE" w:rsidP="00665A4D">
            <w:pPr>
              <w:pStyle w:val="1ff"/>
              <w:rPr>
                <w:rFonts w:ascii="Times New Roman" w:hAnsi="Times New Roman"/>
                <w:color w:val="auto"/>
              </w:rPr>
            </w:pPr>
          </w:p>
        </w:tc>
      </w:tr>
      <w:tr w:rsidR="00FF1D56" w:rsidRPr="00357D70" w14:paraId="34A24DCD" w14:textId="77777777" w:rsidTr="00665A4D">
        <w:tc>
          <w:tcPr>
            <w:tcW w:w="392" w:type="pct"/>
            <w:shd w:val="clear" w:color="auto" w:fill="auto"/>
          </w:tcPr>
          <w:p w14:paraId="01332658"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14</w:t>
            </w:r>
          </w:p>
        </w:tc>
        <w:tc>
          <w:tcPr>
            <w:tcW w:w="336" w:type="pct"/>
            <w:vMerge/>
            <w:shd w:val="clear" w:color="auto" w:fill="auto"/>
            <w:vAlign w:val="center"/>
          </w:tcPr>
          <w:p w14:paraId="2252B472"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59E12EEA" w14:textId="77777777" w:rsidR="009573FE" w:rsidRPr="00357D70" w:rsidRDefault="009573FE" w:rsidP="007C3FE6">
            <w:pPr>
              <w:rPr>
                <w:sz w:val="21"/>
                <w:szCs w:val="21"/>
              </w:rPr>
            </w:pPr>
            <w:r w:rsidRPr="00357D70">
              <w:rPr>
                <w:sz w:val="21"/>
                <w:szCs w:val="21"/>
              </w:rPr>
              <w:t>所有的文字和图形应描述清晰准确</w:t>
            </w:r>
          </w:p>
        </w:tc>
        <w:tc>
          <w:tcPr>
            <w:tcW w:w="355" w:type="pct"/>
            <w:shd w:val="clear" w:color="auto" w:fill="auto"/>
            <w:vAlign w:val="center"/>
          </w:tcPr>
          <w:p w14:paraId="2ED1A083"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3B078720"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2AD79FAF"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2D15B3DF" w14:textId="77777777" w:rsidR="009573FE" w:rsidRPr="00357D70" w:rsidRDefault="009573FE" w:rsidP="00665A4D">
            <w:pPr>
              <w:pStyle w:val="1ff"/>
              <w:rPr>
                <w:rFonts w:ascii="Times New Roman" w:hAnsi="Times New Roman"/>
                <w:color w:val="auto"/>
              </w:rPr>
            </w:pPr>
          </w:p>
        </w:tc>
      </w:tr>
      <w:tr w:rsidR="00FF1D56" w:rsidRPr="00357D70" w14:paraId="3655BF45" w14:textId="77777777" w:rsidTr="00665A4D">
        <w:tc>
          <w:tcPr>
            <w:tcW w:w="392" w:type="pct"/>
            <w:shd w:val="clear" w:color="auto" w:fill="auto"/>
          </w:tcPr>
          <w:p w14:paraId="518F7881"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15</w:t>
            </w:r>
          </w:p>
        </w:tc>
        <w:tc>
          <w:tcPr>
            <w:tcW w:w="336" w:type="pct"/>
            <w:vMerge/>
            <w:shd w:val="clear" w:color="auto" w:fill="auto"/>
            <w:vAlign w:val="center"/>
          </w:tcPr>
          <w:p w14:paraId="080ECE33"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3B092C21" w14:textId="77777777" w:rsidR="009573FE" w:rsidRPr="00357D70" w:rsidRDefault="009573FE" w:rsidP="007C3FE6">
            <w:pPr>
              <w:rPr>
                <w:sz w:val="21"/>
                <w:szCs w:val="21"/>
              </w:rPr>
            </w:pPr>
            <w:r w:rsidRPr="00357D70">
              <w:rPr>
                <w:sz w:val="21"/>
                <w:szCs w:val="21"/>
              </w:rPr>
              <w:t>无二义性的定义、术语或内容</w:t>
            </w:r>
          </w:p>
        </w:tc>
        <w:tc>
          <w:tcPr>
            <w:tcW w:w="355" w:type="pct"/>
            <w:shd w:val="clear" w:color="auto" w:fill="auto"/>
            <w:vAlign w:val="center"/>
          </w:tcPr>
          <w:p w14:paraId="69EED144"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09DF1165"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4DAB148D"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37403C4A" w14:textId="77777777" w:rsidR="009573FE" w:rsidRPr="00357D70" w:rsidRDefault="009573FE" w:rsidP="00665A4D">
            <w:pPr>
              <w:pStyle w:val="1ff"/>
              <w:rPr>
                <w:rFonts w:ascii="Times New Roman" w:hAnsi="Times New Roman"/>
                <w:color w:val="auto"/>
              </w:rPr>
            </w:pPr>
          </w:p>
        </w:tc>
      </w:tr>
      <w:tr w:rsidR="00FF1D56" w:rsidRPr="00357D70" w14:paraId="30DCF1D8" w14:textId="77777777" w:rsidTr="00665A4D">
        <w:tc>
          <w:tcPr>
            <w:tcW w:w="392" w:type="pct"/>
            <w:shd w:val="clear" w:color="auto" w:fill="auto"/>
          </w:tcPr>
          <w:p w14:paraId="1297927C"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16</w:t>
            </w:r>
          </w:p>
        </w:tc>
        <w:tc>
          <w:tcPr>
            <w:tcW w:w="336" w:type="pct"/>
            <w:vMerge w:val="restart"/>
            <w:shd w:val="clear" w:color="auto" w:fill="auto"/>
            <w:vAlign w:val="center"/>
          </w:tcPr>
          <w:p w14:paraId="5BDB5F69"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一致性</w:t>
            </w:r>
          </w:p>
        </w:tc>
        <w:tc>
          <w:tcPr>
            <w:tcW w:w="1988" w:type="pct"/>
            <w:shd w:val="clear" w:color="auto" w:fill="auto"/>
            <w:vAlign w:val="center"/>
          </w:tcPr>
          <w:p w14:paraId="09E81A1C" w14:textId="77777777" w:rsidR="009573FE" w:rsidRPr="00357D70" w:rsidRDefault="009573FE" w:rsidP="007C3FE6">
            <w:pPr>
              <w:rPr>
                <w:sz w:val="21"/>
                <w:szCs w:val="21"/>
              </w:rPr>
            </w:pPr>
            <w:r w:rsidRPr="00357D70">
              <w:rPr>
                <w:sz w:val="21"/>
                <w:szCs w:val="21"/>
              </w:rPr>
              <w:t>设计文档上下文一致无冲突</w:t>
            </w:r>
          </w:p>
        </w:tc>
        <w:tc>
          <w:tcPr>
            <w:tcW w:w="355" w:type="pct"/>
            <w:shd w:val="clear" w:color="auto" w:fill="auto"/>
            <w:vAlign w:val="center"/>
          </w:tcPr>
          <w:p w14:paraId="283E6B48"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7DA66B17"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74674B90"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39CAB70B" w14:textId="77777777" w:rsidR="009573FE" w:rsidRPr="00357D70" w:rsidRDefault="009573FE" w:rsidP="00665A4D">
            <w:pPr>
              <w:pStyle w:val="1ff"/>
              <w:rPr>
                <w:rFonts w:ascii="Times New Roman" w:hAnsi="Times New Roman"/>
                <w:color w:val="auto"/>
              </w:rPr>
            </w:pPr>
          </w:p>
        </w:tc>
      </w:tr>
      <w:tr w:rsidR="00FF1D56" w:rsidRPr="00357D70" w14:paraId="4F835D45" w14:textId="77777777" w:rsidTr="00665A4D">
        <w:tc>
          <w:tcPr>
            <w:tcW w:w="392" w:type="pct"/>
            <w:shd w:val="clear" w:color="auto" w:fill="auto"/>
          </w:tcPr>
          <w:p w14:paraId="2736C4EF"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17</w:t>
            </w:r>
          </w:p>
        </w:tc>
        <w:tc>
          <w:tcPr>
            <w:tcW w:w="336" w:type="pct"/>
            <w:vMerge/>
            <w:shd w:val="clear" w:color="auto" w:fill="auto"/>
            <w:vAlign w:val="center"/>
          </w:tcPr>
          <w:p w14:paraId="7B2DDA04"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2911B973" w14:textId="77777777" w:rsidR="009573FE" w:rsidRPr="00357D70" w:rsidRDefault="009573FE" w:rsidP="007C3FE6">
            <w:pPr>
              <w:rPr>
                <w:sz w:val="21"/>
                <w:szCs w:val="21"/>
              </w:rPr>
            </w:pPr>
            <w:r w:rsidRPr="00357D70">
              <w:rPr>
                <w:sz w:val="21"/>
                <w:szCs w:val="21"/>
              </w:rPr>
              <w:t>设计文档中图文一致无冲突</w:t>
            </w:r>
          </w:p>
        </w:tc>
        <w:tc>
          <w:tcPr>
            <w:tcW w:w="355" w:type="pct"/>
            <w:shd w:val="clear" w:color="auto" w:fill="auto"/>
            <w:vAlign w:val="center"/>
          </w:tcPr>
          <w:p w14:paraId="28043D22"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45A9F859"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24A9549C"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0F1FBC31" w14:textId="77777777" w:rsidR="009573FE" w:rsidRPr="00357D70" w:rsidRDefault="009573FE" w:rsidP="00665A4D">
            <w:pPr>
              <w:pStyle w:val="1ff"/>
              <w:rPr>
                <w:rFonts w:ascii="Times New Roman" w:hAnsi="Times New Roman"/>
                <w:color w:val="auto"/>
              </w:rPr>
            </w:pPr>
          </w:p>
        </w:tc>
      </w:tr>
      <w:tr w:rsidR="00FF1D56" w:rsidRPr="00357D70" w14:paraId="1765A2D0" w14:textId="77777777" w:rsidTr="00665A4D">
        <w:tc>
          <w:tcPr>
            <w:tcW w:w="392" w:type="pct"/>
            <w:shd w:val="clear" w:color="auto" w:fill="auto"/>
          </w:tcPr>
          <w:p w14:paraId="7D9E061E"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18</w:t>
            </w:r>
          </w:p>
        </w:tc>
        <w:tc>
          <w:tcPr>
            <w:tcW w:w="336" w:type="pct"/>
            <w:vMerge/>
            <w:shd w:val="clear" w:color="auto" w:fill="auto"/>
            <w:vAlign w:val="center"/>
          </w:tcPr>
          <w:p w14:paraId="325D95E0"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4B4B7848" w14:textId="77777777" w:rsidR="009573FE" w:rsidRPr="00357D70" w:rsidRDefault="009573FE" w:rsidP="007C3FE6">
            <w:pPr>
              <w:rPr>
                <w:sz w:val="21"/>
                <w:szCs w:val="21"/>
              </w:rPr>
            </w:pPr>
            <w:r w:rsidRPr="00357D70">
              <w:rPr>
                <w:sz w:val="21"/>
                <w:szCs w:val="21"/>
              </w:rPr>
              <w:t>设计文档与需求文档一致，无冲突</w:t>
            </w:r>
          </w:p>
        </w:tc>
        <w:tc>
          <w:tcPr>
            <w:tcW w:w="355" w:type="pct"/>
            <w:shd w:val="clear" w:color="auto" w:fill="auto"/>
            <w:vAlign w:val="center"/>
          </w:tcPr>
          <w:p w14:paraId="29524E0E"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55893824"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0C3B9ABE"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5AC2072" w14:textId="77777777" w:rsidR="009573FE" w:rsidRPr="00357D70" w:rsidRDefault="009573FE" w:rsidP="00665A4D">
            <w:pPr>
              <w:pStyle w:val="1ff"/>
              <w:rPr>
                <w:rFonts w:ascii="Times New Roman" w:hAnsi="Times New Roman"/>
                <w:color w:val="auto"/>
              </w:rPr>
            </w:pPr>
          </w:p>
        </w:tc>
      </w:tr>
    </w:tbl>
    <w:p w14:paraId="3123C088" w14:textId="77777777" w:rsidR="000A411E" w:rsidRPr="00357D70" w:rsidRDefault="000A411E" w:rsidP="000A411E">
      <w:pPr>
        <w:spacing w:line="360" w:lineRule="auto"/>
      </w:pPr>
    </w:p>
    <w:p w14:paraId="439DF95F" w14:textId="77777777" w:rsidR="000A411E" w:rsidRPr="00357D70" w:rsidRDefault="000A411E" w:rsidP="00C5717B">
      <w:pPr>
        <w:widowControl/>
        <w:jc w:val="left"/>
      </w:pPr>
      <w:r w:rsidRPr="00357D70">
        <w:br w:type="page"/>
      </w:r>
    </w:p>
    <w:p w14:paraId="1E7494CB" w14:textId="77777777" w:rsidR="000A411E" w:rsidRPr="00357D70" w:rsidRDefault="000A411E" w:rsidP="00C14855">
      <w:pPr>
        <w:pStyle w:val="2"/>
        <w:numPr>
          <w:ilvl w:val="0"/>
          <w:numId w:val="18"/>
        </w:numPr>
        <w:spacing w:line="360" w:lineRule="auto"/>
        <w:jc w:val="left"/>
        <w:rPr>
          <w:b w:val="0"/>
          <w:sz w:val="24"/>
          <w:szCs w:val="24"/>
        </w:rPr>
      </w:pPr>
      <w:r w:rsidRPr="00357D70">
        <w:rPr>
          <w:b w:val="0"/>
          <w:sz w:val="24"/>
          <w:szCs w:val="24"/>
        </w:rPr>
        <w:lastRenderedPageBreak/>
        <w:t xml:space="preserve"> </w:t>
      </w:r>
      <w:bookmarkStart w:id="21" w:name="_Toc33103844"/>
      <w:bookmarkStart w:id="22" w:name="_Toc103604524"/>
      <w:r w:rsidR="00C5717B" w:rsidRPr="00357D70">
        <w:rPr>
          <w:b w:val="0"/>
          <w:sz w:val="24"/>
          <w:szCs w:val="24"/>
        </w:rPr>
        <w:t>手册类文档</w:t>
      </w:r>
      <w:r w:rsidRPr="00357D70">
        <w:rPr>
          <w:b w:val="0"/>
          <w:sz w:val="24"/>
          <w:szCs w:val="24"/>
        </w:rPr>
        <w:t>审查单</w:t>
      </w:r>
      <w:bookmarkEnd w:id="21"/>
      <w:bookmarkEnd w:id="22"/>
    </w:p>
    <w:p w14:paraId="797CFD12" w14:textId="77777777" w:rsidR="00456A63" w:rsidRPr="00357D70" w:rsidRDefault="00456A63" w:rsidP="00456A63">
      <w:pPr>
        <w:jc w:val="center"/>
        <w:rPr>
          <w:rFonts w:eastAsia="黑体"/>
        </w:rPr>
      </w:pPr>
      <w:r w:rsidRPr="00357D7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09"/>
        <w:gridCol w:w="607"/>
        <w:gridCol w:w="3594"/>
        <w:gridCol w:w="642"/>
        <w:gridCol w:w="741"/>
        <w:gridCol w:w="749"/>
        <w:gridCol w:w="1998"/>
      </w:tblGrid>
      <w:tr w:rsidR="00FF1D56" w:rsidRPr="00357D70" w14:paraId="2CF8298A" w14:textId="77777777" w:rsidTr="009B25D2">
        <w:tc>
          <w:tcPr>
            <w:tcW w:w="728" w:type="pct"/>
            <w:gridSpan w:val="2"/>
            <w:shd w:val="clear" w:color="auto" w:fill="auto"/>
            <w:vAlign w:val="center"/>
          </w:tcPr>
          <w:p w14:paraId="4B0586C3"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文档名称</w:t>
            </w:r>
          </w:p>
        </w:tc>
        <w:tc>
          <w:tcPr>
            <w:tcW w:w="4272" w:type="pct"/>
            <w:gridSpan w:val="5"/>
            <w:shd w:val="clear" w:color="auto" w:fill="auto"/>
            <w:vAlign w:val="center"/>
          </w:tcPr>
          <w:p w14:paraId="2E0FBDFC" w14:textId="77777777" w:rsidR="00456A63" w:rsidRPr="00357D70" w:rsidRDefault="00456A63" w:rsidP="00665A4D">
            <w:pPr>
              <w:pStyle w:val="1ff"/>
              <w:rPr>
                <w:rFonts w:ascii="Times New Roman" w:hAnsi="Times New Roman"/>
                <w:color w:val="auto"/>
              </w:rPr>
            </w:pPr>
          </w:p>
        </w:tc>
      </w:tr>
      <w:tr w:rsidR="00FF1D56" w:rsidRPr="00357D70" w14:paraId="247C5C73" w14:textId="77777777" w:rsidTr="009B25D2">
        <w:trPr>
          <w:trHeight w:val="468"/>
        </w:trPr>
        <w:tc>
          <w:tcPr>
            <w:tcW w:w="392" w:type="pct"/>
            <w:vMerge w:val="restart"/>
            <w:shd w:val="clear" w:color="auto" w:fill="auto"/>
            <w:vAlign w:val="center"/>
          </w:tcPr>
          <w:p w14:paraId="475E676D"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序号</w:t>
            </w:r>
          </w:p>
        </w:tc>
        <w:tc>
          <w:tcPr>
            <w:tcW w:w="336" w:type="pct"/>
            <w:vMerge w:val="restart"/>
            <w:shd w:val="clear" w:color="auto" w:fill="auto"/>
            <w:vAlign w:val="center"/>
          </w:tcPr>
          <w:p w14:paraId="0BB2A7B4"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审查项</w:t>
            </w:r>
          </w:p>
        </w:tc>
        <w:tc>
          <w:tcPr>
            <w:tcW w:w="1988" w:type="pct"/>
            <w:vMerge w:val="restart"/>
            <w:shd w:val="clear" w:color="auto" w:fill="auto"/>
            <w:vAlign w:val="center"/>
          </w:tcPr>
          <w:p w14:paraId="5FD85578"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审查内容</w:t>
            </w:r>
          </w:p>
        </w:tc>
        <w:tc>
          <w:tcPr>
            <w:tcW w:w="1178" w:type="pct"/>
            <w:gridSpan w:val="3"/>
            <w:shd w:val="clear" w:color="auto" w:fill="auto"/>
            <w:vAlign w:val="center"/>
          </w:tcPr>
          <w:p w14:paraId="0953B576"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审查结果（填</w:t>
            </w:r>
            <w:r w:rsidRPr="00357D70">
              <w:rPr>
                <w:rFonts w:ascii="Times New Roman" w:hAnsi="Times New Roman"/>
                <w:color w:val="auto"/>
              </w:rPr>
              <w:t>√</w:t>
            </w:r>
            <w:r w:rsidRPr="00357D70">
              <w:rPr>
                <w:rFonts w:ascii="Times New Roman" w:hAnsi="Times New Roman"/>
                <w:color w:val="auto"/>
              </w:rPr>
              <w:t>）</w:t>
            </w:r>
          </w:p>
        </w:tc>
        <w:tc>
          <w:tcPr>
            <w:tcW w:w="1105" w:type="pct"/>
            <w:vMerge w:val="restart"/>
            <w:shd w:val="clear" w:color="auto" w:fill="auto"/>
            <w:vAlign w:val="center"/>
          </w:tcPr>
          <w:p w14:paraId="6B6533AD"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备注</w:t>
            </w:r>
          </w:p>
        </w:tc>
      </w:tr>
      <w:tr w:rsidR="00FF1D56" w:rsidRPr="00357D70" w14:paraId="4B4174BC" w14:textId="77777777" w:rsidTr="009B25D2">
        <w:trPr>
          <w:trHeight w:val="468"/>
        </w:trPr>
        <w:tc>
          <w:tcPr>
            <w:tcW w:w="392" w:type="pct"/>
            <w:vMerge/>
            <w:shd w:val="clear" w:color="auto" w:fill="auto"/>
          </w:tcPr>
          <w:p w14:paraId="51F37122" w14:textId="77777777" w:rsidR="00456A63" w:rsidRPr="00357D70" w:rsidRDefault="00456A63" w:rsidP="00665A4D">
            <w:pPr>
              <w:pStyle w:val="1ff"/>
              <w:rPr>
                <w:rFonts w:ascii="Times New Roman" w:hAnsi="Times New Roman"/>
                <w:color w:val="auto"/>
              </w:rPr>
            </w:pPr>
          </w:p>
        </w:tc>
        <w:tc>
          <w:tcPr>
            <w:tcW w:w="336" w:type="pct"/>
            <w:vMerge/>
            <w:shd w:val="clear" w:color="auto" w:fill="auto"/>
          </w:tcPr>
          <w:p w14:paraId="0347F887" w14:textId="77777777" w:rsidR="00456A63" w:rsidRPr="00357D70" w:rsidRDefault="00456A63" w:rsidP="00665A4D">
            <w:pPr>
              <w:pStyle w:val="1ff"/>
              <w:rPr>
                <w:rFonts w:ascii="Times New Roman" w:hAnsi="Times New Roman"/>
                <w:color w:val="auto"/>
              </w:rPr>
            </w:pPr>
          </w:p>
        </w:tc>
        <w:tc>
          <w:tcPr>
            <w:tcW w:w="1988" w:type="pct"/>
            <w:vMerge/>
            <w:shd w:val="clear" w:color="auto" w:fill="auto"/>
          </w:tcPr>
          <w:p w14:paraId="7B15F7FB" w14:textId="77777777" w:rsidR="00456A63" w:rsidRPr="00357D70" w:rsidRDefault="00456A63" w:rsidP="00665A4D">
            <w:pPr>
              <w:pStyle w:val="1ff"/>
              <w:rPr>
                <w:rFonts w:ascii="Times New Roman" w:hAnsi="Times New Roman"/>
                <w:color w:val="auto"/>
              </w:rPr>
            </w:pPr>
          </w:p>
        </w:tc>
        <w:tc>
          <w:tcPr>
            <w:tcW w:w="355" w:type="pct"/>
            <w:shd w:val="clear" w:color="auto" w:fill="auto"/>
            <w:vAlign w:val="center"/>
          </w:tcPr>
          <w:p w14:paraId="14D74715"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通过</w:t>
            </w:r>
          </w:p>
        </w:tc>
        <w:tc>
          <w:tcPr>
            <w:tcW w:w="410" w:type="pct"/>
            <w:shd w:val="clear" w:color="auto" w:fill="auto"/>
            <w:vAlign w:val="center"/>
          </w:tcPr>
          <w:p w14:paraId="21CEB497"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未通过</w:t>
            </w:r>
          </w:p>
        </w:tc>
        <w:tc>
          <w:tcPr>
            <w:tcW w:w="414" w:type="pct"/>
            <w:shd w:val="clear" w:color="auto" w:fill="auto"/>
            <w:vAlign w:val="center"/>
          </w:tcPr>
          <w:p w14:paraId="11F2D508"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不适用</w:t>
            </w:r>
          </w:p>
        </w:tc>
        <w:tc>
          <w:tcPr>
            <w:tcW w:w="1105" w:type="pct"/>
            <w:vMerge/>
            <w:shd w:val="clear" w:color="auto" w:fill="auto"/>
          </w:tcPr>
          <w:p w14:paraId="2BE35505" w14:textId="77777777" w:rsidR="00456A63" w:rsidRPr="00357D70" w:rsidRDefault="00456A63" w:rsidP="00665A4D">
            <w:pPr>
              <w:pStyle w:val="1ff"/>
              <w:rPr>
                <w:rFonts w:ascii="Times New Roman" w:hAnsi="Times New Roman"/>
                <w:color w:val="auto"/>
              </w:rPr>
            </w:pPr>
          </w:p>
        </w:tc>
      </w:tr>
      <w:tr w:rsidR="00FF1D56" w:rsidRPr="00357D70" w14:paraId="7973BE0D" w14:textId="77777777" w:rsidTr="007C3FE6">
        <w:tc>
          <w:tcPr>
            <w:tcW w:w="392" w:type="pct"/>
            <w:shd w:val="clear" w:color="auto" w:fill="auto"/>
          </w:tcPr>
          <w:p w14:paraId="29283AEC"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w:t>
            </w:r>
          </w:p>
        </w:tc>
        <w:tc>
          <w:tcPr>
            <w:tcW w:w="336" w:type="pct"/>
            <w:vMerge w:val="restart"/>
            <w:shd w:val="clear" w:color="auto" w:fill="auto"/>
            <w:vAlign w:val="center"/>
          </w:tcPr>
          <w:p w14:paraId="0769356C"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完整性</w:t>
            </w:r>
          </w:p>
        </w:tc>
        <w:tc>
          <w:tcPr>
            <w:tcW w:w="1988" w:type="pct"/>
            <w:shd w:val="clear" w:color="auto" w:fill="auto"/>
            <w:vAlign w:val="center"/>
          </w:tcPr>
          <w:p w14:paraId="6A3320DC" w14:textId="77777777" w:rsidR="00456A63" w:rsidRPr="00357D70" w:rsidRDefault="00456A63" w:rsidP="007C3FE6">
            <w:pPr>
              <w:rPr>
                <w:sz w:val="21"/>
                <w:szCs w:val="21"/>
              </w:rPr>
            </w:pPr>
            <w:r w:rsidRPr="00357D70">
              <w:rPr>
                <w:sz w:val="21"/>
                <w:szCs w:val="21"/>
              </w:rPr>
              <w:t>标识描述本文档所适用系统和软件的完整标识，包括其标识号、名称、缩略名、版本号和发布号。</w:t>
            </w:r>
          </w:p>
        </w:tc>
        <w:tc>
          <w:tcPr>
            <w:tcW w:w="355" w:type="pct"/>
            <w:shd w:val="clear" w:color="auto" w:fill="auto"/>
            <w:vAlign w:val="center"/>
          </w:tcPr>
          <w:p w14:paraId="468093B4"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4DAF3CED"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56C13673"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4D52B843" w14:textId="77777777" w:rsidR="00456A63" w:rsidRPr="00357D70" w:rsidRDefault="00456A63" w:rsidP="00665A4D">
            <w:pPr>
              <w:pStyle w:val="1ff"/>
              <w:rPr>
                <w:rFonts w:ascii="Times New Roman" w:hAnsi="Times New Roman"/>
                <w:color w:val="auto"/>
              </w:rPr>
            </w:pPr>
          </w:p>
        </w:tc>
      </w:tr>
      <w:tr w:rsidR="00FF1D56" w:rsidRPr="00357D70" w14:paraId="50C2FE53" w14:textId="77777777" w:rsidTr="007C3FE6">
        <w:tc>
          <w:tcPr>
            <w:tcW w:w="392" w:type="pct"/>
            <w:shd w:val="clear" w:color="auto" w:fill="auto"/>
          </w:tcPr>
          <w:p w14:paraId="684EDF26"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w:t>
            </w:r>
          </w:p>
        </w:tc>
        <w:tc>
          <w:tcPr>
            <w:tcW w:w="336" w:type="pct"/>
            <w:vMerge/>
            <w:shd w:val="clear" w:color="auto" w:fill="auto"/>
            <w:vAlign w:val="center"/>
          </w:tcPr>
          <w:p w14:paraId="34D39A55"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34D48D70" w14:textId="77777777" w:rsidR="00456A63" w:rsidRPr="00357D70" w:rsidRDefault="00456A63" w:rsidP="007C3FE6">
            <w:pPr>
              <w:rPr>
                <w:sz w:val="21"/>
                <w:szCs w:val="21"/>
              </w:rPr>
            </w:pPr>
            <w:r w:rsidRPr="00357D70">
              <w:rPr>
                <w:sz w:val="21"/>
                <w:szCs w:val="21"/>
              </w:rPr>
              <w:t>系统概述概述本文档适用的系统和软件的用途，描述系统与软件的一般特性</w:t>
            </w:r>
          </w:p>
        </w:tc>
        <w:tc>
          <w:tcPr>
            <w:tcW w:w="355" w:type="pct"/>
            <w:shd w:val="clear" w:color="auto" w:fill="auto"/>
            <w:vAlign w:val="center"/>
          </w:tcPr>
          <w:p w14:paraId="5942E45E"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763FCC74"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089363F9"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196EF53E" w14:textId="77777777" w:rsidR="00456A63" w:rsidRPr="00357D70" w:rsidRDefault="00456A63" w:rsidP="00665A4D">
            <w:pPr>
              <w:pStyle w:val="1ff"/>
              <w:rPr>
                <w:rFonts w:ascii="Times New Roman" w:hAnsi="Times New Roman"/>
                <w:color w:val="auto"/>
              </w:rPr>
            </w:pPr>
          </w:p>
        </w:tc>
      </w:tr>
      <w:tr w:rsidR="00FF1D56" w:rsidRPr="00357D70" w14:paraId="0B910F3F" w14:textId="77777777" w:rsidTr="007C3FE6">
        <w:tc>
          <w:tcPr>
            <w:tcW w:w="392" w:type="pct"/>
            <w:shd w:val="clear" w:color="auto" w:fill="auto"/>
          </w:tcPr>
          <w:p w14:paraId="63A395D5"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3</w:t>
            </w:r>
          </w:p>
        </w:tc>
        <w:tc>
          <w:tcPr>
            <w:tcW w:w="336" w:type="pct"/>
            <w:vMerge/>
            <w:shd w:val="clear" w:color="auto" w:fill="auto"/>
            <w:vAlign w:val="center"/>
          </w:tcPr>
          <w:p w14:paraId="15B80ADC"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508564C6" w14:textId="77777777" w:rsidR="00456A63" w:rsidRPr="00357D70" w:rsidRDefault="00456A63" w:rsidP="007C3FE6">
            <w:pPr>
              <w:rPr>
                <w:sz w:val="21"/>
                <w:szCs w:val="21"/>
              </w:rPr>
            </w:pPr>
            <w:r w:rsidRPr="00357D70">
              <w:rPr>
                <w:sz w:val="21"/>
                <w:szCs w:val="21"/>
              </w:rPr>
              <w:t>文档概述概述了本文档的用途和内容，并描述与它的使用有关的保密性方面的要求。</w:t>
            </w:r>
          </w:p>
        </w:tc>
        <w:tc>
          <w:tcPr>
            <w:tcW w:w="355" w:type="pct"/>
            <w:shd w:val="clear" w:color="auto" w:fill="auto"/>
            <w:vAlign w:val="center"/>
          </w:tcPr>
          <w:p w14:paraId="2877EB61"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1B8DADD9"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25532DDB"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0313041A" w14:textId="77777777" w:rsidR="00456A63" w:rsidRPr="00357D70" w:rsidRDefault="00456A63" w:rsidP="00665A4D">
            <w:pPr>
              <w:pStyle w:val="1ff"/>
              <w:rPr>
                <w:rFonts w:ascii="Times New Roman" w:hAnsi="Times New Roman"/>
                <w:color w:val="auto"/>
              </w:rPr>
            </w:pPr>
          </w:p>
        </w:tc>
      </w:tr>
      <w:tr w:rsidR="00FF1D56" w:rsidRPr="00357D70" w14:paraId="2A415366" w14:textId="77777777" w:rsidTr="007C3FE6">
        <w:tc>
          <w:tcPr>
            <w:tcW w:w="392" w:type="pct"/>
            <w:shd w:val="clear" w:color="auto" w:fill="auto"/>
          </w:tcPr>
          <w:p w14:paraId="5702A766"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4</w:t>
            </w:r>
          </w:p>
        </w:tc>
        <w:tc>
          <w:tcPr>
            <w:tcW w:w="336" w:type="pct"/>
            <w:vMerge/>
            <w:shd w:val="clear" w:color="auto" w:fill="auto"/>
            <w:vAlign w:val="center"/>
          </w:tcPr>
          <w:p w14:paraId="1BDCD7C7"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024EAEC9" w14:textId="77777777" w:rsidR="00456A63" w:rsidRPr="00357D70" w:rsidRDefault="00456A63" w:rsidP="007C3FE6">
            <w:pPr>
              <w:rPr>
                <w:sz w:val="21"/>
                <w:szCs w:val="21"/>
              </w:rPr>
            </w:pPr>
            <w:r w:rsidRPr="00357D70">
              <w:rPr>
                <w:sz w:val="21"/>
                <w:szCs w:val="21"/>
              </w:rPr>
              <w:t>引用文档应列出文档的编号、标题、编写单位、修订版及日期</w:t>
            </w:r>
          </w:p>
        </w:tc>
        <w:tc>
          <w:tcPr>
            <w:tcW w:w="355" w:type="pct"/>
            <w:shd w:val="clear" w:color="auto" w:fill="auto"/>
            <w:vAlign w:val="center"/>
          </w:tcPr>
          <w:p w14:paraId="1F93FF0E"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0BAC921C"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766DF45D"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73449CD4" w14:textId="77777777" w:rsidR="00456A63" w:rsidRPr="00357D70" w:rsidRDefault="00456A63" w:rsidP="00665A4D">
            <w:pPr>
              <w:pStyle w:val="1ff"/>
              <w:rPr>
                <w:rFonts w:ascii="Times New Roman" w:hAnsi="Times New Roman"/>
                <w:color w:val="auto"/>
              </w:rPr>
            </w:pPr>
          </w:p>
        </w:tc>
      </w:tr>
      <w:tr w:rsidR="00FF1D56" w:rsidRPr="00357D70" w14:paraId="4E757966" w14:textId="77777777" w:rsidTr="007C3FE6">
        <w:tc>
          <w:tcPr>
            <w:tcW w:w="392" w:type="pct"/>
            <w:shd w:val="clear" w:color="auto" w:fill="auto"/>
          </w:tcPr>
          <w:p w14:paraId="27293690"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5</w:t>
            </w:r>
          </w:p>
        </w:tc>
        <w:tc>
          <w:tcPr>
            <w:tcW w:w="336" w:type="pct"/>
            <w:vMerge/>
            <w:shd w:val="clear" w:color="auto" w:fill="auto"/>
            <w:vAlign w:val="center"/>
          </w:tcPr>
          <w:p w14:paraId="731F093A"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08B1EAE3" w14:textId="77777777" w:rsidR="00456A63" w:rsidRPr="00357D70" w:rsidRDefault="00456A63" w:rsidP="007C3FE6">
            <w:pPr>
              <w:rPr>
                <w:sz w:val="21"/>
                <w:szCs w:val="21"/>
              </w:rPr>
            </w:pPr>
            <w:r w:rsidRPr="00357D70">
              <w:rPr>
                <w:sz w:val="21"/>
                <w:szCs w:val="21"/>
              </w:rPr>
              <w:t>软件应用应加药说明软件预期的用途</w:t>
            </w:r>
          </w:p>
        </w:tc>
        <w:tc>
          <w:tcPr>
            <w:tcW w:w="355" w:type="pct"/>
            <w:shd w:val="clear" w:color="auto" w:fill="auto"/>
            <w:vAlign w:val="center"/>
          </w:tcPr>
          <w:p w14:paraId="2C8CC0D6"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2ECE9853"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46B6860A"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6340F7F6" w14:textId="77777777" w:rsidR="00456A63" w:rsidRPr="00357D70" w:rsidRDefault="00456A63" w:rsidP="00665A4D">
            <w:pPr>
              <w:pStyle w:val="1ff"/>
              <w:rPr>
                <w:rFonts w:ascii="Times New Roman" w:hAnsi="Times New Roman"/>
                <w:color w:val="auto"/>
              </w:rPr>
            </w:pPr>
          </w:p>
        </w:tc>
      </w:tr>
      <w:tr w:rsidR="00FF1D56" w:rsidRPr="00357D70" w14:paraId="23D98C5E" w14:textId="77777777" w:rsidTr="007C3FE6">
        <w:tc>
          <w:tcPr>
            <w:tcW w:w="392" w:type="pct"/>
            <w:shd w:val="clear" w:color="auto" w:fill="auto"/>
          </w:tcPr>
          <w:p w14:paraId="0BBF2084"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6</w:t>
            </w:r>
          </w:p>
        </w:tc>
        <w:tc>
          <w:tcPr>
            <w:tcW w:w="336" w:type="pct"/>
            <w:vMerge/>
            <w:shd w:val="clear" w:color="auto" w:fill="auto"/>
            <w:vAlign w:val="center"/>
          </w:tcPr>
          <w:p w14:paraId="3E4F0EFE"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79FEF219" w14:textId="77777777" w:rsidR="00456A63" w:rsidRPr="00357D70" w:rsidRDefault="00456A63" w:rsidP="007C3FE6">
            <w:pPr>
              <w:rPr>
                <w:sz w:val="21"/>
                <w:szCs w:val="21"/>
              </w:rPr>
            </w:pPr>
            <w:r w:rsidRPr="00357D70">
              <w:rPr>
                <w:sz w:val="21"/>
                <w:szCs w:val="21"/>
              </w:rPr>
              <w:t>软件清单应标识使软件运行而必须安装的所有软件文件</w:t>
            </w:r>
          </w:p>
        </w:tc>
        <w:tc>
          <w:tcPr>
            <w:tcW w:w="355" w:type="pct"/>
            <w:shd w:val="clear" w:color="auto" w:fill="auto"/>
            <w:vAlign w:val="center"/>
          </w:tcPr>
          <w:p w14:paraId="449AA264"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7B54B329"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7B6A2E1E"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3378296A" w14:textId="77777777" w:rsidR="00456A63" w:rsidRPr="00357D70" w:rsidRDefault="00456A63" w:rsidP="00665A4D">
            <w:pPr>
              <w:pStyle w:val="1ff"/>
              <w:rPr>
                <w:rFonts w:ascii="Times New Roman" w:hAnsi="Times New Roman"/>
                <w:color w:val="auto"/>
              </w:rPr>
            </w:pPr>
          </w:p>
        </w:tc>
      </w:tr>
      <w:tr w:rsidR="00FF1D56" w:rsidRPr="00357D70" w14:paraId="1BC840EA" w14:textId="77777777" w:rsidTr="007C3FE6">
        <w:tc>
          <w:tcPr>
            <w:tcW w:w="392" w:type="pct"/>
            <w:shd w:val="clear" w:color="auto" w:fill="auto"/>
          </w:tcPr>
          <w:p w14:paraId="6BEAC936"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7</w:t>
            </w:r>
          </w:p>
        </w:tc>
        <w:tc>
          <w:tcPr>
            <w:tcW w:w="336" w:type="pct"/>
            <w:vMerge/>
            <w:shd w:val="clear" w:color="auto" w:fill="auto"/>
            <w:vAlign w:val="center"/>
          </w:tcPr>
          <w:p w14:paraId="29361F5E"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1C5E31A4" w14:textId="77777777" w:rsidR="00456A63" w:rsidRPr="00357D70" w:rsidRDefault="00456A63" w:rsidP="007C3FE6">
            <w:pPr>
              <w:rPr>
                <w:sz w:val="21"/>
                <w:szCs w:val="21"/>
              </w:rPr>
            </w:pPr>
            <w:r w:rsidRPr="00357D70">
              <w:rPr>
                <w:sz w:val="21"/>
                <w:szCs w:val="21"/>
              </w:rPr>
              <w:t>软件环境应描述用户安装并运行所需的硬件、软件、手工操作和其他资源</w:t>
            </w:r>
          </w:p>
        </w:tc>
        <w:tc>
          <w:tcPr>
            <w:tcW w:w="355" w:type="pct"/>
            <w:shd w:val="clear" w:color="auto" w:fill="auto"/>
            <w:vAlign w:val="center"/>
          </w:tcPr>
          <w:p w14:paraId="64A327E8"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623EEC7C"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23033EE5"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4E90959B" w14:textId="77777777" w:rsidR="00456A63" w:rsidRPr="00357D70" w:rsidRDefault="00456A63" w:rsidP="00665A4D">
            <w:pPr>
              <w:pStyle w:val="1ff"/>
              <w:rPr>
                <w:rFonts w:ascii="Times New Roman" w:hAnsi="Times New Roman"/>
                <w:color w:val="auto"/>
              </w:rPr>
            </w:pPr>
          </w:p>
        </w:tc>
      </w:tr>
      <w:tr w:rsidR="00FF1D56" w:rsidRPr="00357D70" w14:paraId="70688CC3" w14:textId="77777777" w:rsidTr="007C3FE6">
        <w:tc>
          <w:tcPr>
            <w:tcW w:w="392" w:type="pct"/>
            <w:shd w:val="clear" w:color="auto" w:fill="auto"/>
          </w:tcPr>
          <w:p w14:paraId="6C6F102C"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8</w:t>
            </w:r>
          </w:p>
        </w:tc>
        <w:tc>
          <w:tcPr>
            <w:tcW w:w="336" w:type="pct"/>
            <w:vMerge/>
            <w:shd w:val="clear" w:color="auto" w:fill="auto"/>
            <w:vAlign w:val="center"/>
          </w:tcPr>
          <w:p w14:paraId="7BCC468A"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66BB2553" w14:textId="77777777" w:rsidR="00456A63" w:rsidRPr="00357D70" w:rsidRDefault="00456A63" w:rsidP="007C3FE6">
            <w:pPr>
              <w:rPr>
                <w:sz w:val="21"/>
                <w:szCs w:val="21"/>
              </w:rPr>
            </w:pPr>
            <w:r w:rsidRPr="00357D70">
              <w:rPr>
                <w:sz w:val="21"/>
                <w:szCs w:val="21"/>
              </w:rPr>
              <w:t>软件组织和操作概述应从用户角度简要描述软件的组织与操作</w:t>
            </w:r>
          </w:p>
        </w:tc>
        <w:tc>
          <w:tcPr>
            <w:tcW w:w="355" w:type="pct"/>
            <w:shd w:val="clear" w:color="auto" w:fill="auto"/>
            <w:vAlign w:val="center"/>
          </w:tcPr>
          <w:p w14:paraId="3493D179"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25D7CD26"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62E5FB80"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2BEE4F64" w14:textId="77777777" w:rsidR="00456A63" w:rsidRPr="00357D70" w:rsidRDefault="00456A63" w:rsidP="00665A4D">
            <w:pPr>
              <w:pStyle w:val="1ff"/>
              <w:rPr>
                <w:rFonts w:ascii="Times New Roman" w:hAnsi="Times New Roman"/>
                <w:color w:val="auto"/>
              </w:rPr>
            </w:pPr>
          </w:p>
        </w:tc>
      </w:tr>
      <w:tr w:rsidR="00FF1D56" w:rsidRPr="00357D70" w14:paraId="087329FB" w14:textId="77777777" w:rsidTr="007C3FE6">
        <w:tc>
          <w:tcPr>
            <w:tcW w:w="392" w:type="pct"/>
            <w:shd w:val="clear" w:color="auto" w:fill="auto"/>
          </w:tcPr>
          <w:p w14:paraId="75ED0215"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9</w:t>
            </w:r>
          </w:p>
        </w:tc>
        <w:tc>
          <w:tcPr>
            <w:tcW w:w="336" w:type="pct"/>
            <w:vMerge/>
            <w:shd w:val="clear" w:color="auto" w:fill="auto"/>
            <w:vAlign w:val="center"/>
          </w:tcPr>
          <w:p w14:paraId="2075D98A"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64274AFD" w14:textId="77777777" w:rsidR="00456A63" w:rsidRPr="00357D70" w:rsidRDefault="00456A63" w:rsidP="007C3FE6">
            <w:pPr>
              <w:rPr>
                <w:sz w:val="21"/>
                <w:szCs w:val="21"/>
              </w:rPr>
            </w:pPr>
            <w:r w:rsidRPr="00357D70">
              <w:rPr>
                <w:sz w:val="21"/>
                <w:szCs w:val="21"/>
              </w:rPr>
              <w:t>意外事故及运行的备用状态和方式应说明在紧急时刻以及在不同运行状态和方式下用户处理软件的差异</w:t>
            </w:r>
          </w:p>
        </w:tc>
        <w:tc>
          <w:tcPr>
            <w:tcW w:w="355" w:type="pct"/>
            <w:shd w:val="clear" w:color="auto" w:fill="auto"/>
            <w:vAlign w:val="center"/>
          </w:tcPr>
          <w:p w14:paraId="5274AD2B"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61241B9E"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414463CD"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77B57C6C" w14:textId="77777777" w:rsidR="00456A63" w:rsidRPr="00357D70" w:rsidRDefault="00456A63" w:rsidP="00665A4D">
            <w:pPr>
              <w:pStyle w:val="1ff"/>
              <w:rPr>
                <w:rFonts w:ascii="Times New Roman" w:hAnsi="Times New Roman"/>
                <w:color w:val="auto"/>
              </w:rPr>
            </w:pPr>
          </w:p>
        </w:tc>
      </w:tr>
      <w:tr w:rsidR="00FF1D56" w:rsidRPr="00357D70" w14:paraId="1C2BD8D1" w14:textId="77777777" w:rsidTr="007C3FE6">
        <w:tc>
          <w:tcPr>
            <w:tcW w:w="392" w:type="pct"/>
            <w:shd w:val="clear" w:color="auto" w:fill="auto"/>
          </w:tcPr>
          <w:p w14:paraId="451E47A4"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10</w:t>
            </w:r>
          </w:p>
        </w:tc>
        <w:tc>
          <w:tcPr>
            <w:tcW w:w="336" w:type="pct"/>
            <w:vMerge/>
            <w:shd w:val="clear" w:color="auto" w:fill="auto"/>
            <w:vAlign w:val="center"/>
          </w:tcPr>
          <w:p w14:paraId="35AF4707"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2044B954" w14:textId="77777777" w:rsidR="00456A63" w:rsidRPr="00357D70" w:rsidRDefault="00456A63" w:rsidP="007C3FE6">
            <w:pPr>
              <w:rPr>
                <w:sz w:val="21"/>
                <w:szCs w:val="21"/>
              </w:rPr>
            </w:pPr>
            <w:r w:rsidRPr="00357D70">
              <w:rPr>
                <w:sz w:val="21"/>
                <w:szCs w:val="21"/>
              </w:rPr>
              <w:t>保密性应概述与本软件先关的保密性考虑</w:t>
            </w:r>
          </w:p>
        </w:tc>
        <w:tc>
          <w:tcPr>
            <w:tcW w:w="355" w:type="pct"/>
            <w:shd w:val="clear" w:color="auto" w:fill="auto"/>
            <w:vAlign w:val="center"/>
          </w:tcPr>
          <w:p w14:paraId="07868092"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4DFF053B"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4B787802"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67A0BAD1" w14:textId="77777777" w:rsidR="00456A63" w:rsidRPr="00357D70" w:rsidRDefault="00456A63" w:rsidP="00665A4D">
            <w:pPr>
              <w:pStyle w:val="1ff"/>
              <w:rPr>
                <w:rFonts w:ascii="Times New Roman" w:hAnsi="Times New Roman"/>
                <w:color w:val="auto"/>
              </w:rPr>
            </w:pPr>
          </w:p>
        </w:tc>
      </w:tr>
      <w:tr w:rsidR="00FF1D56" w:rsidRPr="00357D70" w14:paraId="1DCE89B5" w14:textId="77777777" w:rsidTr="007C3FE6">
        <w:tc>
          <w:tcPr>
            <w:tcW w:w="392" w:type="pct"/>
            <w:shd w:val="clear" w:color="auto" w:fill="auto"/>
          </w:tcPr>
          <w:p w14:paraId="59298B30"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11</w:t>
            </w:r>
          </w:p>
        </w:tc>
        <w:tc>
          <w:tcPr>
            <w:tcW w:w="336" w:type="pct"/>
            <w:vMerge/>
            <w:shd w:val="clear" w:color="auto" w:fill="auto"/>
            <w:vAlign w:val="center"/>
          </w:tcPr>
          <w:p w14:paraId="29CD924C"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4E7229A0" w14:textId="77777777" w:rsidR="00456A63" w:rsidRPr="00357D70" w:rsidRDefault="00456A63" w:rsidP="007C3FE6">
            <w:pPr>
              <w:rPr>
                <w:sz w:val="21"/>
                <w:szCs w:val="21"/>
              </w:rPr>
            </w:pPr>
            <w:r w:rsidRPr="00357D70">
              <w:rPr>
                <w:sz w:val="21"/>
                <w:szCs w:val="21"/>
              </w:rPr>
              <w:t>帮助和问题报告应标识联系方式、获得帮助和报告软件使用中遇到问题所遵循的规则</w:t>
            </w:r>
          </w:p>
        </w:tc>
        <w:tc>
          <w:tcPr>
            <w:tcW w:w="355" w:type="pct"/>
            <w:shd w:val="clear" w:color="auto" w:fill="auto"/>
            <w:vAlign w:val="center"/>
          </w:tcPr>
          <w:p w14:paraId="0CB3CBED"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68A2ECAE"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4D5EC825"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483113B9" w14:textId="77777777" w:rsidR="00456A63" w:rsidRPr="00357D70" w:rsidRDefault="00456A63" w:rsidP="00665A4D">
            <w:pPr>
              <w:pStyle w:val="1ff"/>
              <w:rPr>
                <w:rFonts w:ascii="Times New Roman" w:hAnsi="Times New Roman"/>
                <w:color w:val="auto"/>
              </w:rPr>
            </w:pPr>
          </w:p>
        </w:tc>
      </w:tr>
      <w:tr w:rsidR="00FF1D56" w:rsidRPr="00357D70" w14:paraId="30841916" w14:textId="77777777" w:rsidTr="007C3FE6">
        <w:tc>
          <w:tcPr>
            <w:tcW w:w="392" w:type="pct"/>
            <w:shd w:val="clear" w:color="auto" w:fill="auto"/>
          </w:tcPr>
          <w:p w14:paraId="1785B501"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12</w:t>
            </w:r>
          </w:p>
        </w:tc>
        <w:tc>
          <w:tcPr>
            <w:tcW w:w="336" w:type="pct"/>
            <w:vMerge/>
            <w:shd w:val="clear" w:color="auto" w:fill="auto"/>
            <w:vAlign w:val="center"/>
          </w:tcPr>
          <w:p w14:paraId="7F7DAF71"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13C07837" w14:textId="77777777" w:rsidR="00456A63" w:rsidRPr="00357D70" w:rsidRDefault="00456A63" w:rsidP="007C3FE6">
            <w:pPr>
              <w:rPr>
                <w:sz w:val="21"/>
                <w:szCs w:val="21"/>
              </w:rPr>
            </w:pPr>
            <w:r w:rsidRPr="00357D70">
              <w:rPr>
                <w:sz w:val="21"/>
                <w:szCs w:val="21"/>
              </w:rPr>
              <w:t>软件入门应描述软件的首次用户熟悉设备、访问控制、安装配置软件的操作和规程，软件启动的规程，软件停止和挂起的方法</w:t>
            </w:r>
          </w:p>
        </w:tc>
        <w:tc>
          <w:tcPr>
            <w:tcW w:w="355" w:type="pct"/>
            <w:shd w:val="clear" w:color="auto" w:fill="auto"/>
            <w:vAlign w:val="center"/>
          </w:tcPr>
          <w:p w14:paraId="59D09AB0"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32CB416F"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3A99FD97"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40A26186" w14:textId="77777777" w:rsidR="00456A63" w:rsidRPr="00357D70" w:rsidRDefault="00456A63" w:rsidP="00665A4D">
            <w:pPr>
              <w:pStyle w:val="1ff"/>
              <w:rPr>
                <w:rFonts w:ascii="Times New Roman" w:hAnsi="Times New Roman"/>
                <w:color w:val="auto"/>
              </w:rPr>
            </w:pPr>
          </w:p>
        </w:tc>
      </w:tr>
      <w:tr w:rsidR="00FF1D56" w:rsidRPr="00357D70" w14:paraId="4C26D901" w14:textId="77777777" w:rsidTr="007C3FE6">
        <w:tc>
          <w:tcPr>
            <w:tcW w:w="392" w:type="pct"/>
            <w:shd w:val="clear" w:color="auto" w:fill="auto"/>
          </w:tcPr>
          <w:p w14:paraId="56C33ECD"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13</w:t>
            </w:r>
          </w:p>
        </w:tc>
        <w:tc>
          <w:tcPr>
            <w:tcW w:w="336" w:type="pct"/>
            <w:vMerge/>
            <w:shd w:val="clear" w:color="auto" w:fill="auto"/>
            <w:vAlign w:val="center"/>
          </w:tcPr>
          <w:p w14:paraId="1B4D2833"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7A0BEB50" w14:textId="77777777" w:rsidR="00456A63" w:rsidRPr="00357D70" w:rsidRDefault="00456A63" w:rsidP="007C3FE6">
            <w:pPr>
              <w:rPr>
                <w:sz w:val="21"/>
                <w:szCs w:val="21"/>
              </w:rPr>
            </w:pPr>
            <w:r w:rsidRPr="00357D70">
              <w:rPr>
                <w:sz w:val="21"/>
                <w:szCs w:val="21"/>
              </w:rPr>
              <w:t>能力应简述事务、菜单、功能或其他的处理之间的关系</w:t>
            </w:r>
          </w:p>
        </w:tc>
        <w:tc>
          <w:tcPr>
            <w:tcW w:w="355" w:type="pct"/>
            <w:shd w:val="clear" w:color="auto" w:fill="auto"/>
            <w:vAlign w:val="center"/>
          </w:tcPr>
          <w:p w14:paraId="364F6482"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1ECFA03A"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1E42921C"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7AEC091F" w14:textId="77777777" w:rsidR="00456A63" w:rsidRPr="00357D70" w:rsidRDefault="00456A63" w:rsidP="00665A4D">
            <w:pPr>
              <w:pStyle w:val="1ff"/>
              <w:rPr>
                <w:rFonts w:ascii="Times New Roman" w:hAnsi="Times New Roman"/>
                <w:color w:val="auto"/>
              </w:rPr>
            </w:pPr>
          </w:p>
        </w:tc>
      </w:tr>
      <w:tr w:rsidR="00FF1D56" w:rsidRPr="00357D70" w14:paraId="7E49D436" w14:textId="77777777" w:rsidTr="007C3FE6">
        <w:tc>
          <w:tcPr>
            <w:tcW w:w="392" w:type="pct"/>
            <w:shd w:val="clear" w:color="auto" w:fill="auto"/>
          </w:tcPr>
          <w:p w14:paraId="095FE730"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lastRenderedPageBreak/>
              <w:t>14</w:t>
            </w:r>
          </w:p>
        </w:tc>
        <w:tc>
          <w:tcPr>
            <w:tcW w:w="336" w:type="pct"/>
            <w:vMerge/>
            <w:shd w:val="clear" w:color="auto" w:fill="auto"/>
            <w:vAlign w:val="center"/>
          </w:tcPr>
          <w:p w14:paraId="3F34DE86"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6A499C75" w14:textId="77777777" w:rsidR="00456A63" w:rsidRPr="00357D70" w:rsidRDefault="00456A63" w:rsidP="007C3FE6">
            <w:pPr>
              <w:rPr>
                <w:sz w:val="21"/>
                <w:szCs w:val="21"/>
              </w:rPr>
            </w:pPr>
            <w:r w:rsidRPr="00357D70">
              <w:rPr>
                <w:sz w:val="21"/>
                <w:szCs w:val="21"/>
              </w:rPr>
              <w:t>约定应描述软件使用的任何约定</w:t>
            </w:r>
          </w:p>
        </w:tc>
        <w:tc>
          <w:tcPr>
            <w:tcW w:w="355" w:type="pct"/>
            <w:shd w:val="clear" w:color="auto" w:fill="auto"/>
            <w:vAlign w:val="center"/>
          </w:tcPr>
          <w:p w14:paraId="25043648"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2DA332B6"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68DD3FB0"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0AE13F66" w14:textId="77777777" w:rsidR="00456A63" w:rsidRPr="00357D70" w:rsidRDefault="00456A63" w:rsidP="00665A4D">
            <w:pPr>
              <w:pStyle w:val="1ff"/>
              <w:rPr>
                <w:rFonts w:ascii="Times New Roman" w:hAnsi="Times New Roman"/>
                <w:color w:val="auto"/>
              </w:rPr>
            </w:pPr>
          </w:p>
        </w:tc>
      </w:tr>
      <w:tr w:rsidR="00FF1D56" w:rsidRPr="00357D70" w14:paraId="25403BB2" w14:textId="77777777" w:rsidTr="007C3FE6">
        <w:tc>
          <w:tcPr>
            <w:tcW w:w="392" w:type="pct"/>
            <w:shd w:val="clear" w:color="auto" w:fill="auto"/>
          </w:tcPr>
          <w:p w14:paraId="715F299B"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15</w:t>
            </w:r>
          </w:p>
        </w:tc>
        <w:tc>
          <w:tcPr>
            <w:tcW w:w="336" w:type="pct"/>
            <w:vMerge/>
            <w:shd w:val="clear" w:color="auto" w:fill="auto"/>
            <w:vAlign w:val="center"/>
          </w:tcPr>
          <w:p w14:paraId="6ACC013D"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2F586A96" w14:textId="77777777" w:rsidR="00456A63" w:rsidRPr="00357D70" w:rsidRDefault="00456A63" w:rsidP="007C3FE6">
            <w:pPr>
              <w:rPr>
                <w:sz w:val="21"/>
                <w:szCs w:val="21"/>
              </w:rPr>
            </w:pPr>
            <w:r w:rsidRPr="00357D70">
              <w:rPr>
                <w:sz w:val="21"/>
                <w:szCs w:val="21"/>
              </w:rPr>
              <w:t>处理应描述软件所有功能、菜单、事务或其他的过程</w:t>
            </w:r>
          </w:p>
        </w:tc>
        <w:tc>
          <w:tcPr>
            <w:tcW w:w="355" w:type="pct"/>
            <w:shd w:val="clear" w:color="auto" w:fill="auto"/>
            <w:vAlign w:val="center"/>
          </w:tcPr>
          <w:p w14:paraId="6DFDC5D8"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3B9BE901"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674696D0"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1A14A665" w14:textId="77777777" w:rsidR="00456A63" w:rsidRPr="00357D70" w:rsidRDefault="00456A63" w:rsidP="00665A4D">
            <w:pPr>
              <w:pStyle w:val="1ff"/>
              <w:rPr>
                <w:rFonts w:ascii="Times New Roman" w:hAnsi="Times New Roman"/>
                <w:color w:val="auto"/>
              </w:rPr>
            </w:pPr>
          </w:p>
        </w:tc>
      </w:tr>
      <w:tr w:rsidR="00FF1D56" w:rsidRPr="00357D70" w14:paraId="23CAA823" w14:textId="77777777" w:rsidTr="007C3FE6">
        <w:tc>
          <w:tcPr>
            <w:tcW w:w="392" w:type="pct"/>
            <w:shd w:val="clear" w:color="auto" w:fill="auto"/>
          </w:tcPr>
          <w:p w14:paraId="2C3EEEB0"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16</w:t>
            </w:r>
          </w:p>
        </w:tc>
        <w:tc>
          <w:tcPr>
            <w:tcW w:w="336" w:type="pct"/>
            <w:vMerge/>
            <w:shd w:val="clear" w:color="auto" w:fill="auto"/>
            <w:vAlign w:val="center"/>
          </w:tcPr>
          <w:p w14:paraId="0557934F"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0BBAE81D" w14:textId="77777777" w:rsidR="00456A63" w:rsidRPr="00357D70" w:rsidRDefault="00456A63" w:rsidP="007C3FE6">
            <w:pPr>
              <w:rPr>
                <w:sz w:val="21"/>
                <w:szCs w:val="21"/>
              </w:rPr>
            </w:pPr>
            <w:r w:rsidRPr="00357D70">
              <w:rPr>
                <w:sz w:val="21"/>
                <w:szCs w:val="21"/>
              </w:rPr>
              <w:t>有关的处理应标识并描述全部关于未被用户直接调用，也未描述的由软件执行的批处理、脱机处理或后台处理</w:t>
            </w:r>
          </w:p>
        </w:tc>
        <w:tc>
          <w:tcPr>
            <w:tcW w:w="355" w:type="pct"/>
            <w:shd w:val="clear" w:color="auto" w:fill="auto"/>
            <w:vAlign w:val="center"/>
          </w:tcPr>
          <w:p w14:paraId="1C674CAC"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41F51570"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724430F1"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3D1683CA" w14:textId="77777777" w:rsidR="00456A63" w:rsidRPr="00357D70" w:rsidRDefault="00456A63" w:rsidP="00665A4D">
            <w:pPr>
              <w:pStyle w:val="1ff"/>
              <w:rPr>
                <w:rFonts w:ascii="Times New Roman" w:hAnsi="Times New Roman"/>
                <w:color w:val="auto"/>
              </w:rPr>
            </w:pPr>
          </w:p>
        </w:tc>
      </w:tr>
      <w:tr w:rsidR="00FF1D56" w:rsidRPr="00357D70" w14:paraId="56DFB447" w14:textId="77777777" w:rsidTr="007C3FE6">
        <w:tc>
          <w:tcPr>
            <w:tcW w:w="392" w:type="pct"/>
            <w:shd w:val="clear" w:color="auto" w:fill="auto"/>
          </w:tcPr>
          <w:p w14:paraId="30A112B2"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17</w:t>
            </w:r>
          </w:p>
        </w:tc>
        <w:tc>
          <w:tcPr>
            <w:tcW w:w="336" w:type="pct"/>
            <w:vMerge/>
            <w:shd w:val="clear" w:color="auto" w:fill="auto"/>
            <w:vAlign w:val="center"/>
          </w:tcPr>
          <w:p w14:paraId="2E56F12F"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586F6C98" w14:textId="77777777" w:rsidR="00456A63" w:rsidRPr="00357D70" w:rsidRDefault="00456A63" w:rsidP="007C3FE6">
            <w:pPr>
              <w:rPr>
                <w:sz w:val="21"/>
                <w:szCs w:val="21"/>
              </w:rPr>
            </w:pPr>
            <w:r w:rsidRPr="00357D70">
              <w:rPr>
                <w:sz w:val="21"/>
                <w:szCs w:val="21"/>
              </w:rPr>
              <w:t>数据备份应描述创建和保留备份数据的规程</w:t>
            </w:r>
          </w:p>
        </w:tc>
        <w:tc>
          <w:tcPr>
            <w:tcW w:w="355" w:type="pct"/>
            <w:shd w:val="clear" w:color="auto" w:fill="auto"/>
            <w:vAlign w:val="center"/>
          </w:tcPr>
          <w:p w14:paraId="45A5D8DD"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067D615E"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130D06C7"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75C9B989" w14:textId="77777777" w:rsidR="00456A63" w:rsidRPr="00357D70" w:rsidRDefault="00456A63" w:rsidP="00665A4D">
            <w:pPr>
              <w:pStyle w:val="1ff"/>
              <w:rPr>
                <w:rFonts w:ascii="Times New Roman" w:hAnsi="Times New Roman"/>
                <w:color w:val="auto"/>
              </w:rPr>
            </w:pPr>
          </w:p>
        </w:tc>
      </w:tr>
      <w:tr w:rsidR="00FF1D56" w:rsidRPr="00357D70" w14:paraId="72C10123" w14:textId="77777777" w:rsidTr="007C3FE6">
        <w:tc>
          <w:tcPr>
            <w:tcW w:w="392" w:type="pct"/>
            <w:shd w:val="clear" w:color="auto" w:fill="auto"/>
          </w:tcPr>
          <w:p w14:paraId="5F13FD34"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18</w:t>
            </w:r>
          </w:p>
        </w:tc>
        <w:tc>
          <w:tcPr>
            <w:tcW w:w="336" w:type="pct"/>
            <w:vMerge/>
            <w:shd w:val="clear" w:color="auto" w:fill="auto"/>
            <w:vAlign w:val="center"/>
          </w:tcPr>
          <w:p w14:paraId="1CE5A5EF"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311B86D6" w14:textId="77777777" w:rsidR="00456A63" w:rsidRPr="00357D70" w:rsidRDefault="00456A63" w:rsidP="007C3FE6">
            <w:pPr>
              <w:rPr>
                <w:sz w:val="21"/>
                <w:szCs w:val="21"/>
              </w:rPr>
            </w:pPr>
            <w:r w:rsidRPr="00357D70">
              <w:rPr>
                <w:sz w:val="21"/>
                <w:szCs w:val="21"/>
              </w:rPr>
              <w:t>错误、故障和紧急情况下的恢复应给出从发生错误或故障中国重启和恢复的详细规程</w:t>
            </w:r>
          </w:p>
        </w:tc>
        <w:tc>
          <w:tcPr>
            <w:tcW w:w="355" w:type="pct"/>
            <w:shd w:val="clear" w:color="auto" w:fill="auto"/>
            <w:vAlign w:val="center"/>
          </w:tcPr>
          <w:p w14:paraId="08107E63"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7BCD49BE"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0D92FD8E"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5B15EA0E" w14:textId="77777777" w:rsidR="00456A63" w:rsidRPr="00357D70" w:rsidRDefault="00456A63" w:rsidP="00665A4D">
            <w:pPr>
              <w:pStyle w:val="1ff"/>
              <w:rPr>
                <w:rFonts w:ascii="Times New Roman" w:hAnsi="Times New Roman"/>
                <w:color w:val="auto"/>
              </w:rPr>
            </w:pPr>
          </w:p>
        </w:tc>
      </w:tr>
      <w:tr w:rsidR="00FF1D56" w:rsidRPr="00357D70" w14:paraId="0EB6D0D3" w14:textId="77777777" w:rsidTr="007C3FE6">
        <w:tc>
          <w:tcPr>
            <w:tcW w:w="392" w:type="pct"/>
            <w:shd w:val="clear" w:color="auto" w:fill="auto"/>
          </w:tcPr>
          <w:p w14:paraId="715584B0"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19</w:t>
            </w:r>
          </w:p>
        </w:tc>
        <w:tc>
          <w:tcPr>
            <w:tcW w:w="336" w:type="pct"/>
            <w:vMerge/>
            <w:shd w:val="clear" w:color="auto" w:fill="auto"/>
            <w:vAlign w:val="center"/>
          </w:tcPr>
          <w:p w14:paraId="78D04035"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683C1D39" w14:textId="77777777" w:rsidR="00456A63" w:rsidRPr="00357D70" w:rsidRDefault="00456A63" w:rsidP="007C3FE6">
            <w:pPr>
              <w:rPr>
                <w:sz w:val="21"/>
                <w:szCs w:val="21"/>
              </w:rPr>
            </w:pPr>
            <w:r w:rsidRPr="00357D70">
              <w:rPr>
                <w:sz w:val="21"/>
                <w:szCs w:val="21"/>
              </w:rPr>
              <w:t>消息应列出完成用户功能时可能发生的所有错误消息、诊断消息、提示消息等</w:t>
            </w:r>
          </w:p>
        </w:tc>
        <w:tc>
          <w:tcPr>
            <w:tcW w:w="355" w:type="pct"/>
            <w:shd w:val="clear" w:color="auto" w:fill="auto"/>
            <w:vAlign w:val="center"/>
          </w:tcPr>
          <w:p w14:paraId="653A0A2B"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7EA4F420"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19366E08"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5827ECDD" w14:textId="77777777" w:rsidR="00456A63" w:rsidRPr="00357D70" w:rsidRDefault="00456A63" w:rsidP="00665A4D">
            <w:pPr>
              <w:pStyle w:val="1ff"/>
              <w:rPr>
                <w:rFonts w:ascii="Times New Roman" w:hAnsi="Times New Roman"/>
                <w:color w:val="auto"/>
              </w:rPr>
            </w:pPr>
          </w:p>
        </w:tc>
      </w:tr>
      <w:tr w:rsidR="00FF1D56" w:rsidRPr="00357D70" w14:paraId="4908D91E" w14:textId="77777777" w:rsidTr="007C3FE6">
        <w:tc>
          <w:tcPr>
            <w:tcW w:w="392" w:type="pct"/>
            <w:shd w:val="clear" w:color="auto" w:fill="auto"/>
          </w:tcPr>
          <w:p w14:paraId="1675EFC5"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20</w:t>
            </w:r>
          </w:p>
        </w:tc>
        <w:tc>
          <w:tcPr>
            <w:tcW w:w="336" w:type="pct"/>
            <w:vMerge/>
            <w:shd w:val="clear" w:color="auto" w:fill="auto"/>
            <w:vAlign w:val="center"/>
          </w:tcPr>
          <w:p w14:paraId="457C061F"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4203BDE3" w14:textId="77777777" w:rsidR="00456A63" w:rsidRPr="00357D70" w:rsidRDefault="00456A63" w:rsidP="007C3FE6">
            <w:pPr>
              <w:rPr>
                <w:sz w:val="21"/>
                <w:szCs w:val="21"/>
              </w:rPr>
            </w:pPr>
            <w:r w:rsidRPr="00357D70">
              <w:rPr>
                <w:sz w:val="21"/>
                <w:szCs w:val="21"/>
              </w:rPr>
              <w:t>快速参考指南应为使用该软件提供或引用快速参考卡或页</w:t>
            </w:r>
          </w:p>
        </w:tc>
        <w:tc>
          <w:tcPr>
            <w:tcW w:w="355" w:type="pct"/>
            <w:shd w:val="clear" w:color="auto" w:fill="auto"/>
            <w:vAlign w:val="center"/>
          </w:tcPr>
          <w:p w14:paraId="24987326"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07864FCD"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46B01A87"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6CF68994" w14:textId="77777777" w:rsidR="00456A63" w:rsidRPr="00357D70" w:rsidRDefault="00456A63" w:rsidP="00665A4D">
            <w:pPr>
              <w:pStyle w:val="1ff"/>
              <w:rPr>
                <w:rFonts w:ascii="Times New Roman" w:hAnsi="Times New Roman"/>
                <w:color w:val="auto"/>
              </w:rPr>
            </w:pPr>
          </w:p>
        </w:tc>
      </w:tr>
      <w:tr w:rsidR="00FF1D56" w:rsidRPr="00357D70" w14:paraId="3B9F0D4E" w14:textId="77777777" w:rsidTr="007C3FE6">
        <w:tc>
          <w:tcPr>
            <w:tcW w:w="392" w:type="pct"/>
            <w:shd w:val="clear" w:color="auto" w:fill="auto"/>
          </w:tcPr>
          <w:p w14:paraId="737E3288"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21</w:t>
            </w:r>
          </w:p>
        </w:tc>
        <w:tc>
          <w:tcPr>
            <w:tcW w:w="336" w:type="pct"/>
            <w:vMerge w:val="restart"/>
            <w:shd w:val="clear" w:color="auto" w:fill="auto"/>
            <w:vAlign w:val="center"/>
          </w:tcPr>
          <w:p w14:paraId="4B65750E"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准确性</w:t>
            </w:r>
          </w:p>
        </w:tc>
        <w:tc>
          <w:tcPr>
            <w:tcW w:w="1988" w:type="pct"/>
            <w:shd w:val="clear" w:color="auto" w:fill="auto"/>
            <w:vAlign w:val="center"/>
          </w:tcPr>
          <w:p w14:paraId="0E48786D" w14:textId="77777777" w:rsidR="00456A63" w:rsidRPr="00357D70" w:rsidRDefault="00456A63" w:rsidP="007C3FE6">
            <w:pPr>
              <w:rPr>
                <w:sz w:val="21"/>
                <w:szCs w:val="21"/>
              </w:rPr>
            </w:pPr>
            <w:r w:rsidRPr="00357D70">
              <w:rPr>
                <w:sz w:val="21"/>
                <w:szCs w:val="21"/>
              </w:rPr>
              <w:t>明确说明软件各功能运行时的输入数据类型和范围、精度</w:t>
            </w:r>
          </w:p>
        </w:tc>
        <w:tc>
          <w:tcPr>
            <w:tcW w:w="355" w:type="pct"/>
            <w:shd w:val="clear" w:color="auto" w:fill="auto"/>
            <w:vAlign w:val="center"/>
          </w:tcPr>
          <w:p w14:paraId="0D409503"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01A15C66"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26627366"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29F1C854" w14:textId="77777777" w:rsidR="00456A63" w:rsidRPr="00357D70" w:rsidRDefault="00456A63" w:rsidP="00665A4D">
            <w:pPr>
              <w:pStyle w:val="1ff"/>
              <w:rPr>
                <w:rFonts w:ascii="Times New Roman" w:hAnsi="Times New Roman"/>
                <w:color w:val="auto"/>
              </w:rPr>
            </w:pPr>
          </w:p>
        </w:tc>
      </w:tr>
      <w:tr w:rsidR="00FF1D56" w:rsidRPr="00357D70" w14:paraId="48934071" w14:textId="77777777" w:rsidTr="007C3FE6">
        <w:tc>
          <w:tcPr>
            <w:tcW w:w="392" w:type="pct"/>
            <w:shd w:val="clear" w:color="auto" w:fill="auto"/>
          </w:tcPr>
          <w:p w14:paraId="5FCE2FCE"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22</w:t>
            </w:r>
          </w:p>
        </w:tc>
        <w:tc>
          <w:tcPr>
            <w:tcW w:w="336" w:type="pct"/>
            <w:vMerge/>
            <w:shd w:val="clear" w:color="auto" w:fill="auto"/>
            <w:vAlign w:val="center"/>
          </w:tcPr>
          <w:p w14:paraId="040CD87E"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7BDA0767" w14:textId="77777777" w:rsidR="00456A63" w:rsidRPr="00357D70" w:rsidRDefault="00456A63" w:rsidP="007C3FE6">
            <w:pPr>
              <w:rPr>
                <w:sz w:val="21"/>
                <w:szCs w:val="21"/>
              </w:rPr>
            </w:pPr>
            <w:r w:rsidRPr="00357D70">
              <w:rPr>
                <w:sz w:val="21"/>
                <w:szCs w:val="21"/>
              </w:rPr>
              <w:t>明确说明软件输出数据的类型和范围，若输出为固定目录下的固定文件，应明确文件路径</w:t>
            </w:r>
          </w:p>
        </w:tc>
        <w:tc>
          <w:tcPr>
            <w:tcW w:w="355" w:type="pct"/>
            <w:shd w:val="clear" w:color="auto" w:fill="auto"/>
            <w:vAlign w:val="center"/>
          </w:tcPr>
          <w:p w14:paraId="765AEC02"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191CF0A8"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06490E1D"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3BAF210A" w14:textId="77777777" w:rsidR="00456A63" w:rsidRPr="00357D70" w:rsidRDefault="00456A63" w:rsidP="00665A4D">
            <w:pPr>
              <w:pStyle w:val="1ff"/>
              <w:rPr>
                <w:rFonts w:ascii="Times New Roman" w:hAnsi="Times New Roman"/>
                <w:color w:val="auto"/>
              </w:rPr>
            </w:pPr>
          </w:p>
        </w:tc>
      </w:tr>
      <w:tr w:rsidR="00FF1D56" w:rsidRPr="00357D70" w14:paraId="200B561D" w14:textId="77777777" w:rsidTr="007C3FE6">
        <w:tc>
          <w:tcPr>
            <w:tcW w:w="392" w:type="pct"/>
            <w:shd w:val="clear" w:color="auto" w:fill="auto"/>
          </w:tcPr>
          <w:p w14:paraId="541C17A6"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23</w:t>
            </w:r>
          </w:p>
        </w:tc>
        <w:tc>
          <w:tcPr>
            <w:tcW w:w="336" w:type="pct"/>
            <w:vMerge/>
            <w:shd w:val="clear" w:color="auto" w:fill="auto"/>
            <w:vAlign w:val="center"/>
          </w:tcPr>
          <w:p w14:paraId="54C42B06"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04B3585B" w14:textId="77777777" w:rsidR="00456A63" w:rsidRPr="00357D70" w:rsidRDefault="00456A63" w:rsidP="007C3FE6">
            <w:pPr>
              <w:rPr>
                <w:sz w:val="21"/>
                <w:szCs w:val="21"/>
              </w:rPr>
            </w:pPr>
            <w:r w:rsidRPr="00357D70">
              <w:rPr>
                <w:sz w:val="21"/>
                <w:szCs w:val="21"/>
              </w:rPr>
              <w:t>软件运行若存在等待时间，应给出等待周期范围，并说明超过范围时应采取的操作</w:t>
            </w:r>
          </w:p>
        </w:tc>
        <w:tc>
          <w:tcPr>
            <w:tcW w:w="355" w:type="pct"/>
            <w:shd w:val="clear" w:color="auto" w:fill="auto"/>
            <w:vAlign w:val="center"/>
          </w:tcPr>
          <w:p w14:paraId="6F513FFF"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1B110888"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77811CA6"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2F3504F1" w14:textId="77777777" w:rsidR="00456A63" w:rsidRPr="00357D70" w:rsidRDefault="00456A63" w:rsidP="00665A4D">
            <w:pPr>
              <w:pStyle w:val="1ff"/>
              <w:rPr>
                <w:rFonts w:ascii="Times New Roman" w:hAnsi="Times New Roman"/>
                <w:color w:val="auto"/>
              </w:rPr>
            </w:pPr>
          </w:p>
        </w:tc>
      </w:tr>
      <w:tr w:rsidR="00FF1D56" w:rsidRPr="00357D70" w14:paraId="6AF102A3" w14:textId="77777777" w:rsidTr="007C3FE6">
        <w:tc>
          <w:tcPr>
            <w:tcW w:w="392" w:type="pct"/>
            <w:shd w:val="clear" w:color="auto" w:fill="auto"/>
          </w:tcPr>
          <w:p w14:paraId="6DF351BA"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24</w:t>
            </w:r>
          </w:p>
        </w:tc>
        <w:tc>
          <w:tcPr>
            <w:tcW w:w="336" w:type="pct"/>
            <w:vMerge/>
            <w:shd w:val="clear" w:color="auto" w:fill="auto"/>
            <w:vAlign w:val="center"/>
          </w:tcPr>
          <w:p w14:paraId="2A933971"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6D0F7B0A" w14:textId="77777777" w:rsidR="00456A63" w:rsidRPr="00357D70" w:rsidRDefault="00456A63" w:rsidP="007C3FE6">
            <w:pPr>
              <w:rPr>
                <w:sz w:val="21"/>
                <w:szCs w:val="21"/>
              </w:rPr>
            </w:pPr>
            <w:r w:rsidRPr="00357D70">
              <w:rPr>
                <w:sz w:val="21"/>
                <w:szCs w:val="21"/>
              </w:rPr>
              <w:t>所有的文字和图形应描述清晰准确</w:t>
            </w:r>
          </w:p>
        </w:tc>
        <w:tc>
          <w:tcPr>
            <w:tcW w:w="355" w:type="pct"/>
            <w:shd w:val="clear" w:color="auto" w:fill="auto"/>
            <w:vAlign w:val="center"/>
          </w:tcPr>
          <w:p w14:paraId="05F02A6B"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6998010B"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076CE95A"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7840D9D0" w14:textId="77777777" w:rsidR="00456A63" w:rsidRPr="00357D70" w:rsidRDefault="00456A63" w:rsidP="00665A4D">
            <w:pPr>
              <w:pStyle w:val="1ff"/>
              <w:rPr>
                <w:rFonts w:ascii="Times New Roman" w:hAnsi="Times New Roman"/>
                <w:color w:val="auto"/>
              </w:rPr>
            </w:pPr>
          </w:p>
        </w:tc>
      </w:tr>
      <w:tr w:rsidR="00FF1D56" w:rsidRPr="00357D70" w14:paraId="648CD0CA" w14:textId="77777777" w:rsidTr="007C3FE6">
        <w:tc>
          <w:tcPr>
            <w:tcW w:w="392" w:type="pct"/>
            <w:shd w:val="clear" w:color="auto" w:fill="auto"/>
          </w:tcPr>
          <w:p w14:paraId="3AFF0DA4"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25</w:t>
            </w:r>
          </w:p>
        </w:tc>
        <w:tc>
          <w:tcPr>
            <w:tcW w:w="336" w:type="pct"/>
            <w:vMerge w:val="restart"/>
            <w:shd w:val="clear" w:color="auto" w:fill="auto"/>
            <w:vAlign w:val="center"/>
          </w:tcPr>
          <w:p w14:paraId="65BB321B"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一致性</w:t>
            </w:r>
          </w:p>
        </w:tc>
        <w:tc>
          <w:tcPr>
            <w:tcW w:w="1988" w:type="pct"/>
            <w:shd w:val="clear" w:color="auto" w:fill="auto"/>
            <w:vAlign w:val="center"/>
          </w:tcPr>
          <w:p w14:paraId="597E145E" w14:textId="77777777" w:rsidR="00456A63" w:rsidRPr="00357D70" w:rsidRDefault="00456A63" w:rsidP="007C3FE6">
            <w:pPr>
              <w:rPr>
                <w:sz w:val="21"/>
                <w:szCs w:val="21"/>
              </w:rPr>
            </w:pPr>
            <w:r w:rsidRPr="00357D70">
              <w:rPr>
                <w:sz w:val="21"/>
                <w:szCs w:val="21"/>
              </w:rPr>
              <w:t>与需求、设计等其他文档保持一致、无冲突</w:t>
            </w:r>
          </w:p>
        </w:tc>
        <w:tc>
          <w:tcPr>
            <w:tcW w:w="355" w:type="pct"/>
            <w:shd w:val="clear" w:color="auto" w:fill="auto"/>
            <w:vAlign w:val="center"/>
          </w:tcPr>
          <w:p w14:paraId="54E03CD4"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398A7352"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0F76F69F"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61DFDF77" w14:textId="77777777" w:rsidR="00456A63" w:rsidRPr="00357D70" w:rsidRDefault="00456A63" w:rsidP="00665A4D">
            <w:pPr>
              <w:pStyle w:val="1ff"/>
              <w:rPr>
                <w:rFonts w:ascii="Times New Roman" w:hAnsi="Times New Roman"/>
                <w:color w:val="auto"/>
              </w:rPr>
            </w:pPr>
          </w:p>
        </w:tc>
      </w:tr>
      <w:tr w:rsidR="00FF1D56" w:rsidRPr="00357D70" w14:paraId="659E7D5F" w14:textId="77777777" w:rsidTr="007C3FE6">
        <w:tc>
          <w:tcPr>
            <w:tcW w:w="392" w:type="pct"/>
            <w:shd w:val="clear" w:color="auto" w:fill="auto"/>
          </w:tcPr>
          <w:p w14:paraId="0932B931"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26</w:t>
            </w:r>
          </w:p>
        </w:tc>
        <w:tc>
          <w:tcPr>
            <w:tcW w:w="336" w:type="pct"/>
            <w:vMerge/>
            <w:shd w:val="clear" w:color="auto" w:fill="auto"/>
            <w:vAlign w:val="center"/>
          </w:tcPr>
          <w:p w14:paraId="79F73E2D"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1D193917" w14:textId="77777777" w:rsidR="00456A63" w:rsidRPr="00357D70" w:rsidRDefault="00456A63" w:rsidP="007C3FE6">
            <w:pPr>
              <w:rPr>
                <w:sz w:val="21"/>
                <w:szCs w:val="21"/>
              </w:rPr>
            </w:pPr>
            <w:r w:rsidRPr="00357D70">
              <w:rPr>
                <w:sz w:val="21"/>
                <w:szCs w:val="21"/>
              </w:rPr>
              <w:t>文档上下文无冲突</w:t>
            </w:r>
          </w:p>
        </w:tc>
        <w:tc>
          <w:tcPr>
            <w:tcW w:w="355" w:type="pct"/>
            <w:shd w:val="clear" w:color="auto" w:fill="auto"/>
            <w:vAlign w:val="center"/>
          </w:tcPr>
          <w:p w14:paraId="6BAFDAD4"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546AEF0D"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25619F44"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2D27A981" w14:textId="77777777" w:rsidR="00456A63" w:rsidRPr="00357D70" w:rsidRDefault="00456A63" w:rsidP="00665A4D">
            <w:pPr>
              <w:pStyle w:val="1ff"/>
              <w:rPr>
                <w:rFonts w:ascii="Times New Roman" w:hAnsi="Times New Roman"/>
                <w:color w:val="auto"/>
              </w:rPr>
            </w:pPr>
          </w:p>
        </w:tc>
      </w:tr>
      <w:tr w:rsidR="00FF1D56" w:rsidRPr="00357D70" w14:paraId="6CD608DF" w14:textId="77777777" w:rsidTr="007C3FE6">
        <w:tc>
          <w:tcPr>
            <w:tcW w:w="392" w:type="pct"/>
            <w:shd w:val="clear" w:color="auto" w:fill="auto"/>
          </w:tcPr>
          <w:p w14:paraId="0C3C989B"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27</w:t>
            </w:r>
          </w:p>
        </w:tc>
        <w:tc>
          <w:tcPr>
            <w:tcW w:w="336" w:type="pct"/>
            <w:vMerge/>
            <w:shd w:val="clear" w:color="auto" w:fill="auto"/>
            <w:vAlign w:val="center"/>
          </w:tcPr>
          <w:p w14:paraId="0BB725CA"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0C3161B2" w14:textId="77777777" w:rsidR="00456A63" w:rsidRPr="00357D70" w:rsidRDefault="00456A63" w:rsidP="007C3FE6">
            <w:pPr>
              <w:rPr>
                <w:sz w:val="21"/>
                <w:szCs w:val="21"/>
              </w:rPr>
            </w:pPr>
            <w:r w:rsidRPr="00357D70">
              <w:rPr>
                <w:sz w:val="21"/>
                <w:szCs w:val="21"/>
              </w:rPr>
              <w:t>定义的操作流程与实际操作流程一致</w:t>
            </w:r>
          </w:p>
        </w:tc>
        <w:tc>
          <w:tcPr>
            <w:tcW w:w="355" w:type="pct"/>
            <w:shd w:val="clear" w:color="auto" w:fill="auto"/>
            <w:vAlign w:val="center"/>
          </w:tcPr>
          <w:p w14:paraId="5D7D9CB0"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36F10087"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56AE06CB"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6D478C16" w14:textId="77777777" w:rsidR="00456A63" w:rsidRPr="00357D70" w:rsidRDefault="00456A63" w:rsidP="00665A4D">
            <w:pPr>
              <w:pStyle w:val="1ff"/>
              <w:rPr>
                <w:rFonts w:ascii="Times New Roman" w:hAnsi="Times New Roman"/>
                <w:color w:val="auto"/>
              </w:rPr>
            </w:pPr>
          </w:p>
        </w:tc>
      </w:tr>
      <w:tr w:rsidR="00FF1D56" w:rsidRPr="00357D70" w14:paraId="187B7175" w14:textId="77777777" w:rsidTr="007C3FE6">
        <w:tc>
          <w:tcPr>
            <w:tcW w:w="392" w:type="pct"/>
            <w:shd w:val="clear" w:color="auto" w:fill="auto"/>
          </w:tcPr>
          <w:p w14:paraId="6A1F4DF8"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28</w:t>
            </w:r>
          </w:p>
        </w:tc>
        <w:tc>
          <w:tcPr>
            <w:tcW w:w="336" w:type="pct"/>
            <w:vMerge/>
            <w:shd w:val="clear" w:color="auto" w:fill="auto"/>
            <w:vAlign w:val="center"/>
          </w:tcPr>
          <w:p w14:paraId="4DFEFFC8"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4AA76995" w14:textId="77777777" w:rsidR="00456A63" w:rsidRPr="00357D70" w:rsidRDefault="00456A63" w:rsidP="007C3FE6">
            <w:pPr>
              <w:rPr>
                <w:sz w:val="21"/>
                <w:szCs w:val="21"/>
              </w:rPr>
            </w:pPr>
            <w:r w:rsidRPr="00357D70">
              <w:rPr>
                <w:sz w:val="21"/>
                <w:szCs w:val="21"/>
              </w:rPr>
              <w:t>文档中图文一致无冲突</w:t>
            </w:r>
          </w:p>
        </w:tc>
        <w:tc>
          <w:tcPr>
            <w:tcW w:w="355" w:type="pct"/>
            <w:shd w:val="clear" w:color="auto" w:fill="auto"/>
            <w:vAlign w:val="center"/>
          </w:tcPr>
          <w:p w14:paraId="138A4F60"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3C13CBF9"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5E84EED7"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2CCB90B6" w14:textId="77777777" w:rsidR="00456A63" w:rsidRPr="00357D70" w:rsidRDefault="00456A63" w:rsidP="00665A4D">
            <w:pPr>
              <w:pStyle w:val="1ff"/>
              <w:rPr>
                <w:rFonts w:ascii="Times New Roman" w:hAnsi="Times New Roman"/>
                <w:color w:val="auto"/>
              </w:rPr>
            </w:pPr>
          </w:p>
        </w:tc>
      </w:tr>
    </w:tbl>
    <w:p w14:paraId="52BC5917" w14:textId="77777777" w:rsidR="000A411E" w:rsidRPr="00357D70" w:rsidRDefault="000A411E" w:rsidP="000A411E">
      <w:pPr>
        <w:spacing w:line="360" w:lineRule="auto"/>
      </w:pPr>
      <w:r w:rsidRPr="00357D70">
        <w:br w:type="page"/>
      </w:r>
    </w:p>
    <w:p w14:paraId="1EB29B0D" w14:textId="77777777" w:rsidR="000A411E" w:rsidRPr="00357D70" w:rsidRDefault="000A411E" w:rsidP="000A411E">
      <w:pPr>
        <w:spacing w:line="360" w:lineRule="auto"/>
      </w:pPr>
    </w:p>
    <w:p w14:paraId="44F31771" w14:textId="77777777" w:rsidR="000A411E" w:rsidRPr="00357D70" w:rsidRDefault="00502D68" w:rsidP="00C14855">
      <w:pPr>
        <w:pStyle w:val="1"/>
        <w:numPr>
          <w:ilvl w:val="0"/>
          <w:numId w:val="19"/>
        </w:numPr>
        <w:spacing w:before="0" w:after="0" w:line="360" w:lineRule="auto"/>
        <w:rPr>
          <w:b w:val="0"/>
          <w:sz w:val="24"/>
          <w:szCs w:val="24"/>
        </w:rPr>
      </w:pPr>
      <w:bookmarkStart w:id="23" w:name="_Toc431212298"/>
      <w:bookmarkStart w:id="24" w:name="_Toc500920970"/>
      <w:bookmarkStart w:id="25" w:name="_Toc514226826"/>
      <w:bookmarkStart w:id="26" w:name="_Toc33103845"/>
      <w:r w:rsidRPr="00357D70">
        <w:rPr>
          <w:b w:val="0"/>
          <w:sz w:val="24"/>
          <w:szCs w:val="24"/>
        </w:rPr>
        <w:t xml:space="preserve"> </w:t>
      </w:r>
      <w:bookmarkStart w:id="27" w:name="_Toc103604525"/>
      <w:r w:rsidR="000A411E" w:rsidRPr="00357D70">
        <w:rPr>
          <w:b w:val="0"/>
          <w:sz w:val="24"/>
          <w:szCs w:val="24"/>
        </w:rPr>
        <w:t>代码审查单</w:t>
      </w:r>
      <w:bookmarkEnd w:id="23"/>
      <w:bookmarkEnd w:id="24"/>
      <w:bookmarkEnd w:id="25"/>
      <w:bookmarkEnd w:id="26"/>
      <w:bookmarkEnd w:id="27"/>
    </w:p>
    <w:p w14:paraId="3CD71C19" w14:textId="77777777" w:rsidR="00C02894" w:rsidRPr="00357D70" w:rsidRDefault="00C02894" w:rsidP="00C02894">
      <w:pPr>
        <w:adjustRightInd w:val="0"/>
        <w:snapToGrid w:val="0"/>
        <w:spacing w:line="360" w:lineRule="auto"/>
        <w:jc w:val="center"/>
      </w:pPr>
      <w:r w:rsidRPr="00357D70">
        <w:t>C</w:t>
      </w:r>
      <w:r w:rsidRPr="00357D70">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000" w:firstRow="0" w:lastRow="0" w:firstColumn="0" w:lastColumn="0" w:noHBand="0" w:noVBand="0"/>
      </w:tblPr>
      <w:tblGrid>
        <w:gridCol w:w="740"/>
        <w:gridCol w:w="579"/>
        <w:gridCol w:w="3605"/>
        <w:gridCol w:w="600"/>
        <w:gridCol w:w="752"/>
        <w:gridCol w:w="752"/>
        <w:gridCol w:w="2012"/>
      </w:tblGrid>
      <w:tr w:rsidR="00FF1D56" w:rsidRPr="00357D70" w14:paraId="0E5070D1" w14:textId="77777777" w:rsidTr="000466FD">
        <w:trPr>
          <w:trHeight w:val="340"/>
          <w:jc w:val="center"/>
        </w:trPr>
        <w:tc>
          <w:tcPr>
            <w:tcW w:w="409" w:type="pct"/>
            <w:vMerge w:val="restart"/>
            <w:vAlign w:val="center"/>
          </w:tcPr>
          <w:p w14:paraId="235DC0F4" w14:textId="77777777" w:rsidR="00C02894" w:rsidRPr="00357D70" w:rsidRDefault="00C02894" w:rsidP="000466FD">
            <w:pPr>
              <w:pStyle w:val="affff9"/>
              <w:ind w:leftChars="-3" w:left="-7"/>
              <w:jc w:val="center"/>
              <w:rPr>
                <w:rFonts w:ascii="Times New Roman" w:eastAsia="黑体"/>
                <w:bCs/>
                <w:sz w:val="21"/>
                <w:szCs w:val="21"/>
              </w:rPr>
            </w:pPr>
            <w:r w:rsidRPr="00357D70">
              <w:rPr>
                <w:rFonts w:ascii="Times New Roman" w:eastAsia="黑体"/>
                <w:bCs/>
                <w:sz w:val="21"/>
                <w:szCs w:val="21"/>
              </w:rPr>
              <w:t>序号</w:t>
            </w:r>
          </w:p>
        </w:tc>
        <w:tc>
          <w:tcPr>
            <w:tcW w:w="2314" w:type="pct"/>
            <w:gridSpan w:val="2"/>
            <w:vMerge w:val="restart"/>
            <w:vAlign w:val="center"/>
          </w:tcPr>
          <w:p w14:paraId="5EC00A42" w14:textId="77777777" w:rsidR="00C02894" w:rsidRPr="00357D70" w:rsidRDefault="00C02894" w:rsidP="000466FD">
            <w:pPr>
              <w:pStyle w:val="affff9"/>
              <w:ind w:leftChars="-3" w:left="-7"/>
              <w:jc w:val="center"/>
              <w:rPr>
                <w:rFonts w:ascii="Times New Roman" w:eastAsia="黑体"/>
                <w:bCs/>
                <w:sz w:val="21"/>
                <w:szCs w:val="21"/>
              </w:rPr>
            </w:pPr>
            <w:r w:rsidRPr="00357D70">
              <w:rPr>
                <w:rFonts w:ascii="Times New Roman" w:eastAsia="黑体"/>
                <w:bCs/>
                <w:sz w:val="21"/>
                <w:szCs w:val="21"/>
              </w:rPr>
              <w:t>审查内容</w:t>
            </w:r>
          </w:p>
        </w:tc>
        <w:tc>
          <w:tcPr>
            <w:tcW w:w="1164" w:type="pct"/>
            <w:gridSpan w:val="3"/>
            <w:vAlign w:val="center"/>
          </w:tcPr>
          <w:p w14:paraId="085679F8" w14:textId="77777777" w:rsidR="00C02894" w:rsidRPr="00357D70" w:rsidRDefault="00C02894" w:rsidP="000466FD">
            <w:pPr>
              <w:pStyle w:val="table"/>
              <w:adjustRightInd w:val="0"/>
              <w:spacing w:after="0"/>
              <w:rPr>
                <w:rFonts w:eastAsia="黑体"/>
                <w:b w:val="0"/>
                <w:bCs/>
                <w:noProof w:val="0"/>
                <w:kern w:val="2"/>
                <w:sz w:val="21"/>
                <w:szCs w:val="21"/>
              </w:rPr>
            </w:pPr>
            <w:r w:rsidRPr="00357D70">
              <w:rPr>
                <w:rFonts w:eastAsia="黑体"/>
                <w:b w:val="0"/>
                <w:bCs/>
                <w:noProof w:val="0"/>
                <w:kern w:val="2"/>
                <w:sz w:val="21"/>
                <w:szCs w:val="21"/>
              </w:rPr>
              <w:t>审查结果（填</w:t>
            </w:r>
            <w:r w:rsidRPr="00357D70">
              <w:rPr>
                <w:rFonts w:eastAsia="黑体"/>
                <w:b w:val="0"/>
                <w:bCs/>
                <w:noProof w:val="0"/>
                <w:kern w:val="2"/>
                <w:sz w:val="21"/>
                <w:szCs w:val="21"/>
              </w:rPr>
              <w:t>√</w:t>
            </w:r>
            <w:r w:rsidRPr="00357D70">
              <w:rPr>
                <w:rFonts w:eastAsia="黑体"/>
                <w:b w:val="0"/>
                <w:bCs/>
                <w:noProof w:val="0"/>
                <w:kern w:val="2"/>
                <w:sz w:val="21"/>
                <w:szCs w:val="21"/>
              </w:rPr>
              <w:t>）</w:t>
            </w:r>
          </w:p>
        </w:tc>
        <w:tc>
          <w:tcPr>
            <w:tcW w:w="1113" w:type="pct"/>
            <w:vMerge w:val="restart"/>
            <w:vAlign w:val="center"/>
          </w:tcPr>
          <w:p w14:paraId="7891D976" w14:textId="77777777" w:rsidR="00C02894" w:rsidRPr="00357D70" w:rsidRDefault="00C02894" w:rsidP="000466FD">
            <w:pPr>
              <w:pStyle w:val="table"/>
              <w:adjustRightInd w:val="0"/>
              <w:spacing w:after="0"/>
              <w:rPr>
                <w:rFonts w:eastAsia="黑体"/>
                <w:b w:val="0"/>
                <w:bCs/>
                <w:noProof w:val="0"/>
                <w:kern w:val="2"/>
                <w:sz w:val="21"/>
                <w:szCs w:val="21"/>
              </w:rPr>
            </w:pPr>
            <w:r w:rsidRPr="00357D70">
              <w:rPr>
                <w:rFonts w:eastAsia="黑体"/>
                <w:b w:val="0"/>
                <w:bCs/>
                <w:noProof w:val="0"/>
                <w:kern w:val="2"/>
                <w:sz w:val="21"/>
                <w:szCs w:val="21"/>
              </w:rPr>
              <w:t>备注</w:t>
            </w:r>
          </w:p>
        </w:tc>
      </w:tr>
      <w:tr w:rsidR="00FF1D56" w:rsidRPr="00357D70" w14:paraId="65B9781A" w14:textId="77777777" w:rsidTr="000466FD">
        <w:trPr>
          <w:trHeight w:val="340"/>
          <w:jc w:val="center"/>
        </w:trPr>
        <w:tc>
          <w:tcPr>
            <w:tcW w:w="409" w:type="pct"/>
            <w:vMerge/>
          </w:tcPr>
          <w:p w14:paraId="3F04B999" w14:textId="77777777" w:rsidR="00C02894" w:rsidRPr="00357D70" w:rsidRDefault="00C02894" w:rsidP="000466FD">
            <w:pPr>
              <w:pStyle w:val="affff9"/>
              <w:ind w:leftChars="-3" w:left="-7"/>
              <w:jc w:val="center"/>
              <w:rPr>
                <w:rFonts w:ascii="Times New Roman" w:eastAsia="黑体"/>
                <w:bCs/>
                <w:sz w:val="21"/>
                <w:szCs w:val="21"/>
              </w:rPr>
            </w:pPr>
          </w:p>
        </w:tc>
        <w:tc>
          <w:tcPr>
            <w:tcW w:w="2314" w:type="pct"/>
            <w:gridSpan w:val="2"/>
            <w:vMerge/>
            <w:vAlign w:val="center"/>
          </w:tcPr>
          <w:p w14:paraId="3350FAD9" w14:textId="77777777" w:rsidR="00C02894" w:rsidRPr="00357D70" w:rsidRDefault="00C02894" w:rsidP="000466FD">
            <w:pPr>
              <w:pStyle w:val="affff9"/>
              <w:ind w:leftChars="-3" w:left="-7"/>
              <w:jc w:val="center"/>
              <w:rPr>
                <w:rFonts w:ascii="Times New Roman" w:eastAsia="黑体"/>
                <w:bCs/>
                <w:sz w:val="21"/>
                <w:szCs w:val="21"/>
              </w:rPr>
            </w:pPr>
          </w:p>
        </w:tc>
        <w:tc>
          <w:tcPr>
            <w:tcW w:w="332" w:type="pct"/>
            <w:vAlign w:val="center"/>
          </w:tcPr>
          <w:p w14:paraId="44B42F9F" w14:textId="77777777" w:rsidR="00C02894" w:rsidRPr="00357D70" w:rsidRDefault="00C02894" w:rsidP="000466FD">
            <w:pPr>
              <w:pStyle w:val="affff9"/>
              <w:ind w:leftChars="-3" w:left="-7"/>
              <w:jc w:val="center"/>
              <w:rPr>
                <w:rFonts w:ascii="Times New Roman" w:eastAsia="黑体"/>
                <w:bCs/>
                <w:sz w:val="21"/>
                <w:szCs w:val="21"/>
              </w:rPr>
            </w:pPr>
            <w:r w:rsidRPr="00357D70">
              <w:rPr>
                <w:rFonts w:ascii="Times New Roman" w:eastAsia="黑体"/>
                <w:bCs/>
                <w:sz w:val="21"/>
                <w:szCs w:val="21"/>
              </w:rPr>
              <w:t>通过</w:t>
            </w:r>
          </w:p>
        </w:tc>
        <w:tc>
          <w:tcPr>
            <w:tcW w:w="416" w:type="pct"/>
            <w:vAlign w:val="center"/>
          </w:tcPr>
          <w:p w14:paraId="4F93C9F7" w14:textId="77777777" w:rsidR="00C02894" w:rsidRPr="00357D70" w:rsidRDefault="00C02894" w:rsidP="000466FD">
            <w:pPr>
              <w:pStyle w:val="affff9"/>
              <w:ind w:leftChars="-3" w:left="-7"/>
              <w:jc w:val="center"/>
              <w:rPr>
                <w:rFonts w:ascii="Times New Roman" w:eastAsia="黑体"/>
                <w:bCs/>
                <w:sz w:val="21"/>
                <w:szCs w:val="21"/>
              </w:rPr>
            </w:pPr>
            <w:r w:rsidRPr="00357D70">
              <w:rPr>
                <w:rFonts w:ascii="Times New Roman" w:eastAsia="黑体"/>
                <w:bCs/>
                <w:sz w:val="21"/>
                <w:szCs w:val="21"/>
              </w:rPr>
              <w:t>未通过</w:t>
            </w:r>
          </w:p>
        </w:tc>
        <w:tc>
          <w:tcPr>
            <w:tcW w:w="416" w:type="pct"/>
            <w:vAlign w:val="center"/>
          </w:tcPr>
          <w:p w14:paraId="73B7F573" w14:textId="77777777" w:rsidR="00C02894" w:rsidRPr="00357D70" w:rsidRDefault="00C02894" w:rsidP="000466FD">
            <w:pPr>
              <w:pStyle w:val="affff9"/>
              <w:ind w:leftChars="-3" w:left="-7"/>
              <w:jc w:val="center"/>
              <w:rPr>
                <w:rFonts w:ascii="Times New Roman" w:eastAsia="黑体"/>
                <w:bCs/>
                <w:sz w:val="21"/>
                <w:szCs w:val="21"/>
              </w:rPr>
            </w:pPr>
            <w:r w:rsidRPr="00357D70">
              <w:rPr>
                <w:rFonts w:ascii="Times New Roman" w:eastAsia="黑体"/>
                <w:bCs/>
                <w:sz w:val="21"/>
                <w:szCs w:val="21"/>
              </w:rPr>
              <w:t>不适用</w:t>
            </w:r>
          </w:p>
        </w:tc>
        <w:tc>
          <w:tcPr>
            <w:tcW w:w="1113" w:type="pct"/>
            <w:vMerge/>
            <w:vAlign w:val="center"/>
          </w:tcPr>
          <w:p w14:paraId="73502C1E" w14:textId="77777777" w:rsidR="00C02894" w:rsidRPr="00357D70" w:rsidRDefault="00C02894" w:rsidP="000466FD">
            <w:pPr>
              <w:pStyle w:val="table"/>
              <w:adjustRightInd w:val="0"/>
              <w:spacing w:after="0"/>
              <w:rPr>
                <w:b w:val="0"/>
                <w:bCs/>
                <w:noProof w:val="0"/>
                <w:kern w:val="2"/>
                <w:sz w:val="21"/>
                <w:szCs w:val="21"/>
              </w:rPr>
            </w:pPr>
          </w:p>
        </w:tc>
      </w:tr>
      <w:tr w:rsidR="00FF1D56" w:rsidRPr="00357D70" w14:paraId="6069D327" w14:textId="77777777" w:rsidTr="000466FD">
        <w:trPr>
          <w:trHeight w:val="340"/>
          <w:jc w:val="center"/>
        </w:trPr>
        <w:tc>
          <w:tcPr>
            <w:tcW w:w="409" w:type="pct"/>
          </w:tcPr>
          <w:p w14:paraId="17416B5E"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43C0BA88"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存储类</w:t>
            </w:r>
          </w:p>
        </w:tc>
        <w:tc>
          <w:tcPr>
            <w:tcW w:w="1994" w:type="pct"/>
          </w:tcPr>
          <w:p w14:paraId="53C0D4E3" w14:textId="77777777" w:rsidR="00C02894" w:rsidRPr="00357D70" w:rsidRDefault="00C02894" w:rsidP="000466FD">
            <w:pPr>
              <w:adjustRightInd w:val="0"/>
              <w:ind w:left="-18"/>
              <w:rPr>
                <w:szCs w:val="21"/>
              </w:rPr>
            </w:pPr>
            <w:r w:rsidRPr="00357D70">
              <w:rPr>
                <w:szCs w:val="21"/>
              </w:rPr>
              <w:t>未使用内存的内容是否影响系统安全</w:t>
            </w:r>
          </w:p>
          <w:p w14:paraId="27B3EE5E" w14:textId="77777777" w:rsidR="00C02894" w:rsidRPr="00357D70" w:rsidRDefault="00C02894" w:rsidP="000466FD">
            <w:pPr>
              <w:adjustRightInd w:val="0"/>
              <w:rPr>
                <w:szCs w:val="21"/>
              </w:rPr>
            </w:pPr>
            <w:r w:rsidRPr="00357D70">
              <w:rPr>
                <w:szCs w:val="21"/>
              </w:rPr>
              <w:t>其处理是否得当</w:t>
            </w:r>
          </w:p>
        </w:tc>
        <w:tc>
          <w:tcPr>
            <w:tcW w:w="332" w:type="pct"/>
            <w:vAlign w:val="center"/>
          </w:tcPr>
          <w:p w14:paraId="3CCC6730" w14:textId="77777777" w:rsidR="00C02894" w:rsidRPr="00357D70" w:rsidRDefault="00C02894" w:rsidP="000466FD">
            <w:pPr>
              <w:pStyle w:val="table"/>
              <w:adjustRightInd w:val="0"/>
              <w:spacing w:after="0"/>
              <w:rPr>
                <w:b w:val="0"/>
                <w:bCs/>
                <w:noProof w:val="0"/>
                <w:kern w:val="2"/>
                <w:sz w:val="21"/>
                <w:szCs w:val="21"/>
              </w:rPr>
            </w:pPr>
            <w:r w:rsidRPr="00357D70">
              <w:rPr>
                <w:b w:val="0"/>
                <w:bCs/>
                <w:noProof w:val="0"/>
                <w:kern w:val="2"/>
                <w:sz w:val="21"/>
                <w:szCs w:val="21"/>
              </w:rPr>
              <w:t>√</w:t>
            </w:r>
          </w:p>
        </w:tc>
        <w:tc>
          <w:tcPr>
            <w:tcW w:w="416" w:type="pct"/>
            <w:vAlign w:val="center"/>
          </w:tcPr>
          <w:p w14:paraId="089F6A84" w14:textId="77777777" w:rsidR="00C02894" w:rsidRPr="00357D70" w:rsidRDefault="00C02894" w:rsidP="000466FD">
            <w:pPr>
              <w:pStyle w:val="table"/>
              <w:adjustRightInd w:val="0"/>
              <w:spacing w:after="0"/>
              <w:rPr>
                <w:b w:val="0"/>
                <w:bCs/>
                <w:noProof w:val="0"/>
                <w:kern w:val="2"/>
                <w:sz w:val="21"/>
                <w:szCs w:val="21"/>
              </w:rPr>
            </w:pPr>
          </w:p>
        </w:tc>
        <w:tc>
          <w:tcPr>
            <w:tcW w:w="416" w:type="pct"/>
            <w:vAlign w:val="center"/>
          </w:tcPr>
          <w:p w14:paraId="66C607C4" w14:textId="77777777" w:rsidR="00C02894" w:rsidRPr="00357D70" w:rsidRDefault="00C02894" w:rsidP="000466FD">
            <w:pPr>
              <w:pStyle w:val="table"/>
              <w:adjustRightInd w:val="0"/>
              <w:spacing w:after="0"/>
              <w:rPr>
                <w:b w:val="0"/>
                <w:bCs/>
                <w:noProof w:val="0"/>
                <w:kern w:val="2"/>
                <w:sz w:val="21"/>
                <w:szCs w:val="21"/>
              </w:rPr>
            </w:pPr>
          </w:p>
        </w:tc>
        <w:tc>
          <w:tcPr>
            <w:tcW w:w="1113" w:type="pct"/>
            <w:vAlign w:val="center"/>
          </w:tcPr>
          <w:p w14:paraId="5624E4C9" w14:textId="77777777" w:rsidR="00C02894" w:rsidRPr="00357D70" w:rsidRDefault="00C02894" w:rsidP="000466FD">
            <w:pPr>
              <w:pStyle w:val="table"/>
              <w:adjustRightInd w:val="0"/>
              <w:spacing w:after="0"/>
              <w:rPr>
                <w:b w:val="0"/>
                <w:bCs/>
                <w:noProof w:val="0"/>
                <w:kern w:val="2"/>
                <w:sz w:val="21"/>
                <w:szCs w:val="21"/>
              </w:rPr>
            </w:pPr>
          </w:p>
        </w:tc>
      </w:tr>
      <w:tr w:rsidR="00FF1D56" w:rsidRPr="00357D70" w14:paraId="3065A1CD" w14:textId="77777777" w:rsidTr="000466FD">
        <w:trPr>
          <w:trHeight w:val="340"/>
          <w:jc w:val="center"/>
        </w:trPr>
        <w:tc>
          <w:tcPr>
            <w:tcW w:w="409" w:type="pct"/>
          </w:tcPr>
          <w:p w14:paraId="56D65ABB"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7863906C"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1EA86CEF" w14:textId="77777777" w:rsidR="00C02894" w:rsidRPr="00357D70" w:rsidRDefault="00C02894" w:rsidP="000466FD">
            <w:pPr>
              <w:adjustRightInd w:val="0"/>
              <w:rPr>
                <w:szCs w:val="21"/>
              </w:rPr>
            </w:pPr>
            <w:r w:rsidRPr="00357D70">
              <w:rPr>
                <w:szCs w:val="21"/>
              </w:rPr>
              <w:t>动态申请内存是否判断成功后使用</w:t>
            </w:r>
          </w:p>
        </w:tc>
        <w:tc>
          <w:tcPr>
            <w:tcW w:w="332" w:type="pct"/>
            <w:vAlign w:val="center"/>
          </w:tcPr>
          <w:p w14:paraId="3E67BD4E" w14:textId="77777777" w:rsidR="00C02894" w:rsidRPr="00357D70" w:rsidRDefault="00C02894" w:rsidP="000466FD">
            <w:pPr>
              <w:adjustRightInd w:val="0"/>
              <w:rPr>
                <w:szCs w:val="21"/>
              </w:rPr>
            </w:pPr>
          </w:p>
        </w:tc>
        <w:tc>
          <w:tcPr>
            <w:tcW w:w="416" w:type="pct"/>
            <w:vAlign w:val="center"/>
          </w:tcPr>
          <w:p w14:paraId="2CD620D2" w14:textId="77777777" w:rsidR="00C02894" w:rsidRPr="00357D70" w:rsidRDefault="00C02894" w:rsidP="000466FD">
            <w:pPr>
              <w:adjustRightInd w:val="0"/>
              <w:rPr>
                <w:szCs w:val="21"/>
              </w:rPr>
            </w:pPr>
          </w:p>
        </w:tc>
        <w:tc>
          <w:tcPr>
            <w:tcW w:w="416" w:type="pct"/>
            <w:vAlign w:val="center"/>
          </w:tcPr>
          <w:p w14:paraId="2DB5D6B5" w14:textId="77777777" w:rsidR="00C02894" w:rsidRPr="00357D70" w:rsidRDefault="00C02894" w:rsidP="000466FD">
            <w:pPr>
              <w:adjustRightInd w:val="0"/>
              <w:rPr>
                <w:szCs w:val="21"/>
              </w:rPr>
            </w:pPr>
          </w:p>
        </w:tc>
        <w:tc>
          <w:tcPr>
            <w:tcW w:w="1113" w:type="pct"/>
            <w:vAlign w:val="center"/>
          </w:tcPr>
          <w:p w14:paraId="33FA9CFF" w14:textId="77777777" w:rsidR="00C02894" w:rsidRPr="00357D70" w:rsidRDefault="00C02894" w:rsidP="000466FD">
            <w:pPr>
              <w:adjustRightInd w:val="0"/>
              <w:rPr>
                <w:szCs w:val="21"/>
              </w:rPr>
            </w:pPr>
          </w:p>
        </w:tc>
      </w:tr>
      <w:tr w:rsidR="00FF1D56" w:rsidRPr="00357D70" w14:paraId="2047AD20" w14:textId="77777777" w:rsidTr="000466FD">
        <w:trPr>
          <w:trHeight w:val="340"/>
          <w:jc w:val="center"/>
        </w:trPr>
        <w:tc>
          <w:tcPr>
            <w:tcW w:w="409" w:type="pct"/>
          </w:tcPr>
          <w:p w14:paraId="45FD1408"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18F65997"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3DD7B1CC" w14:textId="77777777" w:rsidR="00C02894" w:rsidRPr="00357D70" w:rsidRDefault="00C02894" w:rsidP="000466FD">
            <w:pPr>
              <w:adjustRightInd w:val="0"/>
              <w:rPr>
                <w:szCs w:val="21"/>
              </w:rPr>
            </w:pPr>
            <w:r w:rsidRPr="00357D70">
              <w:rPr>
                <w:szCs w:val="21"/>
              </w:rPr>
              <w:t>动态分配的内存是否及时释放</w:t>
            </w:r>
          </w:p>
        </w:tc>
        <w:tc>
          <w:tcPr>
            <w:tcW w:w="332" w:type="pct"/>
            <w:vAlign w:val="center"/>
          </w:tcPr>
          <w:p w14:paraId="16CCC4F1" w14:textId="77777777" w:rsidR="00C02894" w:rsidRPr="00357D70" w:rsidRDefault="00C02894" w:rsidP="000466FD">
            <w:pPr>
              <w:adjustRightInd w:val="0"/>
              <w:rPr>
                <w:szCs w:val="21"/>
              </w:rPr>
            </w:pPr>
          </w:p>
        </w:tc>
        <w:tc>
          <w:tcPr>
            <w:tcW w:w="416" w:type="pct"/>
            <w:vAlign w:val="center"/>
          </w:tcPr>
          <w:p w14:paraId="48ABFF42" w14:textId="77777777" w:rsidR="00C02894" w:rsidRPr="00357D70" w:rsidRDefault="00C02894" w:rsidP="000466FD">
            <w:pPr>
              <w:adjustRightInd w:val="0"/>
              <w:rPr>
                <w:szCs w:val="21"/>
              </w:rPr>
            </w:pPr>
          </w:p>
        </w:tc>
        <w:tc>
          <w:tcPr>
            <w:tcW w:w="416" w:type="pct"/>
            <w:vAlign w:val="center"/>
          </w:tcPr>
          <w:p w14:paraId="096C592D" w14:textId="77777777" w:rsidR="00C02894" w:rsidRPr="00357D70" w:rsidRDefault="00C02894" w:rsidP="000466FD">
            <w:pPr>
              <w:adjustRightInd w:val="0"/>
              <w:rPr>
                <w:szCs w:val="21"/>
              </w:rPr>
            </w:pPr>
          </w:p>
        </w:tc>
        <w:tc>
          <w:tcPr>
            <w:tcW w:w="1113" w:type="pct"/>
            <w:vAlign w:val="center"/>
          </w:tcPr>
          <w:p w14:paraId="1CA5D0CB" w14:textId="77777777" w:rsidR="00C02894" w:rsidRPr="00357D70" w:rsidRDefault="00C02894" w:rsidP="000466FD">
            <w:pPr>
              <w:adjustRightInd w:val="0"/>
              <w:rPr>
                <w:szCs w:val="21"/>
              </w:rPr>
            </w:pPr>
          </w:p>
        </w:tc>
      </w:tr>
      <w:tr w:rsidR="00FF1D56" w:rsidRPr="00357D70" w14:paraId="154F799A" w14:textId="77777777" w:rsidTr="000466FD">
        <w:trPr>
          <w:trHeight w:val="340"/>
          <w:jc w:val="center"/>
        </w:trPr>
        <w:tc>
          <w:tcPr>
            <w:tcW w:w="409" w:type="pct"/>
          </w:tcPr>
          <w:p w14:paraId="78C972FF"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34DA0B0"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341A6A1D" w14:textId="77777777" w:rsidR="00C02894" w:rsidRPr="00357D70" w:rsidRDefault="00C02894" w:rsidP="000466FD">
            <w:pPr>
              <w:adjustRightInd w:val="0"/>
              <w:rPr>
                <w:szCs w:val="21"/>
              </w:rPr>
            </w:pPr>
            <w:r w:rsidRPr="00357D70">
              <w:rPr>
                <w:szCs w:val="21"/>
              </w:rPr>
              <w:t>防止内存操作越界</w:t>
            </w:r>
          </w:p>
        </w:tc>
        <w:tc>
          <w:tcPr>
            <w:tcW w:w="332" w:type="pct"/>
            <w:vAlign w:val="center"/>
          </w:tcPr>
          <w:p w14:paraId="74659CC5" w14:textId="77777777" w:rsidR="00C02894" w:rsidRPr="00357D70" w:rsidRDefault="00C02894" w:rsidP="000466FD">
            <w:pPr>
              <w:adjustRightInd w:val="0"/>
              <w:rPr>
                <w:szCs w:val="21"/>
              </w:rPr>
            </w:pPr>
          </w:p>
        </w:tc>
        <w:tc>
          <w:tcPr>
            <w:tcW w:w="416" w:type="pct"/>
            <w:vAlign w:val="center"/>
          </w:tcPr>
          <w:p w14:paraId="793C2148" w14:textId="77777777" w:rsidR="00C02894" w:rsidRPr="00357D70" w:rsidRDefault="00C02894" w:rsidP="000466FD">
            <w:pPr>
              <w:adjustRightInd w:val="0"/>
              <w:rPr>
                <w:szCs w:val="21"/>
              </w:rPr>
            </w:pPr>
          </w:p>
        </w:tc>
        <w:tc>
          <w:tcPr>
            <w:tcW w:w="416" w:type="pct"/>
            <w:vAlign w:val="center"/>
          </w:tcPr>
          <w:p w14:paraId="12D5C0C5" w14:textId="77777777" w:rsidR="00C02894" w:rsidRPr="00357D70" w:rsidRDefault="00C02894" w:rsidP="000466FD">
            <w:pPr>
              <w:adjustRightInd w:val="0"/>
              <w:rPr>
                <w:szCs w:val="21"/>
              </w:rPr>
            </w:pPr>
          </w:p>
        </w:tc>
        <w:tc>
          <w:tcPr>
            <w:tcW w:w="1113" w:type="pct"/>
            <w:vAlign w:val="center"/>
          </w:tcPr>
          <w:p w14:paraId="2D50F18D" w14:textId="77777777" w:rsidR="00C02894" w:rsidRPr="00357D70" w:rsidRDefault="00C02894" w:rsidP="000466FD">
            <w:pPr>
              <w:adjustRightInd w:val="0"/>
              <w:rPr>
                <w:szCs w:val="21"/>
              </w:rPr>
            </w:pPr>
          </w:p>
        </w:tc>
      </w:tr>
      <w:tr w:rsidR="00FF1D56" w:rsidRPr="00357D70" w14:paraId="56074ED2" w14:textId="77777777" w:rsidTr="000466FD">
        <w:trPr>
          <w:trHeight w:val="340"/>
          <w:jc w:val="center"/>
        </w:trPr>
        <w:tc>
          <w:tcPr>
            <w:tcW w:w="409" w:type="pct"/>
          </w:tcPr>
          <w:p w14:paraId="24F8D872"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79945C89"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声明定义</w:t>
            </w:r>
          </w:p>
        </w:tc>
        <w:tc>
          <w:tcPr>
            <w:tcW w:w="1994" w:type="pct"/>
            <w:vAlign w:val="center"/>
          </w:tcPr>
          <w:p w14:paraId="4BAEECC7" w14:textId="77777777" w:rsidR="00C02894" w:rsidRPr="00357D70" w:rsidRDefault="00C02894" w:rsidP="000466FD">
            <w:pPr>
              <w:adjustRightInd w:val="0"/>
              <w:rPr>
                <w:szCs w:val="21"/>
              </w:rPr>
            </w:pPr>
            <w:r w:rsidRPr="00357D70">
              <w:rPr>
                <w:szCs w:val="21"/>
              </w:rPr>
              <w:t>变量是否正确定义</w:t>
            </w:r>
          </w:p>
        </w:tc>
        <w:tc>
          <w:tcPr>
            <w:tcW w:w="332" w:type="pct"/>
            <w:vAlign w:val="center"/>
          </w:tcPr>
          <w:p w14:paraId="10BE759F" w14:textId="77777777" w:rsidR="00C02894" w:rsidRPr="00357D70" w:rsidRDefault="00C02894" w:rsidP="000466FD">
            <w:pPr>
              <w:adjustRightInd w:val="0"/>
              <w:rPr>
                <w:szCs w:val="21"/>
              </w:rPr>
            </w:pPr>
          </w:p>
        </w:tc>
        <w:tc>
          <w:tcPr>
            <w:tcW w:w="416" w:type="pct"/>
            <w:vAlign w:val="center"/>
          </w:tcPr>
          <w:p w14:paraId="75B31ABE" w14:textId="77777777" w:rsidR="00C02894" w:rsidRPr="00357D70" w:rsidRDefault="00C02894" w:rsidP="000466FD">
            <w:pPr>
              <w:adjustRightInd w:val="0"/>
              <w:rPr>
                <w:szCs w:val="21"/>
              </w:rPr>
            </w:pPr>
          </w:p>
        </w:tc>
        <w:tc>
          <w:tcPr>
            <w:tcW w:w="416" w:type="pct"/>
            <w:vAlign w:val="center"/>
          </w:tcPr>
          <w:p w14:paraId="7315DDE3" w14:textId="77777777" w:rsidR="00C02894" w:rsidRPr="00357D70" w:rsidRDefault="00C02894" w:rsidP="000466FD">
            <w:pPr>
              <w:adjustRightInd w:val="0"/>
              <w:rPr>
                <w:szCs w:val="21"/>
              </w:rPr>
            </w:pPr>
          </w:p>
        </w:tc>
        <w:tc>
          <w:tcPr>
            <w:tcW w:w="1113" w:type="pct"/>
            <w:vAlign w:val="center"/>
          </w:tcPr>
          <w:p w14:paraId="28EE38D7" w14:textId="77777777" w:rsidR="00C02894" w:rsidRPr="00357D70" w:rsidRDefault="00C02894" w:rsidP="000466FD">
            <w:pPr>
              <w:adjustRightInd w:val="0"/>
              <w:rPr>
                <w:szCs w:val="21"/>
              </w:rPr>
            </w:pPr>
          </w:p>
        </w:tc>
      </w:tr>
      <w:tr w:rsidR="00FF1D56" w:rsidRPr="00357D70" w14:paraId="4243E5CA" w14:textId="77777777" w:rsidTr="000466FD">
        <w:trPr>
          <w:trHeight w:val="340"/>
          <w:jc w:val="center"/>
        </w:trPr>
        <w:tc>
          <w:tcPr>
            <w:tcW w:w="409" w:type="pct"/>
          </w:tcPr>
          <w:p w14:paraId="7167A966"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0DAA976"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4FA3F400" w14:textId="77777777" w:rsidR="00C02894" w:rsidRPr="00357D70" w:rsidRDefault="00C02894" w:rsidP="000466FD">
            <w:pPr>
              <w:adjustRightInd w:val="0"/>
              <w:rPr>
                <w:szCs w:val="21"/>
              </w:rPr>
            </w:pPr>
            <w:r w:rsidRPr="00357D70">
              <w:rPr>
                <w:szCs w:val="21"/>
              </w:rPr>
              <w:t>不同标识符的书写是否清晰可辨</w:t>
            </w:r>
          </w:p>
        </w:tc>
        <w:tc>
          <w:tcPr>
            <w:tcW w:w="332" w:type="pct"/>
            <w:vAlign w:val="center"/>
          </w:tcPr>
          <w:p w14:paraId="5FD47F90" w14:textId="77777777" w:rsidR="00C02894" w:rsidRPr="00357D70" w:rsidRDefault="00C02894" w:rsidP="000466FD">
            <w:pPr>
              <w:adjustRightInd w:val="0"/>
              <w:rPr>
                <w:szCs w:val="21"/>
              </w:rPr>
            </w:pPr>
          </w:p>
        </w:tc>
        <w:tc>
          <w:tcPr>
            <w:tcW w:w="416" w:type="pct"/>
            <w:vAlign w:val="center"/>
          </w:tcPr>
          <w:p w14:paraId="762E8FCD" w14:textId="77777777" w:rsidR="00C02894" w:rsidRPr="00357D70" w:rsidRDefault="00C02894" w:rsidP="000466FD">
            <w:pPr>
              <w:adjustRightInd w:val="0"/>
              <w:rPr>
                <w:szCs w:val="21"/>
              </w:rPr>
            </w:pPr>
          </w:p>
        </w:tc>
        <w:tc>
          <w:tcPr>
            <w:tcW w:w="416" w:type="pct"/>
            <w:vAlign w:val="center"/>
          </w:tcPr>
          <w:p w14:paraId="734F992A" w14:textId="77777777" w:rsidR="00C02894" w:rsidRPr="00357D70" w:rsidRDefault="00C02894" w:rsidP="000466FD">
            <w:pPr>
              <w:adjustRightInd w:val="0"/>
              <w:rPr>
                <w:szCs w:val="21"/>
              </w:rPr>
            </w:pPr>
          </w:p>
        </w:tc>
        <w:tc>
          <w:tcPr>
            <w:tcW w:w="1113" w:type="pct"/>
            <w:vAlign w:val="center"/>
          </w:tcPr>
          <w:p w14:paraId="4FB3DD76" w14:textId="77777777" w:rsidR="00C02894" w:rsidRPr="00357D70" w:rsidRDefault="00C02894" w:rsidP="000466FD">
            <w:pPr>
              <w:adjustRightInd w:val="0"/>
              <w:rPr>
                <w:szCs w:val="21"/>
              </w:rPr>
            </w:pPr>
          </w:p>
        </w:tc>
      </w:tr>
      <w:tr w:rsidR="00FF1D56" w:rsidRPr="00357D70" w14:paraId="045CC4DC" w14:textId="77777777" w:rsidTr="000466FD">
        <w:trPr>
          <w:trHeight w:val="340"/>
          <w:jc w:val="center"/>
        </w:trPr>
        <w:tc>
          <w:tcPr>
            <w:tcW w:w="409" w:type="pct"/>
          </w:tcPr>
          <w:p w14:paraId="41D33BC4"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5FA8AFAF"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568B27A" w14:textId="77777777" w:rsidR="00C02894" w:rsidRPr="00357D70" w:rsidRDefault="00C02894" w:rsidP="000466FD">
            <w:pPr>
              <w:adjustRightInd w:val="0"/>
              <w:rPr>
                <w:szCs w:val="21"/>
              </w:rPr>
            </w:pPr>
            <w:r w:rsidRPr="00357D70">
              <w:rPr>
                <w:szCs w:val="21"/>
              </w:rPr>
              <w:t>数组声明时，其大小是否定义好</w:t>
            </w:r>
          </w:p>
        </w:tc>
        <w:tc>
          <w:tcPr>
            <w:tcW w:w="332" w:type="pct"/>
            <w:vAlign w:val="center"/>
          </w:tcPr>
          <w:p w14:paraId="7C93CD5B" w14:textId="77777777" w:rsidR="00C02894" w:rsidRPr="00357D70" w:rsidRDefault="00C02894" w:rsidP="000466FD">
            <w:pPr>
              <w:adjustRightInd w:val="0"/>
              <w:rPr>
                <w:szCs w:val="21"/>
              </w:rPr>
            </w:pPr>
          </w:p>
        </w:tc>
        <w:tc>
          <w:tcPr>
            <w:tcW w:w="416" w:type="pct"/>
            <w:vAlign w:val="center"/>
          </w:tcPr>
          <w:p w14:paraId="4D3A107F" w14:textId="77777777" w:rsidR="00C02894" w:rsidRPr="00357D70" w:rsidRDefault="00C02894" w:rsidP="000466FD">
            <w:pPr>
              <w:adjustRightInd w:val="0"/>
              <w:rPr>
                <w:szCs w:val="21"/>
              </w:rPr>
            </w:pPr>
          </w:p>
        </w:tc>
        <w:tc>
          <w:tcPr>
            <w:tcW w:w="416" w:type="pct"/>
            <w:vAlign w:val="center"/>
          </w:tcPr>
          <w:p w14:paraId="4797BC77" w14:textId="77777777" w:rsidR="00C02894" w:rsidRPr="00357D70" w:rsidRDefault="00C02894" w:rsidP="000466FD">
            <w:pPr>
              <w:adjustRightInd w:val="0"/>
              <w:rPr>
                <w:szCs w:val="21"/>
              </w:rPr>
            </w:pPr>
          </w:p>
        </w:tc>
        <w:tc>
          <w:tcPr>
            <w:tcW w:w="1113" w:type="pct"/>
            <w:vAlign w:val="center"/>
          </w:tcPr>
          <w:p w14:paraId="23260363" w14:textId="77777777" w:rsidR="00C02894" w:rsidRPr="00357D70" w:rsidRDefault="00C02894" w:rsidP="000466FD">
            <w:pPr>
              <w:adjustRightInd w:val="0"/>
              <w:rPr>
                <w:szCs w:val="21"/>
              </w:rPr>
            </w:pPr>
          </w:p>
        </w:tc>
      </w:tr>
      <w:tr w:rsidR="00FF1D56" w:rsidRPr="00357D70" w14:paraId="52B68837" w14:textId="77777777" w:rsidTr="000466FD">
        <w:trPr>
          <w:trHeight w:val="340"/>
          <w:jc w:val="center"/>
        </w:trPr>
        <w:tc>
          <w:tcPr>
            <w:tcW w:w="409" w:type="pct"/>
          </w:tcPr>
          <w:p w14:paraId="75F8E1DE"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7FDF975"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557E86E" w14:textId="77777777" w:rsidR="00C02894" w:rsidRPr="00357D70" w:rsidRDefault="00C02894" w:rsidP="000466FD">
            <w:pPr>
              <w:adjustRightInd w:val="0"/>
              <w:rPr>
                <w:szCs w:val="21"/>
              </w:rPr>
            </w:pPr>
            <w:r w:rsidRPr="00357D70">
              <w:rPr>
                <w:szCs w:val="21"/>
              </w:rPr>
              <w:t>共用体、结构体、枚举的所有成员变量是否进行了初始化</w:t>
            </w:r>
          </w:p>
        </w:tc>
        <w:tc>
          <w:tcPr>
            <w:tcW w:w="332" w:type="pct"/>
            <w:vAlign w:val="center"/>
          </w:tcPr>
          <w:p w14:paraId="687C7F27" w14:textId="77777777" w:rsidR="00C02894" w:rsidRPr="00357D70" w:rsidRDefault="00C02894" w:rsidP="000466FD">
            <w:pPr>
              <w:adjustRightInd w:val="0"/>
              <w:rPr>
                <w:szCs w:val="21"/>
              </w:rPr>
            </w:pPr>
          </w:p>
        </w:tc>
        <w:tc>
          <w:tcPr>
            <w:tcW w:w="416" w:type="pct"/>
            <w:vAlign w:val="center"/>
          </w:tcPr>
          <w:p w14:paraId="0B26E80B" w14:textId="77777777" w:rsidR="00C02894" w:rsidRPr="00357D70" w:rsidRDefault="00C02894" w:rsidP="000466FD">
            <w:pPr>
              <w:adjustRightInd w:val="0"/>
              <w:rPr>
                <w:szCs w:val="21"/>
              </w:rPr>
            </w:pPr>
          </w:p>
        </w:tc>
        <w:tc>
          <w:tcPr>
            <w:tcW w:w="416" w:type="pct"/>
            <w:vAlign w:val="center"/>
          </w:tcPr>
          <w:p w14:paraId="6EA09E8C" w14:textId="77777777" w:rsidR="00C02894" w:rsidRPr="00357D70" w:rsidRDefault="00C02894" w:rsidP="000466FD">
            <w:pPr>
              <w:adjustRightInd w:val="0"/>
              <w:rPr>
                <w:szCs w:val="21"/>
              </w:rPr>
            </w:pPr>
          </w:p>
        </w:tc>
        <w:tc>
          <w:tcPr>
            <w:tcW w:w="1113" w:type="pct"/>
            <w:vAlign w:val="center"/>
          </w:tcPr>
          <w:p w14:paraId="22EF55AD" w14:textId="77777777" w:rsidR="00C02894" w:rsidRPr="00357D70" w:rsidRDefault="00C02894" w:rsidP="000466FD">
            <w:pPr>
              <w:adjustRightInd w:val="0"/>
              <w:rPr>
                <w:szCs w:val="21"/>
              </w:rPr>
            </w:pPr>
          </w:p>
        </w:tc>
      </w:tr>
      <w:tr w:rsidR="00FF1D56" w:rsidRPr="00357D70" w14:paraId="343096E5" w14:textId="77777777" w:rsidTr="000466FD">
        <w:trPr>
          <w:trHeight w:val="340"/>
          <w:jc w:val="center"/>
        </w:trPr>
        <w:tc>
          <w:tcPr>
            <w:tcW w:w="409" w:type="pct"/>
          </w:tcPr>
          <w:p w14:paraId="3F9492ED"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41D56BFC"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指针使用</w:t>
            </w:r>
          </w:p>
        </w:tc>
        <w:tc>
          <w:tcPr>
            <w:tcW w:w="1994" w:type="pct"/>
            <w:vAlign w:val="center"/>
          </w:tcPr>
          <w:p w14:paraId="339C6CE0" w14:textId="77777777" w:rsidR="00C02894" w:rsidRPr="00357D70" w:rsidRDefault="00C02894" w:rsidP="000466FD">
            <w:pPr>
              <w:pStyle w:val="table"/>
              <w:adjustRightInd w:val="0"/>
              <w:spacing w:after="0"/>
              <w:jc w:val="both"/>
              <w:rPr>
                <w:b w:val="0"/>
                <w:sz w:val="21"/>
                <w:szCs w:val="21"/>
              </w:rPr>
            </w:pPr>
            <w:r w:rsidRPr="00357D70">
              <w:rPr>
                <w:b w:val="0"/>
                <w:sz w:val="21"/>
                <w:szCs w:val="21"/>
              </w:rPr>
              <w:t>是否存在指针越界（指针指向的地址不超过了有效地址范围）</w:t>
            </w:r>
          </w:p>
        </w:tc>
        <w:tc>
          <w:tcPr>
            <w:tcW w:w="332" w:type="pct"/>
            <w:vAlign w:val="center"/>
          </w:tcPr>
          <w:p w14:paraId="1309AE69" w14:textId="77777777" w:rsidR="00C02894" w:rsidRPr="00357D70" w:rsidRDefault="00C02894" w:rsidP="000466FD">
            <w:pPr>
              <w:adjustRightInd w:val="0"/>
              <w:rPr>
                <w:szCs w:val="21"/>
              </w:rPr>
            </w:pPr>
          </w:p>
        </w:tc>
        <w:tc>
          <w:tcPr>
            <w:tcW w:w="416" w:type="pct"/>
            <w:vAlign w:val="center"/>
          </w:tcPr>
          <w:p w14:paraId="7574AE3C" w14:textId="77777777" w:rsidR="00C02894" w:rsidRPr="00357D70" w:rsidRDefault="00C02894" w:rsidP="000466FD">
            <w:pPr>
              <w:adjustRightInd w:val="0"/>
              <w:rPr>
                <w:szCs w:val="21"/>
              </w:rPr>
            </w:pPr>
          </w:p>
        </w:tc>
        <w:tc>
          <w:tcPr>
            <w:tcW w:w="416" w:type="pct"/>
            <w:vAlign w:val="center"/>
          </w:tcPr>
          <w:p w14:paraId="184D2790" w14:textId="77777777" w:rsidR="00C02894" w:rsidRPr="00357D70" w:rsidRDefault="00C02894" w:rsidP="000466FD">
            <w:pPr>
              <w:adjustRightInd w:val="0"/>
              <w:rPr>
                <w:szCs w:val="21"/>
              </w:rPr>
            </w:pPr>
          </w:p>
        </w:tc>
        <w:tc>
          <w:tcPr>
            <w:tcW w:w="1113" w:type="pct"/>
            <w:vAlign w:val="center"/>
          </w:tcPr>
          <w:p w14:paraId="62F38B37" w14:textId="77777777" w:rsidR="00C02894" w:rsidRPr="00357D70" w:rsidRDefault="00C02894" w:rsidP="000466FD">
            <w:pPr>
              <w:adjustRightInd w:val="0"/>
              <w:rPr>
                <w:szCs w:val="21"/>
              </w:rPr>
            </w:pPr>
          </w:p>
        </w:tc>
      </w:tr>
      <w:tr w:rsidR="00FF1D56" w:rsidRPr="00357D70" w14:paraId="353F741C" w14:textId="77777777" w:rsidTr="000466FD">
        <w:trPr>
          <w:trHeight w:val="340"/>
          <w:jc w:val="center"/>
        </w:trPr>
        <w:tc>
          <w:tcPr>
            <w:tcW w:w="409" w:type="pct"/>
          </w:tcPr>
          <w:p w14:paraId="4719A7D5"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E486BA6"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7B568DE7" w14:textId="77777777" w:rsidR="00C02894" w:rsidRPr="00357D70" w:rsidRDefault="00C02894" w:rsidP="000466FD">
            <w:pPr>
              <w:adjustRightInd w:val="0"/>
              <w:rPr>
                <w:szCs w:val="21"/>
              </w:rPr>
            </w:pPr>
            <w:r w:rsidRPr="00357D70">
              <w:rPr>
                <w:szCs w:val="21"/>
              </w:rPr>
              <w:t>不应将局部变量的地址赋值给外部指针</w:t>
            </w:r>
          </w:p>
        </w:tc>
        <w:tc>
          <w:tcPr>
            <w:tcW w:w="332" w:type="pct"/>
            <w:vAlign w:val="center"/>
          </w:tcPr>
          <w:p w14:paraId="428EC583" w14:textId="77777777" w:rsidR="00C02894" w:rsidRPr="00357D70" w:rsidRDefault="00C02894" w:rsidP="000466FD">
            <w:pPr>
              <w:adjustRightInd w:val="0"/>
              <w:rPr>
                <w:szCs w:val="21"/>
              </w:rPr>
            </w:pPr>
          </w:p>
        </w:tc>
        <w:tc>
          <w:tcPr>
            <w:tcW w:w="416" w:type="pct"/>
            <w:vAlign w:val="center"/>
          </w:tcPr>
          <w:p w14:paraId="7A3C1052" w14:textId="77777777" w:rsidR="00C02894" w:rsidRPr="00357D70" w:rsidRDefault="00C02894" w:rsidP="000466FD">
            <w:pPr>
              <w:adjustRightInd w:val="0"/>
              <w:rPr>
                <w:szCs w:val="21"/>
              </w:rPr>
            </w:pPr>
          </w:p>
        </w:tc>
        <w:tc>
          <w:tcPr>
            <w:tcW w:w="416" w:type="pct"/>
            <w:vAlign w:val="center"/>
          </w:tcPr>
          <w:p w14:paraId="6D4B22E8" w14:textId="77777777" w:rsidR="00C02894" w:rsidRPr="00357D70" w:rsidRDefault="00C02894" w:rsidP="000466FD">
            <w:pPr>
              <w:adjustRightInd w:val="0"/>
              <w:rPr>
                <w:szCs w:val="21"/>
              </w:rPr>
            </w:pPr>
          </w:p>
        </w:tc>
        <w:tc>
          <w:tcPr>
            <w:tcW w:w="1113" w:type="pct"/>
            <w:vAlign w:val="center"/>
          </w:tcPr>
          <w:p w14:paraId="768707B4" w14:textId="77777777" w:rsidR="00C02894" w:rsidRPr="00357D70" w:rsidRDefault="00C02894" w:rsidP="000466FD">
            <w:pPr>
              <w:adjustRightInd w:val="0"/>
              <w:rPr>
                <w:szCs w:val="21"/>
              </w:rPr>
            </w:pPr>
          </w:p>
        </w:tc>
      </w:tr>
      <w:tr w:rsidR="00FF1D56" w:rsidRPr="00357D70" w14:paraId="1D6095DB" w14:textId="77777777" w:rsidTr="000466FD">
        <w:trPr>
          <w:trHeight w:val="340"/>
          <w:jc w:val="center"/>
        </w:trPr>
        <w:tc>
          <w:tcPr>
            <w:tcW w:w="409" w:type="pct"/>
          </w:tcPr>
          <w:p w14:paraId="5E56296A"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2A7FC025"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01FB0FDB" w14:textId="77777777" w:rsidR="00C02894" w:rsidRPr="00357D70" w:rsidRDefault="00C02894" w:rsidP="000466FD">
            <w:pPr>
              <w:adjustRightInd w:val="0"/>
              <w:rPr>
                <w:szCs w:val="21"/>
              </w:rPr>
            </w:pPr>
            <w:r w:rsidRPr="00357D70">
              <w:rPr>
                <w:szCs w:val="21"/>
              </w:rPr>
              <w:t>是否对参数指针进行赋值</w:t>
            </w:r>
          </w:p>
        </w:tc>
        <w:tc>
          <w:tcPr>
            <w:tcW w:w="332" w:type="pct"/>
            <w:vAlign w:val="center"/>
          </w:tcPr>
          <w:p w14:paraId="179BF1D1" w14:textId="77777777" w:rsidR="00C02894" w:rsidRPr="00357D70" w:rsidRDefault="00C02894" w:rsidP="000466FD">
            <w:pPr>
              <w:adjustRightInd w:val="0"/>
              <w:rPr>
                <w:szCs w:val="21"/>
              </w:rPr>
            </w:pPr>
          </w:p>
        </w:tc>
        <w:tc>
          <w:tcPr>
            <w:tcW w:w="416" w:type="pct"/>
            <w:vAlign w:val="center"/>
          </w:tcPr>
          <w:p w14:paraId="5498ADAD" w14:textId="77777777" w:rsidR="00C02894" w:rsidRPr="00357D70" w:rsidRDefault="00C02894" w:rsidP="000466FD">
            <w:pPr>
              <w:adjustRightInd w:val="0"/>
              <w:rPr>
                <w:szCs w:val="21"/>
              </w:rPr>
            </w:pPr>
          </w:p>
        </w:tc>
        <w:tc>
          <w:tcPr>
            <w:tcW w:w="416" w:type="pct"/>
            <w:vAlign w:val="center"/>
          </w:tcPr>
          <w:p w14:paraId="004BB306" w14:textId="77777777" w:rsidR="00C02894" w:rsidRPr="00357D70" w:rsidRDefault="00C02894" w:rsidP="000466FD">
            <w:pPr>
              <w:adjustRightInd w:val="0"/>
              <w:rPr>
                <w:szCs w:val="21"/>
              </w:rPr>
            </w:pPr>
          </w:p>
        </w:tc>
        <w:tc>
          <w:tcPr>
            <w:tcW w:w="1113" w:type="pct"/>
            <w:vAlign w:val="center"/>
          </w:tcPr>
          <w:p w14:paraId="731F933E" w14:textId="77777777" w:rsidR="00C02894" w:rsidRPr="00357D70" w:rsidRDefault="00C02894" w:rsidP="000466FD">
            <w:pPr>
              <w:adjustRightInd w:val="0"/>
              <w:rPr>
                <w:szCs w:val="21"/>
              </w:rPr>
            </w:pPr>
          </w:p>
        </w:tc>
      </w:tr>
      <w:tr w:rsidR="00FF1D56" w:rsidRPr="00357D70" w14:paraId="321C56C7" w14:textId="77777777" w:rsidTr="000466FD">
        <w:trPr>
          <w:trHeight w:val="340"/>
          <w:jc w:val="center"/>
        </w:trPr>
        <w:tc>
          <w:tcPr>
            <w:tcW w:w="409" w:type="pct"/>
          </w:tcPr>
          <w:p w14:paraId="1D61BCD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99551A0"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00694DB5" w14:textId="77777777" w:rsidR="00C02894" w:rsidRPr="00357D70" w:rsidRDefault="00C02894" w:rsidP="000466FD">
            <w:pPr>
              <w:adjustRightInd w:val="0"/>
              <w:rPr>
                <w:szCs w:val="21"/>
              </w:rPr>
            </w:pPr>
            <w:r w:rsidRPr="00357D70">
              <w:rPr>
                <w:szCs w:val="21"/>
              </w:rPr>
              <w:t>参数变量的传递是否使用了无类型指针</w:t>
            </w:r>
          </w:p>
        </w:tc>
        <w:tc>
          <w:tcPr>
            <w:tcW w:w="332" w:type="pct"/>
            <w:vAlign w:val="center"/>
          </w:tcPr>
          <w:p w14:paraId="62D6BF6A" w14:textId="77777777" w:rsidR="00C02894" w:rsidRPr="00357D70" w:rsidRDefault="00C02894" w:rsidP="000466FD">
            <w:pPr>
              <w:adjustRightInd w:val="0"/>
              <w:rPr>
                <w:szCs w:val="21"/>
              </w:rPr>
            </w:pPr>
          </w:p>
        </w:tc>
        <w:tc>
          <w:tcPr>
            <w:tcW w:w="416" w:type="pct"/>
            <w:vAlign w:val="center"/>
          </w:tcPr>
          <w:p w14:paraId="637A3B38" w14:textId="77777777" w:rsidR="00C02894" w:rsidRPr="00357D70" w:rsidRDefault="00C02894" w:rsidP="000466FD">
            <w:pPr>
              <w:adjustRightInd w:val="0"/>
              <w:rPr>
                <w:szCs w:val="21"/>
              </w:rPr>
            </w:pPr>
          </w:p>
        </w:tc>
        <w:tc>
          <w:tcPr>
            <w:tcW w:w="416" w:type="pct"/>
            <w:vAlign w:val="center"/>
          </w:tcPr>
          <w:p w14:paraId="633EC947" w14:textId="77777777" w:rsidR="00C02894" w:rsidRPr="00357D70" w:rsidRDefault="00C02894" w:rsidP="000466FD">
            <w:pPr>
              <w:adjustRightInd w:val="0"/>
              <w:rPr>
                <w:szCs w:val="21"/>
              </w:rPr>
            </w:pPr>
          </w:p>
        </w:tc>
        <w:tc>
          <w:tcPr>
            <w:tcW w:w="1113" w:type="pct"/>
            <w:vAlign w:val="center"/>
          </w:tcPr>
          <w:p w14:paraId="7ABCA53F" w14:textId="77777777" w:rsidR="00C02894" w:rsidRPr="00357D70" w:rsidRDefault="00C02894" w:rsidP="000466FD">
            <w:pPr>
              <w:adjustRightInd w:val="0"/>
              <w:rPr>
                <w:szCs w:val="21"/>
              </w:rPr>
            </w:pPr>
          </w:p>
        </w:tc>
      </w:tr>
      <w:tr w:rsidR="00FF1D56" w:rsidRPr="00357D70" w14:paraId="6C4DC9B6" w14:textId="77777777" w:rsidTr="000466FD">
        <w:trPr>
          <w:trHeight w:val="340"/>
          <w:jc w:val="center"/>
        </w:trPr>
        <w:tc>
          <w:tcPr>
            <w:tcW w:w="409" w:type="pct"/>
          </w:tcPr>
          <w:p w14:paraId="0439D18F"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9291671"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784ECF6E" w14:textId="77777777" w:rsidR="00C02894" w:rsidRPr="00357D70" w:rsidRDefault="00C02894" w:rsidP="000466FD">
            <w:pPr>
              <w:adjustRightInd w:val="0"/>
              <w:rPr>
                <w:szCs w:val="21"/>
              </w:rPr>
            </w:pPr>
            <w:r w:rsidRPr="00357D70">
              <w:rPr>
                <w:szCs w:val="21"/>
              </w:rPr>
              <w:t>是否使用了野指针</w:t>
            </w:r>
          </w:p>
        </w:tc>
        <w:tc>
          <w:tcPr>
            <w:tcW w:w="332" w:type="pct"/>
            <w:vAlign w:val="center"/>
          </w:tcPr>
          <w:p w14:paraId="02789BC3" w14:textId="77777777" w:rsidR="00C02894" w:rsidRPr="00357D70" w:rsidRDefault="00C02894" w:rsidP="000466FD">
            <w:pPr>
              <w:adjustRightInd w:val="0"/>
              <w:rPr>
                <w:szCs w:val="21"/>
              </w:rPr>
            </w:pPr>
          </w:p>
        </w:tc>
        <w:tc>
          <w:tcPr>
            <w:tcW w:w="416" w:type="pct"/>
            <w:vAlign w:val="center"/>
          </w:tcPr>
          <w:p w14:paraId="67FC316C" w14:textId="77777777" w:rsidR="00C02894" w:rsidRPr="00357D70" w:rsidRDefault="00C02894" w:rsidP="000466FD">
            <w:pPr>
              <w:adjustRightInd w:val="0"/>
              <w:rPr>
                <w:szCs w:val="21"/>
              </w:rPr>
            </w:pPr>
          </w:p>
        </w:tc>
        <w:tc>
          <w:tcPr>
            <w:tcW w:w="416" w:type="pct"/>
            <w:vAlign w:val="center"/>
          </w:tcPr>
          <w:p w14:paraId="5100F52C" w14:textId="77777777" w:rsidR="00C02894" w:rsidRPr="00357D70" w:rsidRDefault="00C02894" w:rsidP="000466FD">
            <w:pPr>
              <w:adjustRightInd w:val="0"/>
              <w:rPr>
                <w:szCs w:val="21"/>
              </w:rPr>
            </w:pPr>
          </w:p>
        </w:tc>
        <w:tc>
          <w:tcPr>
            <w:tcW w:w="1113" w:type="pct"/>
            <w:vAlign w:val="center"/>
          </w:tcPr>
          <w:p w14:paraId="2CCA69E9" w14:textId="77777777" w:rsidR="00C02894" w:rsidRPr="00357D70" w:rsidRDefault="00C02894" w:rsidP="000466FD">
            <w:pPr>
              <w:adjustRightInd w:val="0"/>
              <w:rPr>
                <w:szCs w:val="21"/>
              </w:rPr>
            </w:pPr>
          </w:p>
        </w:tc>
      </w:tr>
      <w:tr w:rsidR="00FF1D56" w:rsidRPr="00357D70" w14:paraId="5CDA6458" w14:textId="77777777" w:rsidTr="000466FD">
        <w:trPr>
          <w:trHeight w:val="340"/>
          <w:jc w:val="center"/>
        </w:trPr>
        <w:tc>
          <w:tcPr>
            <w:tcW w:w="409" w:type="pct"/>
          </w:tcPr>
          <w:p w14:paraId="7F40428D"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5F4609BE"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类型转换</w:t>
            </w:r>
          </w:p>
        </w:tc>
        <w:tc>
          <w:tcPr>
            <w:tcW w:w="1994" w:type="pct"/>
            <w:vAlign w:val="center"/>
          </w:tcPr>
          <w:p w14:paraId="1CF094DE" w14:textId="77777777" w:rsidR="00C02894" w:rsidRPr="00357D70" w:rsidRDefault="00C02894" w:rsidP="000466FD">
            <w:pPr>
              <w:adjustRightInd w:val="0"/>
              <w:rPr>
                <w:szCs w:val="21"/>
              </w:rPr>
            </w:pPr>
            <w:r w:rsidRPr="00357D70">
              <w:rPr>
                <w:szCs w:val="21"/>
              </w:rPr>
              <w:t>数据类型转换是否正确</w:t>
            </w:r>
          </w:p>
        </w:tc>
        <w:tc>
          <w:tcPr>
            <w:tcW w:w="332" w:type="pct"/>
            <w:vAlign w:val="center"/>
          </w:tcPr>
          <w:p w14:paraId="548BD021" w14:textId="77777777" w:rsidR="00C02894" w:rsidRPr="00357D70" w:rsidRDefault="00C02894" w:rsidP="000466FD">
            <w:pPr>
              <w:adjustRightInd w:val="0"/>
              <w:rPr>
                <w:szCs w:val="21"/>
              </w:rPr>
            </w:pPr>
          </w:p>
        </w:tc>
        <w:tc>
          <w:tcPr>
            <w:tcW w:w="416" w:type="pct"/>
            <w:vAlign w:val="center"/>
          </w:tcPr>
          <w:p w14:paraId="12BC66C5" w14:textId="77777777" w:rsidR="00C02894" w:rsidRPr="00357D70" w:rsidRDefault="00C02894" w:rsidP="000466FD">
            <w:pPr>
              <w:adjustRightInd w:val="0"/>
              <w:rPr>
                <w:szCs w:val="21"/>
              </w:rPr>
            </w:pPr>
          </w:p>
        </w:tc>
        <w:tc>
          <w:tcPr>
            <w:tcW w:w="416" w:type="pct"/>
            <w:vAlign w:val="center"/>
          </w:tcPr>
          <w:p w14:paraId="60BF52CE" w14:textId="77777777" w:rsidR="00C02894" w:rsidRPr="00357D70" w:rsidRDefault="00C02894" w:rsidP="000466FD">
            <w:pPr>
              <w:adjustRightInd w:val="0"/>
              <w:rPr>
                <w:szCs w:val="21"/>
              </w:rPr>
            </w:pPr>
          </w:p>
        </w:tc>
        <w:tc>
          <w:tcPr>
            <w:tcW w:w="1113" w:type="pct"/>
            <w:vAlign w:val="center"/>
          </w:tcPr>
          <w:p w14:paraId="26D88E5E" w14:textId="77777777" w:rsidR="00C02894" w:rsidRPr="00357D70" w:rsidRDefault="00C02894" w:rsidP="000466FD">
            <w:pPr>
              <w:adjustRightInd w:val="0"/>
              <w:rPr>
                <w:szCs w:val="21"/>
              </w:rPr>
            </w:pPr>
          </w:p>
        </w:tc>
      </w:tr>
      <w:tr w:rsidR="00FF1D56" w:rsidRPr="00357D70" w14:paraId="318C7550" w14:textId="77777777" w:rsidTr="000466FD">
        <w:trPr>
          <w:trHeight w:val="340"/>
          <w:jc w:val="center"/>
        </w:trPr>
        <w:tc>
          <w:tcPr>
            <w:tcW w:w="409" w:type="pct"/>
          </w:tcPr>
          <w:p w14:paraId="414866A6"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1196D09D"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1CDD67F" w14:textId="77777777" w:rsidR="00C02894" w:rsidRPr="00357D70" w:rsidRDefault="00C02894" w:rsidP="000466FD">
            <w:pPr>
              <w:adjustRightInd w:val="0"/>
              <w:rPr>
                <w:szCs w:val="21"/>
              </w:rPr>
            </w:pPr>
            <w:r w:rsidRPr="00357D70">
              <w:rPr>
                <w:szCs w:val="21"/>
              </w:rPr>
              <w:t>隐式的整型转换是否改变了基础类型的符号</w:t>
            </w:r>
          </w:p>
        </w:tc>
        <w:tc>
          <w:tcPr>
            <w:tcW w:w="332" w:type="pct"/>
            <w:vAlign w:val="center"/>
          </w:tcPr>
          <w:p w14:paraId="30AAC092" w14:textId="77777777" w:rsidR="00C02894" w:rsidRPr="00357D70" w:rsidRDefault="00C02894" w:rsidP="000466FD">
            <w:pPr>
              <w:adjustRightInd w:val="0"/>
              <w:rPr>
                <w:szCs w:val="21"/>
              </w:rPr>
            </w:pPr>
          </w:p>
        </w:tc>
        <w:tc>
          <w:tcPr>
            <w:tcW w:w="416" w:type="pct"/>
            <w:vAlign w:val="center"/>
          </w:tcPr>
          <w:p w14:paraId="21AA733D" w14:textId="77777777" w:rsidR="00C02894" w:rsidRPr="00357D70" w:rsidRDefault="00C02894" w:rsidP="000466FD">
            <w:pPr>
              <w:adjustRightInd w:val="0"/>
              <w:rPr>
                <w:szCs w:val="21"/>
              </w:rPr>
            </w:pPr>
          </w:p>
        </w:tc>
        <w:tc>
          <w:tcPr>
            <w:tcW w:w="416" w:type="pct"/>
            <w:vAlign w:val="center"/>
          </w:tcPr>
          <w:p w14:paraId="2313A89A" w14:textId="77777777" w:rsidR="00C02894" w:rsidRPr="00357D70" w:rsidRDefault="00C02894" w:rsidP="000466FD">
            <w:pPr>
              <w:adjustRightInd w:val="0"/>
              <w:rPr>
                <w:szCs w:val="21"/>
              </w:rPr>
            </w:pPr>
          </w:p>
        </w:tc>
        <w:tc>
          <w:tcPr>
            <w:tcW w:w="1113" w:type="pct"/>
            <w:vAlign w:val="center"/>
          </w:tcPr>
          <w:p w14:paraId="4437F3B0" w14:textId="77777777" w:rsidR="00C02894" w:rsidRPr="00357D70" w:rsidRDefault="00C02894" w:rsidP="000466FD">
            <w:pPr>
              <w:adjustRightInd w:val="0"/>
              <w:rPr>
                <w:szCs w:val="21"/>
              </w:rPr>
            </w:pPr>
          </w:p>
        </w:tc>
      </w:tr>
      <w:tr w:rsidR="00FF1D56" w:rsidRPr="00357D70" w14:paraId="72B95282" w14:textId="77777777" w:rsidTr="000466FD">
        <w:trPr>
          <w:trHeight w:val="340"/>
          <w:jc w:val="center"/>
        </w:trPr>
        <w:tc>
          <w:tcPr>
            <w:tcW w:w="409" w:type="pct"/>
          </w:tcPr>
          <w:p w14:paraId="747D57C0"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079C4ADA"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1F04877" w14:textId="77777777" w:rsidR="00C02894" w:rsidRPr="00357D70" w:rsidRDefault="00C02894" w:rsidP="000466FD">
            <w:pPr>
              <w:adjustRightInd w:val="0"/>
              <w:rPr>
                <w:szCs w:val="21"/>
              </w:rPr>
            </w:pPr>
            <w:r w:rsidRPr="00357D70">
              <w:rPr>
                <w:szCs w:val="21"/>
              </w:rPr>
              <w:t>整型或浮点的隐式转换是否缩小了基础类型的大小</w:t>
            </w:r>
          </w:p>
        </w:tc>
        <w:tc>
          <w:tcPr>
            <w:tcW w:w="332" w:type="pct"/>
            <w:vAlign w:val="center"/>
          </w:tcPr>
          <w:p w14:paraId="4A18CAB5" w14:textId="77777777" w:rsidR="00C02894" w:rsidRPr="00357D70" w:rsidRDefault="00C02894" w:rsidP="000466FD">
            <w:pPr>
              <w:adjustRightInd w:val="0"/>
              <w:rPr>
                <w:szCs w:val="21"/>
              </w:rPr>
            </w:pPr>
          </w:p>
        </w:tc>
        <w:tc>
          <w:tcPr>
            <w:tcW w:w="416" w:type="pct"/>
            <w:vAlign w:val="center"/>
          </w:tcPr>
          <w:p w14:paraId="3425548D" w14:textId="77777777" w:rsidR="00C02894" w:rsidRPr="00357D70" w:rsidRDefault="00C02894" w:rsidP="000466FD">
            <w:pPr>
              <w:adjustRightInd w:val="0"/>
              <w:rPr>
                <w:szCs w:val="21"/>
              </w:rPr>
            </w:pPr>
          </w:p>
        </w:tc>
        <w:tc>
          <w:tcPr>
            <w:tcW w:w="416" w:type="pct"/>
            <w:vAlign w:val="center"/>
          </w:tcPr>
          <w:p w14:paraId="1729740D" w14:textId="77777777" w:rsidR="00C02894" w:rsidRPr="00357D70" w:rsidRDefault="00C02894" w:rsidP="000466FD">
            <w:pPr>
              <w:adjustRightInd w:val="0"/>
              <w:rPr>
                <w:szCs w:val="21"/>
              </w:rPr>
            </w:pPr>
          </w:p>
        </w:tc>
        <w:tc>
          <w:tcPr>
            <w:tcW w:w="1113" w:type="pct"/>
            <w:vAlign w:val="center"/>
          </w:tcPr>
          <w:p w14:paraId="2C55CD7F" w14:textId="77777777" w:rsidR="00C02894" w:rsidRPr="00357D70" w:rsidRDefault="00C02894" w:rsidP="000466FD">
            <w:pPr>
              <w:adjustRightInd w:val="0"/>
              <w:rPr>
                <w:szCs w:val="21"/>
              </w:rPr>
            </w:pPr>
          </w:p>
        </w:tc>
      </w:tr>
      <w:tr w:rsidR="00FF1D56" w:rsidRPr="00357D70" w14:paraId="1A5D3CA7" w14:textId="77777777" w:rsidTr="000466FD">
        <w:trPr>
          <w:trHeight w:val="340"/>
          <w:jc w:val="center"/>
        </w:trPr>
        <w:tc>
          <w:tcPr>
            <w:tcW w:w="409" w:type="pct"/>
          </w:tcPr>
          <w:p w14:paraId="4A9F291B"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56F8CF98"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2240CB71" w14:textId="77777777" w:rsidR="00C02894" w:rsidRPr="00357D70" w:rsidRDefault="00C02894" w:rsidP="000466FD">
            <w:pPr>
              <w:adjustRightInd w:val="0"/>
              <w:rPr>
                <w:szCs w:val="21"/>
              </w:rPr>
            </w:pPr>
            <w:r w:rsidRPr="00357D70">
              <w:rPr>
                <w:szCs w:val="21"/>
              </w:rPr>
              <w:t>指针变量赋予非指针变量时是否进行了强制转换</w:t>
            </w:r>
          </w:p>
        </w:tc>
        <w:tc>
          <w:tcPr>
            <w:tcW w:w="332" w:type="pct"/>
            <w:vAlign w:val="center"/>
          </w:tcPr>
          <w:p w14:paraId="2AC983FF" w14:textId="77777777" w:rsidR="00C02894" w:rsidRPr="00357D70" w:rsidRDefault="00C02894" w:rsidP="000466FD">
            <w:pPr>
              <w:adjustRightInd w:val="0"/>
              <w:rPr>
                <w:szCs w:val="21"/>
              </w:rPr>
            </w:pPr>
          </w:p>
        </w:tc>
        <w:tc>
          <w:tcPr>
            <w:tcW w:w="416" w:type="pct"/>
            <w:vAlign w:val="center"/>
          </w:tcPr>
          <w:p w14:paraId="0FD98E3A" w14:textId="77777777" w:rsidR="00C02894" w:rsidRPr="00357D70" w:rsidRDefault="00C02894" w:rsidP="000466FD">
            <w:pPr>
              <w:adjustRightInd w:val="0"/>
              <w:rPr>
                <w:szCs w:val="21"/>
              </w:rPr>
            </w:pPr>
          </w:p>
        </w:tc>
        <w:tc>
          <w:tcPr>
            <w:tcW w:w="416" w:type="pct"/>
            <w:vAlign w:val="center"/>
          </w:tcPr>
          <w:p w14:paraId="28321094" w14:textId="77777777" w:rsidR="00C02894" w:rsidRPr="00357D70" w:rsidRDefault="00C02894" w:rsidP="000466FD">
            <w:pPr>
              <w:adjustRightInd w:val="0"/>
              <w:rPr>
                <w:szCs w:val="21"/>
              </w:rPr>
            </w:pPr>
          </w:p>
        </w:tc>
        <w:tc>
          <w:tcPr>
            <w:tcW w:w="1113" w:type="pct"/>
            <w:vAlign w:val="center"/>
          </w:tcPr>
          <w:p w14:paraId="23B2B883" w14:textId="77777777" w:rsidR="00C02894" w:rsidRPr="00357D70" w:rsidRDefault="00C02894" w:rsidP="000466FD">
            <w:pPr>
              <w:adjustRightInd w:val="0"/>
              <w:rPr>
                <w:szCs w:val="21"/>
              </w:rPr>
            </w:pPr>
          </w:p>
        </w:tc>
      </w:tr>
      <w:tr w:rsidR="00FF1D56" w:rsidRPr="00357D70" w14:paraId="261109F0" w14:textId="77777777" w:rsidTr="000466FD">
        <w:trPr>
          <w:trHeight w:val="340"/>
          <w:jc w:val="center"/>
        </w:trPr>
        <w:tc>
          <w:tcPr>
            <w:tcW w:w="409" w:type="pct"/>
          </w:tcPr>
          <w:p w14:paraId="05EC9BF4"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127857A"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44388F1C" w14:textId="77777777" w:rsidR="00C02894" w:rsidRPr="00357D70" w:rsidRDefault="00C02894" w:rsidP="000466FD">
            <w:pPr>
              <w:adjustRightInd w:val="0"/>
              <w:rPr>
                <w:szCs w:val="21"/>
              </w:rPr>
            </w:pPr>
            <w:r w:rsidRPr="00357D70">
              <w:rPr>
                <w:szCs w:val="21"/>
              </w:rPr>
              <w:t>是否使用无实质作用的类型转换</w:t>
            </w:r>
          </w:p>
        </w:tc>
        <w:tc>
          <w:tcPr>
            <w:tcW w:w="332" w:type="pct"/>
            <w:vAlign w:val="center"/>
          </w:tcPr>
          <w:p w14:paraId="48D6ED54" w14:textId="77777777" w:rsidR="00C02894" w:rsidRPr="00357D70" w:rsidRDefault="00C02894" w:rsidP="000466FD">
            <w:pPr>
              <w:adjustRightInd w:val="0"/>
              <w:rPr>
                <w:szCs w:val="21"/>
              </w:rPr>
            </w:pPr>
          </w:p>
        </w:tc>
        <w:tc>
          <w:tcPr>
            <w:tcW w:w="416" w:type="pct"/>
            <w:vAlign w:val="center"/>
          </w:tcPr>
          <w:p w14:paraId="785B8648" w14:textId="77777777" w:rsidR="00C02894" w:rsidRPr="00357D70" w:rsidRDefault="00C02894" w:rsidP="000466FD">
            <w:pPr>
              <w:adjustRightInd w:val="0"/>
              <w:rPr>
                <w:szCs w:val="21"/>
              </w:rPr>
            </w:pPr>
          </w:p>
        </w:tc>
        <w:tc>
          <w:tcPr>
            <w:tcW w:w="416" w:type="pct"/>
            <w:vAlign w:val="center"/>
          </w:tcPr>
          <w:p w14:paraId="6A3B5F08" w14:textId="77777777" w:rsidR="00C02894" w:rsidRPr="00357D70" w:rsidRDefault="00C02894" w:rsidP="000466FD">
            <w:pPr>
              <w:adjustRightInd w:val="0"/>
              <w:rPr>
                <w:szCs w:val="21"/>
              </w:rPr>
            </w:pPr>
          </w:p>
        </w:tc>
        <w:tc>
          <w:tcPr>
            <w:tcW w:w="1113" w:type="pct"/>
            <w:vAlign w:val="center"/>
          </w:tcPr>
          <w:p w14:paraId="02B99EE3" w14:textId="77777777" w:rsidR="00C02894" w:rsidRPr="00357D70" w:rsidRDefault="00C02894" w:rsidP="000466FD">
            <w:pPr>
              <w:adjustRightInd w:val="0"/>
              <w:rPr>
                <w:szCs w:val="21"/>
              </w:rPr>
            </w:pPr>
          </w:p>
        </w:tc>
      </w:tr>
      <w:tr w:rsidR="00FF1D56" w:rsidRPr="00357D70" w14:paraId="160F6261" w14:textId="77777777" w:rsidTr="000466FD">
        <w:trPr>
          <w:trHeight w:val="340"/>
          <w:jc w:val="center"/>
        </w:trPr>
        <w:tc>
          <w:tcPr>
            <w:tcW w:w="409" w:type="pct"/>
          </w:tcPr>
          <w:p w14:paraId="76B6FAC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64BEA24A"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比较判断</w:t>
            </w:r>
          </w:p>
        </w:tc>
        <w:tc>
          <w:tcPr>
            <w:tcW w:w="1994" w:type="pct"/>
            <w:vAlign w:val="center"/>
          </w:tcPr>
          <w:p w14:paraId="0064EB8B" w14:textId="77777777" w:rsidR="00C02894" w:rsidRPr="00357D70" w:rsidRDefault="00C02894" w:rsidP="000466FD">
            <w:pPr>
              <w:adjustRightInd w:val="0"/>
              <w:rPr>
                <w:szCs w:val="21"/>
              </w:rPr>
            </w:pPr>
            <w:r w:rsidRPr="00357D70">
              <w:rPr>
                <w:szCs w:val="21"/>
              </w:rPr>
              <w:t>是否进行了浮点相等比较（不能进行浮点相等比较，也不能与</w:t>
            </w:r>
            <w:r w:rsidRPr="00357D70">
              <w:rPr>
                <w:szCs w:val="21"/>
              </w:rPr>
              <w:t>0</w:t>
            </w:r>
            <w:r w:rsidRPr="00357D70">
              <w:rPr>
                <w:szCs w:val="21"/>
              </w:rPr>
              <w:t>值进行相等比较，包括不等于的比较，只能进行大于小于的比较）</w:t>
            </w:r>
          </w:p>
        </w:tc>
        <w:tc>
          <w:tcPr>
            <w:tcW w:w="332" w:type="pct"/>
            <w:vAlign w:val="center"/>
          </w:tcPr>
          <w:p w14:paraId="3AACF43C" w14:textId="77777777" w:rsidR="00C02894" w:rsidRPr="00357D70" w:rsidRDefault="00C02894" w:rsidP="000466FD">
            <w:pPr>
              <w:adjustRightInd w:val="0"/>
              <w:rPr>
                <w:szCs w:val="21"/>
              </w:rPr>
            </w:pPr>
          </w:p>
        </w:tc>
        <w:tc>
          <w:tcPr>
            <w:tcW w:w="416" w:type="pct"/>
            <w:vAlign w:val="center"/>
          </w:tcPr>
          <w:p w14:paraId="1822793E" w14:textId="77777777" w:rsidR="00C02894" w:rsidRPr="00357D70" w:rsidRDefault="00C02894" w:rsidP="000466FD">
            <w:pPr>
              <w:adjustRightInd w:val="0"/>
              <w:rPr>
                <w:szCs w:val="21"/>
              </w:rPr>
            </w:pPr>
          </w:p>
        </w:tc>
        <w:tc>
          <w:tcPr>
            <w:tcW w:w="416" w:type="pct"/>
            <w:vAlign w:val="center"/>
          </w:tcPr>
          <w:p w14:paraId="7D920068" w14:textId="77777777" w:rsidR="00C02894" w:rsidRPr="00357D70" w:rsidRDefault="00C02894" w:rsidP="000466FD">
            <w:pPr>
              <w:adjustRightInd w:val="0"/>
              <w:rPr>
                <w:szCs w:val="21"/>
              </w:rPr>
            </w:pPr>
          </w:p>
        </w:tc>
        <w:tc>
          <w:tcPr>
            <w:tcW w:w="1113" w:type="pct"/>
            <w:vAlign w:val="center"/>
          </w:tcPr>
          <w:p w14:paraId="6526A185" w14:textId="77777777" w:rsidR="00C02894" w:rsidRPr="00357D70" w:rsidRDefault="00C02894" w:rsidP="000466FD">
            <w:pPr>
              <w:adjustRightInd w:val="0"/>
              <w:rPr>
                <w:szCs w:val="21"/>
              </w:rPr>
            </w:pPr>
          </w:p>
        </w:tc>
      </w:tr>
      <w:tr w:rsidR="00FF1D56" w:rsidRPr="00357D70" w14:paraId="306FF79B" w14:textId="77777777" w:rsidTr="000466FD">
        <w:trPr>
          <w:trHeight w:val="340"/>
          <w:jc w:val="center"/>
        </w:trPr>
        <w:tc>
          <w:tcPr>
            <w:tcW w:w="409" w:type="pct"/>
          </w:tcPr>
          <w:p w14:paraId="673DEEC4"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DFDB2A3"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8BB0477" w14:textId="77777777" w:rsidR="00C02894" w:rsidRPr="00357D70" w:rsidRDefault="00C02894" w:rsidP="000466FD">
            <w:pPr>
              <w:adjustRightInd w:val="0"/>
              <w:rPr>
                <w:szCs w:val="21"/>
              </w:rPr>
            </w:pPr>
            <w:r w:rsidRPr="00357D70">
              <w:rPr>
                <w:szCs w:val="21"/>
              </w:rPr>
              <w:t>是否对无符号数进行大于或等于零或小于零的比较</w:t>
            </w:r>
          </w:p>
        </w:tc>
        <w:tc>
          <w:tcPr>
            <w:tcW w:w="332" w:type="pct"/>
            <w:vAlign w:val="center"/>
          </w:tcPr>
          <w:p w14:paraId="59A6F643" w14:textId="77777777" w:rsidR="00C02894" w:rsidRPr="00357D70" w:rsidRDefault="00C02894" w:rsidP="000466FD">
            <w:pPr>
              <w:adjustRightInd w:val="0"/>
              <w:rPr>
                <w:szCs w:val="21"/>
              </w:rPr>
            </w:pPr>
          </w:p>
        </w:tc>
        <w:tc>
          <w:tcPr>
            <w:tcW w:w="416" w:type="pct"/>
            <w:vAlign w:val="center"/>
          </w:tcPr>
          <w:p w14:paraId="7542488B" w14:textId="77777777" w:rsidR="00C02894" w:rsidRPr="00357D70" w:rsidRDefault="00C02894" w:rsidP="000466FD">
            <w:pPr>
              <w:adjustRightInd w:val="0"/>
              <w:rPr>
                <w:szCs w:val="21"/>
              </w:rPr>
            </w:pPr>
          </w:p>
        </w:tc>
        <w:tc>
          <w:tcPr>
            <w:tcW w:w="416" w:type="pct"/>
            <w:vAlign w:val="center"/>
          </w:tcPr>
          <w:p w14:paraId="0AE60565" w14:textId="77777777" w:rsidR="00C02894" w:rsidRPr="00357D70" w:rsidRDefault="00C02894" w:rsidP="000466FD">
            <w:pPr>
              <w:adjustRightInd w:val="0"/>
              <w:rPr>
                <w:szCs w:val="21"/>
              </w:rPr>
            </w:pPr>
          </w:p>
        </w:tc>
        <w:tc>
          <w:tcPr>
            <w:tcW w:w="1113" w:type="pct"/>
            <w:vAlign w:val="center"/>
          </w:tcPr>
          <w:p w14:paraId="3569A1C6" w14:textId="77777777" w:rsidR="00C02894" w:rsidRPr="00357D70" w:rsidRDefault="00C02894" w:rsidP="000466FD">
            <w:pPr>
              <w:adjustRightInd w:val="0"/>
              <w:rPr>
                <w:szCs w:val="21"/>
              </w:rPr>
            </w:pPr>
          </w:p>
        </w:tc>
      </w:tr>
      <w:tr w:rsidR="00FF1D56" w:rsidRPr="00357D70" w14:paraId="0A3DFA72" w14:textId="77777777" w:rsidTr="000466FD">
        <w:trPr>
          <w:trHeight w:val="340"/>
          <w:jc w:val="center"/>
        </w:trPr>
        <w:tc>
          <w:tcPr>
            <w:tcW w:w="409" w:type="pct"/>
          </w:tcPr>
          <w:p w14:paraId="527AC482"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AD188D7"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37B833C" w14:textId="77777777" w:rsidR="00C02894" w:rsidRPr="00357D70" w:rsidRDefault="00C02894" w:rsidP="000466FD">
            <w:pPr>
              <w:adjustRightInd w:val="0"/>
              <w:rPr>
                <w:szCs w:val="21"/>
              </w:rPr>
            </w:pPr>
            <w:r w:rsidRPr="00357D70">
              <w:rPr>
                <w:szCs w:val="21"/>
              </w:rPr>
              <w:t>变量有效性判断时范围是否与文档一致</w:t>
            </w:r>
          </w:p>
        </w:tc>
        <w:tc>
          <w:tcPr>
            <w:tcW w:w="332" w:type="pct"/>
            <w:vAlign w:val="center"/>
          </w:tcPr>
          <w:p w14:paraId="14667A8D" w14:textId="77777777" w:rsidR="00C02894" w:rsidRPr="00357D70" w:rsidRDefault="00C02894" w:rsidP="000466FD">
            <w:pPr>
              <w:adjustRightInd w:val="0"/>
              <w:rPr>
                <w:szCs w:val="21"/>
              </w:rPr>
            </w:pPr>
          </w:p>
        </w:tc>
        <w:tc>
          <w:tcPr>
            <w:tcW w:w="416" w:type="pct"/>
            <w:vAlign w:val="center"/>
          </w:tcPr>
          <w:p w14:paraId="3A784053" w14:textId="77777777" w:rsidR="00C02894" w:rsidRPr="00357D70" w:rsidRDefault="00C02894" w:rsidP="000466FD">
            <w:pPr>
              <w:adjustRightInd w:val="0"/>
              <w:rPr>
                <w:szCs w:val="21"/>
              </w:rPr>
            </w:pPr>
          </w:p>
        </w:tc>
        <w:tc>
          <w:tcPr>
            <w:tcW w:w="416" w:type="pct"/>
            <w:vAlign w:val="center"/>
          </w:tcPr>
          <w:p w14:paraId="32488679" w14:textId="77777777" w:rsidR="00C02894" w:rsidRPr="00357D70" w:rsidRDefault="00C02894" w:rsidP="000466FD">
            <w:pPr>
              <w:adjustRightInd w:val="0"/>
              <w:rPr>
                <w:szCs w:val="21"/>
              </w:rPr>
            </w:pPr>
          </w:p>
        </w:tc>
        <w:tc>
          <w:tcPr>
            <w:tcW w:w="1113" w:type="pct"/>
            <w:vAlign w:val="center"/>
          </w:tcPr>
          <w:p w14:paraId="235B8D07" w14:textId="77777777" w:rsidR="00C02894" w:rsidRPr="00357D70" w:rsidRDefault="00C02894" w:rsidP="000466FD">
            <w:pPr>
              <w:adjustRightInd w:val="0"/>
              <w:rPr>
                <w:szCs w:val="21"/>
              </w:rPr>
            </w:pPr>
          </w:p>
        </w:tc>
      </w:tr>
      <w:tr w:rsidR="00FF1D56" w:rsidRPr="00357D70" w14:paraId="25C2A6BB" w14:textId="77777777" w:rsidTr="000466FD">
        <w:trPr>
          <w:trHeight w:val="340"/>
          <w:jc w:val="center"/>
        </w:trPr>
        <w:tc>
          <w:tcPr>
            <w:tcW w:w="409" w:type="pct"/>
          </w:tcPr>
          <w:p w14:paraId="06BDA409"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44A9EB9"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2DB7F48D" w14:textId="77777777" w:rsidR="00C02894" w:rsidRPr="00357D70" w:rsidRDefault="00C02894" w:rsidP="000466FD">
            <w:pPr>
              <w:adjustRightInd w:val="0"/>
              <w:rPr>
                <w:szCs w:val="21"/>
              </w:rPr>
            </w:pPr>
            <w:r w:rsidRPr="00357D70">
              <w:rPr>
                <w:szCs w:val="21"/>
              </w:rPr>
              <w:t>是否使用指针进行大于或小于的逻辑比较</w:t>
            </w:r>
          </w:p>
        </w:tc>
        <w:tc>
          <w:tcPr>
            <w:tcW w:w="332" w:type="pct"/>
            <w:vAlign w:val="center"/>
          </w:tcPr>
          <w:p w14:paraId="052D9ACB" w14:textId="77777777" w:rsidR="00C02894" w:rsidRPr="00357D70" w:rsidRDefault="00C02894" w:rsidP="000466FD">
            <w:pPr>
              <w:adjustRightInd w:val="0"/>
              <w:rPr>
                <w:szCs w:val="21"/>
              </w:rPr>
            </w:pPr>
          </w:p>
        </w:tc>
        <w:tc>
          <w:tcPr>
            <w:tcW w:w="416" w:type="pct"/>
            <w:vAlign w:val="center"/>
          </w:tcPr>
          <w:p w14:paraId="419821DB" w14:textId="77777777" w:rsidR="00C02894" w:rsidRPr="00357D70" w:rsidRDefault="00C02894" w:rsidP="000466FD">
            <w:pPr>
              <w:adjustRightInd w:val="0"/>
              <w:rPr>
                <w:szCs w:val="21"/>
              </w:rPr>
            </w:pPr>
          </w:p>
        </w:tc>
        <w:tc>
          <w:tcPr>
            <w:tcW w:w="416" w:type="pct"/>
            <w:vAlign w:val="center"/>
          </w:tcPr>
          <w:p w14:paraId="0457ACAC" w14:textId="77777777" w:rsidR="00C02894" w:rsidRPr="00357D70" w:rsidRDefault="00C02894" w:rsidP="000466FD">
            <w:pPr>
              <w:adjustRightInd w:val="0"/>
              <w:rPr>
                <w:szCs w:val="21"/>
              </w:rPr>
            </w:pPr>
          </w:p>
        </w:tc>
        <w:tc>
          <w:tcPr>
            <w:tcW w:w="1113" w:type="pct"/>
            <w:vAlign w:val="center"/>
          </w:tcPr>
          <w:p w14:paraId="3287FB5B" w14:textId="77777777" w:rsidR="00C02894" w:rsidRPr="00357D70" w:rsidRDefault="00C02894" w:rsidP="000466FD">
            <w:pPr>
              <w:adjustRightInd w:val="0"/>
              <w:rPr>
                <w:szCs w:val="21"/>
              </w:rPr>
            </w:pPr>
          </w:p>
        </w:tc>
      </w:tr>
      <w:tr w:rsidR="00FF1D56" w:rsidRPr="00357D70" w14:paraId="68B57573" w14:textId="77777777" w:rsidTr="000466FD">
        <w:trPr>
          <w:trHeight w:val="340"/>
          <w:jc w:val="center"/>
        </w:trPr>
        <w:tc>
          <w:tcPr>
            <w:tcW w:w="409" w:type="pct"/>
          </w:tcPr>
          <w:p w14:paraId="3783112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3A35C801"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数学运算</w:t>
            </w:r>
          </w:p>
        </w:tc>
        <w:tc>
          <w:tcPr>
            <w:tcW w:w="1994" w:type="pct"/>
            <w:vAlign w:val="center"/>
          </w:tcPr>
          <w:p w14:paraId="3C46A91A" w14:textId="77777777" w:rsidR="00C02894" w:rsidRPr="00357D70" w:rsidRDefault="00C02894" w:rsidP="000466FD">
            <w:pPr>
              <w:adjustRightInd w:val="0"/>
              <w:rPr>
                <w:szCs w:val="21"/>
              </w:rPr>
            </w:pPr>
            <w:r w:rsidRPr="00357D70">
              <w:rPr>
                <w:szCs w:val="21"/>
              </w:rPr>
              <w:t>选择的运算符合理吗？运算符的优先结合次序正确吗？</w:t>
            </w:r>
          </w:p>
        </w:tc>
        <w:tc>
          <w:tcPr>
            <w:tcW w:w="332" w:type="pct"/>
            <w:vAlign w:val="center"/>
          </w:tcPr>
          <w:p w14:paraId="7DD22302" w14:textId="77777777" w:rsidR="00C02894" w:rsidRPr="00357D70" w:rsidRDefault="00C02894" w:rsidP="000466FD">
            <w:pPr>
              <w:adjustRightInd w:val="0"/>
              <w:rPr>
                <w:szCs w:val="21"/>
              </w:rPr>
            </w:pPr>
          </w:p>
        </w:tc>
        <w:tc>
          <w:tcPr>
            <w:tcW w:w="416" w:type="pct"/>
            <w:vAlign w:val="center"/>
          </w:tcPr>
          <w:p w14:paraId="0195F865" w14:textId="77777777" w:rsidR="00C02894" w:rsidRPr="00357D70" w:rsidRDefault="00C02894" w:rsidP="000466FD">
            <w:pPr>
              <w:adjustRightInd w:val="0"/>
              <w:rPr>
                <w:szCs w:val="21"/>
              </w:rPr>
            </w:pPr>
          </w:p>
        </w:tc>
        <w:tc>
          <w:tcPr>
            <w:tcW w:w="416" w:type="pct"/>
            <w:vAlign w:val="center"/>
          </w:tcPr>
          <w:p w14:paraId="7166E71F" w14:textId="77777777" w:rsidR="00C02894" w:rsidRPr="00357D70" w:rsidRDefault="00C02894" w:rsidP="000466FD">
            <w:pPr>
              <w:adjustRightInd w:val="0"/>
              <w:rPr>
                <w:szCs w:val="21"/>
              </w:rPr>
            </w:pPr>
          </w:p>
        </w:tc>
        <w:tc>
          <w:tcPr>
            <w:tcW w:w="1113" w:type="pct"/>
            <w:vAlign w:val="center"/>
          </w:tcPr>
          <w:p w14:paraId="13BD8574" w14:textId="77777777" w:rsidR="00C02894" w:rsidRPr="00357D70" w:rsidRDefault="00C02894" w:rsidP="000466FD">
            <w:pPr>
              <w:adjustRightInd w:val="0"/>
              <w:rPr>
                <w:szCs w:val="21"/>
              </w:rPr>
            </w:pPr>
          </w:p>
        </w:tc>
      </w:tr>
      <w:tr w:rsidR="00FF1D56" w:rsidRPr="00357D70" w14:paraId="7D7D59C2" w14:textId="77777777" w:rsidTr="000466FD">
        <w:trPr>
          <w:trHeight w:val="340"/>
          <w:jc w:val="center"/>
        </w:trPr>
        <w:tc>
          <w:tcPr>
            <w:tcW w:w="409" w:type="pct"/>
          </w:tcPr>
          <w:p w14:paraId="1467B37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95CAB47"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2323B4D6" w14:textId="77777777" w:rsidR="00C02894" w:rsidRPr="00357D70" w:rsidRDefault="00C02894" w:rsidP="000466FD">
            <w:pPr>
              <w:adjustRightInd w:val="0"/>
              <w:rPr>
                <w:szCs w:val="21"/>
              </w:rPr>
            </w:pPr>
            <w:r w:rsidRPr="00357D70">
              <w:rPr>
                <w:szCs w:val="21"/>
              </w:rPr>
              <w:t>应对运算中可能存在的数据溢出（如除数为零、大数相加减乘除、数据连续加、数据连续减、根号下为负数等）情况进行处理</w:t>
            </w:r>
          </w:p>
        </w:tc>
        <w:tc>
          <w:tcPr>
            <w:tcW w:w="332" w:type="pct"/>
            <w:vAlign w:val="center"/>
          </w:tcPr>
          <w:p w14:paraId="2BDD3AC1" w14:textId="77777777" w:rsidR="00C02894" w:rsidRPr="00357D70" w:rsidRDefault="00C02894" w:rsidP="000466FD">
            <w:pPr>
              <w:adjustRightInd w:val="0"/>
              <w:rPr>
                <w:szCs w:val="21"/>
              </w:rPr>
            </w:pPr>
          </w:p>
        </w:tc>
        <w:tc>
          <w:tcPr>
            <w:tcW w:w="416" w:type="pct"/>
            <w:vAlign w:val="center"/>
          </w:tcPr>
          <w:p w14:paraId="6123BCC0" w14:textId="77777777" w:rsidR="00C02894" w:rsidRPr="00357D70" w:rsidRDefault="00C02894" w:rsidP="000466FD">
            <w:pPr>
              <w:adjustRightInd w:val="0"/>
              <w:rPr>
                <w:szCs w:val="21"/>
              </w:rPr>
            </w:pPr>
          </w:p>
        </w:tc>
        <w:tc>
          <w:tcPr>
            <w:tcW w:w="416" w:type="pct"/>
            <w:vAlign w:val="center"/>
          </w:tcPr>
          <w:p w14:paraId="330D0C42" w14:textId="77777777" w:rsidR="00C02894" w:rsidRPr="00357D70" w:rsidRDefault="00C02894" w:rsidP="000466FD">
            <w:pPr>
              <w:adjustRightInd w:val="0"/>
              <w:rPr>
                <w:szCs w:val="21"/>
              </w:rPr>
            </w:pPr>
          </w:p>
        </w:tc>
        <w:tc>
          <w:tcPr>
            <w:tcW w:w="1113" w:type="pct"/>
            <w:vAlign w:val="center"/>
          </w:tcPr>
          <w:p w14:paraId="169C1925" w14:textId="77777777" w:rsidR="00C02894" w:rsidRPr="00357D70" w:rsidRDefault="00C02894" w:rsidP="000466FD">
            <w:pPr>
              <w:adjustRightInd w:val="0"/>
              <w:rPr>
                <w:szCs w:val="21"/>
              </w:rPr>
            </w:pPr>
          </w:p>
        </w:tc>
      </w:tr>
      <w:tr w:rsidR="00FF1D56" w:rsidRPr="00357D70" w14:paraId="28D3BE9E" w14:textId="77777777" w:rsidTr="000466FD">
        <w:trPr>
          <w:trHeight w:val="340"/>
          <w:jc w:val="center"/>
        </w:trPr>
        <w:tc>
          <w:tcPr>
            <w:tcW w:w="409" w:type="pct"/>
          </w:tcPr>
          <w:p w14:paraId="4CE965F4"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0F932DC"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320E701" w14:textId="77777777" w:rsidR="00C02894" w:rsidRPr="00357D70" w:rsidRDefault="00C02894" w:rsidP="000466FD">
            <w:pPr>
              <w:adjustRightInd w:val="0"/>
              <w:rPr>
                <w:szCs w:val="21"/>
              </w:rPr>
            </w:pPr>
            <w:r w:rsidRPr="00357D70">
              <w:rPr>
                <w:szCs w:val="21"/>
              </w:rPr>
              <w:t>是否将</w:t>
            </w:r>
            <w:r w:rsidRPr="00357D70">
              <w:rPr>
                <w:szCs w:val="21"/>
              </w:rPr>
              <w:t>bool</w:t>
            </w:r>
            <w:r w:rsidRPr="00357D70">
              <w:rPr>
                <w:szCs w:val="21"/>
              </w:rPr>
              <w:t>类型用做内置运算符的操作数？（除了</w:t>
            </w:r>
            <w:r w:rsidRPr="00357D70">
              <w:rPr>
                <w:szCs w:val="21"/>
              </w:rPr>
              <w:t>&amp;&amp;</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&amp;</w:t>
            </w:r>
            <w:r w:rsidRPr="00357D70">
              <w:rPr>
                <w:szCs w:val="21"/>
              </w:rPr>
              <w:t>和条件运算符）</w:t>
            </w:r>
          </w:p>
        </w:tc>
        <w:tc>
          <w:tcPr>
            <w:tcW w:w="332" w:type="pct"/>
            <w:vAlign w:val="center"/>
          </w:tcPr>
          <w:p w14:paraId="004AFD57" w14:textId="77777777" w:rsidR="00C02894" w:rsidRPr="00357D70" w:rsidRDefault="00C02894" w:rsidP="000466FD">
            <w:pPr>
              <w:adjustRightInd w:val="0"/>
              <w:rPr>
                <w:szCs w:val="21"/>
              </w:rPr>
            </w:pPr>
          </w:p>
        </w:tc>
        <w:tc>
          <w:tcPr>
            <w:tcW w:w="416" w:type="pct"/>
            <w:vAlign w:val="center"/>
          </w:tcPr>
          <w:p w14:paraId="57E59C44" w14:textId="77777777" w:rsidR="00C02894" w:rsidRPr="00357D70" w:rsidRDefault="00C02894" w:rsidP="000466FD">
            <w:pPr>
              <w:adjustRightInd w:val="0"/>
              <w:rPr>
                <w:szCs w:val="21"/>
              </w:rPr>
            </w:pPr>
          </w:p>
        </w:tc>
        <w:tc>
          <w:tcPr>
            <w:tcW w:w="416" w:type="pct"/>
            <w:vAlign w:val="center"/>
          </w:tcPr>
          <w:p w14:paraId="1EA8B63F" w14:textId="77777777" w:rsidR="00C02894" w:rsidRPr="00357D70" w:rsidRDefault="00C02894" w:rsidP="000466FD">
            <w:pPr>
              <w:adjustRightInd w:val="0"/>
              <w:rPr>
                <w:szCs w:val="21"/>
              </w:rPr>
            </w:pPr>
          </w:p>
        </w:tc>
        <w:tc>
          <w:tcPr>
            <w:tcW w:w="1113" w:type="pct"/>
            <w:vAlign w:val="center"/>
          </w:tcPr>
          <w:p w14:paraId="49645312" w14:textId="77777777" w:rsidR="00C02894" w:rsidRPr="00357D70" w:rsidRDefault="00C02894" w:rsidP="000466FD">
            <w:pPr>
              <w:adjustRightInd w:val="0"/>
              <w:rPr>
                <w:szCs w:val="21"/>
              </w:rPr>
            </w:pPr>
          </w:p>
        </w:tc>
      </w:tr>
      <w:tr w:rsidR="00FF1D56" w:rsidRPr="00357D70" w14:paraId="1CB0121B" w14:textId="77777777" w:rsidTr="000466FD">
        <w:trPr>
          <w:trHeight w:val="340"/>
          <w:jc w:val="center"/>
        </w:trPr>
        <w:tc>
          <w:tcPr>
            <w:tcW w:w="409" w:type="pct"/>
          </w:tcPr>
          <w:p w14:paraId="5E448E82"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071C0CA3"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5A1D82E9" w14:textId="77777777" w:rsidR="00C02894" w:rsidRPr="00357D70" w:rsidRDefault="00C02894" w:rsidP="000466FD">
            <w:pPr>
              <w:adjustRightInd w:val="0"/>
              <w:rPr>
                <w:szCs w:val="21"/>
              </w:rPr>
            </w:pPr>
            <w:r w:rsidRPr="00357D70">
              <w:rPr>
                <w:szCs w:val="21"/>
              </w:rPr>
              <w:t>是否将</w:t>
            </w:r>
            <w:r w:rsidRPr="00357D70">
              <w:rPr>
                <w:szCs w:val="21"/>
              </w:rPr>
              <w:t>enum</w:t>
            </w:r>
            <w:r w:rsidRPr="00357D70">
              <w:rPr>
                <w:szCs w:val="21"/>
              </w:rPr>
              <w:t>类型用作内置运算符的操作数？（除了</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&amp;</w:t>
            </w:r>
            <w:r w:rsidRPr="00357D70">
              <w:rPr>
                <w:szCs w:val="21"/>
              </w:rPr>
              <w:t>、</w:t>
            </w:r>
            <w:r w:rsidRPr="00357D70">
              <w:rPr>
                <w:szCs w:val="21"/>
              </w:rPr>
              <w:t>&lt;</w:t>
            </w:r>
            <w:r w:rsidRPr="00357D70">
              <w:rPr>
                <w:szCs w:val="21"/>
              </w:rPr>
              <w:t>、</w:t>
            </w:r>
            <w:r w:rsidRPr="00357D70">
              <w:rPr>
                <w:szCs w:val="21"/>
              </w:rPr>
              <w:t>&lt;-</w:t>
            </w:r>
            <w:r w:rsidRPr="00357D70">
              <w:rPr>
                <w:szCs w:val="21"/>
              </w:rPr>
              <w:t>、</w:t>
            </w:r>
            <w:r w:rsidRPr="00357D70">
              <w:rPr>
                <w:szCs w:val="21"/>
              </w:rPr>
              <w:t>&gt;</w:t>
            </w:r>
            <w:r w:rsidRPr="00357D70">
              <w:rPr>
                <w:szCs w:val="21"/>
              </w:rPr>
              <w:t>、</w:t>
            </w:r>
            <w:r w:rsidRPr="00357D70">
              <w:rPr>
                <w:szCs w:val="21"/>
              </w:rPr>
              <w:t>-&gt;</w:t>
            </w:r>
            <w:r w:rsidRPr="00357D70">
              <w:rPr>
                <w:szCs w:val="21"/>
              </w:rPr>
              <w:t>运算符）</w:t>
            </w:r>
          </w:p>
        </w:tc>
        <w:tc>
          <w:tcPr>
            <w:tcW w:w="332" w:type="pct"/>
            <w:vAlign w:val="center"/>
          </w:tcPr>
          <w:p w14:paraId="3933F93D" w14:textId="77777777" w:rsidR="00C02894" w:rsidRPr="00357D70" w:rsidRDefault="00C02894" w:rsidP="000466FD">
            <w:pPr>
              <w:adjustRightInd w:val="0"/>
              <w:rPr>
                <w:szCs w:val="21"/>
              </w:rPr>
            </w:pPr>
          </w:p>
        </w:tc>
        <w:tc>
          <w:tcPr>
            <w:tcW w:w="416" w:type="pct"/>
            <w:vAlign w:val="center"/>
          </w:tcPr>
          <w:p w14:paraId="19ED75C6" w14:textId="77777777" w:rsidR="00C02894" w:rsidRPr="00357D70" w:rsidRDefault="00C02894" w:rsidP="000466FD">
            <w:pPr>
              <w:adjustRightInd w:val="0"/>
              <w:rPr>
                <w:szCs w:val="21"/>
              </w:rPr>
            </w:pPr>
          </w:p>
        </w:tc>
        <w:tc>
          <w:tcPr>
            <w:tcW w:w="416" w:type="pct"/>
            <w:vAlign w:val="center"/>
          </w:tcPr>
          <w:p w14:paraId="45CBF3E3" w14:textId="77777777" w:rsidR="00C02894" w:rsidRPr="00357D70" w:rsidRDefault="00C02894" w:rsidP="000466FD">
            <w:pPr>
              <w:adjustRightInd w:val="0"/>
              <w:rPr>
                <w:szCs w:val="21"/>
              </w:rPr>
            </w:pPr>
          </w:p>
        </w:tc>
        <w:tc>
          <w:tcPr>
            <w:tcW w:w="1113" w:type="pct"/>
            <w:vAlign w:val="center"/>
          </w:tcPr>
          <w:p w14:paraId="3C5825D4" w14:textId="77777777" w:rsidR="00C02894" w:rsidRPr="00357D70" w:rsidRDefault="00C02894" w:rsidP="000466FD">
            <w:pPr>
              <w:adjustRightInd w:val="0"/>
              <w:rPr>
                <w:szCs w:val="21"/>
              </w:rPr>
            </w:pPr>
          </w:p>
        </w:tc>
      </w:tr>
      <w:tr w:rsidR="00FF1D56" w:rsidRPr="00357D70" w14:paraId="692B7316" w14:textId="77777777" w:rsidTr="000466FD">
        <w:trPr>
          <w:trHeight w:val="340"/>
          <w:jc w:val="center"/>
        </w:trPr>
        <w:tc>
          <w:tcPr>
            <w:tcW w:w="409" w:type="pct"/>
          </w:tcPr>
          <w:p w14:paraId="29B3525A"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5F6B178B"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2A7308F6" w14:textId="77777777" w:rsidR="00C02894" w:rsidRPr="00357D70" w:rsidRDefault="00C02894" w:rsidP="000466FD">
            <w:pPr>
              <w:adjustRightInd w:val="0"/>
              <w:rPr>
                <w:szCs w:val="21"/>
              </w:rPr>
            </w:pPr>
            <w:r w:rsidRPr="00357D70">
              <w:rPr>
                <w:szCs w:val="21"/>
              </w:rPr>
              <w:t>运算符</w:t>
            </w:r>
            <w:r w:rsidRPr="00357D70">
              <w:rPr>
                <w:szCs w:val="21"/>
              </w:rPr>
              <w:t>!</w:t>
            </w:r>
            <w:r w:rsidRPr="00357D70">
              <w:rPr>
                <w:szCs w:val="21"/>
              </w:rPr>
              <w:t>、</w:t>
            </w:r>
            <w:r w:rsidRPr="00357D70">
              <w:rPr>
                <w:szCs w:val="21"/>
              </w:rPr>
              <w:t>&amp;&amp;</w:t>
            </w:r>
            <w:r w:rsidRPr="00357D70">
              <w:rPr>
                <w:szCs w:val="21"/>
              </w:rPr>
              <w:t>或</w:t>
            </w:r>
            <w:r w:rsidRPr="00357D70">
              <w:rPr>
                <w:szCs w:val="21"/>
              </w:rPr>
              <w:t>||</w:t>
            </w:r>
            <w:r w:rsidRPr="00357D70">
              <w:rPr>
                <w:szCs w:val="21"/>
              </w:rPr>
              <w:t>的每个操作数是否都是</w:t>
            </w:r>
            <w:r w:rsidRPr="00357D70">
              <w:rPr>
                <w:szCs w:val="21"/>
              </w:rPr>
              <w:t>bool</w:t>
            </w:r>
            <w:r w:rsidRPr="00357D70">
              <w:rPr>
                <w:szCs w:val="21"/>
              </w:rPr>
              <w:t>类型？</w:t>
            </w:r>
          </w:p>
        </w:tc>
        <w:tc>
          <w:tcPr>
            <w:tcW w:w="332" w:type="pct"/>
            <w:vAlign w:val="center"/>
          </w:tcPr>
          <w:p w14:paraId="1A2B9A90" w14:textId="77777777" w:rsidR="00C02894" w:rsidRPr="00357D70" w:rsidRDefault="00C02894" w:rsidP="000466FD">
            <w:pPr>
              <w:adjustRightInd w:val="0"/>
              <w:rPr>
                <w:szCs w:val="21"/>
              </w:rPr>
            </w:pPr>
          </w:p>
        </w:tc>
        <w:tc>
          <w:tcPr>
            <w:tcW w:w="416" w:type="pct"/>
            <w:vAlign w:val="center"/>
          </w:tcPr>
          <w:p w14:paraId="15D54DF2" w14:textId="77777777" w:rsidR="00C02894" w:rsidRPr="00357D70" w:rsidRDefault="00C02894" w:rsidP="000466FD">
            <w:pPr>
              <w:adjustRightInd w:val="0"/>
              <w:rPr>
                <w:szCs w:val="21"/>
              </w:rPr>
            </w:pPr>
          </w:p>
        </w:tc>
        <w:tc>
          <w:tcPr>
            <w:tcW w:w="416" w:type="pct"/>
            <w:vAlign w:val="center"/>
          </w:tcPr>
          <w:p w14:paraId="331C0944" w14:textId="77777777" w:rsidR="00C02894" w:rsidRPr="00357D70" w:rsidRDefault="00C02894" w:rsidP="000466FD">
            <w:pPr>
              <w:adjustRightInd w:val="0"/>
              <w:rPr>
                <w:szCs w:val="21"/>
              </w:rPr>
            </w:pPr>
          </w:p>
        </w:tc>
        <w:tc>
          <w:tcPr>
            <w:tcW w:w="1113" w:type="pct"/>
            <w:vAlign w:val="center"/>
          </w:tcPr>
          <w:p w14:paraId="559C5310" w14:textId="77777777" w:rsidR="00C02894" w:rsidRPr="00357D70" w:rsidRDefault="00C02894" w:rsidP="000466FD">
            <w:pPr>
              <w:adjustRightInd w:val="0"/>
              <w:rPr>
                <w:szCs w:val="21"/>
              </w:rPr>
            </w:pPr>
          </w:p>
        </w:tc>
      </w:tr>
      <w:tr w:rsidR="00FF1D56" w:rsidRPr="00357D70" w14:paraId="663F3E0A" w14:textId="77777777" w:rsidTr="000466FD">
        <w:trPr>
          <w:trHeight w:val="340"/>
          <w:jc w:val="center"/>
        </w:trPr>
        <w:tc>
          <w:tcPr>
            <w:tcW w:w="409" w:type="pct"/>
          </w:tcPr>
          <w:p w14:paraId="42EB10DF"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EF31AD8"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5F59B685" w14:textId="77777777" w:rsidR="00C02894" w:rsidRPr="00357D70" w:rsidRDefault="00C02894" w:rsidP="000466FD">
            <w:pPr>
              <w:adjustRightInd w:val="0"/>
              <w:rPr>
                <w:szCs w:val="21"/>
              </w:rPr>
            </w:pPr>
            <w:r w:rsidRPr="00357D70">
              <w:rPr>
                <w:szCs w:val="21"/>
              </w:rPr>
              <w:t>对变量进行移位运算是否超出变量长度</w:t>
            </w:r>
          </w:p>
        </w:tc>
        <w:tc>
          <w:tcPr>
            <w:tcW w:w="332" w:type="pct"/>
            <w:vAlign w:val="center"/>
          </w:tcPr>
          <w:p w14:paraId="0FBBF54B" w14:textId="77777777" w:rsidR="00C02894" w:rsidRPr="00357D70" w:rsidRDefault="00C02894" w:rsidP="000466FD">
            <w:pPr>
              <w:adjustRightInd w:val="0"/>
              <w:rPr>
                <w:szCs w:val="21"/>
              </w:rPr>
            </w:pPr>
          </w:p>
        </w:tc>
        <w:tc>
          <w:tcPr>
            <w:tcW w:w="416" w:type="pct"/>
            <w:vAlign w:val="center"/>
          </w:tcPr>
          <w:p w14:paraId="38BE0414" w14:textId="77777777" w:rsidR="00C02894" w:rsidRPr="00357D70" w:rsidRDefault="00C02894" w:rsidP="000466FD">
            <w:pPr>
              <w:adjustRightInd w:val="0"/>
              <w:rPr>
                <w:szCs w:val="21"/>
              </w:rPr>
            </w:pPr>
          </w:p>
        </w:tc>
        <w:tc>
          <w:tcPr>
            <w:tcW w:w="416" w:type="pct"/>
            <w:vAlign w:val="center"/>
          </w:tcPr>
          <w:p w14:paraId="6CAF5831" w14:textId="77777777" w:rsidR="00C02894" w:rsidRPr="00357D70" w:rsidRDefault="00C02894" w:rsidP="000466FD">
            <w:pPr>
              <w:adjustRightInd w:val="0"/>
              <w:rPr>
                <w:szCs w:val="21"/>
              </w:rPr>
            </w:pPr>
          </w:p>
        </w:tc>
        <w:tc>
          <w:tcPr>
            <w:tcW w:w="1113" w:type="pct"/>
            <w:vAlign w:val="center"/>
          </w:tcPr>
          <w:p w14:paraId="1DD74358" w14:textId="77777777" w:rsidR="00C02894" w:rsidRPr="00357D70" w:rsidRDefault="00C02894" w:rsidP="000466FD">
            <w:pPr>
              <w:adjustRightInd w:val="0"/>
              <w:rPr>
                <w:szCs w:val="21"/>
              </w:rPr>
            </w:pPr>
          </w:p>
        </w:tc>
      </w:tr>
      <w:tr w:rsidR="00FF1D56" w:rsidRPr="00357D70" w14:paraId="22B8A033" w14:textId="77777777" w:rsidTr="000466FD">
        <w:trPr>
          <w:trHeight w:val="340"/>
          <w:jc w:val="center"/>
        </w:trPr>
        <w:tc>
          <w:tcPr>
            <w:tcW w:w="409" w:type="pct"/>
          </w:tcPr>
          <w:p w14:paraId="233BF2E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DE17522"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5D57798F" w14:textId="77777777" w:rsidR="00C02894" w:rsidRPr="00357D70" w:rsidRDefault="00C02894" w:rsidP="000466FD">
            <w:pPr>
              <w:adjustRightInd w:val="0"/>
              <w:rPr>
                <w:szCs w:val="21"/>
              </w:rPr>
            </w:pPr>
            <w:r w:rsidRPr="00357D70">
              <w:rPr>
                <w:szCs w:val="21"/>
              </w:rPr>
              <w:t>是否将越界整数赋给整型变量</w:t>
            </w:r>
          </w:p>
        </w:tc>
        <w:tc>
          <w:tcPr>
            <w:tcW w:w="332" w:type="pct"/>
            <w:vAlign w:val="center"/>
          </w:tcPr>
          <w:p w14:paraId="7FDF457A" w14:textId="77777777" w:rsidR="00C02894" w:rsidRPr="00357D70" w:rsidRDefault="00C02894" w:rsidP="000466FD">
            <w:pPr>
              <w:adjustRightInd w:val="0"/>
              <w:rPr>
                <w:szCs w:val="21"/>
              </w:rPr>
            </w:pPr>
          </w:p>
        </w:tc>
        <w:tc>
          <w:tcPr>
            <w:tcW w:w="416" w:type="pct"/>
            <w:vAlign w:val="center"/>
          </w:tcPr>
          <w:p w14:paraId="3379540E" w14:textId="77777777" w:rsidR="00C02894" w:rsidRPr="00357D70" w:rsidRDefault="00C02894" w:rsidP="000466FD">
            <w:pPr>
              <w:adjustRightInd w:val="0"/>
              <w:rPr>
                <w:szCs w:val="21"/>
              </w:rPr>
            </w:pPr>
          </w:p>
        </w:tc>
        <w:tc>
          <w:tcPr>
            <w:tcW w:w="416" w:type="pct"/>
            <w:vAlign w:val="center"/>
          </w:tcPr>
          <w:p w14:paraId="509A64F1" w14:textId="77777777" w:rsidR="00C02894" w:rsidRPr="00357D70" w:rsidRDefault="00C02894" w:rsidP="000466FD">
            <w:pPr>
              <w:adjustRightInd w:val="0"/>
              <w:rPr>
                <w:szCs w:val="21"/>
              </w:rPr>
            </w:pPr>
          </w:p>
        </w:tc>
        <w:tc>
          <w:tcPr>
            <w:tcW w:w="1113" w:type="pct"/>
            <w:vAlign w:val="center"/>
          </w:tcPr>
          <w:p w14:paraId="4E1F52CF" w14:textId="77777777" w:rsidR="00C02894" w:rsidRPr="00357D70" w:rsidRDefault="00C02894" w:rsidP="000466FD">
            <w:pPr>
              <w:adjustRightInd w:val="0"/>
              <w:rPr>
                <w:szCs w:val="21"/>
              </w:rPr>
            </w:pPr>
          </w:p>
        </w:tc>
      </w:tr>
      <w:tr w:rsidR="00FF1D56" w:rsidRPr="00357D70" w14:paraId="52759792" w14:textId="77777777" w:rsidTr="000466FD">
        <w:trPr>
          <w:trHeight w:val="340"/>
          <w:jc w:val="center"/>
        </w:trPr>
        <w:tc>
          <w:tcPr>
            <w:tcW w:w="409" w:type="pct"/>
          </w:tcPr>
          <w:p w14:paraId="1FE6859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99ED8A0"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0DE960DF" w14:textId="77777777" w:rsidR="00C02894" w:rsidRPr="00357D70" w:rsidRDefault="00C02894" w:rsidP="000466FD">
            <w:pPr>
              <w:adjustRightInd w:val="0"/>
              <w:rPr>
                <w:szCs w:val="21"/>
              </w:rPr>
            </w:pPr>
            <w:r w:rsidRPr="00357D70">
              <w:rPr>
                <w:szCs w:val="21"/>
              </w:rPr>
              <w:t>数组下标是否是大于等于零的整型数</w:t>
            </w:r>
          </w:p>
        </w:tc>
        <w:tc>
          <w:tcPr>
            <w:tcW w:w="332" w:type="pct"/>
            <w:vAlign w:val="center"/>
          </w:tcPr>
          <w:p w14:paraId="4D361052" w14:textId="77777777" w:rsidR="00C02894" w:rsidRPr="00357D70" w:rsidRDefault="00C02894" w:rsidP="000466FD">
            <w:pPr>
              <w:adjustRightInd w:val="0"/>
              <w:rPr>
                <w:szCs w:val="21"/>
              </w:rPr>
            </w:pPr>
          </w:p>
        </w:tc>
        <w:tc>
          <w:tcPr>
            <w:tcW w:w="416" w:type="pct"/>
            <w:vAlign w:val="center"/>
          </w:tcPr>
          <w:p w14:paraId="2E1CF44E" w14:textId="77777777" w:rsidR="00C02894" w:rsidRPr="00357D70" w:rsidRDefault="00C02894" w:rsidP="000466FD">
            <w:pPr>
              <w:adjustRightInd w:val="0"/>
              <w:rPr>
                <w:szCs w:val="21"/>
              </w:rPr>
            </w:pPr>
          </w:p>
        </w:tc>
        <w:tc>
          <w:tcPr>
            <w:tcW w:w="416" w:type="pct"/>
            <w:vAlign w:val="center"/>
          </w:tcPr>
          <w:p w14:paraId="27D517FF" w14:textId="77777777" w:rsidR="00C02894" w:rsidRPr="00357D70" w:rsidRDefault="00C02894" w:rsidP="000466FD">
            <w:pPr>
              <w:adjustRightInd w:val="0"/>
              <w:rPr>
                <w:szCs w:val="21"/>
              </w:rPr>
            </w:pPr>
          </w:p>
        </w:tc>
        <w:tc>
          <w:tcPr>
            <w:tcW w:w="1113" w:type="pct"/>
            <w:vAlign w:val="center"/>
          </w:tcPr>
          <w:p w14:paraId="35066C4D" w14:textId="77777777" w:rsidR="00C02894" w:rsidRPr="00357D70" w:rsidRDefault="00C02894" w:rsidP="000466FD">
            <w:pPr>
              <w:adjustRightInd w:val="0"/>
              <w:rPr>
                <w:szCs w:val="21"/>
              </w:rPr>
            </w:pPr>
          </w:p>
        </w:tc>
      </w:tr>
      <w:tr w:rsidR="00FF1D56" w:rsidRPr="00357D70" w14:paraId="5041087A" w14:textId="77777777" w:rsidTr="000466FD">
        <w:trPr>
          <w:trHeight w:val="340"/>
          <w:jc w:val="center"/>
        </w:trPr>
        <w:tc>
          <w:tcPr>
            <w:tcW w:w="409" w:type="pct"/>
          </w:tcPr>
          <w:p w14:paraId="04448E7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551A1736"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4F9645B" w14:textId="77777777" w:rsidR="00C02894" w:rsidRPr="00357D70" w:rsidRDefault="00C02894" w:rsidP="000466FD">
            <w:pPr>
              <w:adjustRightInd w:val="0"/>
              <w:rPr>
                <w:szCs w:val="21"/>
              </w:rPr>
            </w:pPr>
            <w:r w:rsidRPr="00357D70">
              <w:rPr>
                <w:szCs w:val="21"/>
              </w:rPr>
              <w:t>非枚举类型变量是否使用了枚举类型的值</w:t>
            </w:r>
          </w:p>
        </w:tc>
        <w:tc>
          <w:tcPr>
            <w:tcW w:w="332" w:type="pct"/>
            <w:vAlign w:val="center"/>
          </w:tcPr>
          <w:p w14:paraId="4E8BECEC" w14:textId="77777777" w:rsidR="00C02894" w:rsidRPr="00357D70" w:rsidRDefault="00C02894" w:rsidP="000466FD">
            <w:pPr>
              <w:adjustRightInd w:val="0"/>
              <w:rPr>
                <w:szCs w:val="21"/>
              </w:rPr>
            </w:pPr>
          </w:p>
        </w:tc>
        <w:tc>
          <w:tcPr>
            <w:tcW w:w="416" w:type="pct"/>
            <w:vAlign w:val="center"/>
          </w:tcPr>
          <w:p w14:paraId="690CE8DB" w14:textId="77777777" w:rsidR="00C02894" w:rsidRPr="00357D70" w:rsidRDefault="00C02894" w:rsidP="000466FD">
            <w:pPr>
              <w:adjustRightInd w:val="0"/>
              <w:rPr>
                <w:szCs w:val="21"/>
              </w:rPr>
            </w:pPr>
          </w:p>
        </w:tc>
        <w:tc>
          <w:tcPr>
            <w:tcW w:w="416" w:type="pct"/>
            <w:vAlign w:val="center"/>
          </w:tcPr>
          <w:p w14:paraId="2F4E1292" w14:textId="77777777" w:rsidR="00C02894" w:rsidRPr="00357D70" w:rsidRDefault="00C02894" w:rsidP="000466FD">
            <w:pPr>
              <w:adjustRightInd w:val="0"/>
              <w:rPr>
                <w:szCs w:val="21"/>
              </w:rPr>
            </w:pPr>
          </w:p>
        </w:tc>
        <w:tc>
          <w:tcPr>
            <w:tcW w:w="1113" w:type="pct"/>
            <w:vAlign w:val="center"/>
          </w:tcPr>
          <w:p w14:paraId="612B2BED" w14:textId="77777777" w:rsidR="00C02894" w:rsidRPr="00357D70" w:rsidRDefault="00C02894" w:rsidP="000466FD">
            <w:pPr>
              <w:adjustRightInd w:val="0"/>
              <w:rPr>
                <w:szCs w:val="21"/>
              </w:rPr>
            </w:pPr>
          </w:p>
        </w:tc>
      </w:tr>
      <w:tr w:rsidR="00B26D59" w:rsidRPr="00357D70" w14:paraId="63A6943A" w14:textId="77777777" w:rsidTr="000466FD">
        <w:trPr>
          <w:trHeight w:val="340"/>
          <w:jc w:val="center"/>
        </w:trPr>
        <w:tc>
          <w:tcPr>
            <w:tcW w:w="409" w:type="pct"/>
          </w:tcPr>
          <w:p w14:paraId="69EF00F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1104087A"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2C5EB83" w14:textId="77777777" w:rsidR="00C02894" w:rsidRPr="00357D70" w:rsidRDefault="00C02894" w:rsidP="000466FD">
            <w:pPr>
              <w:adjustRightInd w:val="0"/>
              <w:rPr>
                <w:szCs w:val="21"/>
              </w:rPr>
            </w:pPr>
            <w:r w:rsidRPr="00357D70">
              <w:rPr>
                <w:szCs w:val="21"/>
              </w:rPr>
              <w:t>是否存在一个很大的数与一个很小的数进行</w:t>
            </w:r>
            <w:r w:rsidRPr="00357D70">
              <w:rPr>
                <w:szCs w:val="21"/>
              </w:rPr>
              <w:t>+</w:t>
            </w:r>
            <w:r w:rsidRPr="00357D70">
              <w:rPr>
                <w:szCs w:val="21"/>
              </w:rPr>
              <w:t>，</w:t>
            </w:r>
            <w:r w:rsidRPr="00357D70">
              <w:rPr>
                <w:szCs w:val="21"/>
              </w:rPr>
              <w:t>-</w:t>
            </w:r>
            <w:r w:rsidRPr="00357D70">
              <w:rPr>
                <w:szCs w:val="21"/>
              </w:rPr>
              <w:t>运算</w:t>
            </w:r>
          </w:p>
        </w:tc>
        <w:tc>
          <w:tcPr>
            <w:tcW w:w="332" w:type="pct"/>
            <w:vAlign w:val="center"/>
          </w:tcPr>
          <w:p w14:paraId="5DE8ED76" w14:textId="77777777" w:rsidR="00C02894" w:rsidRPr="00357D70" w:rsidRDefault="00C02894" w:rsidP="000466FD">
            <w:pPr>
              <w:adjustRightInd w:val="0"/>
              <w:rPr>
                <w:szCs w:val="21"/>
              </w:rPr>
            </w:pPr>
          </w:p>
        </w:tc>
        <w:tc>
          <w:tcPr>
            <w:tcW w:w="416" w:type="pct"/>
            <w:vAlign w:val="center"/>
          </w:tcPr>
          <w:p w14:paraId="4BEA9EC9" w14:textId="77777777" w:rsidR="00C02894" w:rsidRPr="00357D70" w:rsidRDefault="00C02894" w:rsidP="000466FD">
            <w:pPr>
              <w:adjustRightInd w:val="0"/>
              <w:rPr>
                <w:szCs w:val="21"/>
              </w:rPr>
            </w:pPr>
          </w:p>
        </w:tc>
        <w:tc>
          <w:tcPr>
            <w:tcW w:w="416" w:type="pct"/>
            <w:vAlign w:val="center"/>
          </w:tcPr>
          <w:p w14:paraId="02DA5379" w14:textId="77777777" w:rsidR="00C02894" w:rsidRPr="00357D70" w:rsidRDefault="00C02894" w:rsidP="000466FD">
            <w:pPr>
              <w:adjustRightInd w:val="0"/>
              <w:rPr>
                <w:szCs w:val="21"/>
              </w:rPr>
            </w:pPr>
          </w:p>
        </w:tc>
        <w:tc>
          <w:tcPr>
            <w:tcW w:w="1113" w:type="pct"/>
            <w:vAlign w:val="center"/>
          </w:tcPr>
          <w:p w14:paraId="0CC10341" w14:textId="77777777" w:rsidR="00C02894" w:rsidRPr="00357D70" w:rsidRDefault="00C02894" w:rsidP="000466FD">
            <w:pPr>
              <w:adjustRightInd w:val="0"/>
              <w:rPr>
                <w:szCs w:val="21"/>
              </w:rPr>
            </w:pPr>
          </w:p>
        </w:tc>
      </w:tr>
      <w:tr w:rsidR="00B26D59" w:rsidRPr="00357D70" w14:paraId="3CA4CFDB" w14:textId="77777777" w:rsidTr="000466FD">
        <w:trPr>
          <w:trHeight w:val="340"/>
          <w:jc w:val="center"/>
        </w:trPr>
        <w:tc>
          <w:tcPr>
            <w:tcW w:w="409" w:type="pct"/>
          </w:tcPr>
          <w:p w14:paraId="08916E13"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E388081"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8A6B824" w14:textId="77777777" w:rsidR="00C02894" w:rsidRPr="00357D70" w:rsidRDefault="00C02894" w:rsidP="000466FD">
            <w:pPr>
              <w:adjustRightInd w:val="0"/>
              <w:rPr>
                <w:szCs w:val="21"/>
              </w:rPr>
            </w:pPr>
            <w:r w:rsidRPr="00357D70">
              <w:rPr>
                <w:szCs w:val="21"/>
              </w:rPr>
              <w:t>是否给无符号类型变量赋负值</w:t>
            </w:r>
          </w:p>
        </w:tc>
        <w:tc>
          <w:tcPr>
            <w:tcW w:w="332" w:type="pct"/>
            <w:vAlign w:val="center"/>
          </w:tcPr>
          <w:p w14:paraId="5EF330C4" w14:textId="77777777" w:rsidR="00C02894" w:rsidRPr="00357D70" w:rsidRDefault="00C02894" w:rsidP="000466FD">
            <w:pPr>
              <w:adjustRightInd w:val="0"/>
              <w:rPr>
                <w:szCs w:val="21"/>
              </w:rPr>
            </w:pPr>
          </w:p>
        </w:tc>
        <w:tc>
          <w:tcPr>
            <w:tcW w:w="416" w:type="pct"/>
            <w:vAlign w:val="center"/>
          </w:tcPr>
          <w:p w14:paraId="32A2BA6D" w14:textId="77777777" w:rsidR="00C02894" w:rsidRPr="00357D70" w:rsidRDefault="00C02894" w:rsidP="000466FD">
            <w:pPr>
              <w:adjustRightInd w:val="0"/>
              <w:rPr>
                <w:szCs w:val="21"/>
              </w:rPr>
            </w:pPr>
          </w:p>
        </w:tc>
        <w:tc>
          <w:tcPr>
            <w:tcW w:w="416" w:type="pct"/>
            <w:vAlign w:val="center"/>
          </w:tcPr>
          <w:p w14:paraId="27D6BEAB" w14:textId="77777777" w:rsidR="00C02894" w:rsidRPr="00357D70" w:rsidRDefault="00C02894" w:rsidP="000466FD">
            <w:pPr>
              <w:adjustRightInd w:val="0"/>
              <w:rPr>
                <w:szCs w:val="21"/>
              </w:rPr>
            </w:pPr>
          </w:p>
        </w:tc>
        <w:tc>
          <w:tcPr>
            <w:tcW w:w="1113" w:type="pct"/>
            <w:vAlign w:val="center"/>
          </w:tcPr>
          <w:p w14:paraId="745D5C24" w14:textId="77777777" w:rsidR="00C02894" w:rsidRPr="00357D70" w:rsidRDefault="00C02894" w:rsidP="000466FD">
            <w:pPr>
              <w:adjustRightInd w:val="0"/>
              <w:rPr>
                <w:szCs w:val="21"/>
              </w:rPr>
            </w:pPr>
          </w:p>
        </w:tc>
      </w:tr>
      <w:tr w:rsidR="00B26D59" w:rsidRPr="00357D70" w14:paraId="577D6436" w14:textId="77777777" w:rsidTr="000466FD">
        <w:trPr>
          <w:trHeight w:val="340"/>
          <w:jc w:val="center"/>
        </w:trPr>
        <w:tc>
          <w:tcPr>
            <w:tcW w:w="409" w:type="pct"/>
          </w:tcPr>
          <w:p w14:paraId="19C6EB4A"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7F3D2A7B"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8939E27" w14:textId="77777777" w:rsidR="00C02894" w:rsidRPr="00357D70" w:rsidRDefault="00C02894" w:rsidP="000466FD">
            <w:pPr>
              <w:adjustRightInd w:val="0"/>
              <w:rPr>
                <w:szCs w:val="21"/>
              </w:rPr>
            </w:pPr>
            <w:r w:rsidRPr="00357D70">
              <w:rPr>
                <w:szCs w:val="21"/>
              </w:rPr>
              <w:t>数据精度是否满足运算要求</w:t>
            </w:r>
          </w:p>
        </w:tc>
        <w:tc>
          <w:tcPr>
            <w:tcW w:w="332" w:type="pct"/>
            <w:vAlign w:val="center"/>
          </w:tcPr>
          <w:p w14:paraId="0227268C" w14:textId="77777777" w:rsidR="00C02894" w:rsidRPr="00357D70" w:rsidRDefault="00C02894" w:rsidP="000466FD">
            <w:pPr>
              <w:adjustRightInd w:val="0"/>
              <w:rPr>
                <w:szCs w:val="21"/>
              </w:rPr>
            </w:pPr>
          </w:p>
        </w:tc>
        <w:tc>
          <w:tcPr>
            <w:tcW w:w="416" w:type="pct"/>
            <w:vAlign w:val="center"/>
          </w:tcPr>
          <w:p w14:paraId="32FE7D4F" w14:textId="77777777" w:rsidR="00C02894" w:rsidRPr="00357D70" w:rsidRDefault="00C02894" w:rsidP="000466FD">
            <w:pPr>
              <w:adjustRightInd w:val="0"/>
              <w:rPr>
                <w:szCs w:val="21"/>
              </w:rPr>
            </w:pPr>
          </w:p>
        </w:tc>
        <w:tc>
          <w:tcPr>
            <w:tcW w:w="416" w:type="pct"/>
            <w:vAlign w:val="center"/>
          </w:tcPr>
          <w:p w14:paraId="681A1F3C" w14:textId="77777777" w:rsidR="00C02894" w:rsidRPr="00357D70" w:rsidRDefault="00C02894" w:rsidP="000466FD">
            <w:pPr>
              <w:adjustRightInd w:val="0"/>
              <w:rPr>
                <w:szCs w:val="21"/>
              </w:rPr>
            </w:pPr>
          </w:p>
        </w:tc>
        <w:tc>
          <w:tcPr>
            <w:tcW w:w="1113" w:type="pct"/>
            <w:vAlign w:val="center"/>
          </w:tcPr>
          <w:p w14:paraId="4D2D21FA" w14:textId="77777777" w:rsidR="00C02894" w:rsidRPr="00357D70" w:rsidRDefault="00C02894" w:rsidP="000466FD">
            <w:pPr>
              <w:adjustRightInd w:val="0"/>
              <w:rPr>
                <w:szCs w:val="21"/>
              </w:rPr>
            </w:pPr>
          </w:p>
        </w:tc>
      </w:tr>
      <w:tr w:rsidR="00B26D59" w:rsidRPr="00357D70" w14:paraId="4CBCCB0D" w14:textId="77777777" w:rsidTr="000466FD">
        <w:trPr>
          <w:trHeight w:val="340"/>
          <w:jc w:val="center"/>
        </w:trPr>
        <w:tc>
          <w:tcPr>
            <w:tcW w:w="409" w:type="pct"/>
          </w:tcPr>
          <w:p w14:paraId="007A5725"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706DCCA7"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3F5114EF" w14:textId="77777777" w:rsidR="00C02894" w:rsidRPr="00357D70" w:rsidRDefault="00C02894" w:rsidP="000466FD">
            <w:pPr>
              <w:adjustRightInd w:val="0"/>
              <w:rPr>
                <w:szCs w:val="21"/>
              </w:rPr>
            </w:pPr>
            <w:r w:rsidRPr="00357D70">
              <w:rPr>
                <w:szCs w:val="21"/>
              </w:rPr>
              <w:t>需要时，应对运算进行正确的限幅（输出的结果是否有上下限要求）</w:t>
            </w:r>
          </w:p>
        </w:tc>
        <w:tc>
          <w:tcPr>
            <w:tcW w:w="332" w:type="pct"/>
            <w:vAlign w:val="center"/>
          </w:tcPr>
          <w:p w14:paraId="249CFA5B" w14:textId="77777777" w:rsidR="00C02894" w:rsidRPr="00357D70" w:rsidRDefault="00C02894" w:rsidP="000466FD">
            <w:pPr>
              <w:adjustRightInd w:val="0"/>
              <w:rPr>
                <w:szCs w:val="21"/>
              </w:rPr>
            </w:pPr>
          </w:p>
        </w:tc>
        <w:tc>
          <w:tcPr>
            <w:tcW w:w="416" w:type="pct"/>
            <w:vAlign w:val="center"/>
          </w:tcPr>
          <w:p w14:paraId="353D2D41" w14:textId="77777777" w:rsidR="00C02894" w:rsidRPr="00357D70" w:rsidRDefault="00C02894" w:rsidP="000466FD">
            <w:pPr>
              <w:adjustRightInd w:val="0"/>
              <w:rPr>
                <w:szCs w:val="21"/>
              </w:rPr>
            </w:pPr>
          </w:p>
        </w:tc>
        <w:tc>
          <w:tcPr>
            <w:tcW w:w="416" w:type="pct"/>
            <w:vAlign w:val="center"/>
          </w:tcPr>
          <w:p w14:paraId="06FDF94C" w14:textId="77777777" w:rsidR="00C02894" w:rsidRPr="00357D70" w:rsidRDefault="00C02894" w:rsidP="000466FD">
            <w:pPr>
              <w:adjustRightInd w:val="0"/>
              <w:rPr>
                <w:szCs w:val="21"/>
              </w:rPr>
            </w:pPr>
          </w:p>
        </w:tc>
        <w:tc>
          <w:tcPr>
            <w:tcW w:w="1113" w:type="pct"/>
            <w:vAlign w:val="center"/>
          </w:tcPr>
          <w:p w14:paraId="5851948D" w14:textId="77777777" w:rsidR="00C02894" w:rsidRPr="00357D70" w:rsidRDefault="00C02894" w:rsidP="000466FD">
            <w:pPr>
              <w:adjustRightInd w:val="0"/>
              <w:rPr>
                <w:szCs w:val="21"/>
              </w:rPr>
            </w:pPr>
          </w:p>
        </w:tc>
      </w:tr>
      <w:tr w:rsidR="00B26D59" w:rsidRPr="00357D70" w14:paraId="7B76536B" w14:textId="77777777" w:rsidTr="000466FD">
        <w:trPr>
          <w:trHeight w:val="340"/>
          <w:jc w:val="center"/>
        </w:trPr>
        <w:tc>
          <w:tcPr>
            <w:tcW w:w="409" w:type="pct"/>
          </w:tcPr>
          <w:p w14:paraId="01C685CC"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8078EF1"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503975C" w14:textId="77777777" w:rsidR="00C02894" w:rsidRPr="00357D70" w:rsidRDefault="00C02894" w:rsidP="000466FD">
            <w:pPr>
              <w:adjustRightInd w:val="0"/>
              <w:rPr>
                <w:szCs w:val="21"/>
              </w:rPr>
            </w:pPr>
            <w:r w:rsidRPr="00357D70">
              <w:rPr>
                <w:szCs w:val="21"/>
              </w:rPr>
              <w:t>变量的定义类型和使用类型是否一致</w:t>
            </w:r>
          </w:p>
        </w:tc>
        <w:tc>
          <w:tcPr>
            <w:tcW w:w="332" w:type="pct"/>
            <w:vAlign w:val="center"/>
          </w:tcPr>
          <w:p w14:paraId="45D26CCD" w14:textId="77777777" w:rsidR="00C02894" w:rsidRPr="00357D70" w:rsidRDefault="00C02894" w:rsidP="000466FD">
            <w:pPr>
              <w:adjustRightInd w:val="0"/>
              <w:rPr>
                <w:szCs w:val="21"/>
              </w:rPr>
            </w:pPr>
          </w:p>
        </w:tc>
        <w:tc>
          <w:tcPr>
            <w:tcW w:w="416" w:type="pct"/>
            <w:vAlign w:val="center"/>
          </w:tcPr>
          <w:p w14:paraId="34A4E025" w14:textId="77777777" w:rsidR="00C02894" w:rsidRPr="00357D70" w:rsidRDefault="00C02894" w:rsidP="000466FD">
            <w:pPr>
              <w:adjustRightInd w:val="0"/>
              <w:rPr>
                <w:szCs w:val="21"/>
              </w:rPr>
            </w:pPr>
          </w:p>
        </w:tc>
        <w:tc>
          <w:tcPr>
            <w:tcW w:w="416" w:type="pct"/>
            <w:vAlign w:val="center"/>
          </w:tcPr>
          <w:p w14:paraId="3437C5F5" w14:textId="77777777" w:rsidR="00C02894" w:rsidRPr="00357D70" w:rsidRDefault="00C02894" w:rsidP="000466FD">
            <w:pPr>
              <w:adjustRightInd w:val="0"/>
              <w:rPr>
                <w:szCs w:val="21"/>
              </w:rPr>
            </w:pPr>
          </w:p>
        </w:tc>
        <w:tc>
          <w:tcPr>
            <w:tcW w:w="1113" w:type="pct"/>
            <w:vAlign w:val="center"/>
          </w:tcPr>
          <w:p w14:paraId="5AB20BAA" w14:textId="77777777" w:rsidR="00C02894" w:rsidRPr="00357D70" w:rsidRDefault="00C02894" w:rsidP="000466FD">
            <w:pPr>
              <w:adjustRightInd w:val="0"/>
              <w:rPr>
                <w:szCs w:val="21"/>
              </w:rPr>
            </w:pPr>
          </w:p>
        </w:tc>
      </w:tr>
      <w:tr w:rsidR="00B26D59" w:rsidRPr="00357D70" w14:paraId="2E696E94" w14:textId="77777777" w:rsidTr="000466FD">
        <w:trPr>
          <w:trHeight w:val="340"/>
          <w:jc w:val="center"/>
        </w:trPr>
        <w:tc>
          <w:tcPr>
            <w:tcW w:w="409" w:type="pct"/>
          </w:tcPr>
          <w:p w14:paraId="056B27D6"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7AE3E8DF"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函数使用</w:t>
            </w:r>
          </w:p>
        </w:tc>
        <w:tc>
          <w:tcPr>
            <w:tcW w:w="1994" w:type="pct"/>
            <w:vAlign w:val="center"/>
          </w:tcPr>
          <w:p w14:paraId="1469B2B1" w14:textId="77777777" w:rsidR="00C02894" w:rsidRPr="00357D70" w:rsidRDefault="00C02894" w:rsidP="000466FD">
            <w:pPr>
              <w:adjustRightInd w:val="0"/>
              <w:rPr>
                <w:szCs w:val="21"/>
              </w:rPr>
            </w:pPr>
            <w:r w:rsidRPr="00357D70">
              <w:rPr>
                <w:szCs w:val="21"/>
              </w:rPr>
              <w:t>函数是否返回了定义在函数内部的局部变量</w:t>
            </w:r>
          </w:p>
        </w:tc>
        <w:tc>
          <w:tcPr>
            <w:tcW w:w="332" w:type="pct"/>
            <w:vAlign w:val="center"/>
          </w:tcPr>
          <w:p w14:paraId="35F8F78F" w14:textId="77777777" w:rsidR="00C02894" w:rsidRPr="00357D70" w:rsidRDefault="00C02894" w:rsidP="000466FD">
            <w:pPr>
              <w:adjustRightInd w:val="0"/>
              <w:rPr>
                <w:szCs w:val="21"/>
              </w:rPr>
            </w:pPr>
          </w:p>
        </w:tc>
        <w:tc>
          <w:tcPr>
            <w:tcW w:w="416" w:type="pct"/>
            <w:vAlign w:val="center"/>
          </w:tcPr>
          <w:p w14:paraId="2B3DF8D3" w14:textId="77777777" w:rsidR="00C02894" w:rsidRPr="00357D70" w:rsidRDefault="00C02894" w:rsidP="000466FD">
            <w:pPr>
              <w:adjustRightInd w:val="0"/>
              <w:rPr>
                <w:szCs w:val="21"/>
              </w:rPr>
            </w:pPr>
          </w:p>
        </w:tc>
        <w:tc>
          <w:tcPr>
            <w:tcW w:w="416" w:type="pct"/>
            <w:vAlign w:val="center"/>
          </w:tcPr>
          <w:p w14:paraId="037F8242" w14:textId="77777777" w:rsidR="00C02894" w:rsidRPr="00357D70" w:rsidRDefault="00C02894" w:rsidP="000466FD">
            <w:pPr>
              <w:adjustRightInd w:val="0"/>
              <w:rPr>
                <w:szCs w:val="21"/>
              </w:rPr>
            </w:pPr>
          </w:p>
        </w:tc>
        <w:tc>
          <w:tcPr>
            <w:tcW w:w="1113" w:type="pct"/>
            <w:vAlign w:val="center"/>
          </w:tcPr>
          <w:p w14:paraId="4DB4DC04" w14:textId="77777777" w:rsidR="00C02894" w:rsidRPr="00357D70" w:rsidRDefault="00C02894" w:rsidP="000466FD">
            <w:pPr>
              <w:adjustRightInd w:val="0"/>
              <w:rPr>
                <w:szCs w:val="21"/>
              </w:rPr>
            </w:pPr>
          </w:p>
        </w:tc>
      </w:tr>
      <w:tr w:rsidR="00B26D59" w:rsidRPr="00357D70" w14:paraId="1B55479A" w14:textId="77777777" w:rsidTr="000466FD">
        <w:trPr>
          <w:trHeight w:val="340"/>
          <w:jc w:val="center"/>
        </w:trPr>
        <w:tc>
          <w:tcPr>
            <w:tcW w:w="409" w:type="pct"/>
          </w:tcPr>
          <w:p w14:paraId="1DC3F78A"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01FC1F76"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404F996E" w14:textId="77777777" w:rsidR="00C02894" w:rsidRPr="00357D70" w:rsidRDefault="00C02894" w:rsidP="000466FD">
            <w:pPr>
              <w:adjustRightInd w:val="0"/>
              <w:rPr>
                <w:szCs w:val="21"/>
              </w:rPr>
            </w:pPr>
            <w:r w:rsidRPr="00357D70">
              <w:rPr>
                <w:szCs w:val="21"/>
              </w:rPr>
              <w:t>有返回值函数的返回语句是否带有返回值</w:t>
            </w:r>
          </w:p>
        </w:tc>
        <w:tc>
          <w:tcPr>
            <w:tcW w:w="332" w:type="pct"/>
            <w:vAlign w:val="center"/>
          </w:tcPr>
          <w:p w14:paraId="48BDE735" w14:textId="77777777" w:rsidR="00C02894" w:rsidRPr="00357D70" w:rsidRDefault="00C02894" w:rsidP="000466FD">
            <w:pPr>
              <w:adjustRightInd w:val="0"/>
              <w:rPr>
                <w:szCs w:val="21"/>
              </w:rPr>
            </w:pPr>
          </w:p>
        </w:tc>
        <w:tc>
          <w:tcPr>
            <w:tcW w:w="416" w:type="pct"/>
            <w:vAlign w:val="center"/>
          </w:tcPr>
          <w:p w14:paraId="385BA95B" w14:textId="77777777" w:rsidR="00C02894" w:rsidRPr="00357D70" w:rsidRDefault="00C02894" w:rsidP="000466FD">
            <w:pPr>
              <w:adjustRightInd w:val="0"/>
              <w:rPr>
                <w:szCs w:val="21"/>
              </w:rPr>
            </w:pPr>
          </w:p>
        </w:tc>
        <w:tc>
          <w:tcPr>
            <w:tcW w:w="416" w:type="pct"/>
            <w:vAlign w:val="center"/>
          </w:tcPr>
          <w:p w14:paraId="2F7CDE61" w14:textId="77777777" w:rsidR="00C02894" w:rsidRPr="00357D70" w:rsidRDefault="00C02894" w:rsidP="000466FD">
            <w:pPr>
              <w:adjustRightInd w:val="0"/>
              <w:rPr>
                <w:szCs w:val="21"/>
              </w:rPr>
            </w:pPr>
          </w:p>
        </w:tc>
        <w:tc>
          <w:tcPr>
            <w:tcW w:w="1113" w:type="pct"/>
            <w:vAlign w:val="center"/>
          </w:tcPr>
          <w:p w14:paraId="646BEC4E" w14:textId="77777777" w:rsidR="00C02894" w:rsidRPr="00357D70" w:rsidRDefault="00C02894" w:rsidP="000466FD">
            <w:pPr>
              <w:adjustRightInd w:val="0"/>
              <w:rPr>
                <w:szCs w:val="21"/>
              </w:rPr>
            </w:pPr>
          </w:p>
        </w:tc>
      </w:tr>
      <w:tr w:rsidR="00B26D59" w:rsidRPr="00357D70" w14:paraId="396BECE2" w14:textId="77777777" w:rsidTr="000466FD">
        <w:trPr>
          <w:trHeight w:val="340"/>
          <w:jc w:val="center"/>
        </w:trPr>
        <w:tc>
          <w:tcPr>
            <w:tcW w:w="409" w:type="pct"/>
          </w:tcPr>
          <w:p w14:paraId="31A89B90"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2C64BB21"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2F6BB655" w14:textId="77777777" w:rsidR="00C02894" w:rsidRPr="00357D70" w:rsidRDefault="00C02894" w:rsidP="000466FD">
            <w:pPr>
              <w:adjustRightInd w:val="0"/>
              <w:rPr>
                <w:szCs w:val="21"/>
              </w:rPr>
            </w:pPr>
            <w:r w:rsidRPr="00357D70">
              <w:rPr>
                <w:szCs w:val="21"/>
              </w:rPr>
              <w:t>全部所需的参数是否已传送给每一个被调用的模块（参数传的全不全）</w:t>
            </w:r>
          </w:p>
        </w:tc>
        <w:tc>
          <w:tcPr>
            <w:tcW w:w="332" w:type="pct"/>
            <w:vAlign w:val="center"/>
          </w:tcPr>
          <w:p w14:paraId="523EB072" w14:textId="77777777" w:rsidR="00C02894" w:rsidRPr="00357D70" w:rsidRDefault="00C02894" w:rsidP="000466FD">
            <w:pPr>
              <w:adjustRightInd w:val="0"/>
              <w:rPr>
                <w:szCs w:val="21"/>
              </w:rPr>
            </w:pPr>
          </w:p>
        </w:tc>
        <w:tc>
          <w:tcPr>
            <w:tcW w:w="416" w:type="pct"/>
            <w:vAlign w:val="center"/>
          </w:tcPr>
          <w:p w14:paraId="4A03EFE3" w14:textId="77777777" w:rsidR="00C02894" w:rsidRPr="00357D70" w:rsidRDefault="00C02894" w:rsidP="000466FD">
            <w:pPr>
              <w:adjustRightInd w:val="0"/>
              <w:rPr>
                <w:szCs w:val="21"/>
              </w:rPr>
            </w:pPr>
          </w:p>
        </w:tc>
        <w:tc>
          <w:tcPr>
            <w:tcW w:w="416" w:type="pct"/>
            <w:vAlign w:val="center"/>
          </w:tcPr>
          <w:p w14:paraId="1416B594" w14:textId="77777777" w:rsidR="00C02894" w:rsidRPr="00357D70" w:rsidRDefault="00C02894" w:rsidP="000466FD">
            <w:pPr>
              <w:adjustRightInd w:val="0"/>
              <w:rPr>
                <w:szCs w:val="21"/>
              </w:rPr>
            </w:pPr>
          </w:p>
        </w:tc>
        <w:tc>
          <w:tcPr>
            <w:tcW w:w="1113" w:type="pct"/>
            <w:vAlign w:val="center"/>
          </w:tcPr>
          <w:p w14:paraId="4640A7A3" w14:textId="77777777" w:rsidR="00C02894" w:rsidRPr="00357D70" w:rsidRDefault="00C02894" w:rsidP="000466FD">
            <w:pPr>
              <w:adjustRightInd w:val="0"/>
              <w:rPr>
                <w:szCs w:val="21"/>
              </w:rPr>
            </w:pPr>
          </w:p>
        </w:tc>
      </w:tr>
      <w:tr w:rsidR="00B26D59" w:rsidRPr="00357D70" w14:paraId="66FDDF2D" w14:textId="77777777" w:rsidTr="000466FD">
        <w:trPr>
          <w:trHeight w:val="340"/>
          <w:jc w:val="center"/>
        </w:trPr>
        <w:tc>
          <w:tcPr>
            <w:tcW w:w="409" w:type="pct"/>
          </w:tcPr>
          <w:p w14:paraId="7C6B7DAE"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2C16569"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05C47E3" w14:textId="77777777" w:rsidR="00C02894" w:rsidRPr="00357D70" w:rsidRDefault="00C02894" w:rsidP="000466FD">
            <w:pPr>
              <w:adjustRightInd w:val="0"/>
              <w:rPr>
                <w:szCs w:val="21"/>
              </w:rPr>
            </w:pPr>
            <w:r w:rsidRPr="00357D70">
              <w:rPr>
                <w:szCs w:val="21"/>
              </w:rPr>
              <w:t>被传送的参数值是否正确的设置</w:t>
            </w:r>
          </w:p>
        </w:tc>
        <w:tc>
          <w:tcPr>
            <w:tcW w:w="332" w:type="pct"/>
            <w:vAlign w:val="center"/>
          </w:tcPr>
          <w:p w14:paraId="3F3E81AB" w14:textId="77777777" w:rsidR="00C02894" w:rsidRPr="00357D70" w:rsidRDefault="00C02894" w:rsidP="000466FD">
            <w:pPr>
              <w:adjustRightInd w:val="0"/>
              <w:rPr>
                <w:szCs w:val="21"/>
              </w:rPr>
            </w:pPr>
          </w:p>
        </w:tc>
        <w:tc>
          <w:tcPr>
            <w:tcW w:w="416" w:type="pct"/>
            <w:vAlign w:val="center"/>
          </w:tcPr>
          <w:p w14:paraId="5C014B6B" w14:textId="77777777" w:rsidR="00C02894" w:rsidRPr="00357D70" w:rsidRDefault="00C02894" w:rsidP="000466FD">
            <w:pPr>
              <w:adjustRightInd w:val="0"/>
              <w:rPr>
                <w:szCs w:val="21"/>
              </w:rPr>
            </w:pPr>
          </w:p>
        </w:tc>
        <w:tc>
          <w:tcPr>
            <w:tcW w:w="416" w:type="pct"/>
            <w:vAlign w:val="center"/>
          </w:tcPr>
          <w:p w14:paraId="38B740F5" w14:textId="77777777" w:rsidR="00C02894" w:rsidRPr="00357D70" w:rsidRDefault="00C02894" w:rsidP="000466FD">
            <w:pPr>
              <w:adjustRightInd w:val="0"/>
              <w:rPr>
                <w:szCs w:val="21"/>
              </w:rPr>
            </w:pPr>
          </w:p>
        </w:tc>
        <w:tc>
          <w:tcPr>
            <w:tcW w:w="1113" w:type="pct"/>
            <w:vAlign w:val="center"/>
          </w:tcPr>
          <w:p w14:paraId="6943BEDC" w14:textId="77777777" w:rsidR="00C02894" w:rsidRPr="00357D70" w:rsidRDefault="00C02894" w:rsidP="000466FD">
            <w:pPr>
              <w:adjustRightInd w:val="0"/>
              <w:rPr>
                <w:szCs w:val="21"/>
              </w:rPr>
            </w:pPr>
          </w:p>
        </w:tc>
      </w:tr>
      <w:tr w:rsidR="00B26D59" w:rsidRPr="00357D70" w14:paraId="6D73DC0B" w14:textId="77777777" w:rsidTr="000466FD">
        <w:trPr>
          <w:trHeight w:val="340"/>
          <w:jc w:val="center"/>
        </w:trPr>
        <w:tc>
          <w:tcPr>
            <w:tcW w:w="409" w:type="pct"/>
          </w:tcPr>
          <w:p w14:paraId="3467B8B6"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0A25DF29"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9EECE7B" w14:textId="77777777" w:rsidR="00C02894" w:rsidRPr="00357D70" w:rsidRDefault="00C02894" w:rsidP="000466FD">
            <w:pPr>
              <w:adjustRightInd w:val="0"/>
              <w:rPr>
                <w:szCs w:val="21"/>
              </w:rPr>
            </w:pPr>
            <w:r w:rsidRPr="00357D70">
              <w:rPr>
                <w:szCs w:val="21"/>
              </w:rPr>
              <w:t>函数定义与声明一致</w:t>
            </w:r>
          </w:p>
        </w:tc>
        <w:tc>
          <w:tcPr>
            <w:tcW w:w="332" w:type="pct"/>
            <w:vAlign w:val="center"/>
          </w:tcPr>
          <w:p w14:paraId="0974336E" w14:textId="77777777" w:rsidR="00C02894" w:rsidRPr="00357D70" w:rsidRDefault="00C02894" w:rsidP="000466FD">
            <w:pPr>
              <w:adjustRightInd w:val="0"/>
              <w:rPr>
                <w:szCs w:val="21"/>
              </w:rPr>
            </w:pPr>
          </w:p>
        </w:tc>
        <w:tc>
          <w:tcPr>
            <w:tcW w:w="416" w:type="pct"/>
            <w:vAlign w:val="center"/>
          </w:tcPr>
          <w:p w14:paraId="49E5C845" w14:textId="77777777" w:rsidR="00C02894" w:rsidRPr="00357D70" w:rsidRDefault="00C02894" w:rsidP="000466FD">
            <w:pPr>
              <w:adjustRightInd w:val="0"/>
              <w:rPr>
                <w:szCs w:val="21"/>
              </w:rPr>
            </w:pPr>
          </w:p>
        </w:tc>
        <w:tc>
          <w:tcPr>
            <w:tcW w:w="416" w:type="pct"/>
            <w:vAlign w:val="center"/>
          </w:tcPr>
          <w:p w14:paraId="0F40D995" w14:textId="77777777" w:rsidR="00C02894" w:rsidRPr="00357D70" w:rsidRDefault="00C02894" w:rsidP="000466FD">
            <w:pPr>
              <w:adjustRightInd w:val="0"/>
              <w:rPr>
                <w:szCs w:val="21"/>
              </w:rPr>
            </w:pPr>
          </w:p>
        </w:tc>
        <w:tc>
          <w:tcPr>
            <w:tcW w:w="1113" w:type="pct"/>
            <w:vAlign w:val="center"/>
          </w:tcPr>
          <w:p w14:paraId="45E7ECCA" w14:textId="77777777" w:rsidR="00C02894" w:rsidRPr="00357D70" w:rsidRDefault="00C02894" w:rsidP="000466FD">
            <w:pPr>
              <w:adjustRightInd w:val="0"/>
              <w:rPr>
                <w:szCs w:val="21"/>
              </w:rPr>
            </w:pPr>
          </w:p>
        </w:tc>
      </w:tr>
      <w:tr w:rsidR="00B26D59" w:rsidRPr="00357D70" w14:paraId="2D0FAB68" w14:textId="77777777" w:rsidTr="000466FD">
        <w:trPr>
          <w:trHeight w:val="340"/>
          <w:jc w:val="center"/>
        </w:trPr>
        <w:tc>
          <w:tcPr>
            <w:tcW w:w="409" w:type="pct"/>
          </w:tcPr>
          <w:p w14:paraId="10CD89F6"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8324E80"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7CFA5DD0" w14:textId="77777777" w:rsidR="00C02894" w:rsidRPr="00357D70" w:rsidRDefault="00C02894" w:rsidP="000466FD">
            <w:pPr>
              <w:adjustRightInd w:val="0"/>
              <w:rPr>
                <w:szCs w:val="21"/>
              </w:rPr>
            </w:pPr>
            <w:r w:rsidRPr="00357D70">
              <w:rPr>
                <w:szCs w:val="21"/>
              </w:rPr>
              <w:t>函数的错误返回值都必须进行处理</w:t>
            </w:r>
          </w:p>
        </w:tc>
        <w:tc>
          <w:tcPr>
            <w:tcW w:w="332" w:type="pct"/>
            <w:vAlign w:val="center"/>
          </w:tcPr>
          <w:p w14:paraId="2BEDE22F" w14:textId="77777777" w:rsidR="00C02894" w:rsidRPr="00357D70" w:rsidRDefault="00C02894" w:rsidP="000466FD">
            <w:pPr>
              <w:adjustRightInd w:val="0"/>
              <w:rPr>
                <w:szCs w:val="21"/>
              </w:rPr>
            </w:pPr>
          </w:p>
        </w:tc>
        <w:tc>
          <w:tcPr>
            <w:tcW w:w="416" w:type="pct"/>
            <w:vAlign w:val="center"/>
          </w:tcPr>
          <w:p w14:paraId="600AF505" w14:textId="77777777" w:rsidR="00C02894" w:rsidRPr="00357D70" w:rsidRDefault="00C02894" w:rsidP="000466FD">
            <w:pPr>
              <w:adjustRightInd w:val="0"/>
              <w:rPr>
                <w:szCs w:val="21"/>
              </w:rPr>
            </w:pPr>
          </w:p>
        </w:tc>
        <w:tc>
          <w:tcPr>
            <w:tcW w:w="416" w:type="pct"/>
            <w:vAlign w:val="center"/>
          </w:tcPr>
          <w:p w14:paraId="1F66B9C1" w14:textId="77777777" w:rsidR="00C02894" w:rsidRPr="00357D70" w:rsidRDefault="00C02894" w:rsidP="000466FD">
            <w:pPr>
              <w:adjustRightInd w:val="0"/>
              <w:rPr>
                <w:szCs w:val="21"/>
              </w:rPr>
            </w:pPr>
          </w:p>
        </w:tc>
        <w:tc>
          <w:tcPr>
            <w:tcW w:w="1113" w:type="pct"/>
            <w:vAlign w:val="center"/>
          </w:tcPr>
          <w:p w14:paraId="42F0DB08" w14:textId="77777777" w:rsidR="00C02894" w:rsidRPr="00357D70" w:rsidRDefault="00C02894" w:rsidP="000466FD">
            <w:pPr>
              <w:adjustRightInd w:val="0"/>
              <w:rPr>
                <w:szCs w:val="21"/>
              </w:rPr>
            </w:pPr>
          </w:p>
        </w:tc>
      </w:tr>
      <w:tr w:rsidR="00B26D59" w:rsidRPr="00357D70" w14:paraId="1A8386C2" w14:textId="77777777" w:rsidTr="000466FD">
        <w:trPr>
          <w:trHeight w:val="340"/>
          <w:jc w:val="center"/>
        </w:trPr>
        <w:tc>
          <w:tcPr>
            <w:tcW w:w="409" w:type="pct"/>
          </w:tcPr>
          <w:p w14:paraId="4D2F850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30F4BFD"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CE2F8B5" w14:textId="77777777" w:rsidR="00C02894" w:rsidRPr="00357D70" w:rsidRDefault="00C02894" w:rsidP="000466FD">
            <w:pPr>
              <w:adjustRightInd w:val="0"/>
              <w:rPr>
                <w:szCs w:val="21"/>
              </w:rPr>
            </w:pPr>
            <w:r w:rsidRPr="00357D70">
              <w:rPr>
                <w:szCs w:val="21"/>
              </w:rPr>
              <w:t>实参和形参所使用的变量类型和个数是否一致</w:t>
            </w:r>
          </w:p>
        </w:tc>
        <w:tc>
          <w:tcPr>
            <w:tcW w:w="332" w:type="pct"/>
            <w:vAlign w:val="center"/>
          </w:tcPr>
          <w:p w14:paraId="5A6C22C0" w14:textId="77777777" w:rsidR="00C02894" w:rsidRPr="00357D70" w:rsidRDefault="00C02894" w:rsidP="000466FD">
            <w:pPr>
              <w:adjustRightInd w:val="0"/>
              <w:rPr>
                <w:szCs w:val="21"/>
              </w:rPr>
            </w:pPr>
          </w:p>
        </w:tc>
        <w:tc>
          <w:tcPr>
            <w:tcW w:w="416" w:type="pct"/>
            <w:vAlign w:val="center"/>
          </w:tcPr>
          <w:p w14:paraId="017E0847" w14:textId="77777777" w:rsidR="00C02894" w:rsidRPr="00357D70" w:rsidRDefault="00C02894" w:rsidP="000466FD">
            <w:pPr>
              <w:adjustRightInd w:val="0"/>
              <w:rPr>
                <w:szCs w:val="21"/>
              </w:rPr>
            </w:pPr>
          </w:p>
        </w:tc>
        <w:tc>
          <w:tcPr>
            <w:tcW w:w="416" w:type="pct"/>
            <w:vAlign w:val="center"/>
          </w:tcPr>
          <w:p w14:paraId="5B104E2E" w14:textId="77777777" w:rsidR="00C02894" w:rsidRPr="00357D70" w:rsidRDefault="00C02894" w:rsidP="000466FD">
            <w:pPr>
              <w:adjustRightInd w:val="0"/>
              <w:rPr>
                <w:szCs w:val="21"/>
              </w:rPr>
            </w:pPr>
          </w:p>
        </w:tc>
        <w:tc>
          <w:tcPr>
            <w:tcW w:w="1113" w:type="pct"/>
            <w:vAlign w:val="center"/>
          </w:tcPr>
          <w:p w14:paraId="1B941202" w14:textId="77777777" w:rsidR="00C02894" w:rsidRPr="00357D70" w:rsidRDefault="00C02894" w:rsidP="000466FD">
            <w:pPr>
              <w:adjustRightInd w:val="0"/>
              <w:rPr>
                <w:szCs w:val="21"/>
              </w:rPr>
            </w:pPr>
          </w:p>
        </w:tc>
      </w:tr>
      <w:tr w:rsidR="00B26D59" w:rsidRPr="00357D70" w14:paraId="0EC3446E" w14:textId="77777777" w:rsidTr="000466FD">
        <w:trPr>
          <w:trHeight w:val="340"/>
          <w:jc w:val="center"/>
        </w:trPr>
        <w:tc>
          <w:tcPr>
            <w:tcW w:w="409" w:type="pct"/>
          </w:tcPr>
          <w:p w14:paraId="42D58483"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14496CBC"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程序语言的使用</w:t>
            </w:r>
          </w:p>
        </w:tc>
        <w:tc>
          <w:tcPr>
            <w:tcW w:w="1994" w:type="pct"/>
            <w:vAlign w:val="center"/>
          </w:tcPr>
          <w:p w14:paraId="5FDD2549" w14:textId="77777777" w:rsidR="00C02894" w:rsidRPr="00357D70" w:rsidRDefault="00C02894" w:rsidP="000466FD">
            <w:pPr>
              <w:adjustRightInd w:val="0"/>
              <w:rPr>
                <w:szCs w:val="21"/>
              </w:rPr>
            </w:pPr>
            <w:r w:rsidRPr="00357D70">
              <w:rPr>
                <w:szCs w:val="21"/>
              </w:rPr>
              <w:t>文件、数据库和注册表等打开后，在对其进行操作之后是否进行了关闭</w:t>
            </w:r>
          </w:p>
        </w:tc>
        <w:tc>
          <w:tcPr>
            <w:tcW w:w="332" w:type="pct"/>
            <w:vAlign w:val="center"/>
          </w:tcPr>
          <w:p w14:paraId="41EC5C2D" w14:textId="77777777" w:rsidR="00C02894" w:rsidRPr="00357D70" w:rsidRDefault="00C02894" w:rsidP="000466FD">
            <w:pPr>
              <w:adjustRightInd w:val="0"/>
              <w:rPr>
                <w:szCs w:val="21"/>
              </w:rPr>
            </w:pPr>
          </w:p>
        </w:tc>
        <w:tc>
          <w:tcPr>
            <w:tcW w:w="416" w:type="pct"/>
            <w:vAlign w:val="center"/>
          </w:tcPr>
          <w:p w14:paraId="23991173" w14:textId="77777777" w:rsidR="00C02894" w:rsidRPr="00357D70" w:rsidRDefault="00C02894" w:rsidP="000466FD">
            <w:pPr>
              <w:adjustRightInd w:val="0"/>
              <w:rPr>
                <w:szCs w:val="21"/>
              </w:rPr>
            </w:pPr>
          </w:p>
        </w:tc>
        <w:tc>
          <w:tcPr>
            <w:tcW w:w="416" w:type="pct"/>
            <w:vAlign w:val="center"/>
          </w:tcPr>
          <w:p w14:paraId="423F4038" w14:textId="77777777" w:rsidR="00C02894" w:rsidRPr="00357D70" w:rsidRDefault="00C02894" w:rsidP="000466FD">
            <w:pPr>
              <w:adjustRightInd w:val="0"/>
              <w:rPr>
                <w:szCs w:val="21"/>
              </w:rPr>
            </w:pPr>
          </w:p>
        </w:tc>
        <w:tc>
          <w:tcPr>
            <w:tcW w:w="1113" w:type="pct"/>
            <w:vAlign w:val="center"/>
          </w:tcPr>
          <w:p w14:paraId="0F8F7D36" w14:textId="77777777" w:rsidR="00C02894" w:rsidRPr="00357D70" w:rsidRDefault="00C02894" w:rsidP="000466FD">
            <w:pPr>
              <w:adjustRightInd w:val="0"/>
              <w:rPr>
                <w:szCs w:val="21"/>
              </w:rPr>
            </w:pPr>
          </w:p>
        </w:tc>
      </w:tr>
      <w:tr w:rsidR="00B26D59" w:rsidRPr="00357D70" w14:paraId="7D3B1A7F" w14:textId="77777777" w:rsidTr="000466FD">
        <w:trPr>
          <w:trHeight w:val="340"/>
          <w:jc w:val="center"/>
        </w:trPr>
        <w:tc>
          <w:tcPr>
            <w:tcW w:w="409" w:type="pct"/>
          </w:tcPr>
          <w:p w14:paraId="7424F232"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86C57E2"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7F744C58" w14:textId="77777777" w:rsidR="00C02894" w:rsidRPr="00357D70" w:rsidRDefault="00C02894" w:rsidP="000466FD">
            <w:pPr>
              <w:adjustRightInd w:val="0"/>
              <w:rPr>
                <w:szCs w:val="21"/>
              </w:rPr>
            </w:pPr>
            <w:r w:rsidRPr="00357D70">
              <w:rPr>
                <w:szCs w:val="21"/>
              </w:rPr>
              <w:t>用于表示字符串的数组是否以</w:t>
            </w:r>
            <w:r w:rsidRPr="00357D70">
              <w:rPr>
                <w:szCs w:val="21"/>
              </w:rPr>
              <w:t>‘\0’</w:t>
            </w:r>
            <w:r w:rsidRPr="00357D70">
              <w:rPr>
                <w:szCs w:val="21"/>
              </w:rPr>
              <w:t>结束</w:t>
            </w:r>
          </w:p>
        </w:tc>
        <w:tc>
          <w:tcPr>
            <w:tcW w:w="332" w:type="pct"/>
            <w:vAlign w:val="center"/>
          </w:tcPr>
          <w:p w14:paraId="2BA1C49B" w14:textId="77777777" w:rsidR="00C02894" w:rsidRPr="00357D70" w:rsidRDefault="00C02894" w:rsidP="000466FD">
            <w:pPr>
              <w:adjustRightInd w:val="0"/>
              <w:rPr>
                <w:szCs w:val="21"/>
              </w:rPr>
            </w:pPr>
          </w:p>
        </w:tc>
        <w:tc>
          <w:tcPr>
            <w:tcW w:w="416" w:type="pct"/>
            <w:vAlign w:val="center"/>
          </w:tcPr>
          <w:p w14:paraId="780032DD" w14:textId="77777777" w:rsidR="00C02894" w:rsidRPr="00357D70" w:rsidRDefault="00C02894" w:rsidP="000466FD">
            <w:pPr>
              <w:adjustRightInd w:val="0"/>
              <w:rPr>
                <w:szCs w:val="21"/>
              </w:rPr>
            </w:pPr>
          </w:p>
        </w:tc>
        <w:tc>
          <w:tcPr>
            <w:tcW w:w="416" w:type="pct"/>
            <w:vAlign w:val="center"/>
          </w:tcPr>
          <w:p w14:paraId="3AAC5035" w14:textId="77777777" w:rsidR="00C02894" w:rsidRPr="00357D70" w:rsidRDefault="00C02894" w:rsidP="000466FD">
            <w:pPr>
              <w:adjustRightInd w:val="0"/>
              <w:rPr>
                <w:szCs w:val="21"/>
              </w:rPr>
            </w:pPr>
          </w:p>
        </w:tc>
        <w:tc>
          <w:tcPr>
            <w:tcW w:w="1113" w:type="pct"/>
            <w:vAlign w:val="center"/>
          </w:tcPr>
          <w:p w14:paraId="7F8DC7E8" w14:textId="77777777" w:rsidR="00C02894" w:rsidRPr="00357D70" w:rsidRDefault="00C02894" w:rsidP="000466FD">
            <w:pPr>
              <w:adjustRightInd w:val="0"/>
              <w:rPr>
                <w:szCs w:val="21"/>
              </w:rPr>
            </w:pPr>
          </w:p>
        </w:tc>
      </w:tr>
      <w:tr w:rsidR="00B26D59" w:rsidRPr="00357D70" w14:paraId="79E82FB0" w14:textId="77777777" w:rsidTr="000466FD">
        <w:trPr>
          <w:trHeight w:val="340"/>
          <w:jc w:val="center"/>
        </w:trPr>
        <w:tc>
          <w:tcPr>
            <w:tcW w:w="409" w:type="pct"/>
          </w:tcPr>
          <w:p w14:paraId="5F7466DB"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0F9ACEFB"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41032A7B" w14:textId="77777777" w:rsidR="00C02894" w:rsidRPr="00357D70" w:rsidRDefault="00C02894" w:rsidP="000466FD">
            <w:pPr>
              <w:adjustRightInd w:val="0"/>
              <w:rPr>
                <w:szCs w:val="21"/>
              </w:rPr>
            </w:pPr>
            <w:r w:rsidRPr="00357D70">
              <w:rPr>
                <w:szCs w:val="21"/>
              </w:rPr>
              <w:t>函数宏参数的定义是否使用括号</w:t>
            </w:r>
          </w:p>
        </w:tc>
        <w:tc>
          <w:tcPr>
            <w:tcW w:w="332" w:type="pct"/>
            <w:vAlign w:val="center"/>
          </w:tcPr>
          <w:p w14:paraId="31818C79" w14:textId="77777777" w:rsidR="00C02894" w:rsidRPr="00357D70" w:rsidRDefault="00C02894" w:rsidP="000466FD">
            <w:pPr>
              <w:adjustRightInd w:val="0"/>
              <w:rPr>
                <w:szCs w:val="21"/>
              </w:rPr>
            </w:pPr>
          </w:p>
        </w:tc>
        <w:tc>
          <w:tcPr>
            <w:tcW w:w="416" w:type="pct"/>
            <w:vAlign w:val="center"/>
          </w:tcPr>
          <w:p w14:paraId="51F6C4FD" w14:textId="77777777" w:rsidR="00C02894" w:rsidRPr="00357D70" w:rsidRDefault="00C02894" w:rsidP="000466FD">
            <w:pPr>
              <w:adjustRightInd w:val="0"/>
              <w:rPr>
                <w:szCs w:val="21"/>
              </w:rPr>
            </w:pPr>
          </w:p>
        </w:tc>
        <w:tc>
          <w:tcPr>
            <w:tcW w:w="416" w:type="pct"/>
            <w:vAlign w:val="center"/>
          </w:tcPr>
          <w:p w14:paraId="02EFFF3F" w14:textId="77777777" w:rsidR="00C02894" w:rsidRPr="00357D70" w:rsidRDefault="00C02894" w:rsidP="000466FD">
            <w:pPr>
              <w:adjustRightInd w:val="0"/>
              <w:rPr>
                <w:szCs w:val="21"/>
              </w:rPr>
            </w:pPr>
          </w:p>
        </w:tc>
        <w:tc>
          <w:tcPr>
            <w:tcW w:w="1113" w:type="pct"/>
            <w:vAlign w:val="center"/>
          </w:tcPr>
          <w:p w14:paraId="4C1FC57D" w14:textId="77777777" w:rsidR="00C02894" w:rsidRPr="00357D70" w:rsidRDefault="00C02894" w:rsidP="000466FD">
            <w:pPr>
              <w:adjustRightInd w:val="0"/>
              <w:rPr>
                <w:szCs w:val="21"/>
              </w:rPr>
            </w:pPr>
          </w:p>
        </w:tc>
      </w:tr>
      <w:tr w:rsidR="00B26D59" w:rsidRPr="00357D70" w14:paraId="05775D08" w14:textId="77777777" w:rsidTr="000466FD">
        <w:trPr>
          <w:trHeight w:val="340"/>
          <w:jc w:val="center"/>
        </w:trPr>
        <w:tc>
          <w:tcPr>
            <w:tcW w:w="409" w:type="pct"/>
          </w:tcPr>
          <w:p w14:paraId="5B7A7DA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05326BB9"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7A5B50B3" w14:textId="77777777" w:rsidR="00C02894" w:rsidRPr="00357D70" w:rsidRDefault="00C02894" w:rsidP="000466FD">
            <w:pPr>
              <w:adjustRightInd w:val="0"/>
              <w:rPr>
                <w:szCs w:val="21"/>
              </w:rPr>
            </w:pPr>
            <w:r w:rsidRPr="00357D70">
              <w:rPr>
                <w:szCs w:val="21"/>
              </w:rPr>
              <w:t>for</w:t>
            </w:r>
            <w:r w:rsidRPr="00357D70">
              <w:rPr>
                <w:szCs w:val="21"/>
              </w:rPr>
              <w:t>循环中控制变量是否为局部变量</w:t>
            </w:r>
          </w:p>
        </w:tc>
        <w:tc>
          <w:tcPr>
            <w:tcW w:w="332" w:type="pct"/>
            <w:vAlign w:val="center"/>
          </w:tcPr>
          <w:p w14:paraId="1C33E195" w14:textId="77777777" w:rsidR="00C02894" w:rsidRPr="00357D70" w:rsidRDefault="00C02894" w:rsidP="000466FD">
            <w:pPr>
              <w:adjustRightInd w:val="0"/>
              <w:rPr>
                <w:szCs w:val="21"/>
              </w:rPr>
            </w:pPr>
          </w:p>
        </w:tc>
        <w:tc>
          <w:tcPr>
            <w:tcW w:w="416" w:type="pct"/>
            <w:vAlign w:val="center"/>
          </w:tcPr>
          <w:p w14:paraId="0D61E307" w14:textId="77777777" w:rsidR="00C02894" w:rsidRPr="00357D70" w:rsidRDefault="00C02894" w:rsidP="000466FD">
            <w:pPr>
              <w:adjustRightInd w:val="0"/>
              <w:rPr>
                <w:szCs w:val="21"/>
              </w:rPr>
            </w:pPr>
          </w:p>
        </w:tc>
        <w:tc>
          <w:tcPr>
            <w:tcW w:w="416" w:type="pct"/>
            <w:vAlign w:val="center"/>
          </w:tcPr>
          <w:p w14:paraId="7F4F4B78" w14:textId="77777777" w:rsidR="00C02894" w:rsidRPr="00357D70" w:rsidRDefault="00C02894" w:rsidP="000466FD">
            <w:pPr>
              <w:adjustRightInd w:val="0"/>
              <w:rPr>
                <w:szCs w:val="21"/>
              </w:rPr>
            </w:pPr>
          </w:p>
        </w:tc>
        <w:tc>
          <w:tcPr>
            <w:tcW w:w="1113" w:type="pct"/>
            <w:vAlign w:val="center"/>
          </w:tcPr>
          <w:p w14:paraId="200F492F" w14:textId="77777777" w:rsidR="00C02894" w:rsidRPr="00357D70" w:rsidRDefault="00C02894" w:rsidP="000466FD">
            <w:pPr>
              <w:adjustRightInd w:val="0"/>
              <w:rPr>
                <w:szCs w:val="21"/>
              </w:rPr>
            </w:pPr>
          </w:p>
        </w:tc>
      </w:tr>
      <w:tr w:rsidR="00B26D59" w:rsidRPr="00357D70" w14:paraId="69716B5C" w14:textId="77777777" w:rsidTr="000466FD">
        <w:trPr>
          <w:trHeight w:val="340"/>
          <w:jc w:val="center"/>
        </w:trPr>
        <w:tc>
          <w:tcPr>
            <w:tcW w:w="409" w:type="pct"/>
          </w:tcPr>
          <w:p w14:paraId="4F389DEC"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A0F5268"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48D93A4B" w14:textId="77777777" w:rsidR="00C02894" w:rsidRPr="00357D70" w:rsidRDefault="00C02894" w:rsidP="000466FD">
            <w:pPr>
              <w:adjustRightInd w:val="0"/>
              <w:rPr>
                <w:szCs w:val="21"/>
              </w:rPr>
            </w:pPr>
            <w:r w:rsidRPr="00357D70">
              <w:rPr>
                <w:szCs w:val="21"/>
              </w:rPr>
              <w:t>for</w:t>
            </w:r>
            <w:r w:rsidRPr="00357D70">
              <w:rPr>
                <w:szCs w:val="21"/>
              </w:rPr>
              <w:t>循环中控制变量是否为整型变量</w:t>
            </w:r>
          </w:p>
        </w:tc>
        <w:tc>
          <w:tcPr>
            <w:tcW w:w="332" w:type="pct"/>
            <w:vAlign w:val="center"/>
          </w:tcPr>
          <w:p w14:paraId="509E3945" w14:textId="77777777" w:rsidR="00C02894" w:rsidRPr="00357D70" w:rsidRDefault="00C02894" w:rsidP="000466FD">
            <w:pPr>
              <w:adjustRightInd w:val="0"/>
              <w:rPr>
                <w:szCs w:val="21"/>
              </w:rPr>
            </w:pPr>
          </w:p>
        </w:tc>
        <w:tc>
          <w:tcPr>
            <w:tcW w:w="416" w:type="pct"/>
            <w:vAlign w:val="center"/>
          </w:tcPr>
          <w:p w14:paraId="6107E6BA" w14:textId="77777777" w:rsidR="00C02894" w:rsidRPr="00357D70" w:rsidRDefault="00C02894" w:rsidP="000466FD">
            <w:pPr>
              <w:adjustRightInd w:val="0"/>
              <w:rPr>
                <w:szCs w:val="21"/>
              </w:rPr>
            </w:pPr>
          </w:p>
        </w:tc>
        <w:tc>
          <w:tcPr>
            <w:tcW w:w="416" w:type="pct"/>
            <w:vAlign w:val="center"/>
          </w:tcPr>
          <w:p w14:paraId="072B6589" w14:textId="77777777" w:rsidR="00C02894" w:rsidRPr="00357D70" w:rsidRDefault="00C02894" w:rsidP="000466FD">
            <w:pPr>
              <w:adjustRightInd w:val="0"/>
              <w:rPr>
                <w:szCs w:val="21"/>
              </w:rPr>
            </w:pPr>
          </w:p>
        </w:tc>
        <w:tc>
          <w:tcPr>
            <w:tcW w:w="1113" w:type="pct"/>
            <w:vAlign w:val="center"/>
          </w:tcPr>
          <w:p w14:paraId="26E2E4D4" w14:textId="77777777" w:rsidR="00C02894" w:rsidRPr="00357D70" w:rsidRDefault="00C02894" w:rsidP="000466FD">
            <w:pPr>
              <w:adjustRightInd w:val="0"/>
              <w:rPr>
                <w:szCs w:val="21"/>
              </w:rPr>
            </w:pPr>
          </w:p>
        </w:tc>
      </w:tr>
      <w:tr w:rsidR="00B26D59" w:rsidRPr="00357D70" w14:paraId="6626045F" w14:textId="77777777" w:rsidTr="000466FD">
        <w:trPr>
          <w:trHeight w:val="340"/>
          <w:jc w:val="center"/>
        </w:trPr>
        <w:tc>
          <w:tcPr>
            <w:tcW w:w="409" w:type="pct"/>
          </w:tcPr>
          <w:p w14:paraId="3F309A2A"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6970CC2"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2BD13D9A" w14:textId="77777777" w:rsidR="00C02894" w:rsidRPr="00357D70" w:rsidRDefault="00C02894" w:rsidP="000466FD">
            <w:pPr>
              <w:adjustRightInd w:val="0"/>
              <w:rPr>
                <w:szCs w:val="21"/>
              </w:rPr>
            </w:pPr>
            <w:r w:rsidRPr="00357D70">
              <w:rPr>
                <w:szCs w:val="21"/>
              </w:rPr>
              <w:t>for</w:t>
            </w:r>
            <w:r w:rsidRPr="00357D70">
              <w:rPr>
                <w:szCs w:val="21"/>
              </w:rPr>
              <w:t>循环中是否对循环控制变量进行修改</w:t>
            </w:r>
          </w:p>
        </w:tc>
        <w:tc>
          <w:tcPr>
            <w:tcW w:w="332" w:type="pct"/>
            <w:vAlign w:val="center"/>
          </w:tcPr>
          <w:p w14:paraId="15350F98" w14:textId="77777777" w:rsidR="00C02894" w:rsidRPr="00357D70" w:rsidRDefault="00C02894" w:rsidP="000466FD">
            <w:pPr>
              <w:adjustRightInd w:val="0"/>
              <w:rPr>
                <w:szCs w:val="21"/>
              </w:rPr>
            </w:pPr>
          </w:p>
        </w:tc>
        <w:tc>
          <w:tcPr>
            <w:tcW w:w="416" w:type="pct"/>
            <w:vAlign w:val="center"/>
          </w:tcPr>
          <w:p w14:paraId="2FA3FB1C" w14:textId="77777777" w:rsidR="00C02894" w:rsidRPr="00357D70" w:rsidRDefault="00C02894" w:rsidP="000466FD">
            <w:pPr>
              <w:adjustRightInd w:val="0"/>
              <w:rPr>
                <w:szCs w:val="21"/>
              </w:rPr>
            </w:pPr>
          </w:p>
        </w:tc>
        <w:tc>
          <w:tcPr>
            <w:tcW w:w="416" w:type="pct"/>
            <w:vAlign w:val="center"/>
          </w:tcPr>
          <w:p w14:paraId="40E52030" w14:textId="77777777" w:rsidR="00C02894" w:rsidRPr="00357D70" w:rsidRDefault="00C02894" w:rsidP="000466FD">
            <w:pPr>
              <w:adjustRightInd w:val="0"/>
              <w:rPr>
                <w:szCs w:val="21"/>
              </w:rPr>
            </w:pPr>
          </w:p>
        </w:tc>
        <w:tc>
          <w:tcPr>
            <w:tcW w:w="1113" w:type="pct"/>
            <w:vAlign w:val="center"/>
          </w:tcPr>
          <w:p w14:paraId="3110A210" w14:textId="77777777" w:rsidR="00C02894" w:rsidRPr="00357D70" w:rsidRDefault="00C02894" w:rsidP="000466FD">
            <w:pPr>
              <w:adjustRightInd w:val="0"/>
              <w:rPr>
                <w:szCs w:val="21"/>
              </w:rPr>
            </w:pPr>
          </w:p>
        </w:tc>
      </w:tr>
      <w:tr w:rsidR="00B26D59" w:rsidRPr="00357D70" w14:paraId="6EA8BFD0" w14:textId="77777777" w:rsidTr="000466FD">
        <w:trPr>
          <w:trHeight w:val="340"/>
          <w:jc w:val="center"/>
        </w:trPr>
        <w:tc>
          <w:tcPr>
            <w:tcW w:w="409" w:type="pct"/>
          </w:tcPr>
          <w:p w14:paraId="5B82921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3B2A830C"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寄存器使</w:t>
            </w:r>
            <w:r w:rsidRPr="00357D70">
              <w:rPr>
                <w:rFonts w:ascii="Times New Roman"/>
                <w:bCs/>
                <w:sz w:val="21"/>
                <w:szCs w:val="21"/>
              </w:rPr>
              <w:lastRenderedPageBreak/>
              <w:t>用</w:t>
            </w:r>
          </w:p>
        </w:tc>
        <w:tc>
          <w:tcPr>
            <w:tcW w:w="1994" w:type="pct"/>
            <w:vAlign w:val="center"/>
          </w:tcPr>
          <w:p w14:paraId="68F23A46" w14:textId="77777777" w:rsidR="00C02894" w:rsidRPr="00357D70" w:rsidRDefault="00C02894" w:rsidP="000466FD">
            <w:pPr>
              <w:pStyle w:val="table"/>
              <w:adjustRightInd w:val="0"/>
              <w:spacing w:after="0"/>
              <w:jc w:val="both"/>
              <w:rPr>
                <w:b w:val="0"/>
                <w:bCs/>
                <w:noProof w:val="0"/>
                <w:kern w:val="2"/>
                <w:sz w:val="21"/>
                <w:szCs w:val="21"/>
              </w:rPr>
            </w:pPr>
            <w:r w:rsidRPr="00357D70">
              <w:rPr>
                <w:b w:val="0"/>
                <w:sz w:val="21"/>
                <w:szCs w:val="21"/>
              </w:rPr>
              <w:lastRenderedPageBreak/>
              <w:t>寄存器使用是否按照芯片手册的操作要求</w:t>
            </w:r>
          </w:p>
        </w:tc>
        <w:tc>
          <w:tcPr>
            <w:tcW w:w="332" w:type="pct"/>
            <w:vAlign w:val="center"/>
          </w:tcPr>
          <w:p w14:paraId="2FB2843F" w14:textId="77777777" w:rsidR="00C02894" w:rsidRPr="00357D70" w:rsidRDefault="00C02894" w:rsidP="000466FD">
            <w:pPr>
              <w:adjustRightInd w:val="0"/>
              <w:rPr>
                <w:szCs w:val="21"/>
              </w:rPr>
            </w:pPr>
          </w:p>
        </w:tc>
        <w:tc>
          <w:tcPr>
            <w:tcW w:w="416" w:type="pct"/>
            <w:vAlign w:val="center"/>
          </w:tcPr>
          <w:p w14:paraId="6E881F2E" w14:textId="77777777" w:rsidR="00C02894" w:rsidRPr="00357D70" w:rsidRDefault="00C02894" w:rsidP="000466FD">
            <w:pPr>
              <w:adjustRightInd w:val="0"/>
              <w:rPr>
                <w:szCs w:val="21"/>
              </w:rPr>
            </w:pPr>
          </w:p>
        </w:tc>
        <w:tc>
          <w:tcPr>
            <w:tcW w:w="416" w:type="pct"/>
            <w:vAlign w:val="center"/>
          </w:tcPr>
          <w:p w14:paraId="77210DAF" w14:textId="77777777" w:rsidR="00C02894" w:rsidRPr="00357D70" w:rsidRDefault="00C02894" w:rsidP="000466FD">
            <w:pPr>
              <w:adjustRightInd w:val="0"/>
              <w:rPr>
                <w:szCs w:val="21"/>
              </w:rPr>
            </w:pPr>
          </w:p>
        </w:tc>
        <w:tc>
          <w:tcPr>
            <w:tcW w:w="1113" w:type="pct"/>
            <w:vAlign w:val="center"/>
          </w:tcPr>
          <w:p w14:paraId="4A16FB05" w14:textId="77777777" w:rsidR="00C02894" w:rsidRPr="00357D70" w:rsidRDefault="00C02894" w:rsidP="000466FD">
            <w:pPr>
              <w:adjustRightInd w:val="0"/>
              <w:rPr>
                <w:szCs w:val="21"/>
              </w:rPr>
            </w:pPr>
          </w:p>
        </w:tc>
      </w:tr>
      <w:tr w:rsidR="00B26D59" w:rsidRPr="00357D70" w14:paraId="38E62C54" w14:textId="77777777" w:rsidTr="000466FD">
        <w:trPr>
          <w:trHeight w:val="340"/>
          <w:jc w:val="center"/>
        </w:trPr>
        <w:tc>
          <w:tcPr>
            <w:tcW w:w="409" w:type="pct"/>
          </w:tcPr>
          <w:p w14:paraId="5AD375F6"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7D6151AE"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9876EF5" w14:textId="77777777" w:rsidR="00C02894" w:rsidRPr="00357D70" w:rsidRDefault="00C02894" w:rsidP="000466FD">
            <w:pPr>
              <w:adjustRightInd w:val="0"/>
              <w:rPr>
                <w:szCs w:val="21"/>
              </w:rPr>
            </w:pPr>
            <w:r w:rsidRPr="00357D70">
              <w:rPr>
                <w:szCs w:val="21"/>
              </w:rPr>
              <w:t>宏扩展或子程序调用是否使用了已使用着的寄存器而未保存数据</w:t>
            </w:r>
          </w:p>
        </w:tc>
        <w:tc>
          <w:tcPr>
            <w:tcW w:w="332" w:type="pct"/>
            <w:vAlign w:val="center"/>
          </w:tcPr>
          <w:p w14:paraId="7BB87276" w14:textId="77777777" w:rsidR="00C02894" w:rsidRPr="00357D70" w:rsidRDefault="00C02894" w:rsidP="000466FD">
            <w:pPr>
              <w:adjustRightInd w:val="0"/>
              <w:rPr>
                <w:szCs w:val="21"/>
              </w:rPr>
            </w:pPr>
          </w:p>
        </w:tc>
        <w:tc>
          <w:tcPr>
            <w:tcW w:w="416" w:type="pct"/>
            <w:vAlign w:val="center"/>
          </w:tcPr>
          <w:p w14:paraId="6E0C0151" w14:textId="77777777" w:rsidR="00C02894" w:rsidRPr="00357D70" w:rsidRDefault="00C02894" w:rsidP="000466FD">
            <w:pPr>
              <w:adjustRightInd w:val="0"/>
              <w:rPr>
                <w:szCs w:val="21"/>
              </w:rPr>
            </w:pPr>
          </w:p>
        </w:tc>
        <w:tc>
          <w:tcPr>
            <w:tcW w:w="416" w:type="pct"/>
            <w:vAlign w:val="center"/>
          </w:tcPr>
          <w:p w14:paraId="5D9B625B" w14:textId="77777777" w:rsidR="00C02894" w:rsidRPr="00357D70" w:rsidRDefault="00C02894" w:rsidP="000466FD">
            <w:pPr>
              <w:adjustRightInd w:val="0"/>
              <w:rPr>
                <w:szCs w:val="21"/>
              </w:rPr>
            </w:pPr>
          </w:p>
        </w:tc>
        <w:tc>
          <w:tcPr>
            <w:tcW w:w="1113" w:type="pct"/>
            <w:vAlign w:val="center"/>
          </w:tcPr>
          <w:p w14:paraId="2D19267C" w14:textId="77777777" w:rsidR="00C02894" w:rsidRPr="00357D70" w:rsidRDefault="00C02894" w:rsidP="000466FD">
            <w:pPr>
              <w:adjustRightInd w:val="0"/>
              <w:rPr>
                <w:szCs w:val="21"/>
              </w:rPr>
            </w:pPr>
          </w:p>
        </w:tc>
      </w:tr>
      <w:tr w:rsidR="00B26D59" w:rsidRPr="00357D70" w14:paraId="19EF35DE" w14:textId="77777777" w:rsidTr="000466FD">
        <w:trPr>
          <w:trHeight w:val="340"/>
          <w:jc w:val="center"/>
        </w:trPr>
        <w:tc>
          <w:tcPr>
            <w:tcW w:w="409" w:type="pct"/>
          </w:tcPr>
          <w:p w14:paraId="713F5EB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27218845"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4C758739" w14:textId="77777777" w:rsidR="00C02894" w:rsidRPr="00357D70" w:rsidRDefault="00C02894" w:rsidP="000466FD">
            <w:pPr>
              <w:adjustRightInd w:val="0"/>
              <w:rPr>
                <w:szCs w:val="21"/>
              </w:rPr>
            </w:pPr>
            <w:r w:rsidRPr="00357D70">
              <w:rPr>
                <w:szCs w:val="21"/>
              </w:rPr>
              <w:t>默认使用的寄存器的值是否正确（注意每个寄存器的初始默认值）</w:t>
            </w:r>
          </w:p>
        </w:tc>
        <w:tc>
          <w:tcPr>
            <w:tcW w:w="332" w:type="pct"/>
            <w:vAlign w:val="center"/>
          </w:tcPr>
          <w:p w14:paraId="53D16C79" w14:textId="77777777" w:rsidR="00C02894" w:rsidRPr="00357D70" w:rsidRDefault="00C02894" w:rsidP="000466FD">
            <w:pPr>
              <w:adjustRightInd w:val="0"/>
              <w:rPr>
                <w:szCs w:val="21"/>
              </w:rPr>
            </w:pPr>
          </w:p>
        </w:tc>
        <w:tc>
          <w:tcPr>
            <w:tcW w:w="416" w:type="pct"/>
            <w:vAlign w:val="center"/>
          </w:tcPr>
          <w:p w14:paraId="243B44D6" w14:textId="77777777" w:rsidR="00C02894" w:rsidRPr="00357D70" w:rsidRDefault="00C02894" w:rsidP="000466FD">
            <w:pPr>
              <w:adjustRightInd w:val="0"/>
              <w:rPr>
                <w:szCs w:val="21"/>
              </w:rPr>
            </w:pPr>
          </w:p>
        </w:tc>
        <w:tc>
          <w:tcPr>
            <w:tcW w:w="416" w:type="pct"/>
            <w:vAlign w:val="center"/>
          </w:tcPr>
          <w:p w14:paraId="10CC8848" w14:textId="77777777" w:rsidR="00C02894" w:rsidRPr="00357D70" w:rsidRDefault="00C02894" w:rsidP="000466FD">
            <w:pPr>
              <w:adjustRightInd w:val="0"/>
              <w:rPr>
                <w:szCs w:val="21"/>
              </w:rPr>
            </w:pPr>
          </w:p>
        </w:tc>
        <w:tc>
          <w:tcPr>
            <w:tcW w:w="1113" w:type="pct"/>
            <w:vAlign w:val="center"/>
          </w:tcPr>
          <w:p w14:paraId="1194F106" w14:textId="77777777" w:rsidR="00C02894" w:rsidRPr="00357D70" w:rsidRDefault="00C02894" w:rsidP="000466FD">
            <w:pPr>
              <w:adjustRightInd w:val="0"/>
              <w:rPr>
                <w:szCs w:val="21"/>
              </w:rPr>
            </w:pPr>
          </w:p>
        </w:tc>
      </w:tr>
      <w:tr w:rsidR="00B26D59" w:rsidRPr="00357D70" w14:paraId="20220D0B" w14:textId="77777777" w:rsidTr="000466FD">
        <w:trPr>
          <w:trHeight w:val="340"/>
          <w:jc w:val="center"/>
        </w:trPr>
        <w:tc>
          <w:tcPr>
            <w:tcW w:w="409" w:type="pct"/>
          </w:tcPr>
          <w:p w14:paraId="08F25274"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5351E695"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可维护性</w:t>
            </w:r>
          </w:p>
        </w:tc>
        <w:tc>
          <w:tcPr>
            <w:tcW w:w="1994" w:type="pct"/>
            <w:vAlign w:val="center"/>
          </w:tcPr>
          <w:p w14:paraId="0807D60C" w14:textId="77777777" w:rsidR="00C02894" w:rsidRPr="00357D70" w:rsidRDefault="00C02894" w:rsidP="000466FD">
            <w:pPr>
              <w:adjustRightInd w:val="0"/>
              <w:rPr>
                <w:szCs w:val="21"/>
              </w:rPr>
            </w:pPr>
            <w:r w:rsidRPr="00357D70">
              <w:rPr>
                <w:szCs w:val="21"/>
              </w:rPr>
              <w:t>嵌套的</w:t>
            </w:r>
            <w:r w:rsidRPr="00357D70">
              <w:rPr>
                <w:szCs w:val="21"/>
              </w:rPr>
              <w:t>IF</w:t>
            </w:r>
            <w:r w:rsidRPr="00357D70">
              <w:rPr>
                <w:szCs w:val="21"/>
              </w:rPr>
              <w:t>、</w:t>
            </w:r>
            <w:r w:rsidRPr="00357D70">
              <w:rPr>
                <w:szCs w:val="21"/>
              </w:rPr>
              <w:t>ELSE</w:t>
            </w:r>
            <w:r w:rsidRPr="00357D70">
              <w:rPr>
                <w:szCs w:val="21"/>
              </w:rPr>
              <w:t>、</w:t>
            </w:r>
            <w:r w:rsidRPr="00357D70">
              <w:rPr>
                <w:szCs w:val="21"/>
              </w:rPr>
              <w:t>WHILE</w:t>
            </w:r>
            <w:r w:rsidRPr="00357D70">
              <w:rPr>
                <w:szCs w:val="21"/>
              </w:rPr>
              <w:t>等语句是否已正确地缩进、是否少括号，是否忘写了括号</w:t>
            </w:r>
          </w:p>
        </w:tc>
        <w:tc>
          <w:tcPr>
            <w:tcW w:w="332" w:type="pct"/>
            <w:vAlign w:val="center"/>
          </w:tcPr>
          <w:p w14:paraId="2FAB3DC3" w14:textId="77777777" w:rsidR="00C02894" w:rsidRPr="00357D70" w:rsidRDefault="00C02894" w:rsidP="000466FD">
            <w:pPr>
              <w:adjustRightInd w:val="0"/>
              <w:rPr>
                <w:szCs w:val="21"/>
              </w:rPr>
            </w:pPr>
          </w:p>
        </w:tc>
        <w:tc>
          <w:tcPr>
            <w:tcW w:w="416" w:type="pct"/>
            <w:vAlign w:val="center"/>
          </w:tcPr>
          <w:p w14:paraId="576D2C8B" w14:textId="77777777" w:rsidR="00C02894" w:rsidRPr="00357D70" w:rsidRDefault="00C02894" w:rsidP="000466FD">
            <w:pPr>
              <w:adjustRightInd w:val="0"/>
              <w:rPr>
                <w:szCs w:val="21"/>
              </w:rPr>
            </w:pPr>
          </w:p>
        </w:tc>
        <w:tc>
          <w:tcPr>
            <w:tcW w:w="416" w:type="pct"/>
            <w:vAlign w:val="center"/>
          </w:tcPr>
          <w:p w14:paraId="1252AE02" w14:textId="77777777" w:rsidR="00C02894" w:rsidRPr="00357D70" w:rsidRDefault="00C02894" w:rsidP="000466FD">
            <w:pPr>
              <w:adjustRightInd w:val="0"/>
              <w:rPr>
                <w:szCs w:val="21"/>
              </w:rPr>
            </w:pPr>
          </w:p>
        </w:tc>
        <w:tc>
          <w:tcPr>
            <w:tcW w:w="1113" w:type="pct"/>
            <w:vAlign w:val="center"/>
          </w:tcPr>
          <w:p w14:paraId="08EA5095" w14:textId="77777777" w:rsidR="00C02894" w:rsidRPr="00357D70" w:rsidRDefault="00C02894" w:rsidP="000466FD">
            <w:pPr>
              <w:adjustRightInd w:val="0"/>
              <w:rPr>
                <w:szCs w:val="21"/>
              </w:rPr>
            </w:pPr>
          </w:p>
        </w:tc>
      </w:tr>
      <w:tr w:rsidR="00B26D59" w:rsidRPr="00357D70" w14:paraId="5E341CAE" w14:textId="77777777" w:rsidTr="000466FD">
        <w:trPr>
          <w:trHeight w:val="340"/>
          <w:jc w:val="center"/>
        </w:trPr>
        <w:tc>
          <w:tcPr>
            <w:tcW w:w="409" w:type="pct"/>
          </w:tcPr>
          <w:p w14:paraId="555B193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22E331FE"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01019D0B" w14:textId="77777777" w:rsidR="00C02894" w:rsidRPr="00357D70" w:rsidRDefault="00C02894" w:rsidP="000466FD">
            <w:pPr>
              <w:adjustRightInd w:val="0"/>
              <w:rPr>
                <w:szCs w:val="21"/>
              </w:rPr>
            </w:pPr>
            <w:r w:rsidRPr="00357D70">
              <w:rPr>
                <w:szCs w:val="21"/>
              </w:rPr>
              <w:t>注释准确并且有意义</w:t>
            </w:r>
          </w:p>
        </w:tc>
        <w:tc>
          <w:tcPr>
            <w:tcW w:w="332" w:type="pct"/>
            <w:vAlign w:val="center"/>
          </w:tcPr>
          <w:p w14:paraId="35F25237" w14:textId="77777777" w:rsidR="00C02894" w:rsidRPr="00357D70" w:rsidRDefault="00C02894" w:rsidP="000466FD">
            <w:pPr>
              <w:adjustRightInd w:val="0"/>
              <w:rPr>
                <w:szCs w:val="21"/>
              </w:rPr>
            </w:pPr>
          </w:p>
        </w:tc>
        <w:tc>
          <w:tcPr>
            <w:tcW w:w="416" w:type="pct"/>
            <w:vAlign w:val="center"/>
          </w:tcPr>
          <w:p w14:paraId="2C48C9B2" w14:textId="77777777" w:rsidR="00C02894" w:rsidRPr="00357D70" w:rsidRDefault="00C02894" w:rsidP="000466FD">
            <w:pPr>
              <w:adjustRightInd w:val="0"/>
              <w:rPr>
                <w:szCs w:val="21"/>
              </w:rPr>
            </w:pPr>
          </w:p>
        </w:tc>
        <w:tc>
          <w:tcPr>
            <w:tcW w:w="416" w:type="pct"/>
            <w:vAlign w:val="center"/>
          </w:tcPr>
          <w:p w14:paraId="7F6E7C10" w14:textId="77777777" w:rsidR="00C02894" w:rsidRPr="00357D70" w:rsidRDefault="00C02894" w:rsidP="000466FD">
            <w:pPr>
              <w:adjustRightInd w:val="0"/>
              <w:rPr>
                <w:szCs w:val="21"/>
              </w:rPr>
            </w:pPr>
          </w:p>
        </w:tc>
        <w:tc>
          <w:tcPr>
            <w:tcW w:w="1113" w:type="pct"/>
            <w:vAlign w:val="center"/>
          </w:tcPr>
          <w:p w14:paraId="4C9A802D" w14:textId="77777777" w:rsidR="00C02894" w:rsidRPr="00357D70" w:rsidRDefault="00C02894" w:rsidP="000466FD">
            <w:pPr>
              <w:adjustRightInd w:val="0"/>
              <w:rPr>
                <w:szCs w:val="21"/>
              </w:rPr>
            </w:pPr>
          </w:p>
        </w:tc>
      </w:tr>
      <w:tr w:rsidR="00B26D59" w:rsidRPr="00357D70" w14:paraId="0FAF365B" w14:textId="77777777" w:rsidTr="000466FD">
        <w:trPr>
          <w:trHeight w:val="340"/>
          <w:jc w:val="center"/>
        </w:trPr>
        <w:tc>
          <w:tcPr>
            <w:tcW w:w="409" w:type="pct"/>
          </w:tcPr>
          <w:p w14:paraId="103D335A"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16E7CC01"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558A00B4" w14:textId="77777777" w:rsidR="00C02894" w:rsidRPr="00357D70" w:rsidRDefault="00C02894" w:rsidP="000466FD">
            <w:pPr>
              <w:adjustRightInd w:val="0"/>
              <w:rPr>
                <w:szCs w:val="21"/>
              </w:rPr>
            </w:pPr>
            <w:r w:rsidRPr="00357D70">
              <w:rPr>
                <w:szCs w:val="21"/>
              </w:rPr>
              <w:t>注释语句应不少于</w:t>
            </w:r>
            <w:r w:rsidRPr="00357D70">
              <w:rPr>
                <w:szCs w:val="21"/>
              </w:rPr>
              <w:t>20</w:t>
            </w:r>
          </w:p>
        </w:tc>
        <w:tc>
          <w:tcPr>
            <w:tcW w:w="332" w:type="pct"/>
            <w:vAlign w:val="center"/>
          </w:tcPr>
          <w:p w14:paraId="2A49D807" w14:textId="77777777" w:rsidR="00C02894" w:rsidRPr="00357D70" w:rsidRDefault="00C02894" w:rsidP="000466FD">
            <w:pPr>
              <w:adjustRightInd w:val="0"/>
              <w:rPr>
                <w:szCs w:val="21"/>
              </w:rPr>
            </w:pPr>
          </w:p>
        </w:tc>
        <w:tc>
          <w:tcPr>
            <w:tcW w:w="416" w:type="pct"/>
            <w:vAlign w:val="center"/>
          </w:tcPr>
          <w:p w14:paraId="6DF147D3" w14:textId="77777777" w:rsidR="00C02894" w:rsidRPr="00357D70" w:rsidRDefault="00C02894" w:rsidP="000466FD">
            <w:pPr>
              <w:adjustRightInd w:val="0"/>
              <w:rPr>
                <w:szCs w:val="21"/>
              </w:rPr>
            </w:pPr>
          </w:p>
        </w:tc>
        <w:tc>
          <w:tcPr>
            <w:tcW w:w="416" w:type="pct"/>
            <w:vAlign w:val="center"/>
          </w:tcPr>
          <w:p w14:paraId="5C5D6E33" w14:textId="77777777" w:rsidR="00C02894" w:rsidRPr="00357D70" w:rsidRDefault="00C02894" w:rsidP="000466FD">
            <w:pPr>
              <w:adjustRightInd w:val="0"/>
              <w:rPr>
                <w:szCs w:val="21"/>
              </w:rPr>
            </w:pPr>
          </w:p>
        </w:tc>
        <w:tc>
          <w:tcPr>
            <w:tcW w:w="1113" w:type="pct"/>
            <w:vAlign w:val="center"/>
          </w:tcPr>
          <w:p w14:paraId="075980CF" w14:textId="77777777" w:rsidR="00C02894" w:rsidRPr="00357D70" w:rsidRDefault="00C02894" w:rsidP="000466FD">
            <w:pPr>
              <w:adjustRightInd w:val="0"/>
              <w:rPr>
                <w:szCs w:val="21"/>
              </w:rPr>
            </w:pPr>
          </w:p>
        </w:tc>
      </w:tr>
      <w:tr w:rsidR="00B26D59" w:rsidRPr="00357D70" w14:paraId="56F48D91" w14:textId="77777777" w:rsidTr="000466FD">
        <w:trPr>
          <w:trHeight w:val="340"/>
          <w:jc w:val="center"/>
        </w:trPr>
        <w:tc>
          <w:tcPr>
            <w:tcW w:w="409" w:type="pct"/>
          </w:tcPr>
          <w:p w14:paraId="4FC4FA8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52CBF318"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7539C8B1" w14:textId="77777777" w:rsidR="00C02894" w:rsidRPr="00357D70" w:rsidRDefault="00C02894" w:rsidP="000466FD">
            <w:pPr>
              <w:adjustRightInd w:val="0"/>
              <w:rPr>
                <w:szCs w:val="21"/>
              </w:rPr>
            </w:pPr>
            <w:r w:rsidRPr="00357D70">
              <w:rPr>
                <w:szCs w:val="21"/>
              </w:rPr>
              <w:t>是否存在嵌套注释</w:t>
            </w:r>
          </w:p>
        </w:tc>
        <w:tc>
          <w:tcPr>
            <w:tcW w:w="332" w:type="pct"/>
            <w:vAlign w:val="center"/>
          </w:tcPr>
          <w:p w14:paraId="44D51A7F" w14:textId="77777777" w:rsidR="00C02894" w:rsidRPr="00357D70" w:rsidRDefault="00C02894" w:rsidP="000466FD">
            <w:pPr>
              <w:adjustRightInd w:val="0"/>
              <w:rPr>
                <w:szCs w:val="21"/>
              </w:rPr>
            </w:pPr>
          </w:p>
        </w:tc>
        <w:tc>
          <w:tcPr>
            <w:tcW w:w="416" w:type="pct"/>
            <w:vAlign w:val="center"/>
          </w:tcPr>
          <w:p w14:paraId="3E665F11" w14:textId="77777777" w:rsidR="00C02894" w:rsidRPr="00357D70" w:rsidRDefault="00C02894" w:rsidP="000466FD">
            <w:pPr>
              <w:adjustRightInd w:val="0"/>
              <w:rPr>
                <w:szCs w:val="21"/>
              </w:rPr>
            </w:pPr>
          </w:p>
        </w:tc>
        <w:tc>
          <w:tcPr>
            <w:tcW w:w="416" w:type="pct"/>
            <w:vAlign w:val="center"/>
          </w:tcPr>
          <w:p w14:paraId="7859DC59" w14:textId="77777777" w:rsidR="00C02894" w:rsidRPr="00357D70" w:rsidRDefault="00C02894" w:rsidP="000466FD">
            <w:pPr>
              <w:adjustRightInd w:val="0"/>
              <w:rPr>
                <w:szCs w:val="21"/>
              </w:rPr>
            </w:pPr>
          </w:p>
        </w:tc>
        <w:tc>
          <w:tcPr>
            <w:tcW w:w="1113" w:type="pct"/>
            <w:vAlign w:val="center"/>
          </w:tcPr>
          <w:p w14:paraId="2A6745FC" w14:textId="77777777" w:rsidR="00C02894" w:rsidRPr="00357D70" w:rsidRDefault="00C02894" w:rsidP="000466FD">
            <w:pPr>
              <w:adjustRightInd w:val="0"/>
              <w:rPr>
                <w:szCs w:val="21"/>
              </w:rPr>
            </w:pPr>
          </w:p>
        </w:tc>
      </w:tr>
      <w:tr w:rsidR="00B26D59" w:rsidRPr="00357D70" w14:paraId="3CCF1A71" w14:textId="77777777" w:rsidTr="000466FD">
        <w:trPr>
          <w:trHeight w:val="340"/>
          <w:jc w:val="center"/>
        </w:trPr>
        <w:tc>
          <w:tcPr>
            <w:tcW w:w="409" w:type="pct"/>
          </w:tcPr>
          <w:p w14:paraId="7EE7D64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1F14637F"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C39C2CB" w14:textId="77777777" w:rsidR="00C02894" w:rsidRPr="00357D70" w:rsidRDefault="00C02894" w:rsidP="000466FD">
            <w:pPr>
              <w:adjustRightInd w:val="0"/>
              <w:rPr>
                <w:szCs w:val="21"/>
              </w:rPr>
            </w:pPr>
            <w:r w:rsidRPr="00357D70">
              <w:rPr>
                <w:szCs w:val="21"/>
              </w:rPr>
              <w:t>标号和子程序名符合代码的逻辑含义吗</w:t>
            </w:r>
          </w:p>
        </w:tc>
        <w:tc>
          <w:tcPr>
            <w:tcW w:w="332" w:type="pct"/>
            <w:vAlign w:val="center"/>
          </w:tcPr>
          <w:p w14:paraId="7EF2E6C5" w14:textId="77777777" w:rsidR="00C02894" w:rsidRPr="00357D70" w:rsidRDefault="00C02894" w:rsidP="000466FD">
            <w:pPr>
              <w:adjustRightInd w:val="0"/>
              <w:rPr>
                <w:szCs w:val="21"/>
              </w:rPr>
            </w:pPr>
          </w:p>
        </w:tc>
        <w:tc>
          <w:tcPr>
            <w:tcW w:w="416" w:type="pct"/>
            <w:vAlign w:val="center"/>
          </w:tcPr>
          <w:p w14:paraId="478C0BAD" w14:textId="77777777" w:rsidR="00C02894" w:rsidRPr="00357D70" w:rsidRDefault="00C02894" w:rsidP="000466FD">
            <w:pPr>
              <w:adjustRightInd w:val="0"/>
              <w:rPr>
                <w:szCs w:val="21"/>
              </w:rPr>
            </w:pPr>
          </w:p>
        </w:tc>
        <w:tc>
          <w:tcPr>
            <w:tcW w:w="416" w:type="pct"/>
            <w:vAlign w:val="center"/>
          </w:tcPr>
          <w:p w14:paraId="62A8CC47" w14:textId="77777777" w:rsidR="00C02894" w:rsidRPr="00357D70" w:rsidRDefault="00C02894" w:rsidP="000466FD">
            <w:pPr>
              <w:adjustRightInd w:val="0"/>
              <w:rPr>
                <w:szCs w:val="21"/>
              </w:rPr>
            </w:pPr>
          </w:p>
        </w:tc>
        <w:tc>
          <w:tcPr>
            <w:tcW w:w="1113" w:type="pct"/>
            <w:vAlign w:val="center"/>
          </w:tcPr>
          <w:p w14:paraId="00B1B73C" w14:textId="77777777" w:rsidR="00C02894" w:rsidRPr="00357D70" w:rsidRDefault="00C02894" w:rsidP="000466FD">
            <w:pPr>
              <w:adjustRightInd w:val="0"/>
              <w:rPr>
                <w:szCs w:val="21"/>
              </w:rPr>
            </w:pPr>
          </w:p>
        </w:tc>
      </w:tr>
      <w:tr w:rsidR="00B26D59" w:rsidRPr="00357D70" w14:paraId="410FE032" w14:textId="77777777" w:rsidTr="000466FD">
        <w:trPr>
          <w:trHeight w:val="340"/>
          <w:jc w:val="center"/>
        </w:trPr>
        <w:tc>
          <w:tcPr>
            <w:tcW w:w="409" w:type="pct"/>
          </w:tcPr>
          <w:p w14:paraId="703629E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8F19752"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74704ED" w14:textId="77777777" w:rsidR="00C02894" w:rsidRPr="00357D70" w:rsidRDefault="00C02894" w:rsidP="000466FD">
            <w:pPr>
              <w:adjustRightInd w:val="0"/>
              <w:rPr>
                <w:szCs w:val="21"/>
              </w:rPr>
            </w:pPr>
            <w:r w:rsidRPr="00357D7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1A94AD4D" w14:textId="77777777" w:rsidR="00C02894" w:rsidRPr="00357D70" w:rsidRDefault="00C02894" w:rsidP="000466FD">
            <w:pPr>
              <w:adjustRightInd w:val="0"/>
              <w:rPr>
                <w:szCs w:val="21"/>
              </w:rPr>
            </w:pPr>
          </w:p>
        </w:tc>
        <w:tc>
          <w:tcPr>
            <w:tcW w:w="416" w:type="pct"/>
            <w:vAlign w:val="center"/>
          </w:tcPr>
          <w:p w14:paraId="54C91519" w14:textId="77777777" w:rsidR="00C02894" w:rsidRPr="00357D70" w:rsidRDefault="00C02894" w:rsidP="000466FD">
            <w:pPr>
              <w:adjustRightInd w:val="0"/>
              <w:rPr>
                <w:szCs w:val="21"/>
              </w:rPr>
            </w:pPr>
          </w:p>
        </w:tc>
        <w:tc>
          <w:tcPr>
            <w:tcW w:w="416" w:type="pct"/>
            <w:vAlign w:val="center"/>
          </w:tcPr>
          <w:p w14:paraId="413B4DC7" w14:textId="77777777" w:rsidR="00C02894" w:rsidRPr="00357D70" w:rsidRDefault="00C02894" w:rsidP="000466FD">
            <w:pPr>
              <w:adjustRightInd w:val="0"/>
              <w:rPr>
                <w:szCs w:val="21"/>
              </w:rPr>
            </w:pPr>
          </w:p>
        </w:tc>
        <w:tc>
          <w:tcPr>
            <w:tcW w:w="1113" w:type="pct"/>
            <w:vAlign w:val="center"/>
          </w:tcPr>
          <w:p w14:paraId="1B23A223" w14:textId="77777777" w:rsidR="00C02894" w:rsidRPr="00357D70" w:rsidRDefault="00C02894" w:rsidP="000466FD">
            <w:pPr>
              <w:adjustRightInd w:val="0"/>
              <w:rPr>
                <w:szCs w:val="21"/>
              </w:rPr>
            </w:pPr>
          </w:p>
        </w:tc>
      </w:tr>
      <w:tr w:rsidR="00B26D59" w:rsidRPr="00357D70" w14:paraId="08CE9369" w14:textId="77777777" w:rsidTr="000466FD">
        <w:trPr>
          <w:trHeight w:val="340"/>
          <w:jc w:val="center"/>
        </w:trPr>
        <w:tc>
          <w:tcPr>
            <w:tcW w:w="409" w:type="pct"/>
          </w:tcPr>
          <w:p w14:paraId="1918C2F2"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5FB7D27"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7BFD26B1" w14:textId="77777777" w:rsidR="00C02894" w:rsidRPr="00357D70" w:rsidRDefault="00C02894" w:rsidP="000466FD">
            <w:pPr>
              <w:adjustRightInd w:val="0"/>
              <w:rPr>
                <w:szCs w:val="21"/>
              </w:rPr>
            </w:pPr>
            <w:r w:rsidRPr="00357D70">
              <w:rPr>
                <w:szCs w:val="21"/>
              </w:rPr>
              <w:t>注意运算符的优先级，并用括号明确表达式的操作顺序，避免使用默认优先级</w:t>
            </w:r>
          </w:p>
        </w:tc>
        <w:tc>
          <w:tcPr>
            <w:tcW w:w="332" w:type="pct"/>
            <w:vAlign w:val="center"/>
          </w:tcPr>
          <w:p w14:paraId="39C25939" w14:textId="77777777" w:rsidR="00C02894" w:rsidRPr="00357D70" w:rsidRDefault="00C02894" w:rsidP="000466FD">
            <w:pPr>
              <w:adjustRightInd w:val="0"/>
              <w:rPr>
                <w:szCs w:val="21"/>
              </w:rPr>
            </w:pPr>
          </w:p>
        </w:tc>
        <w:tc>
          <w:tcPr>
            <w:tcW w:w="416" w:type="pct"/>
            <w:vAlign w:val="center"/>
          </w:tcPr>
          <w:p w14:paraId="6FE5C289" w14:textId="77777777" w:rsidR="00C02894" w:rsidRPr="00357D70" w:rsidRDefault="00C02894" w:rsidP="000466FD">
            <w:pPr>
              <w:adjustRightInd w:val="0"/>
              <w:rPr>
                <w:szCs w:val="21"/>
              </w:rPr>
            </w:pPr>
          </w:p>
        </w:tc>
        <w:tc>
          <w:tcPr>
            <w:tcW w:w="416" w:type="pct"/>
            <w:vAlign w:val="center"/>
          </w:tcPr>
          <w:p w14:paraId="5C64F203" w14:textId="77777777" w:rsidR="00C02894" w:rsidRPr="00357D70" w:rsidRDefault="00C02894" w:rsidP="000466FD">
            <w:pPr>
              <w:adjustRightInd w:val="0"/>
              <w:rPr>
                <w:szCs w:val="21"/>
              </w:rPr>
            </w:pPr>
          </w:p>
        </w:tc>
        <w:tc>
          <w:tcPr>
            <w:tcW w:w="1113" w:type="pct"/>
            <w:vAlign w:val="center"/>
          </w:tcPr>
          <w:p w14:paraId="27A53AD4" w14:textId="77777777" w:rsidR="00C02894" w:rsidRPr="00357D70" w:rsidRDefault="00C02894" w:rsidP="000466FD">
            <w:pPr>
              <w:adjustRightInd w:val="0"/>
              <w:rPr>
                <w:szCs w:val="21"/>
              </w:rPr>
            </w:pPr>
          </w:p>
        </w:tc>
      </w:tr>
      <w:tr w:rsidR="00B26D59" w:rsidRPr="00357D70" w14:paraId="7E655FC0" w14:textId="77777777" w:rsidTr="000466FD">
        <w:trPr>
          <w:trHeight w:val="340"/>
          <w:jc w:val="center"/>
        </w:trPr>
        <w:tc>
          <w:tcPr>
            <w:tcW w:w="409" w:type="pct"/>
          </w:tcPr>
          <w:p w14:paraId="77F9E60D"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restart"/>
            <w:vAlign w:val="center"/>
          </w:tcPr>
          <w:p w14:paraId="48FB88CB"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逻辑</w:t>
            </w:r>
          </w:p>
        </w:tc>
        <w:tc>
          <w:tcPr>
            <w:tcW w:w="1994" w:type="pct"/>
            <w:vAlign w:val="center"/>
          </w:tcPr>
          <w:p w14:paraId="74BBA830" w14:textId="77777777" w:rsidR="00C02894" w:rsidRPr="00357D70" w:rsidRDefault="00C02894" w:rsidP="000466FD">
            <w:pPr>
              <w:adjustRightInd w:val="0"/>
              <w:rPr>
                <w:szCs w:val="21"/>
              </w:rPr>
            </w:pPr>
            <w:r w:rsidRPr="00357D70">
              <w:rPr>
                <w:szCs w:val="21"/>
              </w:rPr>
              <w:t>代码是否做了设计规定的内容</w:t>
            </w:r>
          </w:p>
        </w:tc>
        <w:tc>
          <w:tcPr>
            <w:tcW w:w="332" w:type="pct"/>
            <w:vAlign w:val="center"/>
          </w:tcPr>
          <w:p w14:paraId="5E302E79" w14:textId="77777777" w:rsidR="00C02894" w:rsidRPr="00357D70" w:rsidRDefault="00C02894" w:rsidP="000466FD">
            <w:pPr>
              <w:adjustRightInd w:val="0"/>
              <w:rPr>
                <w:szCs w:val="21"/>
              </w:rPr>
            </w:pPr>
          </w:p>
        </w:tc>
        <w:tc>
          <w:tcPr>
            <w:tcW w:w="416" w:type="pct"/>
            <w:vAlign w:val="center"/>
          </w:tcPr>
          <w:p w14:paraId="7973CDAB" w14:textId="77777777" w:rsidR="00C02894" w:rsidRPr="00357D70" w:rsidRDefault="00C02894" w:rsidP="000466FD">
            <w:pPr>
              <w:adjustRightInd w:val="0"/>
              <w:rPr>
                <w:szCs w:val="21"/>
              </w:rPr>
            </w:pPr>
          </w:p>
        </w:tc>
        <w:tc>
          <w:tcPr>
            <w:tcW w:w="416" w:type="pct"/>
            <w:vAlign w:val="center"/>
          </w:tcPr>
          <w:p w14:paraId="6AA600AB" w14:textId="77777777" w:rsidR="00C02894" w:rsidRPr="00357D70" w:rsidRDefault="00C02894" w:rsidP="000466FD">
            <w:pPr>
              <w:adjustRightInd w:val="0"/>
              <w:rPr>
                <w:szCs w:val="21"/>
              </w:rPr>
            </w:pPr>
          </w:p>
        </w:tc>
        <w:tc>
          <w:tcPr>
            <w:tcW w:w="1113" w:type="pct"/>
            <w:vAlign w:val="center"/>
          </w:tcPr>
          <w:p w14:paraId="7D74A185" w14:textId="77777777" w:rsidR="00C02894" w:rsidRPr="00357D70" w:rsidRDefault="00C02894" w:rsidP="000466FD">
            <w:pPr>
              <w:adjustRightInd w:val="0"/>
              <w:rPr>
                <w:szCs w:val="21"/>
              </w:rPr>
            </w:pPr>
          </w:p>
        </w:tc>
      </w:tr>
      <w:tr w:rsidR="00B26D59" w:rsidRPr="00357D70" w14:paraId="1B03C6D0" w14:textId="77777777" w:rsidTr="000466FD">
        <w:trPr>
          <w:trHeight w:val="340"/>
          <w:jc w:val="center"/>
        </w:trPr>
        <w:tc>
          <w:tcPr>
            <w:tcW w:w="409" w:type="pct"/>
          </w:tcPr>
          <w:p w14:paraId="12175372"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ign w:val="center"/>
          </w:tcPr>
          <w:p w14:paraId="23E8F849"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3B89C104" w14:textId="77777777" w:rsidR="00C02894" w:rsidRPr="00357D70" w:rsidRDefault="00C02894" w:rsidP="000466FD">
            <w:pPr>
              <w:adjustRightInd w:val="0"/>
              <w:rPr>
                <w:szCs w:val="21"/>
              </w:rPr>
            </w:pPr>
            <w:r w:rsidRPr="00357D70">
              <w:rPr>
                <w:szCs w:val="21"/>
              </w:rPr>
              <w:t>全部设计是否均已实现（和详细设计的一致性）</w:t>
            </w:r>
          </w:p>
        </w:tc>
        <w:tc>
          <w:tcPr>
            <w:tcW w:w="332" w:type="pct"/>
            <w:vAlign w:val="center"/>
          </w:tcPr>
          <w:p w14:paraId="2EBE8EA5" w14:textId="77777777" w:rsidR="00C02894" w:rsidRPr="00357D70" w:rsidRDefault="00C02894" w:rsidP="000466FD">
            <w:pPr>
              <w:adjustRightInd w:val="0"/>
              <w:rPr>
                <w:szCs w:val="21"/>
              </w:rPr>
            </w:pPr>
          </w:p>
        </w:tc>
        <w:tc>
          <w:tcPr>
            <w:tcW w:w="416" w:type="pct"/>
            <w:vAlign w:val="center"/>
          </w:tcPr>
          <w:p w14:paraId="5F7321C3" w14:textId="77777777" w:rsidR="00C02894" w:rsidRPr="00357D70" w:rsidRDefault="00C02894" w:rsidP="000466FD">
            <w:pPr>
              <w:adjustRightInd w:val="0"/>
              <w:rPr>
                <w:szCs w:val="21"/>
              </w:rPr>
            </w:pPr>
          </w:p>
        </w:tc>
        <w:tc>
          <w:tcPr>
            <w:tcW w:w="416" w:type="pct"/>
            <w:vAlign w:val="center"/>
          </w:tcPr>
          <w:p w14:paraId="5EE31D2A" w14:textId="77777777" w:rsidR="00C02894" w:rsidRPr="00357D70" w:rsidRDefault="00C02894" w:rsidP="000466FD">
            <w:pPr>
              <w:adjustRightInd w:val="0"/>
              <w:rPr>
                <w:szCs w:val="21"/>
              </w:rPr>
            </w:pPr>
          </w:p>
        </w:tc>
        <w:tc>
          <w:tcPr>
            <w:tcW w:w="1113" w:type="pct"/>
            <w:vAlign w:val="center"/>
          </w:tcPr>
          <w:p w14:paraId="49E2C09B" w14:textId="77777777" w:rsidR="00C02894" w:rsidRPr="00357D70" w:rsidRDefault="00C02894" w:rsidP="000466FD">
            <w:pPr>
              <w:adjustRightInd w:val="0"/>
              <w:rPr>
                <w:szCs w:val="21"/>
              </w:rPr>
            </w:pPr>
          </w:p>
        </w:tc>
      </w:tr>
      <w:tr w:rsidR="00B26D59" w:rsidRPr="00357D70" w14:paraId="5977BB37" w14:textId="77777777" w:rsidTr="000466FD">
        <w:trPr>
          <w:trHeight w:val="340"/>
          <w:jc w:val="center"/>
        </w:trPr>
        <w:tc>
          <w:tcPr>
            <w:tcW w:w="409" w:type="pct"/>
          </w:tcPr>
          <w:p w14:paraId="7AEEDE7E"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ign w:val="center"/>
          </w:tcPr>
          <w:p w14:paraId="38DA8C2C"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33404C53" w14:textId="77777777" w:rsidR="00C02894" w:rsidRPr="00357D70" w:rsidRDefault="00C02894" w:rsidP="000466FD">
            <w:pPr>
              <w:adjustRightInd w:val="0"/>
              <w:rPr>
                <w:szCs w:val="21"/>
              </w:rPr>
            </w:pPr>
            <w:r w:rsidRPr="00357D70">
              <w:rPr>
                <w:szCs w:val="21"/>
              </w:rPr>
              <w:t>每个循环是否执行正确的次数</w:t>
            </w:r>
          </w:p>
        </w:tc>
        <w:tc>
          <w:tcPr>
            <w:tcW w:w="332" w:type="pct"/>
            <w:vAlign w:val="center"/>
          </w:tcPr>
          <w:p w14:paraId="44BCEBE9" w14:textId="77777777" w:rsidR="00C02894" w:rsidRPr="00357D70" w:rsidRDefault="00C02894" w:rsidP="000466FD">
            <w:pPr>
              <w:adjustRightInd w:val="0"/>
              <w:rPr>
                <w:szCs w:val="21"/>
              </w:rPr>
            </w:pPr>
          </w:p>
        </w:tc>
        <w:tc>
          <w:tcPr>
            <w:tcW w:w="416" w:type="pct"/>
            <w:vAlign w:val="center"/>
          </w:tcPr>
          <w:p w14:paraId="1EB328BB" w14:textId="77777777" w:rsidR="00C02894" w:rsidRPr="00357D70" w:rsidRDefault="00C02894" w:rsidP="000466FD">
            <w:pPr>
              <w:adjustRightInd w:val="0"/>
              <w:rPr>
                <w:szCs w:val="21"/>
              </w:rPr>
            </w:pPr>
          </w:p>
        </w:tc>
        <w:tc>
          <w:tcPr>
            <w:tcW w:w="416" w:type="pct"/>
            <w:vAlign w:val="center"/>
          </w:tcPr>
          <w:p w14:paraId="5A2E54AA" w14:textId="77777777" w:rsidR="00C02894" w:rsidRPr="00357D70" w:rsidRDefault="00C02894" w:rsidP="000466FD">
            <w:pPr>
              <w:adjustRightInd w:val="0"/>
              <w:rPr>
                <w:szCs w:val="21"/>
              </w:rPr>
            </w:pPr>
          </w:p>
        </w:tc>
        <w:tc>
          <w:tcPr>
            <w:tcW w:w="1113" w:type="pct"/>
            <w:vAlign w:val="center"/>
          </w:tcPr>
          <w:p w14:paraId="3E72E994" w14:textId="77777777" w:rsidR="00C02894" w:rsidRPr="00357D70" w:rsidRDefault="00C02894" w:rsidP="000466FD">
            <w:pPr>
              <w:adjustRightInd w:val="0"/>
              <w:rPr>
                <w:szCs w:val="21"/>
              </w:rPr>
            </w:pPr>
          </w:p>
        </w:tc>
      </w:tr>
      <w:tr w:rsidR="00B26D59" w:rsidRPr="00357D70" w14:paraId="0197247C" w14:textId="77777777" w:rsidTr="000466FD">
        <w:trPr>
          <w:trHeight w:val="340"/>
          <w:jc w:val="center"/>
        </w:trPr>
        <w:tc>
          <w:tcPr>
            <w:tcW w:w="409" w:type="pct"/>
          </w:tcPr>
          <w:p w14:paraId="61560EC3"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ign w:val="center"/>
          </w:tcPr>
          <w:p w14:paraId="3D812A41"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F3ECA2B" w14:textId="77777777" w:rsidR="00C02894" w:rsidRPr="00357D70" w:rsidRDefault="00C02894" w:rsidP="000466FD">
            <w:pPr>
              <w:adjustRightInd w:val="0"/>
              <w:rPr>
                <w:szCs w:val="21"/>
              </w:rPr>
            </w:pPr>
            <w:r w:rsidRPr="00357D70">
              <w:rPr>
                <w:szCs w:val="21"/>
              </w:rPr>
              <w:t>是否存在死循环的风险（例如当等待某变量为一特定值才退出时存在风险；循环语句中必须有超时保护）</w:t>
            </w:r>
          </w:p>
        </w:tc>
        <w:tc>
          <w:tcPr>
            <w:tcW w:w="332" w:type="pct"/>
            <w:vAlign w:val="center"/>
          </w:tcPr>
          <w:p w14:paraId="46DEA332" w14:textId="77777777" w:rsidR="00C02894" w:rsidRPr="00357D70" w:rsidRDefault="00C02894" w:rsidP="000466FD">
            <w:pPr>
              <w:adjustRightInd w:val="0"/>
              <w:rPr>
                <w:szCs w:val="21"/>
              </w:rPr>
            </w:pPr>
          </w:p>
        </w:tc>
        <w:tc>
          <w:tcPr>
            <w:tcW w:w="416" w:type="pct"/>
            <w:vAlign w:val="center"/>
          </w:tcPr>
          <w:p w14:paraId="66278B41" w14:textId="77777777" w:rsidR="00C02894" w:rsidRPr="00357D70" w:rsidRDefault="00C02894" w:rsidP="000466FD">
            <w:pPr>
              <w:adjustRightInd w:val="0"/>
              <w:rPr>
                <w:szCs w:val="21"/>
              </w:rPr>
            </w:pPr>
          </w:p>
        </w:tc>
        <w:tc>
          <w:tcPr>
            <w:tcW w:w="416" w:type="pct"/>
            <w:vAlign w:val="center"/>
          </w:tcPr>
          <w:p w14:paraId="16163181" w14:textId="77777777" w:rsidR="00C02894" w:rsidRPr="00357D70" w:rsidRDefault="00C02894" w:rsidP="000466FD">
            <w:pPr>
              <w:adjustRightInd w:val="0"/>
              <w:rPr>
                <w:szCs w:val="21"/>
              </w:rPr>
            </w:pPr>
          </w:p>
        </w:tc>
        <w:tc>
          <w:tcPr>
            <w:tcW w:w="1113" w:type="pct"/>
            <w:vAlign w:val="center"/>
          </w:tcPr>
          <w:p w14:paraId="6C75E320" w14:textId="77777777" w:rsidR="00C02894" w:rsidRPr="00357D70" w:rsidRDefault="00C02894" w:rsidP="000466FD">
            <w:pPr>
              <w:adjustRightInd w:val="0"/>
              <w:rPr>
                <w:szCs w:val="21"/>
              </w:rPr>
            </w:pPr>
          </w:p>
        </w:tc>
      </w:tr>
      <w:tr w:rsidR="00B26D59" w:rsidRPr="00357D70" w14:paraId="5C526D31" w14:textId="77777777" w:rsidTr="000466FD">
        <w:trPr>
          <w:trHeight w:val="340"/>
          <w:jc w:val="center"/>
        </w:trPr>
        <w:tc>
          <w:tcPr>
            <w:tcW w:w="409" w:type="pct"/>
          </w:tcPr>
          <w:p w14:paraId="1E5F6537"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ign w:val="center"/>
          </w:tcPr>
          <w:p w14:paraId="4CBAC35A"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33E526E7" w14:textId="77777777" w:rsidR="00C02894" w:rsidRPr="00357D70" w:rsidRDefault="00C02894" w:rsidP="000466FD">
            <w:pPr>
              <w:adjustRightInd w:val="0"/>
              <w:rPr>
                <w:szCs w:val="21"/>
              </w:rPr>
            </w:pPr>
            <w:r w:rsidRPr="00357D70">
              <w:rPr>
                <w:szCs w:val="21"/>
              </w:rPr>
              <w:t>不能使用未赋值的变量</w:t>
            </w:r>
          </w:p>
        </w:tc>
        <w:tc>
          <w:tcPr>
            <w:tcW w:w="332" w:type="pct"/>
            <w:vAlign w:val="center"/>
          </w:tcPr>
          <w:p w14:paraId="79124DEC" w14:textId="77777777" w:rsidR="00C02894" w:rsidRPr="00357D70" w:rsidRDefault="00C02894" w:rsidP="000466FD">
            <w:pPr>
              <w:adjustRightInd w:val="0"/>
              <w:rPr>
                <w:szCs w:val="21"/>
              </w:rPr>
            </w:pPr>
          </w:p>
        </w:tc>
        <w:tc>
          <w:tcPr>
            <w:tcW w:w="416" w:type="pct"/>
            <w:vAlign w:val="center"/>
          </w:tcPr>
          <w:p w14:paraId="4E44470D" w14:textId="77777777" w:rsidR="00C02894" w:rsidRPr="00357D70" w:rsidRDefault="00C02894" w:rsidP="000466FD">
            <w:pPr>
              <w:adjustRightInd w:val="0"/>
              <w:rPr>
                <w:szCs w:val="21"/>
              </w:rPr>
            </w:pPr>
          </w:p>
        </w:tc>
        <w:tc>
          <w:tcPr>
            <w:tcW w:w="416" w:type="pct"/>
            <w:vAlign w:val="center"/>
          </w:tcPr>
          <w:p w14:paraId="2C66A25A" w14:textId="77777777" w:rsidR="00C02894" w:rsidRPr="00357D70" w:rsidRDefault="00C02894" w:rsidP="000466FD">
            <w:pPr>
              <w:adjustRightInd w:val="0"/>
              <w:rPr>
                <w:szCs w:val="21"/>
              </w:rPr>
            </w:pPr>
          </w:p>
        </w:tc>
        <w:tc>
          <w:tcPr>
            <w:tcW w:w="1113" w:type="pct"/>
            <w:vAlign w:val="center"/>
          </w:tcPr>
          <w:p w14:paraId="786F2E5C" w14:textId="77777777" w:rsidR="00C02894" w:rsidRPr="00357D70" w:rsidRDefault="00C02894" w:rsidP="000466FD">
            <w:pPr>
              <w:adjustRightInd w:val="0"/>
              <w:rPr>
                <w:szCs w:val="21"/>
              </w:rPr>
            </w:pPr>
          </w:p>
        </w:tc>
      </w:tr>
      <w:tr w:rsidR="00B26D59" w:rsidRPr="00357D70" w14:paraId="3A06E2B5" w14:textId="77777777" w:rsidTr="000466FD">
        <w:trPr>
          <w:trHeight w:val="340"/>
          <w:jc w:val="center"/>
        </w:trPr>
        <w:tc>
          <w:tcPr>
            <w:tcW w:w="409" w:type="pct"/>
          </w:tcPr>
          <w:p w14:paraId="6133CEAF"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ign w:val="center"/>
          </w:tcPr>
          <w:p w14:paraId="1B8D0045"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0B5011BD" w14:textId="77777777" w:rsidR="00C02894" w:rsidRPr="00357D70" w:rsidRDefault="00C02894" w:rsidP="000466FD">
            <w:pPr>
              <w:adjustRightInd w:val="0"/>
              <w:rPr>
                <w:szCs w:val="21"/>
              </w:rPr>
            </w:pPr>
            <w:r w:rsidRPr="00357D70">
              <w:rPr>
                <w:szCs w:val="21"/>
              </w:rPr>
              <w:t>Switch</w:t>
            </w:r>
            <w:r w:rsidRPr="00357D70">
              <w:rPr>
                <w:szCs w:val="21"/>
              </w:rPr>
              <w:t>语句必须有</w:t>
            </w:r>
            <w:r w:rsidRPr="00357D70">
              <w:rPr>
                <w:szCs w:val="21"/>
              </w:rPr>
              <w:t>default</w:t>
            </w:r>
            <w:r w:rsidRPr="00357D70">
              <w:rPr>
                <w:szCs w:val="21"/>
              </w:rPr>
              <w:t>分支</w:t>
            </w:r>
          </w:p>
        </w:tc>
        <w:tc>
          <w:tcPr>
            <w:tcW w:w="332" w:type="pct"/>
            <w:vAlign w:val="center"/>
          </w:tcPr>
          <w:p w14:paraId="19C53BC1" w14:textId="77777777" w:rsidR="00C02894" w:rsidRPr="00357D70" w:rsidRDefault="00C02894" w:rsidP="000466FD">
            <w:pPr>
              <w:adjustRightInd w:val="0"/>
              <w:rPr>
                <w:szCs w:val="21"/>
              </w:rPr>
            </w:pPr>
          </w:p>
        </w:tc>
        <w:tc>
          <w:tcPr>
            <w:tcW w:w="416" w:type="pct"/>
            <w:vAlign w:val="center"/>
          </w:tcPr>
          <w:p w14:paraId="3E922884" w14:textId="77777777" w:rsidR="00C02894" w:rsidRPr="00357D70" w:rsidRDefault="00C02894" w:rsidP="000466FD">
            <w:pPr>
              <w:adjustRightInd w:val="0"/>
              <w:rPr>
                <w:szCs w:val="21"/>
              </w:rPr>
            </w:pPr>
          </w:p>
        </w:tc>
        <w:tc>
          <w:tcPr>
            <w:tcW w:w="416" w:type="pct"/>
            <w:vAlign w:val="center"/>
          </w:tcPr>
          <w:p w14:paraId="08291BC9" w14:textId="77777777" w:rsidR="00C02894" w:rsidRPr="00357D70" w:rsidRDefault="00C02894" w:rsidP="000466FD">
            <w:pPr>
              <w:adjustRightInd w:val="0"/>
              <w:rPr>
                <w:szCs w:val="21"/>
              </w:rPr>
            </w:pPr>
          </w:p>
        </w:tc>
        <w:tc>
          <w:tcPr>
            <w:tcW w:w="1113" w:type="pct"/>
            <w:vAlign w:val="center"/>
          </w:tcPr>
          <w:p w14:paraId="2C1B9A9A" w14:textId="77777777" w:rsidR="00C02894" w:rsidRPr="00357D70" w:rsidRDefault="00C02894" w:rsidP="000466FD">
            <w:pPr>
              <w:adjustRightInd w:val="0"/>
              <w:rPr>
                <w:szCs w:val="21"/>
              </w:rPr>
            </w:pPr>
          </w:p>
        </w:tc>
      </w:tr>
      <w:tr w:rsidR="00B26D59" w:rsidRPr="00357D70" w14:paraId="017D85D8" w14:textId="77777777" w:rsidTr="000466FD">
        <w:trPr>
          <w:trHeight w:val="340"/>
          <w:jc w:val="center"/>
        </w:trPr>
        <w:tc>
          <w:tcPr>
            <w:tcW w:w="409" w:type="pct"/>
          </w:tcPr>
          <w:p w14:paraId="35340EA6"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ign w:val="center"/>
          </w:tcPr>
          <w:p w14:paraId="2922C86E"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366FDA6F" w14:textId="77777777" w:rsidR="00C02894" w:rsidRPr="00357D70" w:rsidRDefault="00C02894" w:rsidP="000466FD">
            <w:pPr>
              <w:adjustRightInd w:val="0"/>
              <w:rPr>
                <w:szCs w:val="21"/>
              </w:rPr>
            </w:pPr>
            <w:r w:rsidRPr="00357D70">
              <w:rPr>
                <w:szCs w:val="21"/>
              </w:rPr>
              <w:t>必须处理程序所能遇到的各种出错情况</w:t>
            </w:r>
          </w:p>
        </w:tc>
        <w:tc>
          <w:tcPr>
            <w:tcW w:w="332" w:type="pct"/>
            <w:vAlign w:val="center"/>
          </w:tcPr>
          <w:p w14:paraId="7C1BB02F" w14:textId="77777777" w:rsidR="00C02894" w:rsidRPr="00357D70" w:rsidRDefault="00C02894" w:rsidP="000466FD">
            <w:pPr>
              <w:adjustRightInd w:val="0"/>
              <w:rPr>
                <w:szCs w:val="21"/>
              </w:rPr>
            </w:pPr>
          </w:p>
        </w:tc>
        <w:tc>
          <w:tcPr>
            <w:tcW w:w="416" w:type="pct"/>
            <w:vAlign w:val="center"/>
          </w:tcPr>
          <w:p w14:paraId="4D42EF70" w14:textId="77777777" w:rsidR="00C02894" w:rsidRPr="00357D70" w:rsidRDefault="00C02894" w:rsidP="000466FD">
            <w:pPr>
              <w:adjustRightInd w:val="0"/>
              <w:rPr>
                <w:szCs w:val="21"/>
              </w:rPr>
            </w:pPr>
          </w:p>
        </w:tc>
        <w:tc>
          <w:tcPr>
            <w:tcW w:w="416" w:type="pct"/>
            <w:vAlign w:val="center"/>
          </w:tcPr>
          <w:p w14:paraId="1BE878FA" w14:textId="77777777" w:rsidR="00C02894" w:rsidRPr="00357D70" w:rsidRDefault="00C02894" w:rsidP="000466FD">
            <w:pPr>
              <w:adjustRightInd w:val="0"/>
              <w:rPr>
                <w:szCs w:val="21"/>
              </w:rPr>
            </w:pPr>
          </w:p>
        </w:tc>
        <w:tc>
          <w:tcPr>
            <w:tcW w:w="1113" w:type="pct"/>
            <w:vAlign w:val="center"/>
          </w:tcPr>
          <w:p w14:paraId="4075C7C4" w14:textId="77777777" w:rsidR="00C02894" w:rsidRPr="00357D70" w:rsidRDefault="00C02894" w:rsidP="000466FD">
            <w:pPr>
              <w:adjustRightInd w:val="0"/>
              <w:rPr>
                <w:szCs w:val="21"/>
              </w:rPr>
            </w:pPr>
          </w:p>
        </w:tc>
      </w:tr>
      <w:tr w:rsidR="00B26D59" w:rsidRPr="00357D70" w14:paraId="100A9F2E" w14:textId="77777777" w:rsidTr="000466FD">
        <w:trPr>
          <w:trHeight w:val="340"/>
          <w:jc w:val="center"/>
        </w:trPr>
        <w:tc>
          <w:tcPr>
            <w:tcW w:w="409" w:type="pct"/>
            <w:vMerge w:val="restart"/>
          </w:tcPr>
          <w:p w14:paraId="47846890"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restart"/>
            <w:vAlign w:val="center"/>
          </w:tcPr>
          <w:p w14:paraId="3DAC45E3"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软件多余</w:t>
            </w:r>
            <w:r w:rsidRPr="00357D70">
              <w:rPr>
                <w:rFonts w:ascii="Times New Roman"/>
                <w:bCs/>
                <w:sz w:val="21"/>
                <w:szCs w:val="21"/>
              </w:rPr>
              <w:lastRenderedPageBreak/>
              <w:t>物</w:t>
            </w:r>
          </w:p>
        </w:tc>
        <w:tc>
          <w:tcPr>
            <w:tcW w:w="1994" w:type="pct"/>
            <w:vAlign w:val="center"/>
          </w:tcPr>
          <w:p w14:paraId="1501F826" w14:textId="77777777" w:rsidR="00C02894" w:rsidRPr="00357D70" w:rsidRDefault="00C02894" w:rsidP="000466FD">
            <w:pPr>
              <w:adjustRightInd w:val="0"/>
              <w:rPr>
                <w:szCs w:val="21"/>
              </w:rPr>
            </w:pPr>
            <w:r w:rsidRPr="00357D70">
              <w:rPr>
                <w:szCs w:val="21"/>
              </w:rPr>
              <w:lastRenderedPageBreak/>
              <w:t>是否有不可能执行到的代码</w:t>
            </w:r>
          </w:p>
        </w:tc>
        <w:tc>
          <w:tcPr>
            <w:tcW w:w="332" w:type="pct"/>
            <w:vAlign w:val="center"/>
          </w:tcPr>
          <w:p w14:paraId="079985C0" w14:textId="77777777" w:rsidR="00C02894" w:rsidRPr="00357D70" w:rsidRDefault="00C02894" w:rsidP="000466FD">
            <w:pPr>
              <w:adjustRightInd w:val="0"/>
              <w:rPr>
                <w:szCs w:val="21"/>
              </w:rPr>
            </w:pPr>
          </w:p>
        </w:tc>
        <w:tc>
          <w:tcPr>
            <w:tcW w:w="416" w:type="pct"/>
            <w:vAlign w:val="center"/>
          </w:tcPr>
          <w:p w14:paraId="27ACD637" w14:textId="77777777" w:rsidR="00C02894" w:rsidRPr="00357D70" w:rsidRDefault="00C02894" w:rsidP="000466FD">
            <w:pPr>
              <w:adjustRightInd w:val="0"/>
              <w:rPr>
                <w:szCs w:val="21"/>
              </w:rPr>
            </w:pPr>
          </w:p>
        </w:tc>
        <w:tc>
          <w:tcPr>
            <w:tcW w:w="416" w:type="pct"/>
            <w:vAlign w:val="center"/>
          </w:tcPr>
          <w:p w14:paraId="2CA2D00D" w14:textId="77777777" w:rsidR="00C02894" w:rsidRPr="00357D70" w:rsidRDefault="00C02894" w:rsidP="000466FD">
            <w:pPr>
              <w:adjustRightInd w:val="0"/>
              <w:rPr>
                <w:szCs w:val="21"/>
              </w:rPr>
            </w:pPr>
          </w:p>
        </w:tc>
        <w:tc>
          <w:tcPr>
            <w:tcW w:w="1113" w:type="pct"/>
            <w:vAlign w:val="center"/>
          </w:tcPr>
          <w:p w14:paraId="7D1454EA" w14:textId="77777777" w:rsidR="00C02894" w:rsidRPr="00357D70" w:rsidRDefault="00C02894" w:rsidP="000466FD">
            <w:pPr>
              <w:adjustRightInd w:val="0"/>
              <w:rPr>
                <w:szCs w:val="21"/>
              </w:rPr>
            </w:pPr>
          </w:p>
        </w:tc>
      </w:tr>
      <w:tr w:rsidR="00B26D59" w:rsidRPr="00357D70" w14:paraId="7783D4C6" w14:textId="77777777" w:rsidTr="000466FD">
        <w:trPr>
          <w:trHeight w:val="340"/>
          <w:jc w:val="center"/>
        </w:trPr>
        <w:tc>
          <w:tcPr>
            <w:tcW w:w="409" w:type="pct"/>
            <w:vMerge/>
          </w:tcPr>
          <w:p w14:paraId="02895918" w14:textId="77777777" w:rsidR="00C02894" w:rsidRPr="00357D70" w:rsidRDefault="00C02894" w:rsidP="000466FD">
            <w:pPr>
              <w:pStyle w:val="table"/>
              <w:adjustRightInd w:val="0"/>
              <w:spacing w:after="0"/>
              <w:rPr>
                <w:b w:val="0"/>
                <w:sz w:val="21"/>
                <w:szCs w:val="21"/>
              </w:rPr>
            </w:pPr>
          </w:p>
        </w:tc>
        <w:tc>
          <w:tcPr>
            <w:tcW w:w="320" w:type="pct"/>
            <w:vMerge/>
            <w:vAlign w:val="center"/>
          </w:tcPr>
          <w:p w14:paraId="6A2B95BA" w14:textId="77777777" w:rsidR="00C02894" w:rsidRPr="00357D70" w:rsidRDefault="00C02894" w:rsidP="000466FD">
            <w:pPr>
              <w:pStyle w:val="table"/>
              <w:adjustRightInd w:val="0"/>
              <w:spacing w:after="0"/>
              <w:rPr>
                <w:b w:val="0"/>
                <w:sz w:val="21"/>
                <w:szCs w:val="21"/>
              </w:rPr>
            </w:pPr>
          </w:p>
        </w:tc>
        <w:tc>
          <w:tcPr>
            <w:tcW w:w="1994" w:type="pct"/>
            <w:vAlign w:val="center"/>
          </w:tcPr>
          <w:p w14:paraId="251C00A1" w14:textId="77777777" w:rsidR="00C02894" w:rsidRPr="00357D70" w:rsidRDefault="00C02894" w:rsidP="000466FD">
            <w:pPr>
              <w:pStyle w:val="table"/>
              <w:adjustRightInd w:val="0"/>
              <w:spacing w:after="0"/>
              <w:jc w:val="both"/>
              <w:rPr>
                <w:b w:val="0"/>
                <w:sz w:val="21"/>
                <w:szCs w:val="21"/>
              </w:rPr>
            </w:pPr>
            <w:r w:rsidRPr="00357D70">
              <w:rPr>
                <w:b w:val="0"/>
                <w:sz w:val="21"/>
                <w:szCs w:val="21"/>
              </w:rPr>
              <w:t>是否有即使不执行也不影响程序功能的指令</w:t>
            </w:r>
          </w:p>
        </w:tc>
        <w:tc>
          <w:tcPr>
            <w:tcW w:w="332" w:type="pct"/>
            <w:vAlign w:val="center"/>
          </w:tcPr>
          <w:p w14:paraId="3E50D4DD" w14:textId="77777777" w:rsidR="00C02894" w:rsidRPr="00357D70" w:rsidRDefault="00C02894" w:rsidP="000466FD">
            <w:pPr>
              <w:adjustRightInd w:val="0"/>
              <w:rPr>
                <w:szCs w:val="21"/>
              </w:rPr>
            </w:pPr>
          </w:p>
        </w:tc>
        <w:tc>
          <w:tcPr>
            <w:tcW w:w="416" w:type="pct"/>
            <w:vAlign w:val="center"/>
          </w:tcPr>
          <w:p w14:paraId="3E02FADA" w14:textId="77777777" w:rsidR="00C02894" w:rsidRPr="00357D70" w:rsidRDefault="00C02894" w:rsidP="000466FD">
            <w:pPr>
              <w:adjustRightInd w:val="0"/>
              <w:rPr>
                <w:szCs w:val="21"/>
              </w:rPr>
            </w:pPr>
          </w:p>
        </w:tc>
        <w:tc>
          <w:tcPr>
            <w:tcW w:w="416" w:type="pct"/>
            <w:vAlign w:val="center"/>
          </w:tcPr>
          <w:p w14:paraId="135E4B80" w14:textId="77777777" w:rsidR="00C02894" w:rsidRPr="00357D70" w:rsidRDefault="00C02894" w:rsidP="000466FD">
            <w:pPr>
              <w:adjustRightInd w:val="0"/>
              <w:rPr>
                <w:szCs w:val="21"/>
              </w:rPr>
            </w:pPr>
          </w:p>
        </w:tc>
        <w:tc>
          <w:tcPr>
            <w:tcW w:w="1113" w:type="pct"/>
            <w:vAlign w:val="center"/>
          </w:tcPr>
          <w:p w14:paraId="238319DC" w14:textId="77777777" w:rsidR="00C02894" w:rsidRPr="00357D70" w:rsidRDefault="00C02894" w:rsidP="000466FD">
            <w:pPr>
              <w:adjustRightInd w:val="0"/>
              <w:rPr>
                <w:szCs w:val="21"/>
              </w:rPr>
            </w:pPr>
          </w:p>
        </w:tc>
      </w:tr>
      <w:tr w:rsidR="00B26D59" w:rsidRPr="00357D70" w14:paraId="4A2337FC" w14:textId="77777777" w:rsidTr="000466FD">
        <w:trPr>
          <w:trHeight w:val="340"/>
          <w:jc w:val="center"/>
        </w:trPr>
        <w:tc>
          <w:tcPr>
            <w:tcW w:w="409" w:type="pct"/>
            <w:vMerge/>
          </w:tcPr>
          <w:p w14:paraId="1786B78D" w14:textId="77777777" w:rsidR="00C02894" w:rsidRPr="00357D70" w:rsidRDefault="00C02894" w:rsidP="000466FD">
            <w:pPr>
              <w:pStyle w:val="table"/>
              <w:adjustRightInd w:val="0"/>
              <w:spacing w:after="0"/>
              <w:rPr>
                <w:b w:val="0"/>
                <w:sz w:val="21"/>
                <w:szCs w:val="21"/>
              </w:rPr>
            </w:pPr>
          </w:p>
        </w:tc>
        <w:tc>
          <w:tcPr>
            <w:tcW w:w="320" w:type="pct"/>
            <w:vMerge/>
            <w:vAlign w:val="center"/>
          </w:tcPr>
          <w:p w14:paraId="263C6D5F" w14:textId="77777777" w:rsidR="00C02894" w:rsidRPr="00357D70" w:rsidRDefault="00C02894" w:rsidP="000466FD">
            <w:pPr>
              <w:pStyle w:val="table"/>
              <w:adjustRightInd w:val="0"/>
              <w:spacing w:after="0"/>
              <w:rPr>
                <w:b w:val="0"/>
                <w:sz w:val="21"/>
                <w:szCs w:val="21"/>
              </w:rPr>
            </w:pPr>
          </w:p>
        </w:tc>
        <w:tc>
          <w:tcPr>
            <w:tcW w:w="1994" w:type="pct"/>
            <w:vAlign w:val="center"/>
          </w:tcPr>
          <w:p w14:paraId="773CA47C" w14:textId="77777777" w:rsidR="00C02894" w:rsidRPr="00357D70" w:rsidRDefault="00C02894" w:rsidP="000466FD">
            <w:pPr>
              <w:pStyle w:val="table"/>
              <w:adjustRightInd w:val="0"/>
              <w:spacing w:after="0"/>
              <w:jc w:val="both"/>
              <w:rPr>
                <w:b w:val="0"/>
                <w:sz w:val="21"/>
                <w:szCs w:val="21"/>
              </w:rPr>
            </w:pPr>
            <w:r w:rsidRPr="00357D70">
              <w:rPr>
                <w:b w:val="0"/>
                <w:sz w:val="21"/>
                <w:szCs w:val="21"/>
              </w:rPr>
              <w:t>是否有未引用的变量、标号和常量</w:t>
            </w:r>
          </w:p>
        </w:tc>
        <w:tc>
          <w:tcPr>
            <w:tcW w:w="332" w:type="pct"/>
            <w:vAlign w:val="center"/>
          </w:tcPr>
          <w:p w14:paraId="6C7F141E" w14:textId="77777777" w:rsidR="00C02894" w:rsidRPr="00357D70" w:rsidRDefault="00C02894" w:rsidP="000466FD">
            <w:pPr>
              <w:adjustRightInd w:val="0"/>
              <w:rPr>
                <w:szCs w:val="21"/>
              </w:rPr>
            </w:pPr>
          </w:p>
        </w:tc>
        <w:tc>
          <w:tcPr>
            <w:tcW w:w="416" w:type="pct"/>
            <w:vAlign w:val="center"/>
          </w:tcPr>
          <w:p w14:paraId="6233B277" w14:textId="77777777" w:rsidR="00C02894" w:rsidRPr="00357D70" w:rsidRDefault="00C02894" w:rsidP="000466FD">
            <w:pPr>
              <w:adjustRightInd w:val="0"/>
              <w:rPr>
                <w:szCs w:val="21"/>
              </w:rPr>
            </w:pPr>
          </w:p>
        </w:tc>
        <w:tc>
          <w:tcPr>
            <w:tcW w:w="416" w:type="pct"/>
            <w:vAlign w:val="center"/>
          </w:tcPr>
          <w:p w14:paraId="74526AE6" w14:textId="77777777" w:rsidR="00C02894" w:rsidRPr="00357D70" w:rsidRDefault="00C02894" w:rsidP="000466FD">
            <w:pPr>
              <w:adjustRightInd w:val="0"/>
              <w:rPr>
                <w:szCs w:val="21"/>
              </w:rPr>
            </w:pPr>
          </w:p>
        </w:tc>
        <w:tc>
          <w:tcPr>
            <w:tcW w:w="1113" w:type="pct"/>
            <w:vAlign w:val="center"/>
          </w:tcPr>
          <w:p w14:paraId="18DBFA6F" w14:textId="77777777" w:rsidR="00C02894" w:rsidRPr="00357D70" w:rsidRDefault="00C02894" w:rsidP="000466FD">
            <w:pPr>
              <w:adjustRightInd w:val="0"/>
              <w:rPr>
                <w:szCs w:val="21"/>
              </w:rPr>
            </w:pPr>
          </w:p>
        </w:tc>
      </w:tr>
      <w:tr w:rsidR="00B26D59" w:rsidRPr="00357D70" w14:paraId="60F579C7" w14:textId="77777777" w:rsidTr="000466FD">
        <w:trPr>
          <w:trHeight w:val="340"/>
          <w:jc w:val="center"/>
        </w:trPr>
        <w:tc>
          <w:tcPr>
            <w:tcW w:w="409" w:type="pct"/>
          </w:tcPr>
          <w:p w14:paraId="44279936" w14:textId="77777777" w:rsidR="00C02894" w:rsidRPr="00357D70" w:rsidRDefault="00C02894" w:rsidP="000466FD">
            <w:pPr>
              <w:pStyle w:val="affffffff8"/>
              <w:numPr>
                <w:ilvl w:val="0"/>
                <w:numId w:val="27"/>
              </w:numPr>
              <w:adjustRightInd w:val="0"/>
              <w:ind w:firstLineChars="0"/>
              <w:jc w:val="center"/>
              <w:rPr>
                <w:b/>
                <w:sz w:val="21"/>
                <w:szCs w:val="21"/>
              </w:rPr>
            </w:pPr>
          </w:p>
        </w:tc>
        <w:tc>
          <w:tcPr>
            <w:tcW w:w="320" w:type="pct"/>
            <w:vMerge/>
            <w:vAlign w:val="center"/>
          </w:tcPr>
          <w:p w14:paraId="3E2D7E37" w14:textId="77777777" w:rsidR="00C02894" w:rsidRPr="00357D70" w:rsidRDefault="00C02894" w:rsidP="000466FD">
            <w:pPr>
              <w:pStyle w:val="table"/>
              <w:adjustRightInd w:val="0"/>
              <w:spacing w:after="0"/>
              <w:rPr>
                <w:b w:val="0"/>
                <w:sz w:val="21"/>
                <w:szCs w:val="21"/>
              </w:rPr>
            </w:pPr>
          </w:p>
        </w:tc>
        <w:tc>
          <w:tcPr>
            <w:tcW w:w="1994" w:type="pct"/>
            <w:vAlign w:val="center"/>
          </w:tcPr>
          <w:p w14:paraId="724FD666" w14:textId="77777777" w:rsidR="00C02894" w:rsidRPr="00357D70" w:rsidRDefault="00C02894" w:rsidP="000466FD">
            <w:pPr>
              <w:pStyle w:val="table"/>
              <w:adjustRightInd w:val="0"/>
              <w:spacing w:after="0"/>
              <w:jc w:val="both"/>
              <w:rPr>
                <w:b w:val="0"/>
                <w:sz w:val="21"/>
                <w:szCs w:val="21"/>
              </w:rPr>
            </w:pPr>
            <w:r w:rsidRPr="00357D70">
              <w:rPr>
                <w:b w:val="0"/>
                <w:sz w:val="21"/>
                <w:szCs w:val="21"/>
              </w:rPr>
              <w:t>有无未引用的宏</w:t>
            </w:r>
          </w:p>
        </w:tc>
        <w:tc>
          <w:tcPr>
            <w:tcW w:w="332" w:type="pct"/>
            <w:vAlign w:val="center"/>
          </w:tcPr>
          <w:p w14:paraId="7BE0FFC3" w14:textId="77777777" w:rsidR="00C02894" w:rsidRPr="00357D70" w:rsidRDefault="00C02894" w:rsidP="000466FD">
            <w:pPr>
              <w:adjustRightInd w:val="0"/>
              <w:rPr>
                <w:szCs w:val="21"/>
              </w:rPr>
            </w:pPr>
          </w:p>
        </w:tc>
        <w:tc>
          <w:tcPr>
            <w:tcW w:w="416" w:type="pct"/>
            <w:vAlign w:val="center"/>
          </w:tcPr>
          <w:p w14:paraId="01C0CDA9" w14:textId="77777777" w:rsidR="00C02894" w:rsidRPr="00357D70" w:rsidRDefault="00C02894" w:rsidP="000466FD">
            <w:pPr>
              <w:adjustRightInd w:val="0"/>
              <w:rPr>
                <w:szCs w:val="21"/>
              </w:rPr>
            </w:pPr>
          </w:p>
        </w:tc>
        <w:tc>
          <w:tcPr>
            <w:tcW w:w="416" w:type="pct"/>
            <w:vAlign w:val="center"/>
          </w:tcPr>
          <w:p w14:paraId="5C9E7C92" w14:textId="77777777" w:rsidR="00C02894" w:rsidRPr="00357D70" w:rsidRDefault="00C02894" w:rsidP="000466FD">
            <w:pPr>
              <w:adjustRightInd w:val="0"/>
              <w:rPr>
                <w:szCs w:val="21"/>
              </w:rPr>
            </w:pPr>
          </w:p>
        </w:tc>
        <w:tc>
          <w:tcPr>
            <w:tcW w:w="1113" w:type="pct"/>
            <w:vAlign w:val="center"/>
          </w:tcPr>
          <w:p w14:paraId="471DE560" w14:textId="77777777" w:rsidR="00C02894" w:rsidRPr="00357D70" w:rsidRDefault="00C02894" w:rsidP="000466FD">
            <w:pPr>
              <w:adjustRightInd w:val="0"/>
              <w:rPr>
                <w:szCs w:val="21"/>
              </w:rPr>
            </w:pPr>
          </w:p>
        </w:tc>
      </w:tr>
      <w:tr w:rsidR="00B26D59" w:rsidRPr="00357D70" w14:paraId="23A66935" w14:textId="77777777" w:rsidTr="000466FD">
        <w:trPr>
          <w:trHeight w:val="340"/>
          <w:jc w:val="center"/>
        </w:trPr>
        <w:tc>
          <w:tcPr>
            <w:tcW w:w="409" w:type="pct"/>
          </w:tcPr>
          <w:p w14:paraId="444DA255" w14:textId="77777777" w:rsidR="00C02894" w:rsidRPr="00357D70" w:rsidRDefault="00C02894" w:rsidP="000466FD">
            <w:pPr>
              <w:pStyle w:val="affffffff8"/>
              <w:numPr>
                <w:ilvl w:val="0"/>
                <w:numId w:val="27"/>
              </w:numPr>
              <w:adjustRightInd w:val="0"/>
              <w:ind w:firstLineChars="0"/>
              <w:jc w:val="center"/>
              <w:rPr>
                <w:b/>
                <w:sz w:val="21"/>
                <w:szCs w:val="21"/>
              </w:rPr>
            </w:pPr>
          </w:p>
        </w:tc>
        <w:tc>
          <w:tcPr>
            <w:tcW w:w="320" w:type="pct"/>
            <w:vMerge w:val="restart"/>
            <w:vAlign w:val="center"/>
          </w:tcPr>
          <w:p w14:paraId="715964F4" w14:textId="77777777" w:rsidR="00C02894" w:rsidRPr="00357D70" w:rsidRDefault="00C02894" w:rsidP="000466FD">
            <w:pPr>
              <w:pStyle w:val="table"/>
              <w:adjustRightInd w:val="0"/>
              <w:spacing w:after="0"/>
              <w:rPr>
                <w:b w:val="0"/>
                <w:sz w:val="21"/>
                <w:szCs w:val="21"/>
              </w:rPr>
            </w:pPr>
            <w:r w:rsidRPr="00357D70">
              <w:rPr>
                <w:b w:val="0"/>
                <w:sz w:val="21"/>
                <w:szCs w:val="21"/>
              </w:rPr>
              <w:t>其他</w:t>
            </w:r>
          </w:p>
        </w:tc>
        <w:tc>
          <w:tcPr>
            <w:tcW w:w="1994" w:type="pct"/>
          </w:tcPr>
          <w:p w14:paraId="0D82C8D3" w14:textId="77777777" w:rsidR="00C02894" w:rsidRPr="00357D70" w:rsidRDefault="00C02894" w:rsidP="000466FD">
            <w:pPr>
              <w:adjustRightInd w:val="0"/>
              <w:rPr>
                <w:strike/>
                <w:szCs w:val="21"/>
              </w:rPr>
            </w:pPr>
            <w:r w:rsidRPr="00357D70">
              <w:rPr>
                <w:szCs w:val="21"/>
              </w:rPr>
              <w:t>应根据看门狗触发周期正确设置其清除周期（不能超过狗咬时间）</w:t>
            </w:r>
          </w:p>
        </w:tc>
        <w:tc>
          <w:tcPr>
            <w:tcW w:w="332" w:type="pct"/>
            <w:vAlign w:val="center"/>
          </w:tcPr>
          <w:p w14:paraId="6D5EF495" w14:textId="77777777" w:rsidR="00C02894" w:rsidRPr="00357D70" w:rsidRDefault="00C02894" w:rsidP="000466FD">
            <w:pPr>
              <w:adjustRightInd w:val="0"/>
              <w:rPr>
                <w:szCs w:val="21"/>
              </w:rPr>
            </w:pPr>
          </w:p>
        </w:tc>
        <w:tc>
          <w:tcPr>
            <w:tcW w:w="416" w:type="pct"/>
            <w:vAlign w:val="center"/>
          </w:tcPr>
          <w:p w14:paraId="6ED9DF3A" w14:textId="77777777" w:rsidR="00C02894" w:rsidRPr="00357D70" w:rsidRDefault="00C02894" w:rsidP="000466FD">
            <w:pPr>
              <w:adjustRightInd w:val="0"/>
              <w:rPr>
                <w:szCs w:val="21"/>
              </w:rPr>
            </w:pPr>
          </w:p>
        </w:tc>
        <w:tc>
          <w:tcPr>
            <w:tcW w:w="416" w:type="pct"/>
            <w:vAlign w:val="center"/>
          </w:tcPr>
          <w:p w14:paraId="3755B1E0" w14:textId="77777777" w:rsidR="00C02894" w:rsidRPr="00357D70" w:rsidRDefault="00C02894" w:rsidP="000466FD">
            <w:pPr>
              <w:adjustRightInd w:val="0"/>
              <w:rPr>
                <w:szCs w:val="21"/>
              </w:rPr>
            </w:pPr>
          </w:p>
        </w:tc>
        <w:tc>
          <w:tcPr>
            <w:tcW w:w="1113" w:type="pct"/>
            <w:vAlign w:val="center"/>
          </w:tcPr>
          <w:p w14:paraId="6D95B750" w14:textId="77777777" w:rsidR="00C02894" w:rsidRPr="00357D70" w:rsidRDefault="00C02894" w:rsidP="000466FD">
            <w:pPr>
              <w:adjustRightInd w:val="0"/>
              <w:rPr>
                <w:szCs w:val="21"/>
              </w:rPr>
            </w:pPr>
          </w:p>
        </w:tc>
      </w:tr>
      <w:tr w:rsidR="00B26D59" w:rsidRPr="00357D70" w14:paraId="5008B3AC" w14:textId="77777777" w:rsidTr="000466FD">
        <w:trPr>
          <w:trHeight w:val="340"/>
          <w:jc w:val="center"/>
        </w:trPr>
        <w:tc>
          <w:tcPr>
            <w:tcW w:w="409" w:type="pct"/>
          </w:tcPr>
          <w:p w14:paraId="421ED485" w14:textId="77777777" w:rsidR="00C02894" w:rsidRPr="00357D70" w:rsidRDefault="00C02894" w:rsidP="000466FD">
            <w:pPr>
              <w:pStyle w:val="affffffff8"/>
              <w:numPr>
                <w:ilvl w:val="0"/>
                <w:numId w:val="27"/>
              </w:numPr>
              <w:adjustRightInd w:val="0"/>
              <w:ind w:firstLineChars="0"/>
              <w:jc w:val="center"/>
              <w:rPr>
                <w:b/>
                <w:sz w:val="21"/>
                <w:szCs w:val="21"/>
              </w:rPr>
            </w:pPr>
          </w:p>
        </w:tc>
        <w:tc>
          <w:tcPr>
            <w:tcW w:w="320" w:type="pct"/>
            <w:vMerge/>
            <w:vAlign w:val="center"/>
          </w:tcPr>
          <w:p w14:paraId="33CBC9FC" w14:textId="77777777" w:rsidR="00C02894" w:rsidRPr="00357D70" w:rsidRDefault="00C02894" w:rsidP="000466FD">
            <w:pPr>
              <w:pStyle w:val="table"/>
              <w:adjustRightInd w:val="0"/>
              <w:spacing w:after="0"/>
              <w:rPr>
                <w:b w:val="0"/>
                <w:sz w:val="21"/>
                <w:szCs w:val="21"/>
              </w:rPr>
            </w:pPr>
          </w:p>
        </w:tc>
        <w:tc>
          <w:tcPr>
            <w:tcW w:w="1994" w:type="pct"/>
          </w:tcPr>
          <w:p w14:paraId="2C108FF5" w14:textId="77777777" w:rsidR="00C02894" w:rsidRPr="00357D70" w:rsidRDefault="00C02894" w:rsidP="000466FD">
            <w:pPr>
              <w:adjustRightInd w:val="0"/>
              <w:rPr>
                <w:strike/>
                <w:szCs w:val="21"/>
              </w:rPr>
            </w:pPr>
            <w:r w:rsidRPr="00357D7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26F6174" w14:textId="77777777" w:rsidR="00C02894" w:rsidRPr="00357D70" w:rsidRDefault="00C02894" w:rsidP="000466FD">
            <w:pPr>
              <w:adjustRightInd w:val="0"/>
              <w:rPr>
                <w:szCs w:val="21"/>
              </w:rPr>
            </w:pPr>
          </w:p>
        </w:tc>
        <w:tc>
          <w:tcPr>
            <w:tcW w:w="416" w:type="pct"/>
            <w:vAlign w:val="center"/>
          </w:tcPr>
          <w:p w14:paraId="55FA6280" w14:textId="77777777" w:rsidR="00C02894" w:rsidRPr="00357D70" w:rsidRDefault="00C02894" w:rsidP="000466FD">
            <w:pPr>
              <w:adjustRightInd w:val="0"/>
              <w:rPr>
                <w:szCs w:val="21"/>
              </w:rPr>
            </w:pPr>
          </w:p>
        </w:tc>
        <w:tc>
          <w:tcPr>
            <w:tcW w:w="416" w:type="pct"/>
            <w:vAlign w:val="center"/>
          </w:tcPr>
          <w:p w14:paraId="01A1ADA8" w14:textId="77777777" w:rsidR="00C02894" w:rsidRPr="00357D70" w:rsidRDefault="00C02894" w:rsidP="000466FD">
            <w:pPr>
              <w:adjustRightInd w:val="0"/>
              <w:rPr>
                <w:szCs w:val="21"/>
              </w:rPr>
            </w:pPr>
          </w:p>
        </w:tc>
        <w:tc>
          <w:tcPr>
            <w:tcW w:w="1113" w:type="pct"/>
            <w:vAlign w:val="center"/>
          </w:tcPr>
          <w:p w14:paraId="328FC1C0" w14:textId="77777777" w:rsidR="00C02894" w:rsidRPr="00357D70" w:rsidRDefault="00C02894" w:rsidP="000466FD">
            <w:pPr>
              <w:adjustRightInd w:val="0"/>
              <w:rPr>
                <w:szCs w:val="21"/>
              </w:rPr>
            </w:pPr>
          </w:p>
        </w:tc>
      </w:tr>
      <w:tr w:rsidR="00B26D59" w:rsidRPr="00357D70" w14:paraId="39360B09" w14:textId="77777777" w:rsidTr="000466FD">
        <w:trPr>
          <w:trHeight w:val="340"/>
          <w:jc w:val="center"/>
        </w:trPr>
        <w:tc>
          <w:tcPr>
            <w:tcW w:w="409" w:type="pct"/>
          </w:tcPr>
          <w:p w14:paraId="78E1B96A" w14:textId="77777777" w:rsidR="00C02894" w:rsidRPr="00357D70" w:rsidRDefault="00C02894" w:rsidP="000466FD">
            <w:pPr>
              <w:pStyle w:val="affffffff8"/>
              <w:numPr>
                <w:ilvl w:val="0"/>
                <w:numId w:val="27"/>
              </w:numPr>
              <w:adjustRightInd w:val="0"/>
              <w:ind w:firstLineChars="0"/>
              <w:jc w:val="center"/>
              <w:rPr>
                <w:b/>
                <w:sz w:val="21"/>
                <w:szCs w:val="21"/>
              </w:rPr>
            </w:pPr>
          </w:p>
        </w:tc>
        <w:tc>
          <w:tcPr>
            <w:tcW w:w="320" w:type="pct"/>
            <w:vMerge/>
            <w:vAlign w:val="center"/>
          </w:tcPr>
          <w:p w14:paraId="06931DA2" w14:textId="77777777" w:rsidR="00C02894" w:rsidRPr="00357D70" w:rsidRDefault="00C02894" w:rsidP="000466FD">
            <w:pPr>
              <w:pStyle w:val="table"/>
              <w:adjustRightInd w:val="0"/>
              <w:spacing w:after="0"/>
              <w:rPr>
                <w:b w:val="0"/>
                <w:sz w:val="21"/>
                <w:szCs w:val="21"/>
              </w:rPr>
            </w:pPr>
          </w:p>
        </w:tc>
        <w:tc>
          <w:tcPr>
            <w:tcW w:w="1994" w:type="pct"/>
          </w:tcPr>
          <w:p w14:paraId="54E488B9" w14:textId="77777777" w:rsidR="00C02894" w:rsidRPr="00357D70" w:rsidRDefault="00C02894" w:rsidP="000466FD">
            <w:pPr>
              <w:adjustRightInd w:val="0"/>
              <w:rPr>
                <w:szCs w:val="21"/>
              </w:rPr>
            </w:pPr>
            <w:r w:rsidRPr="00357D70">
              <w:rPr>
                <w:szCs w:val="21"/>
              </w:rPr>
              <w:t>对于全局变量的读写要合理</w:t>
            </w:r>
          </w:p>
        </w:tc>
        <w:tc>
          <w:tcPr>
            <w:tcW w:w="332" w:type="pct"/>
            <w:vAlign w:val="center"/>
          </w:tcPr>
          <w:p w14:paraId="5E5DF5E0" w14:textId="77777777" w:rsidR="00C02894" w:rsidRPr="00357D70" w:rsidRDefault="00C02894" w:rsidP="000466FD">
            <w:pPr>
              <w:adjustRightInd w:val="0"/>
              <w:rPr>
                <w:szCs w:val="21"/>
              </w:rPr>
            </w:pPr>
          </w:p>
        </w:tc>
        <w:tc>
          <w:tcPr>
            <w:tcW w:w="416" w:type="pct"/>
            <w:vAlign w:val="center"/>
          </w:tcPr>
          <w:p w14:paraId="55AE75F4" w14:textId="77777777" w:rsidR="00C02894" w:rsidRPr="00357D70" w:rsidRDefault="00C02894" w:rsidP="000466FD">
            <w:pPr>
              <w:adjustRightInd w:val="0"/>
              <w:rPr>
                <w:szCs w:val="21"/>
              </w:rPr>
            </w:pPr>
          </w:p>
        </w:tc>
        <w:tc>
          <w:tcPr>
            <w:tcW w:w="416" w:type="pct"/>
            <w:vAlign w:val="center"/>
          </w:tcPr>
          <w:p w14:paraId="20EFFAD8" w14:textId="77777777" w:rsidR="00C02894" w:rsidRPr="00357D70" w:rsidRDefault="00C02894" w:rsidP="000466FD">
            <w:pPr>
              <w:adjustRightInd w:val="0"/>
              <w:rPr>
                <w:szCs w:val="21"/>
              </w:rPr>
            </w:pPr>
          </w:p>
        </w:tc>
        <w:tc>
          <w:tcPr>
            <w:tcW w:w="1113" w:type="pct"/>
            <w:vAlign w:val="center"/>
          </w:tcPr>
          <w:p w14:paraId="3176E4D8" w14:textId="77777777" w:rsidR="00C02894" w:rsidRPr="00357D70" w:rsidRDefault="00C02894" w:rsidP="000466FD">
            <w:pPr>
              <w:adjustRightInd w:val="0"/>
              <w:rPr>
                <w:szCs w:val="21"/>
              </w:rPr>
            </w:pPr>
          </w:p>
        </w:tc>
      </w:tr>
    </w:tbl>
    <w:p w14:paraId="2CDDAB2B" w14:textId="77777777" w:rsidR="00C02894" w:rsidRPr="00357D70" w:rsidRDefault="00C02894" w:rsidP="00C02894">
      <w:pPr>
        <w:adjustRightInd w:val="0"/>
        <w:snapToGrid w:val="0"/>
        <w:spacing w:line="360" w:lineRule="auto"/>
      </w:pPr>
    </w:p>
    <w:p w14:paraId="4EFC6B22" w14:textId="77777777" w:rsidR="00C02894" w:rsidRPr="00357D70" w:rsidRDefault="00C02894" w:rsidP="00C02894">
      <w:pPr>
        <w:adjustRightInd w:val="0"/>
        <w:snapToGrid w:val="0"/>
        <w:spacing w:line="360" w:lineRule="auto"/>
        <w:jc w:val="center"/>
      </w:pPr>
      <w:r w:rsidRPr="00357D70">
        <w:t>C++</w:t>
      </w:r>
      <w:r w:rsidRPr="00357D70">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5"/>
        <w:gridCol w:w="642"/>
        <w:gridCol w:w="3607"/>
        <w:gridCol w:w="600"/>
        <w:gridCol w:w="752"/>
        <w:gridCol w:w="752"/>
        <w:gridCol w:w="2012"/>
      </w:tblGrid>
      <w:tr w:rsidR="00B26D59" w:rsidRPr="00357D70" w14:paraId="39058668" w14:textId="77777777" w:rsidTr="00665A4D">
        <w:trPr>
          <w:cantSplit/>
          <w:trHeight w:val="315"/>
        </w:trPr>
        <w:tc>
          <w:tcPr>
            <w:tcW w:w="373" w:type="pct"/>
            <w:vMerge w:val="restart"/>
            <w:vAlign w:val="center"/>
          </w:tcPr>
          <w:p w14:paraId="44A6E160" w14:textId="77777777" w:rsidR="00C02894" w:rsidRPr="00357D70" w:rsidRDefault="00C02894" w:rsidP="00665A4D">
            <w:pPr>
              <w:adjustRightInd w:val="0"/>
              <w:snapToGrid w:val="0"/>
              <w:jc w:val="center"/>
              <w:rPr>
                <w:rFonts w:eastAsia="黑体"/>
                <w:szCs w:val="21"/>
              </w:rPr>
            </w:pPr>
            <w:r w:rsidRPr="00357D70">
              <w:rPr>
                <w:rFonts w:eastAsia="黑体"/>
                <w:szCs w:val="21"/>
              </w:rPr>
              <w:t>序号</w:t>
            </w:r>
          </w:p>
        </w:tc>
        <w:tc>
          <w:tcPr>
            <w:tcW w:w="2350" w:type="pct"/>
            <w:gridSpan w:val="2"/>
            <w:vMerge w:val="restart"/>
            <w:shd w:val="clear" w:color="auto" w:fill="auto"/>
            <w:vAlign w:val="center"/>
          </w:tcPr>
          <w:p w14:paraId="5120FA8A" w14:textId="77777777" w:rsidR="00C02894" w:rsidRPr="00357D70" w:rsidRDefault="00C02894" w:rsidP="00665A4D">
            <w:pPr>
              <w:adjustRightInd w:val="0"/>
              <w:snapToGrid w:val="0"/>
              <w:jc w:val="center"/>
              <w:rPr>
                <w:rFonts w:eastAsia="黑体"/>
                <w:szCs w:val="21"/>
              </w:rPr>
            </w:pPr>
            <w:r w:rsidRPr="00357D70">
              <w:rPr>
                <w:rFonts w:eastAsia="黑体"/>
                <w:szCs w:val="21"/>
              </w:rPr>
              <w:t>审查内容</w:t>
            </w:r>
          </w:p>
        </w:tc>
        <w:tc>
          <w:tcPr>
            <w:tcW w:w="1164" w:type="pct"/>
            <w:gridSpan w:val="3"/>
            <w:shd w:val="clear" w:color="auto" w:fill="auto"/>
            <w:vAlign w:val="center"/>
          </w:tcPr>
          <w:p w14:paraId="793851BA" w14:textId="77777777" w:rsidR="00C02894" w:rsidRPr="00357D70" w:rsidRDefault="00C02894" w:rsidP="00665A4D">
            <w:pPr>
              <w:adjustRightInd w:val="0"/>
              <w:snapToGrid w:val="0"/>
              <w:jc w:val="center"/>
              <w:rPr>
                <w:rFonts w:eastAsia="黑体"/>
                <w:szCs w:val="21"/>
              </w:rPr>
            </w:pPr>
            <w:r w:rsidRPr="00357D70">
              <w:rPr>
                <w:rFonts w:eastAsia="黑体"/>
                <w:szCs w:val="21"/>
              </w:rPr>
              <w:t>审查结果</w:t>
            </w:r>
            <w:r w:rsidRPr="00357D70">
              <w:rPr>
                <w:rFonts w:eastAsia="黑体"/>
                <w:bCs/>
                <w:szCs w:val="21"/>
              </w:rPr>
              <w:t>（填</w:t>
            </w:r>
            <w:r w:rsidRPr="00357D70">
              <w:rPr>
                <w:rFonts w:eastAsia="黑体"/>
                <w:bCs/>
                <w:szCs w:val="21"/>
              </w:rPr>
              <w:t>√</w:t>
            </w:r>
            <w:r w:rsidRPr="00357D70">
              <w:rPr>
                <w:rFonts w:eastAsia="黑体"/>
                <w:bCs/>
                <w:szCs w:val="21"/>
              </w:rPr>
              <w:t>）</w:t>
            </w:r>
          </w:p>
        </w:tc>
        <w:tc>
          <w:tcPr>
            <w:tcW w:w="1113" w:type="pct"/>
            <w:vMerge w:val="restart"/>
            <w:shd w:val="clear" w:color="auto" w:fill="auto"/>
            <w:vAlign w:val="center"/>
          </w:tcPr>
          <w:p w14:paraId="00A4455C" w14:textId="77777777" w:rsidR="00C02894" w:rsidRPr="00357D70" w:rsidRDefault="00C02894" w:rsidP="00665A4D">
            <w:pPr>
              <w:adjustRightInd w:val="0"/>
              <w:snapToGrid w:val="0"/>
              <w:jc w:val="center"/>
              <w:rPr>
                <w:rFonts w:eastAsia="黑体"/>
                <w:szCs w:val="21"/>
              </w:rPr>
            </w:pPr>
            <w:r w:rsidRPr="00357D70">
              <w:rPr>
                <w:rFonts w:eastAsia="黑体"/>
                <w:szCs w:val="21"/>
              </w:rPr>
              <w:t>备注</w:t>
            </w:r>
          </w:p>
        </w:tc>
      </w:tr>
      <w:tr w:rsidR="00B26D59" w:rsidRPr="00357D70" w14:paraId="7D798BD9" w14:textId="77777777" w:rsidTr="00665A4D">
        <w:trPr>
          <w:cantSplit/>
          <w:trHeight w:val="315"/>
        </w:trPr>
        <w:tc>
          <w:tcPr>
            <w:tcW w:w="373" w:type="pct"/>
            <w:vMerge/>
          </w:tcPr>
          <w:p w14:paraId="24020F2A" w14:textId="77777777" w:rsidR="00C02894" w:rsidRPr="00357D70" w:rsidRDefault="00C02894" w:rsidP="00665A4D">
            <w:pPr>
              <w:adjustRightInd w:val="0"/>
              <w:snapToGrid w:val="0"/>
              <w:jc w:val="center"/>
              <w:rPr>
                <w:szCs w:val="21"/>
              </w:rPr>
            </w:pPr>
          </w:p>
        </w:tc>
        <w:tc>
          <w:tcPr>
            <w:tcW w:w="2350" w:type="pct"/>
            <w:gridSpan w:val="2"/>
            <w:vMerge/>
            <w:shd w:val="clear" w:color="auto" w:fill="auto"/>
          </w:tcPr>
          <w:p w14:paraId="7E0C72DB" w14:textId="77777777" w:rsidR="00C02894" w:rsidRPr="00357D70" w:rsidRDefault="00C02894" w:rsidP="00665A4D">
            <w:pPr>
              <w:adjustRightInd w:val="0"/>
              <w:snapToGrid w:val="0"/>
              <w:jc w:val="center"/>
              <w:rPr>
                <w:szCs w:val="21"/>
              </w:rPr>
            </w:pPr>
          </w:p>
        </w:tc>
        <w:tc>
          <w:tcPr>
            <w:tcW w:w="332" w:type="pct"/>
            <w:shd w:val="clear" w:color="auto" w:fill="auto"/>
            <w:vAlign w:val="center"/>
          </w:tcPr>
          <w:p w14:paraId="3E9F2907" w14:textId="77777777" w:rsidR="00C02894" w:rsidRPr="00357D70" w:rsidRDefault="00C02894" w:rsidP="00665A4D">
            <w:pPr>
              <w:adjustRightInd w:val="0"/>
              <w:snapToGrid w:val="0"/>
              <w:jc w:val="center"/>
              <w:rPr>
                <w:rFonts w:eastAsia="黑体"/>
                <w:szCs w:val="21"/>
              </w:rPr>
            </w:pPr>
            <w:r w:rsidRPr="00357D70">
              <w:rPr>
                <w:rFonts w:eastAsia="黑体"/>
                <w:szCs w:val="21"/>
              </w:rPr>
              <w:t>通过</w:t>
            </w:r>
          </w:p>
        </w:tc>
        <w:tc>
          <w:tcPr>
            <w:tcW w:w="416" w:type="pct"/>
            <w:shd w:val="clear" w:color="auto" w:fill="auto"/>
            <w:vAlign w:val="center"/>
          </w:tcPr>
          <w:p w14:paraId="7AF5D9EA" w14:textId="77777777" w:rsidR="00C02894" w:rsidRPr="00357D70" w:rsidRDefault="00C02894" w:rsidP="00665A4D">
            <w:pPr>
              <w:adjustRightInd w:val="0"/>
              <w:snapToGrid w:val="0"/>
              <w:jc w:val="center"/>
              <w:rPr>
                <w:rFonts w:eastAsia="黑体"/>
                <w:szCs w:val="21"/>
              </w:rPr>
            </w:pPr>
            <w:r w:rsidRPr="00357D70">
              <w:rPr>
                <w:rFonts w:eastAsia="黑体"/>
                <w:szCs w:val="21"/>
              </w:rPr>
              <w:t>不通过</w:t>
            </w:r>
          </w:p>
        </w:tc>
        <w:tc>
          <w:tcPr>
            <w:tcW w:w="416" w:type="pct"/>
            <w:vAlign w:val="center"/>
          </w:tcPr>
          <w:p w14:paraId="44B5E72F" w14:textId="77777777" w:rsidR="00C02894" w:rsidRPr="00357D70" w:rsidRDefault="00C02894" w:rsidP="00665A4D">
            <w:pPr>
              <w:adjustRightInd w:val="0"/>
              <w:snapToGrid w:val="0"/>
              <w:jc w:val="center"/>
              <w:rPr>
                <w:rFonts w:eastAsia="黑体"/>
                <w:szCs w:val="21"/>
              </w:rPr>
            </w:pPr>
            <w:r w:rsidRPr="00357D70">
              <w:rPr>
                <w:rFonts w:eastAsia="黑体"/>
                <w:szCs w:val="21"/>
              </w:rPr>
              <w:t>不适用</w:t>
            </w:r>
          </w:p>
        </w:tc>
        <w:tc>
          <w:tcPr>
            <w:tcW w:w="1113" w:type="pct"/>
            <w:vMerge/>
            <w:shd w:val="clear" w:color="auto" w:fill="auto"/>
          </w:tcPr>
          <w:p w14:paraId="1172D59C" w14:textId="77777777" w:rsidR="00C02894" w:rsidRPr="00357D70" w:rsidRDefault="00C02894" w:rsidP="00665A4D">
            <w:pPr>
              <w:adjustRightInd w:val="0"/>
              <w:snapToGrid w:val="0"/>
              <w:jc w:val="center"/>
              <w:rPr>
                <w:szCs w:val="21"/>
              </w:rPr>
            </w:pPr>
          </w:p>
        </w:tc>
      </w:tr>
      <w:tr w:rsidR="00B26D59" w:rsidRPr="00357D70" w14:paraId="2DF2295A" w14:textId="77777777" w:rsidTr="00665A4D">
        <w:trPr>
          <w:cantSplit/>
        </w:trPr>
        <w:tc>
          <w:tcPr>
            <w:tcW w:w="373" w:type="pct"/>
          </w:tcPr>
          <w:p w14:paraId="3AF6FD4B"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305FEAA8" w14:textId="77777777" w:rsidR="00C02894" w:rsidRPr="00357D70" w:rsidRDefault="00C02894" w:rsidP="00665A4D">
            <w:pPr>
              <w:adjustRightInd w:val="0"/>
              <w:snapToGrid w:val="0"/>
              <w:jc w:val="center"/>
              <w:rPr>
                <w:szCs w:val="21"/>
              </w:rPr>
            </w:pPr>
            <w:r w:rsidRPr="00357D70">
              <w:rPr>
                <w:szCs w:val="21"/>
              </w:rPr>
              <w:t>存储类</w:t>
            </w:r>
          </w:p>
        </w:tc>
        <w:tc>
          <w:tcPr>
            <w:tcW w:w="1995" w:type="pct"/>
            <w:shd w:val="clear" w:color="auto" w:fill="auto"/>
          </w:tcPr>
          <w:p w14:paraId="6ABA02A6" w14:textId="77777777" w:rsidR="00C02894" w:rsidRPr="00357D70" w:rsidRDefault="00C02894" w:rsidP="00665A4D">
            <w:pPr>
              <w:adjustRightInd w:val="0"/>
              <w:snapToGrid w:val="0"/>
              <w:ind w:left="-18"/>
              <w:rPr>
                <w:szCs w:val="21"/>
              </w:rPr>
            </w:pPr>
            <w:r w:rsidRPr="00357D70">
              <w:rPr>
                <w:szCs w:val="21"/>
              </w:rPr>
              <w:t>未使用内存的内容是否影响系统安全</w:t>
            </w:r>
          </w:p>
          <w:p w14:paraId="7D048F6A" w14:textId="77777777" w:rsidR="00C02894" w:rsidRPr="00357D70" w:rsidRDefault="00C02894" w:rsidP="00665A4D">
            <w:pPr>
              <w:adjustRightInd w:val="0"/>
              <w:snapToGrid w:val="0"/>
              <w:rPr>
                <w:szCs w:val="21"/>
              </w:rPr>
            </w:pPr>
            <w:r w:rsidRPr="00357D70">
              <w:rPr>
                <w:szCs w:val="21"/>
              </w:rPr>
              <w:t>其处理是否得当</w:t>
            </w:r>
          </w:p>
        </w:tc>
        <w:tc>
          <w:tcPr>
            <w:tcW w:w="332" w:type="pct"/>
            <w:shd w:val="clear" w:color="auto" w:fill="auto"/>
          </w:tcPr>
          <w:p w14:paraId="32FED20A" w14:textId="77777777" w:rsidR="00C02894" w:rsidRPr="00357D70" w:rsidRDefault="00C02894" w:rsidP="00665A4D">
            <w:pPr>
              <w:adjustRightInd w:val="0"/>
              <w:snapToGrid w:val="0"/>
              <w:rPr>
                <w:szCs w:val="21"/>
              </w:rPr>
            </w:pPr>
          </w:p>
        </w:tc>
        <w:tc>
          <w:tcPr>
            <w:tcW w:w="416" w:type="pct"/>
            <w:shd w:val="clear" w:color="auto" w:fill="auto"/>
          </w:tcPr>
          <w:p w14:paraId="74CC9F46" w14:textId="77777777" w:rsidR="00C02894" w:rsidRPr="00357D70" w:rsidRDefault="00C02894" w:rsidP="00665A4D">
            <w:pPr>
              <w:adjustRightInd w:val="0"/>
              <w:snapToGrid w:val="0"/>
              <w:rPr>
                <w:szCs w:val="21"/>
              </w:rPr>
            </w:pPr>
          </w:p>
        </w:tc>
        <w:tc>
          <w:tcPr>
            <w:tcW w:w="416" w:type="pct"/>
          </w:tcPr>
          <w:p w14:paraId="690731DE" w14:textId="77777777" w:rsidR="00C02894" w:rsidRPr="00357D70" w:rsidRDefault="00C02894" w:rsidP="00665A4D">
            <w:pPr>
              <w:adjustRightInd w:val="0"/>
              <w:snapToGrid w:val="0"/>
              <w:rPr>
                <w:szCs w:val="21"/>
              </w:rPr>
            </w:pPr>
          </w:p>
        </w:tc>
        <w:tc>
          <w:tcPr>
            <w:tcW w:w="1113" w:type="pct"/>
            <w:shd w:val="clear" w:color="auto" w:fill="auto"/>
          </w:tcPr>
          <w:p w14:paraId="54111226" w14:textId="77777777" w:rsidR="00C02894" w:rsidRPr="00357D70" w:rsidRDefault="00C02894" w:rsidP="00665A4D">
            <w:pPr>
              <w:adjustRightInd w:val="0"/>
              <w:snapToGrid w:val="0"/>
              <w:rPr>
                <w:szCs w:val="21"/>
              </w:rPr>
            </w:pPr>
          </w:p>
        </w:tc>
      </w:tr>
      <w:tr w:rsidR="00B26D59" w:rsidRPr="00357D70" w14:paraId="1E5AAE06" w14:textId="77777777" w:rsidTr="00665A4D">
        <w:trPr>
          <w:cantSplit/>
        </w:trPr>
        <w:tc>
          <w:tcPr>
            <w:tcW w:w="373" w:type="pct"/>
          </w:tcPr>
          <w:p w14:paraId="3E292A9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C5425AB" w14:textId="77777777" w:rsidR="00C02894" w:rsidRPr="00357D70" w:rsidRDefault="00C02894" w:rsidP="00665A4D">
            <w:pPr>
              <w:adjustRightInd w:val="0"/>
              <w:snapToGrid w:val="0"/>
              <w:jc w:val="center"/>
              <w:rPr>
                <w:szCs w:val="21"/>
              </w:rPr>
            </w:pPr>
          </w:p>
        </w:tc>
        <w:tc>
          <w:tcPr>
            <w:tcW w:w="1995" w:type="pct"/>
            <w:shd w:val="clear" w:color="auto" w:fill="auto"/>
          </w:tcPr>
          <w:p w14:paraId="5335F526" w14:textId="77777777" w:rsidR="00C02894" w:rsidRPr="00357D70" w:rsidRDefault="00C02894" w:rsidP="00665A4D">
            <w:pPr>
              <w:adjustRightInd w:val="0"/>
              <w:snapToGrid w:val="0"/>
              <w:rPr>
                <w:szCs w:val="21"/>
              </w:rPr>
            </w:pPr>
            <w:r w:rsidRPr="00357D70">
              <w:rPr>
                <w:szCs w:val="21"/>
              </w:rPr>
              <w:t>动态申请内存是否判断成功后使用</w:t>
            </w:r>
          </w:p>
        </w:tc>
        <w:tc>
          <w:tcPr>
            <w:tcW w:w="332" w:type="pct"/>
            <w:shd w:val="clear" w:color="auto" w:fill="auto"/>
          </w:tcPr>
          <w:p w14:paraId="580A9F73" w14:textId="77777777" w:rsidR="00C02894" w:rsidRPr="00357D70" w:rsidRDefault="00C02894" w:rsidP="00665A4D">
            <w:pPr>
              <w:adjustRightInd w:val="0"/>
              <w:snapToGrid w:val="0"/>
              <w:rPr>
                <w:szCs w:val="21"/>
              </w:rPr>
            </w:pPr>
          </w:p>
        </w:tc>
        <w:tc>
          <w:tcPr>
            <w:tcW w:w="416" w:type="pct"/>
            <w:shd w:val="clear" w:color="auto" w:fill="auto"/>
          </w:tcPr>
          <w:p w14:paraId="2A93E727" w14:textId="77777777" w:rsidR="00C02894" w:rsidRPr="00357D70" w:rsidRDefault="00C02894" w:rsidP="00665A4D">
            <w:pPr>
              <w:adjustRightInd w:val="0"/>
              <w:snapToGrid w:val="0"/>
              <w:rPr>
                <w:szCs w:val="21"/>
              </w:rPr>
            </w:pPr>
          </w:p>
        </w:tc>
        <w:tc>
          <w:tcPr>
            <w:tcW w:w="416" w:type="pct"/>
          </w:tcPr>
          <w:p w14:paraId="07179DFC" w14:textId="77777777" w:rsidR="00C02894" w:rsidRPr="00357D70" w:rsidRDefault="00C02894" w:rsidP="00665A4D">
            <w:pPr>
              <w:adjustRightInd w:val="0"/>
              <w:snapToGrid w:val="0"/>
              <w:rPr>
                <w:szCs w:val="21"/>
              </w:rPr>
            </w:pPr>
          </w:p>
        </w:tc>
        <w:tc>
          <w:tcPr>
            <w:tcW w:w="1113" w:type="pct"/>
            <w:shd w:val="clear" w:color="auto" w:fill="auto"/>
          </w:tcPr>
          <w:p w14:paraId="301485B8" w14:textId="77777777" w:rsidR="00C02894" w:rsidRPr="00357D70" w:rsidRDefault="00C02894" w:rsidP="00665A4D">
            <w:pPr>
              <w:adjustRightInd w:val="0"/>
              <w:snapToGrid w:val="0"/>
              <w:rPr>
                <w:szCs w:val="21"/>
              </w:rPr>
            </w:pPr>
          </w:p>
        </w:tc>
      </w:tr>
      <w:tr w:rsidR="00B26D59" w:rsidRPr="00357D70" w14:paraId="426D85A1" w14:textId="77777777" w:rsidTr="00665A4D">
        <w:trPr>
          <w:cantSplit/>
        </w:trPr>
        <w:tc>
          <w:tcPr>
            <w:tcW w:w="373" w:type="pct"/>
          </w:tcPr>
          <w:p w14:paraId="17D2EF47"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2323B21" w14:textId="77777777" w:rsidR="00C02894" w:rsidRPr="00357D70" w:rsidRDefault="00C02894" w:rsidP="00665A4D">
            <w:pPr>
              <w:adjustRightInd w:val="0"/>
              <w:snapToGrid w:val="0"/>
              <w:jc w:val="center"/>
              <w:rPr>
                <w:szCs w:val="21"/>
              </w:rPr>
            </w:pPr>
          </w:p>
        </w:tc>
        <w:tc>
          <w:tcPr>
            <w:tcW w:w="1995" w:type="pct"/>
            <w:shd w:val="clear" w:color="auto" w:fill="auto"/>
          </w:tcPr>
          <w:p w14:paraId="2C132DA4" w14:textId="77777777" w:rsidR="00C02894" w:rsidRPr="00357D70" w:rsidRDefault="00C02894" w:rsidP="00665A4D">
            <w:pPr>
              <w:adjustRightInd w:val="0"/>
              <w:snapToGrid w:val="0"/>
              <w:rPr>
                <w:szCs w:val="21"/>
              </w:rPr>
            </w:pPr>
            <w:r w:rsidRPr="00357D70">
              <w:rPr>
                <w:szCs w:val="21"/>
              </w:rPr>
              <w:t>动态分配的内存是否及时释放</w:t>
            </w:r>
          </w:p>
        </w:tc>
        <w:tc>
          <w:tcPr>
            <w:tcW w:w="332" w:type="pct"/>
            <w:shd w:val="clear" w:color="auto" w:fill="auto"/>
          </w:tcPr>
          <w:p w14:paraId="76CABF72" w14:textId="77777777" w:rsidR="00C02894" w:rsidRPr="00357D70" w:rsidRDefault="00C02894" w:rsidP="00665A4D">
            <w:pPr>
              <w:adjustRightInd w:val="0"/>
              <w:snapToGrid w:val="0"/>
              <w:rPr>
                <w:szCs w:val="21"/>
              </w:rPr>
            </w:pPr>
          </w:p>
        </w:tc>
        <w:tc>
          <w:tcPr>
            <w:tcW w:w="416" w:type="pct"/>
            <w:shd w:val="clear" w:color="auto" w:fill="auto"/>
          </w:tcPr>
          <w:p w14:paraId="5B1F7492" w14:textId="77777777" w:rsidR="00C02894" w:rsidRPr="00357D70" w:rsidRDefault="00C02894" w:rsidP="00665A4D">
            <w:pPr>
              <w:adjustRightInd w:val="0"/>
              <w:snapToGrid w:val="0"/>
              <w:rPr>
                <w:szCs w:val="21"/>
              </w:rPr>
            </w:pPr>
          </w:p>
        </w:tc>
        <w:tc>
          <w:tcPr>
            <w:tcW w:w="416" w:type="pct"/>
          </w:tcPr>
          <w:p w14:paraId="60C7DE21" w14:textId="77777777" w:rsidR="00C02894" w:rsidRPr="00357D70" w:rsidRDefault="00C02894" w:rsidP="00665A4D">
            <w:pPr>
              <w:adjustRightInd w:val="0"/>
              <w:snapToGrid w:val="0"/>
              <w:rPr>
                <w:szCs w:val="21"/>
              </w:rPr>
            </w:pPr>
          </w:p>
        </w:tc>
        <w:tc>
          <w:tcPr>
            <w:tcW w:w="1113" w:type="pct"/>
            <w:shd w:val="clear" w:color="auto" w:fill="auto"/>
          </w:tcPr>
          <w:p w14:paraId="6EA170B3" w14:textId="77777777" w:rsidR="00C02894" w:rsidRPr="00357D70" w:rsidRDefault="00C02894" w:rsidP="00665A4D">
            <w:pPr>
              <w:adjustRightInd w:val="0"/>
              <w:snapToGrid w:val="0"/>
              <w:rPr>
                <w:szCs w:val="21"/>
              </w:rPr>
            </w:pPr>
          </w:p>
        </w:tc>
      </w:tr>
      <w:tr w:rsidR="00B26D59" w:rsidRPr="00357D70" w14:paraId="4E38A134" w14:textId="77777777" w:rsidTr="00665A4D">
        <w:trPr>
          <w:cantSplit/>
        </w:trPr>
        <w:tc>
          <w:tcPr>
            <w:tcW w:w="373" w:type="pct"/>
          </w:tcPr>
          <w:p w14:paraId="7EAC3C0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30884192" w14:textId="77777777" w:rsidR="00C02894" w:rsidRPr="00357D70" w:rsidRDefault="00C02894" w:rsidP="00665A4D">
            <w:pPr>
              <w:adjustRightInd w:val="0"/>
              <w:snapToGrid w:val="0"/>
              <w:jc w:val="center"/>
              <w:rPr>
                <w:szCs w:val="21"/>
              </w:rPr>
            </w:pPr>
          </w:p>
        </w:tc>
        <w:tc>
          <w:tcPr>
            <w:tcW w:w="1995" w:type="pct"/>
            <w:shd w:val="clear" w:color="auto" w:fill="auto"/>
          </w:tcPr>
          <w:p w14:paraId="76485447" w14:textId="77777777" w:rsidR="00C02894" w:rsidRPr="00357D70" w:rsidRDefault="00C02894" w:rsidP="00665A4D">
            <w:pPr>
              <w:adjustRightInd w:val="0"/>
              <w:snapToGrid w:val="0"/>
              <w:rPr>
                <w:szCs w:val="21"/>
              </w:rPr>
            </w:pPr>
            <w:r w:rsidRPr="00357D70">
              <w:rPr>
                <w:szCs w:val="21"/>
              </w:rPr>
              <w:t>防止内存操作越界</w:t>
            </w:r>
          </w:p>
        </w:tc>
        <w:tc>
          <w:tcPr>
            <w:tcW w:w="332" w:type="pct"/>
            <w:shd w:val="clear" w:color="auto" w:fill="auto"/>
          </w:tcPr>
          <w:p w14:paraId="4FD62A9E" w14:textId="77777777" w:rsidR="00C02894" w:rsidRPr="00357D70" w:rsidRDefault="00C02894" w:rsidP="00665A4D">
            <w:pPr>
              <w:adjustRightInd w:val="0"/>
              <w:snapToGrid w:val="0"/>
              <w:rPr>
                <w:szCs w:val="21"/>
              </w:rPr>
            </w:pPr>
          </w:p>
        </w:tc>
        <w:tc>
          <w:tcPr>
            <w:tcW w:w="416" w:type="pct"/>
            <w:shd w:val="clear" w:color="auto" w:fill="auto"/>
          </w:tcPr>
          <w:p w14:paraId="662DCEEE" w14:textId="77777777" w:rsidR="00C02894" w:rsidRPr="00357D70" w:rsidRDefault="00C02894" w:rsidP="00665A4D">
            <w:pPr>
              <w:adjustRightInd w:val="0"/>
              <w:snapToGrid w:val="0"/>
              <w:rPr>
                <w:szCs w:val="21"/>
              </w:rPr>
            </w:pPr>
          </w:p>
        </w:tc>
        <w:tc>
          <w:tcPr>
            <w:tcW w:w="416" w:type="pct"/>
          </w:tcPr>
          <w:p w14:paraId="06687102" w14:textId="77777777" w:rsidR="00C02894" w:rsidRPr="00357D70" w:rsidRDefault="00C02894" w:rsidP="00665A4D">
            <w:pPr>
              <w:adjustRightInd w:val="0"/>
              <w:snapToGrid w:val="0"/>
              <w:rPr>
                <w:szCs w:val="21"/>
              </w:rPr>
            </w:pPr>
          </w:p>
        </w:tc>
        <w:tc>
          <w:tcPr>
            <w:tcW w:w="1113" w:type="pct"/>
            <w:shd w:val="clear" w:color="auto" w:fill="auto"/>
          </w:tcPr>
          <w:p w14:paraId="6FC40675" w14:textId="77777777" w:rsidR="00C02894" w:rsidRPr="00357D70" w:rsidRDefault="00C02894" w:rsidP="00665A4D">
            <w:pPr>
              <w:adjustRightInd w:val="0"/>
              <w:snapToGrid w:val="0"/>
              <w:rPr>
                <w:szCs w:val="21"/>
              </w:rPr>
            </w:pPr>
          </w:p>
        </w:tc>
      </w:tr>
      <w:tr w:rsidR="00B26D59" w:rsidRPr="00357D70" w14:paraId="2A724A18" w14:textId="77777777" w:rsidTr="00665A4D">
        <w:trPr>
          <w:cantSplit/>
        </w:trPr>
        <w:tc>
          <w:tcPr>
            <w:tcW w:w="373" w:type="pct"/>
          </w:tcPr>
          <w:p w14:paraId="6D8D148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5859EB5E" w14:textId="77777777" w:rsidR="00C02894" w:rsidRPr="00357D70" w:rsidRDefault="00C02894" w:rsidP="00665A4D">
            <w:pPr>
              <w:adjustRightInd w:val="0"/>
              <w:snapToGrid w:val="0"/>
              <w:jc w:val="center"/>
              <w:rPr>
                <w:szCs w:val="21"/>
              </w:rPr>
            </w:pPr>
            <w:r w:rsidRPr="00357D70">
              <w:rPr>
                <w:szCs w:val="21"/>
              </w:rPr>
              <w:t>声明定义</w:t>
            </w:r>
          </w:p>
        </w:tc>
        <w:tc>
          <w:tcPr>
            <w:tcW w:w="1995" w:type="pct"/>
            <w:shd w:val="clear" w:color="auto" w:fill="auto"/>
            <w:vAlign w:val="center"/>
          </w:tcPr>
          <w:p w14:paraId="0CA74B18" w14:textId="77777777" w:rsidR="00C02894" w:rsidRPr="00357D70" w:rsidRDefault="00C02894" w:rsidP="00665A4D">
            <w:pPr>
              <w:adjustRightInd w:val="0"/>
              <w:snapToGrid w:val="0"/>
              <w:rPr>
                <w:szCs w:val="21"/>
              </w:rPr>
            </w:pPr>
            <w:r w:rsidRPr="00357D70">
              <w:rPr>
                <w:szCs w:val="21"/>
              </w:rPr>
              <w:t>变量是否正确定义</w:t>
            </w:r>
          </w:p>
        </w:tc>
        <w:tc>
          <w:tcPr>
            <w:tcW w:w="332" w:type="pct"/>
            <w:shd w:val="clear" w:color="auto" w:fill="auto"/>
          </w:tcPr>
          <w:p w14:paraId="08F89850" w14:textId="77777777" w:rsidR="00C02894" w:rsidRPr="00357D70" w:rsidRDefault="00C02894" w:rsidP="00665A4D">
            <w:pPr>
              <w:adjustRightInd w:val="0"/>
              <w:snapToGrid w:val="0"/>
              <w:rPr>
                <w:szCs w:val="21"/>
              </w:rPr>
            </w:pPr>
          </w:p>
        </w:tc>
        <w:tc>
          <w:tcPr>
            <w:tcW w:w="416" w:type="pct"/>
            <w:shd w:val="clear" w:color="auto" w:fill="auto"/>
          </w:tcPr>
          <w:p w14:paraId="43F7D834" w14:textId="77777777" w:rsidR="00C02894" w:rsidRPr="00357D70" w:rsidRDefault="00C02894" w:rsidP="00665A4D">
            <w:pPr>
              <w:adjustRightInd w:val="0"/>
              <w:snapToGrid w:val="0"/>
              <w:rPr>
                <w:szCs w:val="21"/>
              </w:rPr>
            </w:pPr>
          </w:p>
        </w:tc>
        <w:tc>
          <w:tcPr>
            <w:tcW w:w="416" w:type="pct"/>
          </w:tcPr>
          <w:p w14:paraId="162E2400" w14:textId="77777777" w:rsidR="00C02894" w:rsidRPr="00357D70" w:rsidRDefault="00C02894" w:rsidP="00665A4D">
            <w:pPr>
              <w:adjustRightInd w:val="0"/>
              <w:snapToGrid w:val="0"/>
              <w:rPr>
                <w:szCs w:val="21"/>
              </w:rPr>
            </w:pPr>
          </w:p>
        </w:tc>
        <w:tc>
          <w:tcPr>
            <w:tcW w:w="1113" w:type="pct"/>
            <w:shd w:val="clear" w:color="auto" w:fill="auto"/>
          </w:tcPr>
          <w:p w14:paraId="0327D711" w14:textId="77777777" w:rsidR="00C02894" w:rsidRPr="00357D70" w:rsidRDefault="00C02894" w:rsidP="00665A4D">
            <w:pPr>
              <w:adjustRightInd w:val="0"/>
              <w:snapToGrid w:val="0"/>
              <w:rPr>
                <w:szCs w:val="21"/>
              </w:rPr>
            </w:pPr>
          </w:p>
        </w:tc>
      </w:tr>
      <w:tr w:rsidR="00B26D59" w:rsidRPr="00357D70" w14:paraId="33980075" w14:textId="77777777" w:rsidTr="00665A4D">
        <w:trPr>
          <w:cantSplit/>
        </w:trPr>
        <w:tc>
          <w:tcPr>
            <w:tcW w:w="373" w:type="pct"/>
          </w:tcPr>
          <w:p w14:paraId="7D9146EB"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95AB229"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771B46C" w14:textId="77777777" w:rsidR="00C02894" w:rsidRPr="00357D70" w:rsidRDefault="00C02894" w:rsidP="00665A4D">
            <w:pPr>
              <w:adjustRightInd w:val="0"/>
              <w:snapToGrid w:val="0"/>
              <w:rPr>
                <w:szCs w:val="21"/>
              </w:rPr>
            </w:pPr>
            <w:r w:rsidRPr="00357D70">
              <w:rPr>
                <w:szCs w:val="21"/>
              </w:rPr>
              <w:t>不同标识符的书写是否清晰可辨</w:t>
            </w:r>
          </w:p>
        </w:tc>
        <w:tc>
          <w:tcPr>
            <w:tcW w:w="332" w:type="pct"/>
            <w:shd w:val="clear" w:color="auto" w:fill="auto"/>
          </w:tcPr>
          <w:p w14:paraId="202371CC" w14:textId="77777777" w:rsidR="00C02894" w:rsidRPr="00357D70" w:rsidRDefault="00C02894" w:rsidP="00665A4D">
            <w:pPr>
              <w:adjustRightInd w:val="0"/>
              <w:snapToGrid w:val="0"/>
              <w:rPr>
                <w:szCs w:val="21"/>
              </w:rPr>
            </w:pPr>
          </w:p>
        </w:tc>
        <w:tc>
          <w:tcPr>
            <w:tcW w:w="416" w:type="pct"/>
            <w:shd w:val="clear" w:color="auto" w:fill="auto"/>
          </w:tcPr>
          <w:p w14:paraId="0AD15B6E" w14:textId="77777777" w:rsidR="00C02894" w:rsidRPr="00357D70" w:rsidRDefault="00C02894" w:rsidP="00665A4D">
            <w:pPr>
              <w:adjustRightInd w:val="0"/>
              <w:snapToGrid w:val="0"/>
              <w:rPr>
                <w:szCs w:val="21"/>
              </w:rPr>
            </w:pPr>
          </w:p>
        </w:tc>
        <w:tc>
          <w:tcPr>
            <w:tcW w:w="416" w:type="pct"/>
          </w:tcPr>
          <w:p w14:paraId="1CAD46E8" w14:textId="77777777" w:rsidR="00C02894" w:rsidRPr="00357D70" w:rsidRDefault="00C02894" w:rsidP="00665A4D">
            <w:pPr>
              <w:adjustRightInd w:val="0"/>
              <w:snapToGrid w:val="0"/>
              <w:rPr>
                <w:szCs w:val="21"/>
              </w:rPr>
            </w:pPr>
          </w:p>
        </w:tc>
        <w:tc>
          <w:tcPr>
            <w:tcW w:w="1113" w:type="pct"/>
            <w:shd w:val="clear" w:color="auto" w:fill="auto"/>
          </w:tcPr>
          <w:p w14:paraId="3E85F1BF" w14:textId="77777777" w:rsidR="00C02894" w:rsidRPr="00357D70" w:rsidRDefault="00C02894" w:rsidP="00665A4D">
            <w:pPr>
              <w:adjustRightInd w:val="0"/>
              <w:snapToGrid w:val="0"/>
              <w:rPr>
                <w:szCs w:val="21"/>
              </w:rPr>
            </w:pPr>
          </w:p>
        </w:tc>
      </w:tr>
      <w:tr w:rsidR="00B26D59" w:rsidRPr="00357D70" w14:paraId="08BEE09E" w14:textId="77777777" w:rsidTr="00665A4D">
        <w:trPr>
          <w:cantSplit/>
        </w:trPr>
        <w:tc>
          <w:tcPr>
            <w:tcW w:w="373" w:type="pct"/>
          </w:tcPr>
          <w:p w14:paraId="69565AB3"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30E268D5"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8DC8B1E" w14:textId="77777777" w:rsidR="00C02894" w:rsidRPr="00357D70" w:rsidRDefault="00C02894" w:rsidP="00665A4D">
            <w:pPr>
              <w:adjustRightInd w:val="0"/>
              <w:snapToGrid w:val="0"/>
              <w:rPr>
                <w:szCs w:val="21"/>
              </w:rPr>
            </w:pPr>
            <w:r w:rsidRPr="00357D70">
              <w:rPr>
                <w:szCs w:val="21"/>
              </w:rPr>
              <w:t>数组声明时，其大小是否定义好</w:t>
            </w:r>
          </w:p>
        </w:tc>
        <w:tc>
          <w:tcPr>
            <w:tcW w:w="332" w:type="pct"/>
            <w:shd w:val="clear" w:color="auto" w:fill="auto"/>
          </w:tcPr>
          <w:p w14:paraId="3FD1F2A3" w14:textId="77777777" w:rsidR="00C02894" w:rsidRPr="00357D70" w:rsidRDefault="00C02894" w:rsidP="00665A4D">
            <w:pPr>
              <w:adjustRightInd w:val="0"/>
              <w:snapToGrid w:val="0"/>
              <w:rPr>
                <w:szCs w:val="21"/>
              </w:rPr>
            </w:pPr>
          </w:p>
        </w:tc>
        <w:tc>
          <w:tcPr>
            <w:tcW w:w="416" w:type="pct"/>
            <w:shd w:val="clear" w:color="auto" w:fill="auto"/>
          </w:tcPr>
          <w:p w14:paraId="7456310D" w14:textId="77777777" w:rsidR="00C02894" w:rsidRPr="00357D70" w:rsidRDefault="00C02894" w:rsidP="00665A4D">
            <w:pPr>
              <w:adjustRightInd w:val="0"/>
              <w:snapToGrid w:val="0"/>
              <w:rPr>
                <w:szCs w:val="21"/>
              </w:rPr>
            </w:pPr>
          </w:p>
        </w:tc>
        <w:tc>
          <w:tcPr>
            <w:tcW w:w="416" w:type="pct"/>
          </w:tcPr>
          <w:p w14:paraId="29A4B7C2" w14:textId="77777777" w:rsidR="00C02894" w:rsidRPr="00357D70" w:rsidRDefault="00C02894" w:rsidP="00665A4D">
            <w:pPr>
              <w:adjustRightInd w:val="0"/>
              <w:snapToGrid w:val="0"/>
              <w:rPr>
                <w:szCs w:val="21"/>
              </w:rPr>
            </w:pPr>
          </w:p>
        </w:tc>
        <w:tc>
          <w:tcPr>
            <w:tcW w:w="1113" w:type="pct"/>
            <w:shd w:val="clear" w:color="auto" w:fill="auto"/>
          </w:tcPr>
          <w:p w14:paraId="2F2A6704" w14:textId="77777777" w:rsidR="00C02894" w:rsidRPr="00357D70" w:rsidRDefault="00C02894" w:rsidP="00665A4D">
            <w:pPr>
              <w:adjustRightInd w:val="0"/>
              <w:snapToGrid w:val="0"/>
              <w:rPr>
                <w:szCs w:val="21"/>
              </w:rPr>
            </w:pPr>
          </w:p>
        </w:tc>
      </w:tr>
      <w:tr w:rsidR="00B26D59" w:rsidRPr="00357D70" w14:paraId="49F6AD53" w14:textId="77777777" w:rsidTr="00665A4D">
        <w:trPr>
          <w:cantSplit/>
        </w:trPr>
        <w:tc>
          <w:tcPr>
            <w:tcW w:w="373" w:type="pct"/>
          </w:tcPr>
          <w:p w14:paraId="1DBBD0E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94A475F"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1A0E15A" w14:textId="77777777" w:rsidR="00C02894" w:rsidRPr="00357D70" w:rsidRDefault="00C02894" w:rsidP="00665A4D">
            <w:pPr>
              <w:adjustRightInd w:val="0"/>
              <w:snapToGrid w:val="0"/>
              <w:rPr>
                <w:szCs w:val="21"/>
              </w:rPr>
            </w:pPr>
            <w:r w:rsidRPr="00357D70">
              <w:rPr>
                <w:szCs w:val="21"/>
              </w:rPr>
              <w:t>共用体、结构体、枚举的所有成员变量是否进行了初始化</w:t>
            </w:r>
          </w:p>
        </w:tc>
        <w:tc>
          <w:tcPr>
            <w:tcW w:w="332" w:type="pct"/>
            <w:shd w:val="clear" w:color="auto" w:fill="auto"/>
          </w:tcPr>
          <w:p w14:paraId="53F20B5E" w14:textId="77777777" w:rsidR="00C02894" w:rsidRPr="00357D70" w:rsidRDefault="00C02894" w:rsidP="00665A4D">
            <w:pPr>
              <w:adjustRightInd w:val="0"/>
              <w:snapToGrid w:val="0"/>
              <w:rPr>
                <w:szCs w:val="21"/>
              </w:rPr>
            </w:pPr>
          </w:p>
        </w:tc>
        <w:tc>
          <w:tcPr>
            <w:tcW w:w="416" w:type="pct"/>
            <w:shd w:val="clear" w:color="auto" w:fill="auto"/>
          </w:tcPr>
          <w:p w14:paraId="07AAEE8B" w14:textId="77777777" w:rsidR="00C02894" w:rsidRPr="00357D70" w:rsidRDefault="00C02894" w:rsidP="00665A4D">
            <w:pPr>
              <w:adjustRightInd w:val="0"/>
              <w:snapToGrid w:val="0"/>
              <w:rPr>
                <w:szCs w:val="21"/>
              </w:rPr>
            </w:pPr>
          </w:p>
        </w:tc>
        <w:tc>
          <w:tcPr>
            <w:tcW w:w="416" w:type="pct"/>
          </w:tcPr>
          <w:p w14:paraId="438DF25C" w14:textId="77777777" w:rsidR="00C02894" w:rsidRPr="00357D70" w:rsidRDefault="00C02894" w:rsidP="00665A4D">
            <w:pPr>
              <w:adjustRightInd w:val="0"/>
              <w:snapToGrid w:val="0"/>
              <w:rPr>
                <w:szCs w:val="21"/>
              </w:rPr>
            </w:pPr>
          </w:p>
        </w:tc>
        <w:tc>
          <w:tcPr>
            <w:tcW w:w="1113" w:type="pct"/>
            <w:shd w:val="clear" w:color="auto" w:fill="auto"/>
          </w:tcPr>
          <w:p w14:paraId="37977F2D" w14:textId="77777777" w:rsidR="00C02894" w:rsidRPr="00357D70" w:rsidRDefault="00C02894" w:rsidP="00665A4D">
            <w:pPr>
              <w:adjustRightInd w:val="0"/>
              <w:snapToGrid w:val="0"/>
              <w:rPr>
                <w:szCs w:val="21"/>
              </w:rPr>
            </w:pPr>
          </w:p>
        </w:tc>
      </w:tr>
      <w:tr w:rsidR="00B26D59" w:rsidRPr="00357D70" w14:paraId="4BE2982A" w14:textId="77777777" w:rsidTr="00665A4D">
        <w:trPr>
          <w:cantSplit/>
        </w:trPr>
        <w:tc>
          <w:tcPr>
            <w:tcW w:w="373" w:type="pct"/>
          </w:tcPr>
          <w:p w14:paraId="17642A0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8AD6FC9" w14:textId="77777777" w:rsidR="00C02894" w:rsidRPr="00357D70" w:rsidRDefault="00C02894" w:rsidP="00665A4D">
            <w:pPr>
              <w:adjustRightInd w:val="0"/>
              <w:snapToGrid w:val="0"/>
              <w:jc w:val="center"/>
              <w:rPr>
                <w:szCs w:val="21"/>
              </w:rPr>
            </w:pPr>
          </w:p>
        </w:tc>
        <w:tc>
          <w:tcPr>
            <w:tcW w:w="1995" w:type="pct"/>
            <w:shd w:val="clear" w:color="auto" w:fill="auto"/>
          </w:tcPr>
          <w:p w14:paraId="30A66E07" w14:textId="77777777" w:rsidR="00C02894" w:rsidRPr="00357D70" w:rsidRDefault="00C02894" w:rsidP="00665A4D">
            <w:pPr>
              <w:adjustRightInd w:val="0"/>
              <w:snapToGrid w:val="0"/>
              <w:rPr>
                <w:szCs w:val="21"/>
              </w:rPr>
            </w:pPr>
            <w:r w:rsidRPr="00357D70">
              <w:rPr>
                <w:szCs w:val="21"/>
              </w:rPr>
              <w:t>共用体、结构体、枚举的所有成员变量是否进行了初始化数组声明时，其大小是否定义好</w:t>
            </w:r>
          </w:p>
        </w:tc>
        <w:tc>
          <w:tcPr>
            <w:tcW w:w="332" w:type="pct"/>
            <w:shd w:val="clear" w:color="auto" w:fill="auto"/>
          </w:tcPr>
          <w:p w14:paraId="7BD7CDB1" w14:textId="77777777" w:rsidR="00C02894" w:rsidRPr="00357D70" w:rsidRDefault="00C02894" w:rsidP="00665A4D">
            <w:pPr>
              <w:adjustRightInd w:val="0"/>
              <w:snapToGrid w:val="0"/>
              <w:rPr>
                <w:szCs w:val="21"/>
              </w:rPr>
            </w:pPr>
          </w:p>
        </w:tc>
        <w:tc>
          <w:tcPr>
            <w:tcW w:w="416" w:type="pct"/>
            <w:shd w:val="clear" w:color="auto" w:fill="auto"/>
          </w:tcPr>
          <w:p w14:paraId="20FB06A0" w14:textId="77777777" w:rsidR="00C02894" w:rsidRPr="00357D70" w:rsidRDefault="00C02894" w:rsidP="00665A4D">
            <w:pPr>
              <w:adjustRightInd w:val="0"/>
              <w:snapToGrid w:val="0"/>
              <w:rPr>
                <w:szCs w:val="21"/>
              </w:rPr>
            </w:pPr>
          </w:p>
        </w:tc>
        <w:tc>
          <w:tcPr>
            <w:tcW w:w="416" w:type="pct"/>
          </w:tcPr>
          <w:p w14:paraId="5939DD66" w14:textId="77777777" w:rsidR="00C02894" w:rsidRPr="00357D70" w:rsidRDefault="00C02894" w:rsidP="00665A4D">
            <w:pPr>
              <w:adjustRightInd w:val="0"/>
              <w:snapToGrid w:val="0"/>
              <w:rPr>
                <w:szCs w:val="21"/>
              </w:rPr>
            </w:pPr>
          </w:p>
        </w:tc>
        <w:tc>
          <w:tcPr>
            <w:tcW w:w="1113" w:type="pct"/>
            <w:shd w:val="clear" w:color="auto" w:fill="auto"/>
          </w:tcPr>
          <w:p w14:paraId="1BEF7184" w14:textId="77777777" w:rsidR="00C02894" w:rsidRPr="00357D70" w:rsidRDefault="00C02894" w:rsidP="00665A4D">
            <w:pPr>
              <w:adjustRightInd w:val="0"/>
              <w:snapToGrid w:val="0"/>
              <w:rPr>
                <w:szCs w:val="21"/>
              </w:rPr>
            </w:pPr>
          </w:p>
        </w:tc>
      </w:tr>
      <w:tr w:rsidR="00B26D59" w:rsidRPr="00357D70" w14:paraId="0711E327" w14:textId="77777777" w:rsidTr="00665A4D">
        <w:trPr>
          <w:cantSplit/>
        </w:trPr>
        <w:tc>
          <w:tcPr>
            <w:tcW w:w="373" w:type="pct"/>
          </w:tcPr>
          <w:p w14:paraId="4EF45A7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F3FBE49" w14:textId="77777777" w:rsidR="00C02894" w:rsidRPr="00357D70" w:rsidRDefault="00C02894" w:rsidP="00665A4D">
            <w:pPr>
              <w:adjustRightInd w:val="0"/>
              <w:snapToGrid w:val="0"/>
              <w:jc w:val="center"/>
              <w:rPr>
                <w:szCs w:val="21"/>
              </w:rPr>
            </w:pPr>
          </w:p>
        </w:tc>
        <w:tc>
          <w:tcPr>
            <w:tcW w:w="1995" w:type="pct"/>
            <w:shd w:val="clear" w:color="auto" w:fill="auto"/>
          </w:tcPr>
          <w:p w14:paraId="1B73A055" w14:textId="77777777" w:rsidR="00C02894" w:rsidRPr="00357D70" w:rsidRDefault="00C02894" w:rsidP="00665A4D">
            <w:pPr>
              <w:adjustRightInd w:val="0"/>
              <w:snapToGrid w:val="0"/>
              <w:rPr>
                <w:szCs w:val="21"/>
              </w:rPr>
            </w:pPr>
            <w:r w:rsidRPr="00357D70">
              <w:rPr>
                <w:szCs w:val="21"/>
              </w:rPr>
              <w:t>对象是否赋值给重叠对象</w:t>
            </w:r>
          </w:p>
        </w:tc>
        <w:tc>
          <w:tcPr>
            <w:tcW w:w="332" w:type="pct"/>
            <w:shd w:val="clear" w:color="auto" w:fill="auto"/>
          </w:tcPr>
          <w:p w14:paraId="3DDA9DFE" w14:textId="77777777" w:rsidR="00C02894" w:rsidRPr="00357D70" w:rsidRDefault="00C02894" w:rsidP="00665A4D">
            <w:pPr>
              <w:adjustRightInd w:val="0"/>
              <w:snapToGrid w:val="0"/>
              <w:rPr>
                <w:szCs w:val="21"/>
              </w:rPr>
            </w:pPr>
          </w:p>
        </w:tc>
        <w:tc>
          <w:tcPr>
            <w:tcW w:w="416" w:type="pct"/>
            <w:shd w:val="clear" w:color="auto" w:fill="auto"/>
          </w:tcPr>
          <w:p w14:paraId="06EBED32" w14:textId="77777777" w:rsidR="00C02894" w:rsidRPr="00357D70" w:rsidRDefault="00C02894" w:rsidP="00665A4D">
            <w:pPr>
              <w:adjustRightInd w:val="0"/>
              <w:snapToGrid w:val="0"/>
              <w:rPr>
                <w:szCs w:val="21"/>
              </w:rPr>
            </w:pPr>
          </w:p>
        </w:tc>
        <w:tc>
          <w:tcPr>
            <w:tcW w:w="416" w:type="pct"/>
          </w:tcPr>
          <w:p w14:paraId="23F75B6D" w14:textId="77777777" w:rsidR="00C02894" w:rsidRPr="00357D70" w:rsidRDefault="00C02894" w:rsidP="00665A4D">
            <w:pPr>
              <w:adjustRightInd w:val="0"/>
              <w:snapToGrid w:val="0"/>
              <w:rPr>
                <w:szCs w:val="21"/>
              </w:rPr>
            </w:pPr>
          </w:p>
        </w:tc>
        <w:tc>
          <w:tcPr>
            <w:tcW w:w="1113" w:type="pct"/>
            <w:shd w:val="clear" w:color="auto" w:fill="auto"/>
          </w:tcPr>
          <w:p w14:paraId="637B2A47" w14:textId="77777777" w:rsidR="00C02894" w:rsidRPr="00357D70" w:rsidRDefault="00C02894" w:rsidP="00665A4D">
            <w:pPr>
              <w:adjustRightInd w:val="0"/>
              <w:snapToGrid w:val="0"/>
              <w:rPr>
                <w:szCs w:val="21"/>
              </w:rPr>
            </w:pPr>
          </w:p>
        </w:tc>
      </w:tr>
      <w:tr w:rsidR="00B26D59" w:rsidRPr="00357D70" w14:paraId="3684C5AE" w14:textId="77777777" w:rsidTr="00665A4D">
        <w:trPr>
          <w:cantSplit/>
        </w:trPr>
        <w:tc>
          <w:tcPr>
            <w:tcW w:w="373" w:type="pct"/>
          </w:tcPr>
          <w:p w14:paraId="5443FE3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4F7CAD3E" w14:textId="77777777" w:rsidR="00C02894" w:rsidRPr="00357D70" w:rsidRDefault="00C02894" w:rsidP="00665A4D">
            <w:pPr>
              <w:adjustRightInd w:val="0"/>
              <w:snapToGrid w:val="0"/>
              <w:jc w:val="center"/>
              <w:rPr>
                <w:szCs w:val="21"/>
              </w:rPr>
            </w:pPr>
            <w:r w:rsidRPr="00357D70">
              <w:rPr>
                <w:szCs w:val="21"/>
              </w:rPr>
              <w:t>指针使用</w:t>
            </w:r>
          </w:p>
        </w:tc>
        <w:tc>
          <w:tcPr>
            <w:tcW w:w="1995" w:type="pct"/>
            <w:shd w:val="clear" w:color="auto" w:fill="auto"/>
            <w:vAlign w:val="center"/>
          </w:tcPr>
          <w:p w14:paraId="7D0F09DF" w14:textId="77777777" w:rsidR="00C02894" w:rsidRPr="00357D70" w:rsidRDefault="00C02894" w:rsidP="00665A4D">
            <w:pPr>
              <w:adjustRightInd w:val="0"/>
              <w:snapToGrid w:val="0"/>
              <w:rPr>
                <w:szCs w:val="21"/>
              </w:rPr>
            </w:pPr>
            <w:r w:rsidRPr="00357D70">
              <w:rPr>
                <w:szCs w:val="21"/>
              </w:rPr>
              <w:t>是否存在指针越界（指针指向的地址不超过了有效地址范围）</w:t>
            </w:r>
          </w:p>
        </w:tc>
        <w:tc>
          <w:tcPr>
            <w:tcW w:w="332" w:type="pct"/>
            <w:shd w:val="clear" w:color="auto" w:fill="auto"/>
          </w:tcPr>
          <w:p w14:paraId="44FAB4DC" w14:textId="77777777" w:rsidR="00C02894" w:rsidRPr="00357D70" w:rsidRDefault="00C02894" w:rsidP="00665A4D">
            <w:pPr>
              <w:adjustRightInd w:val="0"/>
              <w:snapToGrid w:val="0"/>
              <w:rPr>
                <w:szCs w:val="21"/>
              </w:rPr>
            </w:pPr>
          </w:p>
        </w:tc>
        <w:tc>
          <w:tcPr>
            <w:tcW w:w="416" w:type="pct"/>
            <w:shd w:val="clear" w:color="auto" w:fill="auto"/>
          </w:tcPr>
          <w:p w14:paraId="60F937B5" w14:textId="77777777" w:rsidR="00C02894" w:rsidRPr="00357D70" w:rsidRDefault="00C02894" w:rsidP="00665A4D">
            <w:pPr>
              <w:adjustRightInd w:val="0"/>
              <w:snapToGrid w:val="0"/>
              <w:rPr>
                <w:szCs w:val="21"/>
              </w:rPr>
            </w:pPr>
          </w:p>
        </w:tc>
        <w:tc>
          <w:tcPr>
            <w:tcW w:w="416" w:type="pct"/>
          </w:tcPr>
          <w:p w14:paraId="53DB0826" w14:textId="77777777" w:rsidR="00C02894" w:rsidRPr="00357D70" w:rsidRDefault="00C02894" w:rsidP="00665A4D">
            <w:pPr>
              <w:adjustRightInd w:val="0"/>
              <w:snapToGrid w:val="0"/>
              <w:rPr>
                <w:szCs w:val="21"/>
              </w:rPr>
            </w:pPr>
          </w:p>
        </w:tc>
        <w:tc>
          <w:tcPr>
            <w:tcW w:w="1113" w:type="pct"/>
            <w:shd w:val="clear" w:color="auto" w:fill="auto"/>
          </w:tcPr>
          <w:p w14:paraId="14D47B24" w14:textId="77777777" w:rsidR="00C02894" w:rsidRPr="00357D70" w:rsidRDefault="00C02894" w:rsidP="00665A4D">
            <w:pPr>
              <w:adjustRightInd w:val="0"/>
              <w:snapToGrid w:val="0"/>
              <w:rPr>
                <w:szCs w:val="21"/>
              </w:rPr>
            </w:pPr>
          </w:p>
        </w:tc>
      </w:tr>
      <w:tr w:rsidR="00B26D59" w:rsidRPr="00357D70" w14:paraId="66198DF3" w14:textId="77777777" w:rsidTr="00665A4D">
        <w:trPr>
          <w:cantSplit/>
        </w:trPr>
        <w:tc>
          <w:tcPr>
            <w:tcW w:w="373" w:type="pct"/>
          </w:tcPr>
          <w:p w14:paraId="1EA0877E"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F7ABA1A" w14:textId="77777777" w:rsidR="00C02894" w:rsidRPr="00357D70" w:rsidRDefault="00C02894" w:rsidP="00665A4D">
            <w:pPr>
              <w:adjustRightInd w:val="0"/>
              <w:snapToGrid w:val="0"/>
              <w:jc w:val="center"/>
              <w:rPr>
                <w:szCs w:val="21"/>
              </w:rPr>
            </w:pPr>
          </w:p>
        </w:tc>
        <w:tc>
          <w:tcPr>
            <w:tcW w:w="1995" w:type="pct"/>
            <w:shd w:val="clear" w:color="auto" w:fill="auto"/>
          </w:tcPr>
          <w:p w14:paraId="72423C4D" w14:textId="77777777" w:rsidR="00C02894" w:rsidRPr="00357D70" w:rsidRDefault="00C02894" w:rsidP="00665A4D">
            <w:pPr>
              <w:adjustRightInd w:val="0"/>
              <w:snapToGrid w:val="0"/>
              <w:rPr>
                <w:szCs w:val="21"/>
              </w:rPr>
            </w:pPr>
            <w:r w:rsidRPr="00357D70">
              <w:rPr>
                <w:szCs w:val="21"/>
              </w:rPr>
              <w:t>不应将局部变量的地址赋值给外部指针</w:t>
            </w:r>
          </w:p>
        </w:tc>
        <w:tc>
          <w:tcPr>
            <w:tcW w:w="332" w:type="pct"/>
            <w:shd w:val="clear" w:color="auto" w:fill="auto"/>
          </w:tcPr>
          <w:p w14:paraId="72105366" w14:textId="77777777" w:rsidR="00C02894" w:rsidRPr="00357D70" w:rsidRDefault="00C02894" w:rsidP="00665A4D">
            <w:pPr>
              <w:adjustRightInd w:val="0"/>
              <w:snapToGrid w:val="0"/>
              <w:rPr>
                <w:szCs w:val="21"/>
              </w:rPr>
            </w:pPr>
          </w:p>
        </w:tc>
        <w:tc>
          <w:tcPr>
            <w:tcW w:w="416" w:type="pct"/>
            <w:shd w:val="clear" w:color="auto" w:fill="auto"/>
          </w:tcPr>
          <w:p w14:paraId="775C72F4" w14:textId="77777777" w:rsidR="00C02894" w:rsidRPr="00357D70" w:rsidRDefault="00C02894" w:rsidP="00665A4D">
            <w:pPr>
              <w:adjustRightInd w:val="0"/>
              <w:snapToGrid w:val="0"/>
              <w:rPr>
                <w:szCs w:val="21"/>
              </w:rPr>
            </w:pPr>
          </w:p>
        </w:tc>
        <w:tc>
          <w:tcPr>
            <w:tcW w:w="416" w:type="pct"/>
          </w:tcPr>
          <w:p w14:paraId="30B2E112" w14:textId="77777777" w:rsidR="00C02894" w:rsidRPr="00357D70" w:rsidRDefault="00C02894" w:rsidP="00665A4D">
            <w:pPr>
              <w:adjustRightInd w:val="0"/>
              <w:snapToGrid w:val="0"/>
              <w:rPr>
                <w:szCs w:val="21"/>
              </w:rPr>
            </w:pPr>
          </w:p>
        </w:tc>
        <w:tc>
          <w:tcPr>
            <w:tcW w:w="1113" w:type="pct"/>
            <w:shd w:val="clear" w:color="auto" w:fill="auto"/>
          </w:tcPr>
          <w:p w14:paraId="59712EB4" w14:textId="77777777" w:rsidR="00C02894" w:rsidRPr="00357D70" w:rsidRDefault="00C02894" w:rsidP="00665A4D">
            <w:pPr>
              <w:adjustRightInd w:val="0"/>
              <w:snapToGrid w:val="0"/>
              <w:rPr>
                <w:szCs w:val="21"/>
              </w:rPr>
            </w:pPr>
          </w:p>
        </w:tc>
      </w:tr>
      <w:tr w:rsidR="00B26D59" w:rsidRPr="00357D70" w14:paraId="0FDC0847" w14:textId="77777777" w:rsidTr="00665A4D">
        <w:trPr>
          <w:cantSplit/>
        </w:trPr>
        <w:tc>
          <w:tcPr>
            <w:tcW w:w="373" w:type="pct"/>
          </w:tcPr>
          <w:p w14:paraId="7D6785F4"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78AEA50"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74BBE86" w14:textId="77777777" w:rsidR="00C02894" w:rsidRPr="00357D70" w:rsidRDefault="00C02894" w:rsidP="00665A4D">
            <w:pPr>
              <w:adjustRightInd w:val="0"/>
              <w:snapToGrid w:val="0"/>
              <w:rPr>
                <w:szCs w:val="21"/>
              </w:rPr>
            </w:pPr>
            <w:r w:rsidRPr="00357D70">
              <w:rPr>
                <w:szCs w:val="21"/>
              </w:rPr>
              <w:t>是否对参数指针进行赋值</w:t>
            </w:r>
          </w:p>
        </w:tc>
        <w:tc>
          <w:tcPr>
            <w:tcW w:w="332" w:type="pct"/>
            <w:shd w:val="clear" w:color="auto" w:fill="auto"/>
          </w:tcPr>
          <w:p w14:paraId="2FD9151D" w14:textId="77777777" w:rsidR="00C02894" w:rsidRPr="00357D70" w:rsidRDefault="00C02894" w:rsidP="00665A4D">
            <w:pPr>
              <w:adjustRightInd w:val="0"/>
              <w:snapToGrid w:val="0"/>
              <w:rPr>
                <w:szCs w:val="21"/>
              </w:rPr>
            </w:pPr>
          </w:p>
        </w:tc>
        <w:tc>
          <w:tcPr>
            <w:tcW w:w="416" w:type="pct"/>
            <w:shd w:val="clear" w:color="auto" w:fill="auto"/>
          </w:tcPr>
          <w:p w14:paraId="360BCBE2" w14:textId="77777777" w:rsidR="00C02894" w:rsidRPr="00357D70" w:rsidRDefault="00C02894" w:rsidP="00665A4D">
            <w:pPr>
              <w:adjustRightInd w:val="0"/>
              <w:snapToGrid w:val="0"/>
              <w:rPr>
                <w:szCs w:val="21"/>
              </w:rPr>
            </w:pPr>
          </w:p>
        </w:tc>
        <w:tc>
          <w:tcPr>
            <w:tcW w:w="416" w:type="pct"/>
          </w:tcPr>
          <w:p w14:paraId="7D99687A" w14:textId="77777777" w:rsidR="00C02894" w:rsidRPr="00357D70" w:rsidRDefault="00C02894" w:rsidP="00665A4D">
            <w:pPr>
              <w:adjustRightInd w:val="0"/>
              <w:snapToGrid w:val="0"/>
              <w:rPr>
                <w:szCs w:val="21"/>
              </w:rPr>
            </w:pPr>
          </w:p>
        </w:tc>
        <w:tc>
          <w:tcPr>
            <w:tcW w:w="1113" w:type="pct"/>
            <w:shd w:val="clear" w:color="auto" w:fill="auto"/>
          </w:tcPr>
          <w:p w14:paraId="014A0630" w14:textId="77777777" w:rsidR="00C02894" w:rsidRPr="00357D70" w:rsidRDefault="00C02894" w:rsidP="00665A4D">
            <w:pPr>
              <w:adjustRightInd w:val="0"/>
              <w:snapToGrid w:val="0"/>
              <w:rPr>
                <w:szCs w:val="21"/>
              </w:rPr>
            </w:pPr>
          </w:p>
        </w:tc>
      </w:tr>
      <w:tr w:rsidR="00B26D59" w:rsidRPr="00357D70" w14:paraId="46DB79C9" w14:textId="77777777" w:rsidTr="00665A4D">
        <w:trPr>
          <w:cantSplit/>
        </w:trPr>
        <w:tc>
          <w:tcPr>
            <w:tcW w:w="373" w:type="pct"/>
          </w:tcPr>
          <w:p w14:paraId="07363F0D"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71D77A1"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50832987" w14:textId="77777777" w:rsidR="00C02894" w:rsidRPr="00357D70" w:rsidRDefault="00C02894" w:rsidP="00665A4D">
            <w:pPr>
              <w:adjustRightInd w:val="0"/>
              <w:snapToGrid w:val="0"/>
              <w:rPr>
                <w:szCs w:val="21"/>
              </w:rPr>
            </w:pPr>
            <w:r w:rsidRPr="00357D70">
              <w:rPr>
                <w:szCs w:val="21"/>
              </w:rPr>
              <w:t>参数变量的传递是否使用了无类型指针</w:t>
            </w:r>
          </w:p>
        </w:tc>
        <w:tc>
          <w:tcPr>
            <w:tcW w:w="332" w:type="pct"/>
            <w:shd w:val="clear" w:color="auto" w:fill="auto"/>
          </w:tcPr>
          <w:p w14:paraId="52DCED85" w14:textId="77777777" w:rsidR="00C02894" w:rsidRPr="00357D70" w:rsidRDefault="00C02894" w:rsidP="00665A4D">
            <w:pPr>
              <w:adjustRightInd w:val="0"/>
              <w:snapToGrid w:val="0"/>
              <w:rPr>
                <w:szCs w:val="21"/>
              </w:rPr>
            </w:pPr>
          </w:p>
        </w:tc>
        <w:tc>
          <w:tcPr>
            <w:tcW w:w="416" w:type="pct"/>
            <w:shd w:val="clear" w:color="auto" w:fill="auto"/>
          </w:tcPr>
          <w:p w14:paraId="0090DA1E" w14:textId="77777777" w:rsidR="00C02894" w:rsidRPr="00357D70" w:rsidRDefault="00C02894" w:rsidP="00665A4D">
            <w:pPr>
              <w:adjustRightInd w:val="0"/>
              <w:snapToGrid w:val="0"/>
              <w:rPr>
                <w:szCs w:val="21"/>
              </w:rPr>
            </w:pPr>
          </w:p>
        </w:tc>
        <w:tc>
          <w:tcPr>
            <w:tcW w:w="416" w:type="pct"/>
          </w:tcPr>
          <w:p w14:paraId="500C595C" w14:textId="77777777" w:rsidR="00C02894" w:rsidRPr="00357D70" w:rsidRDefault="00C02894" w:rsidP="00665A4D">
            <w:pPr>
              <w:adjustRightInd w:val="0"/>
              <w:snapToGrid w:val="0"/>
              <w:rPr>
                <w:szCs w:val="21"/>
              </w:rPr>
            </w:pPr>
          </w:p>
        </w:tc>
        <w:tc>
          <w:tcPr>
            <w:tcW w:w="1113" w:type="pct"/>
            <w:shd w:val="clear" w:color="auto" w:fill="auto"/>
          </w:tcPr>
          <w:p w14:paraId="04CCFB90" w14:textId="77777777" w:rsidR="00C02894" w:rsidRPr="00357D70" w:rsidRDefault="00C02894" w:rsidP="00665A4D">
            <w:pPr>
              <w:adjustRightInd w:val="0"/>
              <w:snapToGrid w:val="0"/>
              <w:rPr>
                <w:szCs w:val="21"/>
              </w:rPr>
            </w:pPr>
          </w:p>
        </w:tc>
      </w:tr>
      <w:tr w:rsidR="00B26D59" w:rsidRPr="00357D70" w14:paraId="71B57E2C" w14:textId="77777777" w:rsidTr="00665A4D">
        <w:trPr>
          <w:cantSplit/>
        </w:trPr>
        <w:tc>
          <w:tcPr>
            <w:tcW w:w="373" w:type="pct"/>
          </w:tcPr>
          <w:p w14:paraId="6CDBEFE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C8E7F1A"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1AEE5BC" w14:textId="77777777" w:rsidR="00C02894" w:rsidRPr="00357D70" w:rsidRDefault="00C02894" w:rsidP="00665A4D">
            <w:pPr>
              <w:adjustRightInd w:val="0"/>
              <w:snapToGrid w:val="0"/>
              <w:rPr>
                <w:szCs w:val="21"/>
              </w:rPr>
            </w:pPr>
            <w:r w:rsidRPr="00357D70">
              <w:rPr>
                <w:szCs w:val="21"/>
              </w:rPr>
              <w:t>是否使用了野指针</w:t>
            </w:r>
          </w:p>
        </w:tc>
        <w:tc>
          <w:tcPr>
            <w:tcW w:w="332" w:type="pct"/>
            <w:shd w:val="clear" w:color="auto" w:fill="auto"/>
          </w:tcPr>
          <w:p w14:paraId="7DB0163D" w14:textId="77777777" w:rsidR="00C02894" w:rsidRPr="00357D70" w:rsidRDefault="00C02894" w:rsidP="00665A4D">
            <w:pPr>
              <w:adjustRightInd w:val="0"/>
              <w:snapToGrid w:val="0"/>
              <w:rPr>
                <w:szCs w:val="21"/>
              </w:rPr>
            </w:pPr>
          </w:p>
        </w:tc>
        <w:tc>
          <w:tcPr>
            <w:tcW w:w="416" w:type="pct"/>
            <w:shd w:val="clear" w:color="auto" w:fill="auto"/>
          </w:tcPr>
          <w:p w14:paraId="67522429" w14:textId="77777777" w:rsidR="00C02894" w:rsidRPr="00357D70" w:rsidRDefault="00C02894" w:rsidP="00665A4D">
            <w:pPr>
              <w:adjustRightInd w:val="0"/>
              <w:snapToGrid w:val="0"/>
              <w:rPr>
                <w:szCs w:val="21"/>
              </w:rPr>
            </w:pPr>
          </w:p>
        </w:tc>
        <w:tc>
          <w:tcPr>
            <w:tcW w:w="416" w:type="pct"/>
          </w:tcPr>
          <w:p w14:paraId="5542186D" w14:textId="77777777" w:rsidR="00C02894" w:rsidRPr="00357D70" w:rsidRDefault="00C02894" w:rsidP="00665A4D">
            <w:pPr>
              <w:adjustRightInd w:val="0"/>
              <w:snapToGrid w:val="0"/>
              <w:rPr>
                <w:szCs w:val="21"/>
              </w:rPr>
            </w:pPr>
          </w:p>
        </w:tc>
        <w:tc>
          <w:tcPr>
            <w:tcW w:w="1113" w:type="pct"/>
            <w:shd w:val="clear" w:color="auto" w:fill="auto"/>
          </w:tcPr>
          <w:p w14:paraId="63AFFE23" w14:textId="77777777" w:rsidR="00C02894" w:rsidRPr="00357D70" w:rsidRDefault="00C02894" w:rsidP="00665A4D">
            <w:pPr>
              <w:adjustRightInd w:val="0"/>
              <w:snapToGrid w:val="0"/>
              <w:rPr>
                <w:szCs w:val="21"/>
              </w:rPr>
            </w:pPr>
          </w:p>
        </w:tc>
      </w:tr>
      <w:tr w:rsidR="00B26D59" w:rsidRPr="00357D70" w14:paraId="3366BA49" w14:textId="77777777" w:rsidTr="00665A4D">
        <w:trPr>
          <w:cantSplit/>
        </w:trPr>
        <w:tc>
          <w:tcPr>
            <w:tcW w:w="373" w:type="pct"/>
          </w:tcPr>
          <w:p w14:paraId="5AB648AE"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1E0F2E3A" w14:textId="77777777" w:rsidR="00C02894" w:rsidRPr="00357D70" w:rsidRDefault="00C02894" w:rsidP="00665A4D">
            <w:pPr>
              <w:adjustRightInd w:val="0"/>
              <w:snapToGrid w:val="0"/>
              <w:jc w:val="center"/>
              <w:rPr>
                <w:szCs w:val="21"/>
              </w:rPr>
            </w:pPr>
            <w:r w:rsidRPr="00357D70">
              <w:rPr>
                <w:szCs w:val="21"/>
              </w:rPr>
              <w:t>类型转换</w:t>
            </w:r>
          </w:p>
        </w:tc>
        <w:tc>
          <w:tcPr>
            <w:tcW w:w="1995" w:type="pct"/>
            <w:shd w:val="clear" w:color="auto" w:fill="auto"/>
            <w:vAlign w:val="center"/>
          </w:tcPr>
          <w:p w14:paraId="476D39F1" w14:textId="77777777" w:rsidR="00C02894" w:rsidRPr="00357D70" w:rsidRDefault="00C02894" w:rsidP="00665A4D">
            <w:pPr>
              <w:adjustRightInd w:val="0"/>
              <w:snapToGrid w:val="0"/>
              <w:rPr>
                <w:szCs w:val="21"/>
              </w:rPr>
            </w:pPr>
            <w:r w:rsidRPr="00357D70">
              <w:rPr>
                <w:szCs w:val="21"/>
              </w:rPr>
              <w:t>数据类型转换是否正确</w:t>
            </w:r>
          </w:p>
        </w:tc>
        <w:tc>
          <w:tcPr>
            <w:tcW w:w="332" w:type="pct"/>
            <w:shd w:val="clear" w:color="auto" w:fill="auto"/>
          </w:tcPr>
          <w:p w14:paraId="4454A858" w14:textId="77777777" w:rsidR="00C02894" w:rsidRPr="00357D70" w:rsidRDefault="00C02894" w:rsidP="00665A4D">
            <w:pPr>
              <w:adjustRightInd w:val="0"/>
              <w:snapToGrid w:val="0"/>
              <w:rPr>
                <w:szCs w:val="21"/>
              </w:rPr>
            </w:pPr>
          </w:p>
        </w:tc>
        <w:tc>
          <w:tcPr>
            <w:tcW w:w="416" w:type="pct"/>
            <w:shd w:val="clear" w:color="auto" w:fill="auto"/>
          </w:tcPr>
          <w:p w14:paraId="7ECB10FB" w14:textId="77777777" w:rsidR="00C02894" w:rsidRPr="00357D70" w:rsidRDefault="00C02894" w:rsidP="00665A4D">
            <w:pPr>
              <w:adjustRightInd w:val="0"/>
              <w:snapToGrid w:val="0"/>
              <w:rPr>
                <w:szCs w:val="21"/>
              </w:rPr>
            </w:pPr>
          </w:p>
        </w:tc>
        <w:tc>
          <w:tcPr>
            <w:tcW w:w="416" w:type="pct"/>
          </w:tcPr>
          <w:p w14:paraId="4F57654B" w14:textId="77777777" w:rsidR="00C02894" w:rsidRPr="00357D70" w:rsidRDefault="00C02894" w:rsidP="00665A4D">
            <w:pPr>
              <w:adjustRightInd w:val="0"/>
              <w:snapToGrid w:val="0"/>
              <w:rPr>
                <w:szCs w:val="21"/>
              </w:rPr>
            </w:pPr>
          </w:p>
        </w:tc>
        <w:tc>
          <w:tcPr>
            <w:tcW w:w="1113" w:type="pct"/>
            <w:shd w:val="clear" w:color="auto" w:fill="auto"/>
          </w:tcPr>
          <w:p w14:paraId="66D5CEAD" w14:textId="77777777" w:rsidR="00C02894" w:rsidRPr="00357D70" w:rsidRDefault="00C02894" w:rsidP="00665A4D">
            <w:pPr>
              <w:adjustRightInd w:val="0"/>
              <w:snapToGrid w:val="0"/>
              <w:rPr>
                <w:szCs w:val="21"/>
              </w:rPr>
            </w:pPr>
          </w:p>
        </w:tc>
      </w:tr>
      <w:tr w:rsidR="00B26D59" w:rsidRPr="00357D70" w14:paraId="403B88D4" w14:textId="77777777" w:rsidTr="00665A4D">
        <w:trPr>
          <w:cantSplit/>
        </w:trPr>
        <w:tc>
          <w:tcPr>
            <w:tcW w:w="373" w:type="pct"/>
          </w:tcPr>
          <w:p w14:paraId="07054A88"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108E5DF"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D678B21" w14:textId="77777777" w:rsidR="00C02894" w:rsidRPr="00357D70" w:rsidRDefault="00C02894" w:rsidP="00665A4D">
            <w:pPr>
              <w:adjustRightInd w:val="0"/>
              <w:snapToGrid w:val="0"/>
              <w:rPr>
                <w:szCs w:val="21"/>
              </w:rPr>
            </w:pPr>
            <w:r w:rsidRPr="00357D70">
              <w:rPr>
                <w:szCs w:val="21"/>
              </w:rPr>
              <w:t>隐式的整型转换是否改变了基础类型的符号</w:t>
            </w:r>
          </w:p>
        </w:tc>
        <w:tc>
          <w:tcPr>
            <w:tcW w:w="332" w:type="pct"/>
            <w:shd w:val="clear" w:color="auto" w:fill="auto"/>
          </w:tcPr>
          <w:p w14:paraId="08515938" w14:textId="77777777" w:rsidR="00C02894" w:rsidRPr="00357D70" w:rsidRDefault="00C02894" w:rsidP="00665A4D">
            <w:pPr>
              <w:adjustRightInd w:val="0"/>
              <w:snapToGrid w:val="0"/>
              <w:rPr>
                <w:szCs w:val="21"/>
              </w:rPr>
            </w:pPr>
          </w:p>
        </w:tc>
        <w:tc>
          <w:tcPr>
            <w:tcW w:w="416" w:type="pct"/>
            <w:shd w:val="clear" w:color="auto" w:fill="auto"/>
          </w:tcPr>
          <w:p w14:paraId="33D85FEF" w14:textId="77777777" w:rsidR="00C02894" w:rsidRPr="00357D70" w:rsidRDefault="00C02894" w:rsidP="00665A4D">
            <w:pPr>
              <w:adjustRightInd w:val="0"/>
              <w:snapToGrid w:val="0"/>
              <w:rPr>
                <w:szCs w:val="21"/>
              </w:rPr>
            </w:pPr>
          </w:p>
        </w:tc>
        <w:tc>
          <w:tcPr>
            <w:tcW w:w="416" w:type="pct"/>
          </w:tcPr>
          <w:p w14:paraId="0EE51C35" w14:textId="77777777" w:rsidR="00C02894" w:rsidRPr="00357D70" w:rsidRDefault="00C02894" w:rsidP="00665A4D">
            <w:pPr>
              <w:adjustRightInd w:val="0"/>
              <w:snapToGrid w:val="0"/>
              <w:rPr>
                <w:szCs w:val="21"/>
              </w:rPr>
            </w:pPr>
          </w:p>
        </w:tc>
        <w:tc>
          <w:tcPr>
            <w:tcW w:w="1113" w:type="pct"/>
            <w:shd w:val="clear" w:color="auto" w:fill="auto"/>
          </w:tcPr>
          <w:p w14:paraId="0677E291" w14:textId="77777777" w:rsidR="00C02894" w:rsidRPr="00357D70" w:rsidRDefault="00C02894" w:rsidP="00665A4D">
            <w:pPr>
              <w:adjustRightInd w:val="0"/>
              <w:snapToGrid w:val="0"/>
              <w:rPr>
                <w:szCs w:val="21"/>
              </w:rPr>
            </w:pPr>
          </w:p>
        </w:tc>
      </w:tr>
      <w:tr w:rsidR="00B26D59" w:rsidRPr="00357D70" w14:paraId="0089749E" w14:textId="77777777" w:rsidTr="00665A4D">
        <w:trPr>
          <w:cantSplit/>
        </w:trPr>
        <w:tc>
          <w:tcPr>
            <w:tcW w:w="373" w:type="pct"/>
          </w:tcPr>
          <w:p w14:paraId="46FCF0AD"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0A9F782"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3892E30" w14:textId="77777777" w:rsidR="00C02894" w:rsidRPr="00357D70" w:rsidRDefault="00C02894" w:rsidP="00665A4D">
            <w:pPr>
              <w:adjustRightInd w:val="0"/>
              <w:snapToGrid w:val="0"/>
              <w:rPr>
                <w:szCs w:val="21"/>
              </w:rPr>
            </w:pPr>
            <w:r w:rsidRPr="00357D70">
              <w:rPr>
                <w:szCs w:val="21"/>
              </w:rPr>
              <w:t>整型或浮点的隐式转换是否缩小了基础类型的大小</w:t>
            </w:r>
          </w:p>
        </w:tc>
        <w:tc>
          <w:tcPr>
            <w:tcW w:w="332" w:type="pct"/>
            <w:shd w:val="clear" w:color="auto" w:fill="auto"/>
          </w:tcPr>
          <w:p w14:paraId="00BDB9F0" w14:textId="77777777" w:rsidR="00C02894" w:rsidRPr="00357D70" w:rsidRDefault="00C02894" w:rsidP="00665A4D">
            <w:pPr>
              <w:adjustRightInd w:val="0"/>
              <w:snapToGrid w:val="0"/>
              <w:rPr>
                <w:szCs w:val="21"/>
              </w:rPr>
            </w:pPr>
          </w:p>
        </w:tc>
        <w:tc>
          <w:tcPr>
            <w:tcW w:w="416" w:type="pct"/>
            <w:shd w:val="clear" w:color="auto" w:fill="auto"/>
          </w:tcPr>
          <w:p w14:paraId="0992DF24" w14:textId="77777777" w:rsidR="00C02894" w:rsidRPr="00357D70" w:rsidRDefault="00C02894" w:rsidP="00665A4D">
            <w:pPr>
              <w:adjustRightInd w:val="0"/>
              <w:snapToGrid w:val="0"/>
              <w:rPr>
                <w:szCs w:val="21"/>
              </w:rPr>
            </w:pPr>
          </w:p>
        </w:tc>
        <w:tc>
          <w:tcPr>
            <w:tcW w:w="416" w:type="pct"/>
          </w:tcPr>
          <w:p w14:paraId="62872F56" w14:textId="77777777" w:rsidR="00C02894" w:rsidRPr="00357D70" w:rsidRDefault="00C02894" w:rsidP="00665A4D">
            <w:pPr>
              <w:adjustRightInd w:val="0"/>
              <w:snapToGrid w:val="0"/>
              <w:rPr>
                <w:szCs w:val="21"/>
              </w:rPr>
            </w:pPr>
          </w:p>
        </w:tc>
        <w:tc>
          <w:tcPr>
            <w:tcW w:w="1113" w:type="pct"/>
            <w:shd w:val="clear" w:color="auto" w:fill="auto"/>
          </w:tcPr>
          <w:p w14:paraId="772FD19D" w14:textId="77777777" w:rsidR="00C02894" w:rsidRPr="00357D70" w:rsidRDefault="00C02894" w:rsidP="00665A4D">
            <w:pPr>
              <w:adjustRightInd w:val="0"/>
              <w:snapToGrid w:val="0"/>
              <w:rPr>
                <w:szCs w:val="21"/>
              </w:rPr>
            </w:pPr>
          </w:p>
        </w:tc>
      </w:tr>
      <w:tr w:rsidR="00B26D59" w:rsidRPr="00357D70" w14:paraId="71375D99" w14:textId="77777777" w:rsidTr="00665A4D">
        <w:trPr>
          <w:cantSplit/>
        </w:trPr>
        <w:tc>
          <w:tcPr>
            <w:tcW w:w="373" w:type="pct"/>
          </w:tcPr>
          <w:p w14:paraId="344B7930"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E74EB39"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670C54E" w14:textId="77777777" w:rsidR="00C02894" w:rsidRPr="00357D70" w:rsidRDefault="00C02894" w:rsidP="00665A4D">
            <w:pPr>
              <w:adjustRightInd w:val="0"/>
              <w:snapToGrid w:val="0"/>
              <w:rPr>
                <w:szCs w:val="21"/>
              </w:rPr>
            </w:pPr>
            <w:r w:rsidRPr="00357D70">
              <w:rPr>
                <w:szCs w:val="21"/>
              </w:rPr>
              <w:t>指针变量赋予非指针变量时是否进行了强制转换</w:t>
            </w:r>
          </w:p>
        </w:tc>
        <w:tc>
          <w:tcPr>
            <w:tcW w:w="332" w:type="pct"/>
            <w:shd w:val="clear" w:color="auto" w:fill="auto"/>
          </w:tcPr>
          <w:p w14:paraId="5F4E3087" w14:textId="77777777" w:rsidR="00C02894" w:rsidRPr="00357D70" w:rsidRDefault="00C02894" w:rsidP="00665A4D">
            <w:pPr>
              <w:adjustRightInd w:val="0"/>
              <w:snapToGrid w:val="0"/>
              <w:rPr>
                <w:szCs w:val="21"/>
              </w:rPr>
            </w:pPr>
          </w:p>
        </w:tc>
        <w:tc>
          <w:tcPr>
            <w:tcW w:w="416" w:type="pct"/>
            <w:shd w:val="clear" w:color="auto" w:fill="auto"/>
          </w:tcPr>
          <w:p w14:paraId="55A89A29" w14:textId="77777777" w:rsidR="00C02894" w:rsidRPr="00357D70" w:rsidRDefault="00C02894" w:rsidP="00665A4D">
            <w:pPr>
              <w:adjustRightInd w:val="0"/>
              <w:snapToGrid w:val="0"/>
              <w:rPr>
                <w:szCs w:val="21"/>
              </w:rPr>
            </w:pPr>
          </w:p>
        </w:tc>
        <w:tc>
          <w:tcPr>
            <w:tcW w:w="416" w:type="pct"/>
          </w:tcPr>
          <w:p w14:paraId="402EFF0C" w14:textId="77777777" w:rsidR="00C02894" w:rsidRPr="00357D70" w:rsidRDefault="00C02894" w:rsidP="00665A4D">
            <w:pPr>
              <w:adjustRightInd w:val="0"/>
              <w:snapToGrid w:val="0"/>
              <w:rPr>
                <w:szCs w:val="21"/>
              </w:rPr>
            </w:pPr>
          </w:p>
        </w:tc>
        <w:tc>
          <w:tcPr>
            <w:tcW w:w="1113" w:type="pct"/>
            <w:shd w:val="clear" w:color="auto" w:fill="auto"/>
          </w:tcPr>
          <w:p w14:paraId="65FB3544" w14:textId="77777777" w:rsidR="00C02894" w:rsidRPr="00357D70" w:rsidRDefault="00C02894" w:rsidP="00665A4D">
            <w:pPr>
              <w:adjustRightInd w:val="0"/>
              <w:snapToGrid w:val="0"/>
              <w:rPr>
                <w:szCs w:val="21"/>
              </w:rPr>
            </w:pPr>
          </w:p>
        </w:tc>
      </w:tr>
      <w:tr w:rsidR="00B26D59" w:rsidRPr="00357D70" w14:paraId="1B71BE8D" w14:textId="77777777" w:rsidTr="00665A4D">
        <w:trPr>
          <w:cantSplit/>
        </w:trPr>
        <w:tc>
          <w:tcPr>
            <w:tcW w:w="373" w:type="pct"/>
          </w:tcPr>
          <w:p w14:paraId="740EA5F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1032BBC"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21B1AE21" w14:textId="77777777" w:rsidR="00C02894" w:rsidRPr="00357D70" w:rsidRDefault="00C02894" w:rsidP="00665A4D">
            <w:pPr>
              <w:adjustRightInd w:val="0"/>
              <w:snapToGrid w:val="0"/>
              <w:rPr>
                <w:szCs w:val="21"/>
              </w:rPr>
            </w:pPr>
            <w:r w:rsidRPr="00357D70">
              <w:rPr>
                <w:szCs w:val="21"/>
              </w:rPr>
              <w:t>是否使用无实质作用的类型转换</w:t>
            </w:r>
          </w:p>
        </w:tc>
        <w:tc>
          <w:tcPr>
            <w:tcW w:w="332" w:type="pct"/>
            <w:shd w:val="clear" w:color="auto" w:fill="auto"/>
          </w:tcPr>
          <w:p w14:paraId="3871F1F1" w14:textId="77777777" w:rsidR="00C02894" w:rsidRPr="00357D70" w:rsidRDefault="00C02894" w:rsidP="00665A4D">
            <w:pPr>
              <w:adjustRightInd w:val="0"/>
              <w:snapToGrid w:val="0"/>
              <w:rPr>
                <w:szCs w:val="21"/>
              </w:rPr>
            </w:pPr>
          </w:p>
        </w:tc>
        <w:tc>
          <w:tcPr>
            <w:tcW w:w="416" w:type="pct"/>
            <w:shd w:val="clear" w:color="auto" w:fill="auto"/>
          </w:tcPr>
          <w:p w14:paraId="065B8F1C" w14:textId="77777777" w:rsidR="00C02894" w:rsidRPr="00357D70" w:rsidRDefault="00C02894" w:rsidP="00665A4D">
            <w:pPr>
              <w:adjustRightInd w:val="0"/>
              <w:snapToGrid w:val="0"/>
              <w:rPr>
                <w:szCs w:val="21"/>
              </w:rPr>
            </w:pPr>
          </w:p>
        </w:tc>
        <w:tc>
          <w:tcPr>
            <w:tcW w:w="416" w:type="pct"/>
          </w:tcPr>
          <w:p w14:paraId="018DCF83" w14:textId="77777777" w:rsidR="00C02894" w:rsidRPr="00357D70" w:rsidRDefault="00C02894" w:rsidP="00665A4D">
            <w:pPr>
              <w:adjustRightInd w:val="0"/>
              <w:snapToGrid w:val="0"/>
              <w:rPr>
                <w:szCs w:val="21"/>
              </w:rPr>
            </w:pPr>
          </w:p>
        </w:tc>
        <w:tc>
          <w:tcPr>
            <w:tcW w:w="1113" w:type="pct"/>
            <w:shd w:val="clear" w:color="auto" w:fill="auto"/>
          </w:tcPr>
          <w:p w14:paraId="385E79C1" w14:textId="77777777" w:rsidR="00C02894" w:rsidRPr="00357D70" w:rsidRDefault="00C02894" w:rsidP="00665A4D">
            <w:pPr>
              <w:adjustRightInd w:val="0"/>
              <w:snapToGrid w:val="0"/>
              <w:rPr>
                <w:szCs w:val="21"/>
              </w:rPr>
            </w:pPr>
          </w:p>
        </w:tc>
      </w:tr>
      <w:tr w:rsidR="00B26D59" w:rsidRPr="00357D70" w14:paraId="2FB92D39" w14:textId="77777777" w:rsidTr="00665A4D">
        <w:trPr>
          <w:cantSplit/>
        </w:trPr>
        <w:tc>
          <w:tcPr>
            <w:tcW w:w="373" w:type="pct"/>
          </w:tcPr>
          <w:p w14:paraId="75A7F99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81E216B" w14:textId="77777777" w:rsidR="00C02894" w:rsidRPr="00357D70" w:rsidRDefault="00C02894" w:rsidP="00665A4D">
            <w:pPr>
              <w:adjustRightInd w:val="0"/>
              <w:snapToGrid w:val="0"/>
              <w:jc w:val="center"/>
              <w:rPr>
                <w:szCs w:val="21"/>
              </w:rPr>
            </w:pPr>
          </w:p>
        </w:tc>
        <w:tc>
          <w:tcPr>
            <w:tcW w:w="1995" w:type="pct"/>
            <w:shd w:val="clear" w:color="auto" w:fill="auto"/>
          </w:tcPr>
          <w:p w14:paraId="46F4D585" w14:textId="77777777" w:rsidR="00C02894" w:rsidRPr="00357D70" w:rsidRDefault="00C02894" w:rsidP="00665A4D">
            <w:pPr>
              <w:adjustRightInd w:val="0"/>
              <w:snapToGrid w:val="0"/>
              <w:rPr>
                <w:szCs w:val="21"/>
              </w:rPr>
            </w:pPr>
            <w:r w:rsidRPr="00357D70">
              <w:rPr>
                <w:szCs w:val="21"/>
              </w:rPr>
              <w:t>强制转换是否移除指针或引用类型中的</w:t>
            </w:r>
            <w:r w:rsidRPr="00357D70">
              <w:rPr>
                <w:szCs w:val="21"/>
              </w:rPr>
              <w:t>const</w:t>
            </w:r>
            <w:r w:rsidRPr="00357D70">
              <w:rPr>
                <w:szCs w:val="21"/>
              </w:rPr>
              <w:t>或</w:t>
            </w:r>
            <w:r w:rsidRPr="00357D70">
              <w:rPr>
                <w:szCs w:val="21"/>
              </w:rPr>
              <w:t>volatile</w:t>
            </w:r>
            <w:r w:rsidRPr="00357D70">
              <w:rPr>
                <w:szCs w:val="21"/>
              </w:rPr>
              <w:t>限定符</w:t>
            </w:r>
          </w:p>
        </w:tc>
        <w:tc>
          <w:tcPr>
            <w:tcW w:w="332" w:type="pct"/>
            <w:shd w:val="clear" w:color="auto" w:fill="auto"/>
          </w:tcPr>
          <w:p w14:paraId="39B02C61" w14:textId="77777777" w:rsidR="00C02894" w:rsidRPr="00357D70" w:rsidRDefault="00C02894" w:rsidP="00665A4D">
            <w:pPr>
              <w:adjustRightInd w:val="0"/>
              <w:snapToGrid w:val="0"/>
              <w:rPr>
                <w:szCs w:val="21"/>
              </w:rPr>
            </w:pPr>
          </w:p>
        </w:tc>
        <w:tc>
          <w:tcPr>
            <w:tcW w:w="416" w:type="pct"/>
            <w:shd w:val="clear" w:color="auto" w:fill="auto"/>
          </w:tcPr>
          <w:p w14:paraId="36A34FA5" w14:textId="77777777" w:rsidR="00C02894" w:rsidRPr="00357D70" w:rsidRDefault="00C02894" w:rsidP="00665A4D">
            <w:pPr>
              <w:adjustRightInd w:val="0"/>
              <w:snapToGrid w:val="0"/>
              <w:rPr>
                <w:szCs w:val="21"/>
              </w:rPr>
            </w:pPr>
          </w:p>
        </w:tc>
        <w:tc>
          <w:tcPr>
            <w:tcW w:w="416" w:type="pct"/>
          </w:tcPr>
          <w:p w14:paraId="32332E94" w14:textId="77777777" w:rsidR="00C02894" w:rsidRPr="00357D70" w:rsidRDefault="00C02894" w:rsidP="00665A4D">
            <w:pPr>
              <w:adjustRightInd w:val="0"/>
              <w:snapToGrid w:val="0"/>
              <w:rPr>
                <w:szCs w:val="21"/>
              </w:rPr>
            </w:pPr>
          </w:p>
        </w:tc>
        <w:tc>
          <w:tcPr>
            <w:tcW w:w="1113" w:type="pct"/>
            <w:shd w:val="clear" w:color="auto" w:fill="auto"/>
          </w:tcPr>
          <w:p w14:paraId="708EC219" w14:textId="77777777" w:rsidR="00C02894" w:rsidRPr="00357D70" w:rsidRDefault="00C02894" w:rsidP="00665A4D">
            <w:pPr>
              <w:adjustRightInd w:val="0"/>
              <w:snapToGrid w:val="0"/>
              <w:rPr>
                <w:szCs w:val="21"/>
              </w:rPr>
            </w:pPr>
          </w:p>
        </w:tc>
      </w:tr>
      <w:tr w:rsidR="00B26D59" w:rsidRPr="00357D70" w14:paraId="4FBDBD9E" w14:textId="77777777" w:rsidTr="00665A4D">
        <w:trPr>
          <w:cantSplit/>
        </w:trPr>
        <w:tc>
          <w:tcPr>
            <w:tcW w:w="373" w:type="pct"/>
          </w:tcPr>
          <w:p w14:paraId="6E08AC2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DC19389" w14:textId="77777777" w:rsidR="00C02894" w:rsidRPr="00357D70" w:rsidRDefault="00C02894" w:rsidP="00665A4D">
            <w:pPr>
              <w:adjustRightInd w:val="0"/>
              <w:snapToGrid w:val="0"/>
              <w:jc w:val="center"/>
              <w:rPr>
                <w:szCs w:val="21"/>
              </w:rPr>
            </w:pPr>
          </w:p>
        </w:tc>
        <w:tc>
          <w:tcPr>
            <w:tcW w:w="1995" w:type="pct"/>
            <w:shd w:val="clear" w:color="auto" w:fill="auto"/>
          </w:tcPr>
          <w:p w14:paraId="6645C54F" w14:textId="77777777" w:rsidR="00C02894" w:rsidRPr="00357D70" w:rsidRDefault="00C02894" w:rsidP="00665A4D">
            <w:pPr>
              <w:adjustRightInd w:val="0"/>
              <w:snapToGrid w:val="0"/>
              <w:rPr>
                <w:szCs w:val="21"/>
              </w:rPr>
            </w:pPr>
            <w:r w:rsidRPr="00357D70">
              <w:rPr>
                <w:szCs w:val="21"/>
              </w:rPr>
              <w:t>不相关的对象指针类型是否使用</w:t>
            </w:r>
            <w:r w:rsidRPr="00357D70">
              <w:rPr>
                <w:szCs w:val="21"/>
              </w:rPr>
              <w:t>reinterpret_cast</w:t>
            </w:r>
            <w:r w:rsidRPr="00357D70">
              <w:rPr>
                <w:szCs w:val="21"/>
              </w:rPr>
              <w:t>强制转换</w:t>
            </w:r>
          </w:p>
        </w:tc>
        <w:tc>
          <w:tcPr>
            <w:tcW w:w="332" w:type="pct"/>
            <w:shd w:val="clear" w:color="auto" w:fill="auto"/>
          </w:tcPr>
          <w:p w14:paraId="1DAF6009" w14:textId="77777777" w:rsidR="00C02894" w:rsidRPr="00357D70" w:rsidRDefault="00C02894" w:rsidP="00665A4D">
            <w:pPr>
              <w:adjustRightInd w:val="0"/>
              <w:snapToGrid w:val="0"/>
              <w:rPr>
                <w:szCs w:val="21"/>
              </w:rPr>
            </w:pPr>
          </w:p>
        </w:tc>
        <w:tc>
          <w:tcPr>
            <w:tcW w:w="416" w:type="pct"/>
            <w:shd w:val="clear" w:color="auto" w:fill="auto"/>
          </w:tcPr>
          <w:p w14:paraId="6C04082B" w14:textId="77777777" w:rsidR="00C02894" w:rsidRPr="00357D70" w:rsidRDefault="00C02894" w:rsidP="00665A4D">
            <w:pPr>
              <w:adjustRightInd w:val="0"/>
              <w:snapToGrid w:val="0"/>
              <w:rPr>
                <w:szCs w:val="21"/>
              </w:rPr>
            </w:pPr>
          </w:p>
        </w:tc>
        <w:tc>
          <w:tcPr>
            <w:tcW w:w="416" w:type="pct"/>
          </w:tcPr>
          <w:p w14:paraId="71BA3DB9" w14:textId="77777777" w:rsidR="00C02894" w:rsidRPr="00357D70" w:rsidRDefault="00C02894" w:rsidP="00665A4D">
            <w:pPr>
              <w:adjustRightInd w:val="0"/>
              <w:snapToGrid w:val="0"/>
              <w:rPr>
                <w:szCs w:val="21"/>
              </w:rPr>
            </w:pPr>
          </w:p>
        </w:tc>
        <w:tc>
          <w:tcPr>
            <w:tcW w:w="1113" w:type="pct"/>
            <w:shd w:val="clear" w:color="auto" w:fill="auto"/>
          </w:tcPr>
          <w:p w14:paraId="10DED5D3" w14:textId="77777777" w:rsidR="00C02894" w:rsidRPr="00357D70" w:rsidRDefault="00C02894" w:rsidP="00665A4D">
            <w:pPr>
              <w:adjustRightInd w:val="0"/>
              <w:snapToGrid w:val="0"/>
              <w:rPr>
                <w:szCs w:val="21"/>
              </w:rPr>
            </w:pPr>
          </w:p>
        </w:tc>
      </w:tr>
      <w:tr w:rsidR="00B26D59" w:rsidRPr="00357D70" w14:paraId="3BC2EFE0" w14:textId="77777777" w:rsidTr="00665A4D">
        <w:trPr>
          <w:cantSplit/>
        </w:trPr>
        <w:tc>
          <w:tcPr>
            <w:tcW w:w="373" w:type="pct"/>
          </w:tcPr>
          <w:p w14:paraId="3D20388E"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1826777B" w14:textId="77777777" w:rsidR="00C02894" w:rsidRPr="00357D70" w:rsidRDefault="00C02894" w:rsidP="00665A4D">
            <w:pPr>
              <w:adjustRightInd w:val="0"/>
              <w:snapToGrid w:val="0"/>
              <w:jc w:val="center"/>
              <w:rPr>
                <w:szCs w:val="21"/>
              </w:rPr>
            </w:pPr>
            <w:r w:rsidRPr="00357D70">
              <w:rPr>
                <w:szCs w:val="21"/>
              </w:rPr>
              <w:t>比较判断</w:t>
            </w:r>
          </w:p>
        </w:tc>
        <w:tc>
          <w:tcPr>
            <w:tcW w:w="1995" w:type="pct"/>
            <w:shd w:val="clear" w:color="auto" w:fill="auto"/>
            <w:vAlign w:val="center"/>
          </w:tcPr>
          <w:p w14:paraId="16C25FA3" w14:textId="77777777" w:rsidR="00C02894" w:rsidRPr="00357D70" w:rsidRDefault="00C02894" w:rsidP="00665A4D">
            <w:pPr>
              <w:adjustRightInd w:val="0"/>
              <w:snapToGrid w:val="0"/>
              <w:rPr>
                <w:szCs w:val="21"/>
              </w:rPr>
            </w:pPr>
            <w:r w:rsidRPr="00357D70">
              <w:rPr>
                <w:szCs w:val="21"/>
              </w:rPr>
              <w:t>是否进行了浮点相等比较（不能进行浮点相等比较，也不能与</w:t>
            </w:r>
            <w:r w:rsidRPr="00357D70">
              <w:rPr>
                <w:szCs w:val="21"/>
              </w:rPr>
              <w:t>0</w:t>
            </w:r>
            <w:r w:rsidRPr="00357D70">
              <w:rPr>
                <w:szCs w:val="21"/>
              </w:rPr>
              <w:t>值进行相等比较，包括不等于的比较，只能进行大于小于的比较）</w:t>
            </w:r>
          </w:p>
        </w:tc>
        <w:tc>
          <w:tcPr>
            <w:tcW w:w="332" w:type="pct"/>
            <w:shd w:val="clear" w:color="auto" w:fill="auto"/>
          </w:tcPr>
          <w:p w14:paraId="39DB9B4D" w14:textId="77777777" w:rsidR="00C02894" w:rsidRPr="00357D70" w:rsidRDefault="00C02894" w:rsidP="00665A4D">
            <w:pPr>
              <w:adjustRightInd w:val="0"/>
              <w:snapToGrid w:val="0"/>
              <w:rPr>
                <w:szCs w:val="21"/>
              </w:rPr>
            </w:pPr>
          </w:p>
        </w:tc>
        <w:tc>
          <w:tcPr>
            <w:tcW w:w="416" w:type="pct"/>
            <w:shd w:val="clear" w:color="auto" w:fill="auto"/>
          </w:tcPr>
          <w:p w14:paraId="38E19D75" w14:textId="77777777" w:rsidR="00C02894" w:rsidRPr="00357D70" w:rsidRDefault="00C02894" w:rsidP="00665A4D">
            <w:pPr>
              <w:adjustRightInd w:val="0"/>
              <w:snapToGrid w:val="0"/>
              <w:rPr>
                <w:szCs w:val="21"/>
              </w:rPr>
            </w:pPr>
          </w:p>
        </w:tc>
        <w:tc>
          <w:tcPr>
            <w:tcW w:w="416" w:type="pct"/>
          </w:tcPr>
          <w:p w14:paraId="42626C18" w14:textId="77777777" w:rsidR="00C02894" w:rsidRPr="00357D70" w:rsidRDefault="00C02894" w:rsidP="00665A4D">
            <w:pPr>
              <w:adjustRightInd w:val="0"/>
              <w:snapToGrid w:val="0"/>
              <w:rPr>
                <w:szCs w:val="21"/>
              </w:rPr>
            </w:pPr>
          </w:p>
        </w:tc>
        <w:tc>
          <w:tcPr>
            <w:tcW w:w="1113" w:type="pct"/>
            <w:shd w:val="clear" w:color="auto" w:fill="auto"/>
          </w:tcPr>
          <w:p w14:paraId="54D99F59" w14:textId="77777777" w:rsidR="00C02894" w:rsidRPr="00357D70" w:rsidRDefault="00C02894" w:rsidP="00665A4D">
            <w:pPr>
              <w:adjustRightInd w:val="0"/>
              <w:snapToGrid w:val="0"/>
              <w:rPr>
                <w:szCs w:val="21"/>
              </w:rPr>
            </w:pPr>
          </w:p>
        </w:tc>
      </w:tr>
      <w:tr w:rsidR="00B26D59" w:rsidRPr="00357D70" w14:paraId="2F2753FE" w14:textId="77777777" w:rsidTr="00665A4D">
        <w:trPr>
          <w:cantSplit/>
        </w:trPr>
        <w:tc>
          <w:tcPr>
            <w:tcW w:w="373" w:type="pct"/>
          </w:tcPr>
          <w:p w14:paraId="4079365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526C33C"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B1C928A" w14:textId="77777777" w:rsidR="00C02894" w:rsidRPr="00357D70" w:rsidRDefault="00C02894" w:rsidP="00665A4D">
            <w:pPr>
              <w:adjustRightInd w:val="0"/>
              <w:snapToGrid w:val="0"/>
              <w:rPr>
                <w:szCs w:val="21"/>
              </w:rPr>
            </w:pPr>
            <w:r w:rsidRPr="00357D70">
              <w:rPr>
                <w:szCs w:val="21"/>
              </w:rPr>
              <w:t>是否对无符号数进行大于或等于零或小于零的比较</w:t>
            </w:r>
          </w:p>
        </w:tc>
        <w:tc>
          <w:tcPr>
            <w:tcW w:w="332" w:type="pct"/>
            <w:shd w:val="clear" w:color="auto" w:fill="auto"/>
          </w:tcPr>
          <w:p w14:paraId="522E8562" w14:textId="77777777" w:rsidR="00C02894" w:rsidRPr="00357D70" w:rsidRDefault="00C02894" w:rsidP="00665A4D">
            <w:pPr>
              <w:adjustRightInd w:val="0"/>
              <w:snapToGrid w:val="0"/>
              <w:rPr>
                <w:szCs w:val="21"/>
              </w:rPr>
            </w:pPr>
          </w:p>
        </w:tc>
        <w:tc>
          <w:tcPr>
            <w:tcW w:w="416" w:type="pct"/>
            <w:shd w:val="clear" w:color="auto" w:fill="auto"/>
          </w:tcPr>
          <w:p w14:paraId="5DBFE4DB" w14:textId="77777777" w:rsidR="00C02894" w:rsidRPr="00357D70" w:rsidRDefault="00C02894" w:rsidP="00665A4D">
            <w:pPr>
              <w:adjustRightInd w:val="0"/>
              <w:snapToGrid w:val="0"/>
              <w:rPr>
                <w:szCs w:val="21"/>
              </w:rPr>
            </w:pPr>
          </w:p>
        </w:tc>
        <w:tc>
          <w:tcPr>
            <w:tcW w:w="416" w:type="pct"/>
          </w:tcPr>
          <w:p w14:paraId="25BB80C0" w14:textId="77777777" w:rsidR="00C02894" w:rsidRPr="00357D70" w:rsidRDefault="00C02894" w:rsidP="00665A4D">
            <w:pPr>
              <w:adjustRightInd w:val="0"/>
              <w:snapToGrid w:val="0"/>
              <w:rPr>
                <w:szCs w:val="21"/>
              </w:rPr>
            </w:pPr>
          </w:p>
        </w:tc>
        <w:tc>
          <w:tcPr>
            <w:tcW w:w="1113" w:type="pct"/>
            <w:shd w:val="clear" w:color="auto" w:fill="auto"/>
          </w:tcPr>
          <w:p w14:paraId="2546FB67" w14:textId="77777777" w:rsidR="00C02894" w:rsidRPr="00357D70" w:rsidRDefault="00C02894" w:rsidP="00665A4D">
            <w:pPr>
              <w:adjustRightInd w:val="0"/>
              <w:snapToGrid w:val="0"/>
              <w:rPr>
                <w:szCs w:val="21"/>
              </w:rPr>
            </w:pPr>
          </w:p>
        </w:tc>
      </w:tr>
      <w:tr w:rsidR="00B26D59" w:rsidRPr="00357D70" w14:paraId="20A49FC9" w14:textId="77777777" w:rsidTr="00665A4D">
        <w:trPr>
          <w:cantSplit/>
        </w:trPr>
        <w:tc>
          <w:tcPr>
            <w:tcW w:w="373" w:type="pct"/>
          </w:tcPr>
          <w:p w14:paraId="12CE0C3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5B87F9E"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20482C1" w14:textId="77777777" w:rsidR="00C02894" w:rsidRPr="00357D70" w:rsidRDefault="00C02894" w:rsidP="00665A4D">
            <w:pPr>
              <w:adjustRightInd w:val="0"/>
              <w:snapToGrid w:val="0"/>
              <w:rPr>
                <w:szCs w:val="21"/>
              </w:rPr>
            </w:pPr>
            <w:r w:rsidRPr="00357D70">
              <w:rPr>
                <w:szCs w:val="21"/>
              </w:rPr>
              <w:t>变量有效性判断时范围是否与文档一致</w:t>
            </w:r>
          </w:p>
        </w:tc>
        <w:tc>
          <w:tcPr>
            <w:tcW w:w="332" w:type="pct"/>
            <w:shd w:val="clear" w:color="auto" w:fill="auto"/>
          </w:tcPr>
          <w:p w14:paraId="5218DBFC" w14:textId="77777777" w:rsidR="00C02894" w:rsidRPr="00357D70" w:rsidRDefault="00C02894" w:rsidP="00665A4D">
            <w:pPr>
              <w:adjustRightInd w:val="0"/>
              <w:snapToGrid w:val="0"/>
              <w:rPr>
                <w:szCs w:val="21"/>
              </w:rPr>
            </w:pPr>
          </w:p>
        </w:tc>
        <w:tc>
          <w:tcPr>
            <w:tcW w:w="416" w:type="pct"/>
            <w:shd w:val="clear" w:color="auto" w:fill="auto"/>
          </w:tcPr>
          <w:p w14:paraId="1EBC4364" w14:textId="77777777" w:rsidR="00C02894" w:rsidRPr="00357D70" w:rsidRDefault="00C02894" w:rsidP="00665A4D">
            <w:pPr>
              <w:adjustRightInd w:val="0"/>
              <w:snapToGrid w:val="0"/>
              <w:rPr>
                <w:szCs w:val="21"/>
              </w:rPr>
            </w:pPr>
          </w:p>
        </w:tc>
        <w:tc>
          <w:tcPr>
            <w:tcW w:w="416" w:type="pct"/>
          </w:tcPr>
          <w:p w14:paraId="37721BEF" w14:textId="77777777" w:rsidR="00C02894" w:rsidRPr="00357D70" w:rsidRDefault="00C02894" w:rsidP="00665A4D">
            <w:pPr>
              <w:adjustRightInd w:val="0"/>
              <w:snapToGrid w:val="0"/>
              <w:rPr>
                <w:szCs w:val="21"/>
              </w:rPr>
            </w:pPr>
          </w:p>
        </w:tc>
        <w:tc>
          <w:tcPr>
            <w:tcW w:w="1113" w:type="pct"/>
            <w:shd w:val="clear" w:color="auto" w:fill="auto"/>
          </w:tcPr>
          <w:p w14:paraId="2FA67A0A" w14:textId="77777777" w:rsidR="00C02894" w:rsidRPr="00357D70" w:rsidRDefault="00C02894" w:rsidP="00665A4D">
            <w:pPr>
              <w:adjustRightInd w:val="0"/>
              <w:snapToGrid w:val="0"/>
              <w:rPr>
                <w:szCs w:val="21"/>
              </w:rPr>
            </w:pPr>
          </w:p>
        </w:tc>
      </w:tr>
      <w:tr w:rsidR="00B26D59" w:rsidRPr="00357D70" w14:paraId="5376E735" w14:textId="77777777" w:rsidTr="00665A4D">
        <w:trPr>
          <w:cantSplit/>
        </w:trPr>
        <w:tc>
          <w:tcPr>
            <w:tcW w:w="373" w:type="pct"/>
          </w:tcPr>
          <w:p w14:paraId="6692A6CD"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315FCF0"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D953D56" w14:textId="77777777" w:rsidR="00C02894" w:rsidRPr="00357D70" w:rsidRDefault="00C02894" w:rsidP="00665A4D">
            <w:pPr>
              <w:adjustRightInd w:val="0"/>
              <w:snapToGrid w:val="0"/>
              <w:rPr>
                <w:szCs w:val="21"/>
              </w:rPr>
            </w:pPr>
            <w:r w:rsidRPr="00357D70">
              <w:rPr>
                <w:szCs w:val="21"/>
              </w:rPr>
              <w:t>是否使用指针进行大于或小于的逻辑比较</w:t>
            </w:r>
          </w:p>
        </w:tc>
        <w:tc>
          <w:tcPr>
            <w:tcW w:w="332" w:type="pct"/>
            <w:shd w:val="clear" w:color="auto" w:fill="auto"/>
          </w:tcPr>
          <w:p w14:paraId="015EBDEC" w14:textId="77777777" w:rsidR="00C02894" w:rsidRPr="00357D70" w:rsidRDefault="00C02894" w:rsidP="00665A4D">
            <w:pPr>
              <w:adjustRightInd w:val="0"/>
              <w:snapToGrid w:val="0"/>
              <w:rPr>
                <w:szCs w:val="21"/>
              </w:rPr>
            </w:pPr>
          </w:p>
        </w:tc>
        <w:tc>
          <w:tcPr>
            <w:tcW w:w="416" w:type="pct"/>
            <w:shd w:val="clear" w:color="auto" w:fill="auto"/>
          </w:tcPr>
          <w:p w14:paraId="2AA8CA9F" w14:textId="77777777" w:rsidR="00C02894" w:rsidRPr="00357D70" w:rsidRDefault="00C02894" w:rsidP="00665A4D">
            <w:pPr>
              <w:adjustRightInd w:val="0"/>
              <w:snapToGrid w:val="0"/>
              <w:rPr>
                <w:szCs w:val="21"/>
              </w:rPr>
            </w:pPr>
          </w:p>
        </w:tc>
        <w:tc>
          <w:tcPr>
            <w:tcW w:w="416" w:type="pct"/>
          </w:tcPr>
          <w:p w14:paraId="2871FEF8" w14:textId="77777777" w:rsidR="00C02894" w:rsidRPr="00357D70" w:rsidRDefault="00C02894" w:rsidP="00665A4D">
            <w:pPr>
              <w:adjustRightInd w:val="0"/>
              <w:snapToGrid w:val="0"/>
              <w:rPr>
                <w:szCs w:val="21"/>
              </w:rPr>
            </w:pPr>
          </w:p>
        </w:tc>
        <w:tc>
          <w:tcPr>
            <w:tcW w:w="1113" w:type="pct"/>
            <w:shd w:val="clear" w:color="auto" w:fill="auto"/>
          </w:tcPr>
          <w:p w14:paraId="384F40D4" w14:textId="77777777" w:rsidR="00C02894" w:rsidRPr="00357D70" w:rsidRDefault="00C02894" w:rsidP="00665A4D">
            <w:pPr>
              <w:adjustRightInd w:val="0"/>
              <w:snapToGrid w:val="0"/>
              <w:rPr>
                <w:szCs w:val="21"/>
              </w:rPr>
            </w:pPr>
          </w:p>
        </w:tc>
      </w:tr>
      <w:tr w:rsidR="00B26D59" w:rsidRPr="00357D70" w14:paraId="38F6A13A" w14:textId="77777777" w:rsidTr="00665A4D">
        <w:trPr>
          <w:cantSplit/>
        </w:trPr>
        <w:tc>
          <w:tcPr>
            <w:tcW w:w="373" w:type="pct"/>
          </w:tcPr>
          <w:p w14:paraId="1390CAD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34C2C491" w14:textId="77777777" w:rsidR="00C02894" w:rsidRPr="00357D70" w:rsidRDefault="00C02894" w:rsidP="00665A4D">
            <w:pPr>
              <w:adjustRightInd w:val="0"/>
              <w:snapToGrid w:val="0"/>
              <w:jc w:val="center"/>
              <w:rPr>
                <w:szCs w:val="21"/>
              </w:rPr>
            </w:pPr>
            <w:r w:rsidRPr="00357D70">
              <w:rPr>
                <w:szCs w:val="21"/>
              </w:rPr>
              <w:t>数学运算</w:t>
            </w:r>
          </w:p>
        </w:tc>
        <w:tc>
          <w:tcPr>
            <w:tcW w:w="1995" w:type="pct"/>
            <w:shd w:val="clear" w:color="auto" w:fill="auto"/>
            <w:vAlign w:val="center"/>
          </w:tcPr>
          <w:p w14:paraId="2EFBD16F" w14:textId="77777777" w:rsidR="00C02894" w:rsidRPr="00357D70" w:rsidRDefault="00C02894" w:rsidP="00665A4D">
            <w:pPr>
              <w:adjustRightInd w:val="0"/>
              <w:snapToGrid w:val="0"/>
              <w:rPr>
                <w:szCs w:val="21"/>
              </w:rPr>
            </w:pPr>
            <w:r w:rsidRPr="00357D70">
              <w:rPr>
                <w:szCs w:val="21"/>
              </w:rPr>
              <w:t>选择的运算符合理吗？运算符的优先结合次序正确吗？</w:t>
            </w:r>
          </w:p>
        </w:tc>
        <w:tc>
          <w:tcPr>
            <w:tcW w:w="332" w:type="pct"/>
            <w:shd w:val="clear" w:color="auto" w:fill="auto"/>
          </w:tcPr>
          <w:p w14:paraId="0D9E523D" w14:textId="77777777" w:rsidR="00C02894" w:rsidRPr="00357D70" w:rsidRDefault="00C02894" w:rsidP="00665A4D">
            <w:pPr>
              <w:adjustRightInd w:val="0"/>
              <w:snapToGrid w:val="0"/>
              <w:rPr>
                <w:szCs w:val="21"/>
              </w:rPr>
            </w:pPr>
          </w:p>
        </w:tc>
        <w:tc>
          <w:tcPr>
            <w:tcW w:w="416" w:type="pct"/>
            <w:shd w:val="clear" w:color="auto" w:fill="auto"/>
          </w:tcPr>
          <w:p w14:paraId="0DC5A982" w14:textId="77777777" w:rsidR="00C02894" w:rsidRPr="00357D70" w:rsidRDefault="00C02894" w:rsidP="00665A4D">
            <w:pPr>
              <w:adjustRightInd w:val="0"/>
              <w:snapToGrid w:val="0"/>
              <w:rPr>
                <w:szCs w:val="21"/>
              </w:rPr>
            </w:pPr>
          </w:p>
        </w:tc>
        <w:tc>
          <w:tcPr>
            <w:tcW w:w="416" w:type="pct"/>
          </w:tcPr>
          <w:p w14:paraId="73048E4E" w14:textId="77777777" w:rsidR="00C02894" w:rsidRPr="00357D70" w:rsidRDefault="00C02894" w:rsidP="00665A4D">
            <w:pPr>
              <w:adjustRightInd w:val="0"/>
              <w:snapToGrid w:val="0"/>
              <w:rPr>
                <w:szCs w:val="21"/>
              </w:rPr>
            </w:pPr>
          </w:p>
        </w:tc>
        <w:tc>
          <w:tcPr>
            <w:tcW w:w="1113" w:type="pct"/>
            <w:shd w:val="clear" w:color="auto" w:fill="auto"/>
          </w:tcPr>
          <w:p w14:paraId="10D43B61" w14:textId="77777777" w:rsidR="00C02894" w:rsidRPr="00357D70" w:rsidRDefault="00C02894" w:rsidP="00665A4D">
            <w:pPr>
              <w:adjustRightInd w:val="0"/>
              <w:snapToGrid w:val="0"/>
              <w:rPr>
                <w:szCs w:val="21"/>
              </w:rPr>
            </w:pPr>
          </w:p>
        </w:tc>
      </w:tr>
      <w:tr w:rsidR="00B26D59" w:rsidRPr="00357D70" w14:paraId="6E2CCF05" w14:textId="77777777" w:rsidTr="00665A4D">
        <w:trPr>
          <w:cantSplit/>
        </w:trPr>
        <w:tc>
          <w:tcPr>
            <w:tcW w:w="373" w:type="pct"/>
          </w:tcPr>
          <w:p w14:paraId="6893EF4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E4E91DE"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73EB1C9" w14:textId="77777777" w:rsidR="00C02894" w:rsidRPr="00357D70" w:rsidRDefault="00C02894" w:rsidP="00665A4D">
            <w:pPr>
              <w:adjustRightInd w:val="0"/>
              <w:snapToGrid w:val="0"/>
              <w:rPr>
                <w:szCs w:val="21"/>
              </w:rPr>
            </w:pPr>
            <w:r w:rsidRPr="00357D70">
              <w:rPr>
                <w:szCs w:val="21"/>
              </w:rPr>
              <w:t>应对运算中可能存在的数据溢出（如除数为零、大数相加减乘除、数据连续加、数据连续减、根号下为负数等）情况进行处理</w:t>
            </w:r>
          </w:p>
        </w:tc>
        <w:tc>
          <w:tcPr>
            <w:tcW w:w="332" w:type="pct"/>
            <w:shd w:val="clear" w:color="auto" w:fill="auto"/>
          </w:tcPr>
          <w:p w14:paraId="3B375871" w14:textId="77777777" w:rsidR="00C02894" w:rsidRPr="00357D70" w:rsidRDefault="00C02894" w:rsidP="00665A4D">
            <w:pPr>
              <w:adjustRightInd w:val="0"/>
              <w:snapToGrid w:val="0"/>
              <w:rPr>
                <w:szCs w:val="21"/>
              </w:rPr>
            </w:pPr>
          </w:p>
        </w:tc>
        <w:tc>
          <w:tcPr>
            <w:tcW w:w="416" w:type="pct"/>
            <w:shd w:val="clear" w:color="auto" w:fill="auto"/>
          </w:tcPr>
          <w:p w14:paraId="5548BA98" w14:textId="77777777" w:rsidR="00C02894" w:rsidRPr="00357D70" w:rsidRDefault="00C02894" w:rsidP="00665A4D">
            <w:pPr>
              <w:adjustRightInd w:val="0"/>
              <w:snapToGrid w:val="0"/>
              <w:rPr>
                <w:szCs w:val="21"/>
              </w:rPr>
            </w:pPr>
          </w:p>
        </w:tc>
        <w:tc>
          <w:tcPr>
            <w:tcW w:w="416" w:type="pct"/>
          </w:tcPr>
          <w:p w14:paraId="622B475D" w14:textId="77777777" w:rsidR="00C02894" w:rsidRPr="00357D70" w:rsidRDefault="00C02894" w:rsidP="00665A4D">
            <w:pPr>
              <w:adjustRightInd w:val="0"/>
              <w:snapToGrid w:val="0"/>
              <w:rPr>
                <w:szCs w:val="21"/>
              </w:rPr>
            </w:pPr>
          </w:p>
        </w:tc>
        <w:tc>
          <w:tcPr>
            <w:tcW w:w="1113" w:type="pct"/>
            <w:shd w:val="clear" w:color="auto" w:fill="auto"/>
          </w:tcPr>
          <w:p w14:paraId="315D9513" w14:textId="77777777" w:rsidR="00C02894" w:rsidRPr="00357D70" w:rsidRDefault="00C02894" w:rsidP="00665A4D">
            <w:pPr>
              <w:adjustRightInd w:val="0"/>
              <w:snapToGrid w:val="0"/>
              <w:rPr>
                <w:szCs w:val="21"/>
              </w:rPr>
            </w:pPr>
          </w:p>
        </w:tc>
      </w:tr>
      <w:tr w:rsidR="00B26D59" w:rsidRPr="00357D70" w14:paraId="336C208C" w14:textId="77777777" w:rsidTr="00665A4D">
        <w:trPr>
          <w:cantSplit/>
        </w:trPr>
        <w:tc>
          <w:tcPr>
            <w:tcW w:w="373" w:type="pct"/>
          </w:tcPr>
          <w:p w14:paraId="480ED9D8"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CC80403"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204EF169" w14:textId="77777777" w:rsidR="00C02894" w:rsidRPr="00357D70" w:rsidRDefault="00C02894" w:rsidP="00665A4D">
            <w:pPr>
              <w:adjustRightInd w:val="0"/>
              <w:snapToGrid w:val="0"/>
              <w:rPr>
                <w:szCs w:val="21"/>
              </w:rPr>
            </w:pPr>
            <w:r w:rsidRPr="00357D70">
              <w:rPr>
                <w:szCs w:val="21"/>
              </w:rPr>
              <w:t>是否将</w:t>
            </w:r>
            <w:r w:rsidRPr="00357D70">
              <w:rPr>
                <w:szCs w:val="21"/>
              </w:rPr>
              <w:t>bool</w:t>
            </w:r>
            <w:r w:rsidRPr="00357D70">
              <w:rPr>
                <w:szCs w:val="21"/>
              </w:rPr>
              <w:t>类型用做内置运算符的操作数？（除了</w:t>
            </w:r>
            <w:r w:rsidRPr="00357D70">
              <w:rPr>
                <w:szCs w:val="21"/>
              </w:rPr>
              <w:t>&amp;&amp;</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&amp;</w:t>
            </w:r>
            <w:r w:rsidRPr="00357D70">
              <w:rPr>
                <w:szCs w:val="21"/>
              </w:rPr>
              <w:t>和条件运算符）</w:t>
            </w:r>
          </w:p>
        </w:tc>
        <w:tc>
          <w:tcPr>
            <w:tcW w:w="332" w:type="pct"/>
            <w:shd w:val="clear" w:color="auto" w:fill="auto"/>
          </w:tcPr>
          <w:p w14:paraId="0F90089D" w14:textId="77777777" w:rsidR="00C02894" w:rsidRPr="00357D70" w:rsidRDefault="00C02894" w:rsidP="00665A4D">
            <w:pPr>
              <w:adjustRightInd w:val="0"/>
              <w:snapToGrid w:val="0"/>
              <w:rPr>
                <w:szCs w:val="21"/>
              </w:rPr>
            </w:pPr>
          </w:p>
        </w:tc>
        <w:tc>
          <w:tcPr>
            <w:tcW w:w="416" w:type="pct"/>
            <w:shd w:val="clear" w:color="auto" w:fill="auto"/>
          </w:tcPr>
          <w:p w14:paraId="23A71CBE" w14:textId="77777777" w:rsidR="00C02894" w:rsidRPr="00357D70" w:rsidRDefault="00C02894" w:rsidP="00665A4D">
            <w:pPr>
              <w:adjustRightInd w:val="0"/>
              <w:snapToGrid w:val="0"/>
              <w:rPr>
                <w:szCs w:val="21"/>
              </w:rPr>
            </w:pPr>
          </w:p>
        </w:tc>
        <w:tc>
          <w:tcPr>
            <w:tcW w:w="416" w:type="pct"/>
          </w:tcPr>
          <w:p w14:paraId="5D067738" w14:textId="77777777" w:rsidR="00C02894" w:rsidRPr="00357D70" w:rsidRDefault="00C02894" w:rsidP="00665A4D">
            <w:pPr>
              <w:adjustRightInd w:val="0"/>
              <w:snapToGrid w:val="0"/>
              <w:rPr>
                <w:szCs w:val="21"/>
              </w:rPr>
            </w:pPr>
          </w:p>
        </w:tc>
        <w:tc>
          <w:tcPr>
            <w:tcW w:w="1113" w:type="pct"/>
            <w:shd w:val="clear" w:color="auto" w:fill="auto"/>
          </w:tcPr>
          <w:p w14:paraId="5C188326" w14:textId="77777777" w:rsidR="00C02894" w:rsidRPr="00357D70" w:rsidRDefault="00C02894" w:rsidP="00665A4D">
            <w:pPr>
              <w:adjustRightInd w:val="0"/>
              <w:snapToGrid w:val="0"/>
              <w:rPr>
                <w:szCs w:val="21"/>
              </w:rPr>
            </w:pPr>
          </w:p>
        </w:tc>
      </w:tr>
      <w:tr w:rsidR="00B26D59" w:rsidRPr="00357D70" w14:paraId="61EE1C26" w14:textId="77777777" w:rsidTr="00665A4D">
        <w:trPr>
          <w:cantSplit/>
        </w:trPr>
        <w:tc>
          <w:tcPr>
            <w:tcW w:w="373" w:type="pct"/>
          </w:tcPr>
          <w:p w14:paraId="5629693C"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DB6FC7D"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0010B25" w14:textId="77777777" w:rsidR="00C02894" w:rsidRPr="00357D70" w:rsidRDefault="00C02894" w:rsidP="00665A4D">
            <w:pPr>
              <w:adjustRightInd w:val="0"/>
              <w:snapToGrid w:val="0"/>
              <w:rPr>
                <w:szCs w:val="21"/>
              </w:rPr>
            </w:pPr>
            <w:r w:rsidRPr="00357D70">
              <w:rPr>
                <w:szCs w:val="21"/>
              </w:rPr>
              <w:t>是否将</w:t>
            </w:r>
            <w:r w:rsidRPr="00357D70">
              <w:rPr>
                <w:szCs w:val="21"/>
              </w:rPr>
              <w:t>enum</w:t>
            </w:r>
            <w:r w:rsidRPr="00357D70">
              <w:rPr>
                <w:szCs w:val="21"/>
              </w:rPr>
              <w:t>类型用作内置运算符的操作数？（除了</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&amp;</w:t>
            </w:r>
            <w:r w:rsidRPr="00357D70">
              <w:rPr>
                <w:szCs w:val="21"/>
              </w:rPr>
              <w:t>、</w:t>
            </w:r>
            <w:r w:rsidRPr="00357D70">
              <w:rPr>
                <w:szCs w:val="21"/>
              </w:rPr>
              <w:t>&lt;</w:t>
            </w:r>
            <w:r w:rsidRPr="00357D70">
              <w:rPr>
                <w:szCs w:val="21"/>
              </w:rPr>
              <w:t>、</w:t>
            </w:r>
            <w:r w:rsidRPr="00357D70">
              <w:rPr>
                <w:szCs w:val="21"/>
              </w:rPr>
              <w:t>&lt;-</w:t>
            </w:r>
            <w:r w:rsidRPr="00357D70">
              <w:rPr>
                <w:szCs w:val="21"/>
              </w:rPr>
              <w:t>、</w:t>
            </w:r>
            <w:r w:rsidRPr="00357D70">
              <w:rPr>
                <w:szCs w:val="21"/>
              </w:rPr>
              <w:t>&gt;</w:t>
            </w:r>
            <w:r w:rsidRPr="00357D70">
              <w:rPr>
                <w:szCs w:val="21"/>
              </w:rPr>
              <w:t>、</w:t>
            </w:r>
            <w:r w:rsidRPr="00357D70">
              <w:rPr>
                <w:szCs w:val="21"/>
              </w:rPr>
              <w:t>-&gt;</w:t>
            </w:r>
            <w:r w:rsidRPr="00357D70">
              <w:rPr>
                <w:szCs w:val="21"/>
              </w:rPr>
              <w:t>运算符）</w:t>
            </w:r>
          </w:p>
        </w:tc>
        <w:tc>
          <w:tcPr>
            <w:tcW w:w="332" w:type="pct"/>
            <w:shd w:val="clear" w:color="auto" w:fill="auto"/>
          </w:tcPr>
          <w:p w14:paraId="03156C14" w14:textId="77777777" w:rsidR="00C02894" w:rsidRPr="00357D70" w:rsidRDefault="00C02894" w:rsidP="00665A4D">
            <w:pPr>
              <w:adjustRightInd w:val="0"/>
              <w:snapToGrid w:val="0"/>
              <w:rPr>
                <w:szCs w:val="21"/>
              </w:rPr>
            </w:pPr>
          </w:p>
        </w:tc>
        <w:tc>
          <w:tcPr>
            <w:tcW w:w="416" w:type="pct"/>
            <w:shd w:val="clear" w:color="auto" w:fill="auto"/>
          </w:tcPr>
          <w:p w14:paraId="67DFE260" w14:textId="77777777" w:rsidR="00C02894" w:rsidRPr="00357D70" w:rsidRDefault="00C02894" w:rsidP="00665A4D">
            <w:pPr>
              <w:adjustRightInd w:val="0"/>
              <w:snapToGrid w:val="0"/>
              <w:rPr>
                <w:szCs w:val="21"/>
              </w:rPr>
            </w:pPr>
          </w:p>
        </w:tc>
        <w:tc>
          <w:tcPr>
            <w:tcW w:w="416" w:type="pct"/>
          </w:tcPr>
          <w:p w14:paraId="12FC760A" w14:textId="77777777" w:rsidR="00C02894" w:rsidRPr="00357D70" w:rsidRDefault="00C02894" w:rsidP="00665A4D">
            <w:pPr>
              <w:adjustRightInd w:val="0"/>
              <w:snapToGrid w:val="0"/>
              <w:rPr>
                <w:szCs w:val="21"/>
              </w:rPr>
            </w:pPr>
          </w:p>
        </w:tc>
        <w:tc>
          <w:tcPr>
            <w:tcW w:w="1113" w:type="pct"/>
            <w:shd w:val="clear" w:color="auto" w:fill="auto"/>
          </w:tcPr>
          <w:p w14:paraId="7A491D18" w14:textId="77777777" w:rsidR="00C02894" w:rsidRPr="00357D70" w:rsidRDefault="00C02894" w:rsidP="00665A4D">
            <w:pPr>
              <w:adjustRightInd w:val="0"/>
              <w:snapToGrid w:val="0"/>
              <w:rPr>
                <w:szCs w:val="21"/>
              </w:rPr>
            </w:pPr>
          </w:p>
        </w:tc>
      </w:tr>
      <w:tr w:rsidR="00B26D59" w:rsidRPr="00357D70" w14:paraId="12A77556" w14:textId="77777777" w:rsidTr="00665A4D">
        <w:trPr>
          <w:cantSplit/>
        </w:trPr>
        <w:tc>
          <w:tcPr>
            <w:tcW w:w="373" w:type="pct"/>
          </w:tcPr>
          <w:p w14:paraId="06BAD68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8C45155"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2E70F961" w14:textId="77777777" w:rsidR="00C02894" w:rsidRPr="00357D70" w:rsidRDefault="00C02894" w:rsidP="00665A4D">
            <w:pPr>
              <w:adjustRightInd w:val="0"/>
              <w:snapToGrid w:val="0"/>
              <w:rPr>
                <w:szCs w:val="21"/>
              </w:rPr>
            </w:pPr>
            <w:r w:rsidRPr="00357D70">
              <w:rPr>
                <w:szCs w:val="21"/>
              </w:rPr>
              <w:t>运算符</w:t>
            </w:r>
            <w:r w:rsidRPr="00357D70">
              <w:rPr>
                <w:szCs w:val="21"/>
              </w:rPr>
              <w:t>!</w:t>
            </w:r>
            <w:r w:rsidRPr="00357D70">
              <w:rPr>
                <w:szCs w:val="21"/>
              </w:rPr>
              <w:t>、</w:t>
            </w:r>
            <w:r w:rsidRPr="00357D70">
              <w:rPr>
                <w:szCs w:val="21"/>
              </w:rPr>
              <w:t>&amp;&amp;</w:t>
            </w:r>
            <w:r w:rsidRPr="00357D70">
              <w:rPr>
                <w:szCs w:val="21"/>
              </w:rPr>
              <w:t>或</w:t>
            </w:r>
            <w:r w:rsidRPr="00357D70">
              <w:rPr>
                <w:szCs w:val="21"/>
              </w:rPr>
              <w:t>||</w:t>
            </w:r>
            <w:r w:rsidRPr="00357D70">
              <w:rPr>
                <w:szCs w:val="21"/>
              </w:rPr>
              <w:t>的每个操作数是否都是</w:t>
            </w:r>
            <w:r w:rsidRPr="00357D70">
              <w:rPr>
                <w:szCs w:val="21"/>
              </w:rPr>
              <w:t>bool</w:t>
            </w:r>
            <w:r w:rsidRPr="00357D70">
              <w:rPr>
                <w:szCs w:val="21"/>
              </w:rPr>
              <w:t>类型？</w:t>
            </w:r>
          </w:p>
        </w:tc>
        <w:tc>
          <w:tcPr>
            <w:tcW w:w="332" w:type="pct"/>
            <w:shd w:val="clear" w:color="auto" w:fill="auto"/>
          </w:tcPr>
          <w:p w14:paraId="3F1BCD5D" w14:textId="77777777" w:rsidR="00C02894" w:rsidRPr="00357D70" w:rsidRDefault="00C02894" w:rsidP="00665A4D">
            <w:pPr>
              <w:adjustRightInd w:val="0"/>
              <w:snapToGrid w:val="0"/>
              <w:rPr>
                <w:szCs w:val="21"/>
              </w:rPr>
            </w:pPr>
          </w:p>
        </w:tc>
        <w:tc>
          <w:tcPr>
            <w:tcW w:w="416" w:type="pct"/>
            <w:shd w:val="clear" w:color="auto" w:fill="auto"/>
          </w:tcPr>
          <w:p w14:paraId="28A23B6F" w14:textId="77777777" w:rsidR="00C02894" w:rsidRPr="00357D70" w:rsidRDefault="00C02894" w:rsidP="00665A4D">
            <w:pPr>
              <w:adjustRightInd w:val="0"/>
              <w:snapToGrid w:val="0"/>
              <w:rPr>
                <w:szCs w:val="21"/>
              </w:rPr>
            </w:pPr>
          </w:p>
        </w:tc>
        <w:tc>
          <w:tcPr>
            <w:tcW w:w="416" w:type="pct"/>
          </w:tcPr>
          <w:p w14:paraId="72CED236" w14:textId="77777777" w:rsidR="00C02894" w:rsidRPr="00357D70" w:rsidRDefault="00C02894" w:rsidP="00665A4D">
            <w:pPr>
              <w:adjustRightInd w:val="0"/>
              <w:snapToGrid w:val="0"/>
              <w:rPr>
                <w:szCs w:val="21"/>
              </w:rPr>
            </w:pPr>
          </w:p>
        </w:tc>
        <w:tc>
          <w:tcPr>
            <w:tcW w:w="1113" w:type="pct"/>
            <w:shd w:val="clear" w:color="auto" w:fill="auto"/>
          </w:tcPr>
          <w:p w14:paraId="03634700" w14:textId="77777777" w:rsidR="00C02894" w:rsidRPr="00357D70" w:rsidRDefault="00C02894" w:rsidP="00665A4D">
            <w:pPr>
              <w:adjustRightInd w:val="0"/>
              <w:snapToGrid w:val="0"/>
              <w:rPr>
                <w:szCs w:val="21"/>
              </w:rPr>
            </w:pPr>
          </w:p>
        </w:tc>
      </w:tr>
      <w:tr w:rsidR="00B26D59" w:rsidRPr="00357D70" w14:paraId="21890C05" w14:textId="77777777" w:rsidTr="00665A4D">
        <w:trPr>
          <w:cantSplit/>
        </w:trPr>
        <w:tc>
          <w:tcPr>
            <w:tcW w:w="373" w:type="pct"/>
          </w:tcPr>
          <w:p w14:paraId="3D4D2FC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52E7600"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271CB3E" w14:textId="77777777" w:rsidR="00C02894" w:rsidRPr="00357D70" w:rsidRDefault="00C02894" w:rsidP="00665A4D">
            <w:pPr>
              <w:adjustRightInd w:val="0"/>
              <w:snapToGrid w:val="0"/>
              <w:rPr>
                <w:szCs w:val="21"/>
              </w:rPr>
            </w:pPr>
            <w:r w:rsidRPr="00357D70">
              <w:rPr>
                <w:szCs w:val="21"/>
              </w:rPr>
              <w:t>对变量进行移位运算是否超出变量长度</w:t>
            </w:r>
          </w:p>
        </w:tc>
        <w:tc>
          <w:tcPr>
            <w:tcW w:w="332" w:type="pct"/>
            <w:shd w:val="clear" w:color="auto" w:fill="auto"/>
          </w:tcPr>
          <w:p w14:paraId="128F0349" w14:textId="77777777" w:rsidR="00C02894" w:rsidRPr="00357D70" w:rsidRDefault="00C02894" w:rsidP="00665A4D">
            <w:pPr>
              <w:adjustRightInd w:val="0"/>
              <w:snapToGrid w:val="0"/>
              <w:rPr>
                <w:szCs w:val="21"/>
              </w:rPr>
            </w:pPr>
          </w:p>
        </w:tc>
        <w:tc>
          <w:tcPr>
            <w:tcW w:w="416" w:type="pct"/>
            <w:shd w:val="clear" w:color="auto" w:fill="auto"/>
          </w:tcPr>
          <w:p w14:paraId="137DC171" w14:textId="77777777" w:rsidR="00C02894" w:rsidRPr="00357D70" w:rsidRDefault="00C02894" w:rsidP="00665A4D">
            <w:pPr>
              <w:adjustRightInd w:val="0"/>
              <w:snapToGrid w:val="0"/>
              <w:rPr>
                <w:szCs w:val="21"/>
              </w:rPr>
            </w:pPr>
          </w:p>
        </w:tc>
        <w:tc>
          <w:tcPr>
            <w:tcW w:w="416" w:type="pct"/>
          </w:tcPr>
          <w:p w14:paraId="5A72CF2F" w14:textId="77777777" w:rsidR="00C02894" w:rsidRPr="00357D70" w:rsidRDefault="00C02894" w:rsidP="00665A4D">
            <w:pPr>
              <w:adjustRightInd w:val="0"/>
              <w:snapToGrid w:val="0"/>
              <w:rPr>
                <w:szCs w:val="21"/>
              </w:rPr>
            </w:pPr>
          </w:p>
        </w:tc>
        <w:tc>
          <w:tcPr>
            <w:tcW w:w="1113" w:type="pct"/>
            <w:shd w:val="clear" w:color="auto" w:fill="auto"/>
          </w:tcPr>
          <w:p w14:paraId="018334B1" w14:textId="77777777" w:rsidR="00C02894" w:rsidRPr="00357D70" w:rsidRDefault="00C02894" w:rsidP="00665A4D">
            <w:pPr>
              <w:adjustRightInd w:val="0"/>
              <w:snapToGrid w:val="0"/>
              <w:rPr>
                <w:szCs w:val="21"/>
              </w:rPr>
            </w:pPr>
          </w:p>
        </w:tc>
      </w:tr>
      <w:tr w:rsidR="00B26D59" w:rsidRPr="00357D70" w14:paraId="5A1CB5C6" w14:textId="77777777" w:rsidTr="00665A4D">
        <w:trPr>
          <w:cantSplit/>
        </w:trPr>
        <w:tc>
          <w:tcPr>
            <w:tcW w:w="373" w:type="pct"/>
          </w:tcPr>
          <w:p w14:paraId="219EEB9E"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68C1DC88"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0364494" w14:textId="77777777" w:rsidR="00C02894" w:rsidRPr="00357D70" w:rsidRDefault="00C02894" w:rsidP="00665A4D">
            <w:pPr>
              <w:adjustRightInd w:val="0"/>
              <w:snapToGrid w:val="0"/>
              <w:rPr>
                <w:szCs w:val="21"/>
              </w:rPr>
            </w:pPr>
            <w:r w:rsidRPr="00357D70">
              <w:rPr>
                <w:szCs w:val="21"/>
              </w:rPr>
              <w:t>是否将越界整数赋给整型变量</w:t>
            </w:r>
          </w:p>
        </w:tc>
        <w:tc>
          <w:tcPr>
            <w:tcW w:w="332" w:type="pct"/>
            <w:shd w:val="clear" w:color="auto" w:fill="auto"/>
          </w:tcPr>
          <w:p w14:paraId="6CF1CAF6" w14:textId="77777777" w:rsidR="00C02894" w:rsidRPr="00357D70" w:rsidRDefault="00C02894" w:rsidP="00665A4D">
            <w:pPr>
              <w:adjustRightInd w:val="0"/>
              <w:snapToGrid w:val="0"/>
              <w:rPr>
                <w:szCs w:val="21"/>
              </w:rPr>
            </w:pPr>
          </w:p>
        </w:tc>
        <w:tc>
          <w:tcPr>
            <w:tcW w:w="416" w:type="pct"/>
            <w:shd w:val="clear" w:color="auto" w:fill="auto"/>
          </w:tcPr>
          <w:p w14:paraId="13044079" w14:textId="77777777" w:rsidR="00C02894" w:rsidRPr="00357D70" w:rsidRDefault="00C02894" w:rsidP="00665A4D">
            <w:pPr>
              <w:adjustRightInd w:val="0"/>
              <w:snapToGrid w:val="0"/>
              <w:rPr>
                <w:szCs w:val="21"/>
              </w:rPr>
            </w:pPr>
          </w:p>
        </w:tc>
        <w:tc>
          <w:tcPr>
            <w:tcW w:w="416" w:type="pct"/>
          </w:tcPr>
          <w:p w14:paraId="252A143C" w14:textId="77777777" w:rsidR="00C02894" w:rsidRPr="00357D70" w:rsidRDefault="00C02894" w:rsidP="00665A4D">
            <w:pPr>
              <w:adjustRightInd w:val="0"/>
              <w:snapToGrid w:val="0"/>
              <w:rPr>
                <w:szCs w:val="21"/>
              </w:rPr>
            </w:pPr>
          </w:p>
        </w:tc>
        <w:tc>
          <w:tcPr>
            <w:tcW w:w="1113" w:type="pct"/>
            <w:shd w:val="clear" w:color="auto" w:fill="auto"/>
          </w:tcPr>
          <w:p w14:paraId="5A571710" w14:textId="77777777" w:rsidR="00C02894" w:rsidRPr="00357D70" w:rsidRDefault="00C02894" w:rsidP="00665A4D">
            <w:pPr>
              <w:adjustRightInd w:val="0"/>
              <w:snapToGrid w:val="0"/>
              <w:rPr>
                <w:szCs w:val="21"/>
              </w:rPr>
            </w:pPr>
          </w:p>
        </w:tc>
      </w:tr>
      <w:tr w:rsidR="00B26D59" w:rsidRPr="00357D70" w14:paraId="2CF0E244" w14:textId="77777777" w:rsidTr="00665A4D">
        <w:trPr>
          <w:cantSplit/>
        </w:trPr>
        <w:tc>
          <w:tcPr>
            <w:tcW w:w="373" w:type="pct"/>
          </w:tcPr>
          <w:p w14:paraId="1A765B87"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9A2016A"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671D2243" w14:textId="77777777" w:rsidR="00C02894" w:rsidRPr="00357D70" w:rsidRDefault="00C02894" w:rsidP="00665A4D">
            <w:pPr>
              <w:adjustRightInd w:val="0"/>
              <w:snapToGrid w:val="0"/>
              <w:rPr>
                <w:szCs w:val="21"/>
              </w:rPr>
            </w:pPr>
            <w:r w:rsidRPr="00357D70">
              <w:rPr>
                <w:szCs w:val="21"/>
              </w:rPr>
              <w:t>数组下标是否是大于等于零的整型数</w:t>
            </w:r>
          </w:p>
        </w:tc>
        <w:tc>
          <w:tcPr>
            <w:tcW w:w="332" w:type="pct"/>
            <w:shd w:val="clear" w:color="auto" w:fill="auto"/>
          </w:tcPr>
          <w:p w14:paraId="63B84D9D" w14:textId="77777777" w:rsidR="00C02894" w:rsidRPr="00357D70" w:rsidRDefault="00C02894" w:rsidP="00665A4D">
            <w:pPr>
              <w:adjustRightInd w:val="0"/>
              <w:snapToGrid w:val="0"/>
              <w:rPr>
                <w:szCs w:val="21"/>
              </w:rPr>
            </w:pPr>
          </w:p>
        </w:tc>
        <w:tc>
          <w:tcPr>
            <w:tcW w:w="416" w:type="pct"/>
            <w:shd w:val="clear" w:color="auto" w:fill="auto"/>
          </w:tcPr>
          <w:p w14:paraId="308661BE" w14:textId="77777777" w:rsidR="00C02894" w:rsidRPr="00357D70" w:rsidRDefault="00C02894" w:rsidP="00665A4D">
            <w:pPr>
              <w:adjustRightInd w:val="0"/>
              <w:snapToGrid w:val="0"/>
              <w:rPr>
                <w:szCs w:val="21"/>
              </w:rPr>
            </w:pPr>
          </w:p>
        </w:tc>
        <w:tc>
          <w:tcPr>
            <w:tcW w:w="416" w:type="pct"/>
          </w:tcPr>
          <w:p w14:paraId="2E608A78" w14:textId="77777777" w:rsidR="00C02894" w:rsidRPr="00357D70" w:rsidRDefault="00C02894" w:rsidP="00665A4D">
            <w:pPr>
              <w:adjustRightInd w:val="0"/>
              <w:snapToGrid w:val="0"/>
              <w:rPr>
                <w:szCs w:val="21"/>
              </w:rPr>
            </w:pPr>
          </w:p>
        </w:tc>
        <w:tc>
          <w:tcPr>
            <w:tcW w:w="1113" w:type="pct"/>
            <w:shd w:val="clear" w:color="auto" w:fill="auto"/>
          </w:tcPr>
          <w:p w14:paraId="48ACEC45" w14:textId="77777777" w:rsidR="00C02894" w:rsidRPr="00357D70" w:rsidRDefault="00C02894" w:rsidP="00665A4D">
            <w:pPr>
              <w:adjustRightInd w:val="0"/>
              <w:snapToGrid w:val="0"/>
              <w:rPr>
                <w:szCs w:val="21"/>
              </w:rPr>
            </w:pPr>
          </w:p>
        </w:tc>
      </w:tr>
      <w:tr w:rsidR="00B26D59" w:rsidRPr="00357D70" w14:paraId="6A940B30" w14:textId="77777777" w:rsidTr="00665A4D">
        <w:trPr>
          <w:cantSplit/>
        </w:trPr>
        <w:tc>
          <w:tcPr>
            <w:tcW w:w="373" w:type="pct"/>
          </w:tcPr>
          <w:p w14:paraId="30252452"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BEF1A8F"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EDA9F57" w14:textId="77777777" w:rsidR="00C02894" w:rsidRPr="00357D70" w:rsidRDefault="00C02894" w:rsidP="00665A4D">
            <w:pPr>
              <w:adjustRightInd w:val="0"/>
              <w:snapToGrid w:val="0"/>
              <w:rPr>
                <w:szCs w:val="21"/>
              </w:rPr>
            </w:pPr>
            <w:r w:rsidRPr="00357D70">
              <w:rPr>
                <w:szCs w:val="21"/>
              </w:rPr>
              <w:t>非枚举类型变量是否使用了枚举类型的值</w:t>
            </w:r>
          </w:p>
        </w:tc>
        <w:tc>
          <w:tcPr>
            <w:tcW w:w="332" w:type="pct"/>
            <w:shd w:val="clear" w:color="auto" w:fill="auto"/>
          </w:tcPr>
          <w:p w14:paraId="641F99B4" w14:textId="77777777" w:rsidR="00C02894" w:rsidRPr="00357D70" w:rsidRDefault="00C02894" w:rsidP="00665A4D">
            <w:pPr>
              <w:adjustRightInd w:val="0"/>
              <w:snapToGrid w:val="0"/>
              <w:rPr>
                <w:szCs w:val="21"/>
              </w:rPr>
            </w:pPr>
          </w:p>
        </w:tc>
        <w:tc>
          <w:tcPr>
            <w:tcW w:w="416" w:type="pct"/>
            <w:shd w:val="clear" w:color="auto" w:fill="auto"/>
          </w:tcPr>
          <w:p w14:paraId="2B588B13" w14:textId="77777777" w:rsidR="00C02894" w:rsidRPr="00357D70" w:rsidRDefault="00C02894" w:rsidP="00665A4D">
            <w:pPr>
              <w:adjustRightInd w:val="0"/>
              <w:snapToGrid w:val="0"/>
              <w:rPr>
                <w:szCs w:val="21"/>
              </w:rPr>
            </w:pPr>
          </w:p>
        </w:tc>
        <w:tc>
          <w:tcPr>
            <w:tcW w:w="416" w:type="pct"/>
          </w:tcPr>
          <w:p w14:paraId="7EDC14F7" w14:textId="77777777" w:rsidR="00C02894" w:rsidRPr="00357D70" w:rsidRDefault="00C02894" w:rsidP="00665A4D">
            <w:pPr>
              <w:adjustRightInd w:val="0"/>
              <w:snapToGrid w:val="0"/>
              <w:rPr>
                <w:szCs w:val="21"/>
              </w:rPr>
            </w:pPr>
          </w:p>
        </w:tc>
        <w:tc>
          <w:tcPr>
            <w:tcW w:w="1113" w:type="pct"/>
            <w:shd w:val="clear" w:color="auto" w:fill="auto"/>
          </w:tcPr>
          <w:p w14:paraId="5C1D495B" w14:textId="77777777" w:rsidR="00C02894" w:rsidRPr="00357D70" w:rsidRDefault="00C02894" w:rsidP="00665A4D">
            <w:pPr>
              <w:adjustRightInd w:val="0"/>
              <w:snapToGrid w:val="0"/>
              <w:rPr>
                <w:szCs w:val="21"/>
              </w:rPr>
            </w:pPr>
          </w:p>
        </w:tc>
      </w:tr>
      <w:tr w:rsidR="00B26D59" w:rsidRPr="00357D70" w14:paraId="2A0164F3" w14:textId="77777777" w:rsidTr="00665A4D">
        <w:trPr>
          <w:cantSplit/>
        </w:trPr>
        <w:tc>
          <w:tcPr>
            <w:tcW w:w="373" w:type="pct"/>
          </w:tcPr>
          <w:p w14:paraId="4C7E163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C2622E8"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E15CE3B" w14:textId="77777777" w:rsidR="00C02894" w:rsidRPr="00357D70" w:rsidRDefault="00C02894" w:rsidP="00665A4D">
            <w:pPr>
              <w:adjustRightInd w:val="0"/>
              <w:snapToGrid w:val="0"/>
              <w:rPr>
                <w:szCs w:val="21"/>
              </w:rPr>
            </w:pPr>
            <w:r w:rsidRPr="00357D70">
              <w:rPr>
                <w:szCs w:val="21"/>
              </w:rPr>
              <w:t>是否存在一个很大的数与一个很小的数进行</w:t>
            </w:r>
            <w:r w:rsidRPr="00357D70">
              <w:rPr>
                <w:szCs w:val="21"/>
              </w:rPr>
              <w:t>+</w:t>
            </w:r>
            <w:r w:rsidRPr="00357D70">
              <w:rPr>
                <w:szCs w:val="21"/>
              </w:rPr>
              <w:t>，</w:t>
            </w:r>
            <w:r w:rsidRPr="00357D70">
              <w:rPr>
                <w:szCs w:val="21"/>
              </w:rPr>
              <w:t>-</w:t>
            </w:r>
            <w:r w:rsidRPr="00357D70">
              <w:rPr>
                <w:szCs w:val="21"/>
              </w:rPr>
              <w:t>运算</w:t>
            </w:r>
          </w:p>
        </w:tc>
        <w:tc>
          <w:tcPr>
            <w:tcW w:w="332" w:type="pct"/>
            <w:shd w:val="clear" w:color="auto" w:fill="auto"/>
          </w:tcPr>
          <w:p w14:paraId="2595B73B" w14:textId="77777777" w:rsidR="00C02894" w:rsidRPr="00357D70" w:rsidRDefault="00C02894" w:rsidP="00665A4D">
            <w:pPr>
              <w:adjustRightInd w:val="0"/>
              <w:snapToGrid w:val="0"/>
              <w:rPr>
                <w:szCs w:val="21"/>
              </w:rPr>
            </w:pPr>
          </w:p>
        </w:tc>
        <w:tc>
          <w:tcPr>
            <w:tcW w:w="416" w:type="pct"/>
            <w:shd w:val="clear" w:color="auto" w:fill="auto"/>
          </w:tcPr>
          <w:p w14:paraId="7BA30768" w14:textId="77777777" w:rsidR="00C02894" w:rsidRPr="00357D70" w:rsidRDefault="00C02894" w:rsidP="00665A4D">
            <w:pPr>
              <w:adjustRightInd w:val="0"/>
              <w:snapToGrid w:val="0"/>
              <w:rPr>
                <w:szCs w:val="21"/>
              </w:rPr>
            </w:pPr>
          </w:p>
        </w:tc>
        <w:tc>
          <w:tcPr>
            <w:tcW w:w="416" w:type="pct"/>
          </w:tcPr>
          <w:p w14:paraId="38600ABB" w14:textId="77777777" w:rsidR="00C02894" w:rsidRPr="00357D70" w:rsidRDefault="00C02894" w:rsidP="00665A4D">
            <w:pPr>
              <w:adjustRightInd w:val="0"/>
              <w:snapToGrid w:val="0"/>
              <w:rPr>
                <w:szCs w:val="21"/>
              </w:rPr>
            </w:pPr>
          </w:p>
        </w:tc>
        <w:tc>
          <w:tcPr>
            <w:tcW w:w="1113" w:type="pct"/>
            <w:shd w:val="clear" w:color="auto" w:fill="auto"/>
          </w:tcPr>
          <w:p w14:paraId="57887BC7" w14:textId="77777777" w:rsidR="00C02894" w:rsidRPr="00357D70" w:rsidRDefault="00C02894" w:rsidP="00665A4D">
            <w:pPr>
              <w:adjustRightInd w:val="0"/>
              <w:snapToGrid w:val="0"/>
              <w:rPr>
                <w:szCs w:val="21"/>
              </w:rPr>
            </w:pPr>
          </w:p>
        </w:tc>
      </w:tr>
      <w:tr w:rsidR="00B26D59" w:rsidRPr="00357D70" w14:paraId="43DD2889" w14:textId="77777777" w:rsidTr="00665A4D">
        <w:trPr>
          <w:cantSplit/>
        </w:trPr>
        <w:tc>
          <w:tcPr>
            <w:tcW w:w="373" w:type="pct"/>
          </w:tcPr>
          <w:p w14:paraId="128A8816"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6793643E"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C799DD4" w14:textId="77777777" w:rsidR="00C02894" w:rsidRPr="00357D70" w:rsidRDefault="00C02894" w:rsidP="00665A4D">
            <w:pPr>
              <w:adjustRightInd w:val="0"/>
              <w:snapToGrid w:val="0"/>
              <w:rPr>
                <w:szCs w:val="21"/>
              </w:rPr>
            </w:pPr>
            <w:r w:rsidRPr="00357D70">
              <w:rPr>
                <w:szCs w:val="21"/>
              </w:rPr>
              <w:t>是否给无符号类型变量赋负值</w:t>
            </w:r>
          </w:p>
        </w:tc>
        <w:tc>
          <w:tcPr>
            <w:tcW w:w="332" w:type="pct"/>
            <w:shd w:val="clear" w:color="auto" w:fill="auto"/>
          </w:tcPr>
          <w:p w14:paraId="00A898CC" w14:textId="77777777" w:rsidR="00C02894" w:rsidRPr="00357D70" w:rsidRDefault="00C02894" w:rsidP="00665A4D">
            <w:pPr>
              <w:adjustRightInd w:val="0"/>
              <w:snapToGrid w:val="0"/>
              <w:rPr>
                <w:szCs w:val="21"/>
              </w:rPr>
            </w:pPr>
          </w:p>
        </w:tc>
        <w:tc>
          <w:tcPr>
            <w:tcW w:w="416" w:type="pct"/>
            <w:shd w:val="clear" w:color="auto" w:fill="auto"/>
          </w:tcPr>
          <w:p w14:paraId="5EFA8839" w14:textId="77777777" w:rsidR="00C02894" w:rsidRPr="00357D70" w:rsidRDefault="00C02894" w:rsidP="00665A4D">
            <w:pPr>
              <w:adjustRightInd w:val="0"/>
              <w:snapToGrid w:val="0"/>
              <w:rPr>
                <w:szCs w:val="21"/>
              </w:rPr>
            </w:pPr>
          </w:p>
        </w:tc>
        <w:tc>
          <w:tcPr>
            <w:tcW w:w="416" w:type="pct"/>
          </w:tcPr>
          <w:p w14:paraId="4C48E2CD" w14:textId="77777777" w:rsidR="00C02894" w:rsidRPr="00357D70" w:rsidRDefault="00C02894" w:rsidP="00665A4D">
            <w:pPr>
              <w:adjustRightInd w:val="0"/>
              <w:snapToGrid w:val="0"/>
              <w:rPr>
                <w:szCs w:val="21"/>
              </w:rPr>
            </w:pPr>
          </w:p>
        </w:tc>
        <w:tc>
          <w:tcPr>
            <w:tcW w:w="1113" w:type="pct"/>
            <w:shd w:val="clear" w:color="auto" w:fill="auto"/>
          </w:tcPr>
          <w:p w14:paraId="2331AD96" w14:textId="77777777" w:rsidR="00C02894" w:rsidRPr="00357D70" w:rsidRDefault="00C02894" w:rsidP="00665A4D">
            <w:pPr>
              <w:adjustRightInd w:val="0"/>
              <w:snapToGrid w:val="0"/>
              <w:rPr>
                <w:szCs w:val="21"/>
              </w:rPr>
            </w:pPr>
          </w:p>
        </w:tc>
      </w:tr>
      <w:tr w:rsidR="00B26D59" w:rsidRPr="00357D70" w14:paraId="3403DC06" w14:textId="77777777" w:rsidTr="00665A4D">
        <w:trPr>
          <w:cantSplit/>
        </w:trPr>
        <w:tc>
          <w:tcPr>
            <w:tcW w:w="373" w:type="pct"/>
          </w:tcPr>
          <w:p w14:paraId="1668EFD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2C56C9C"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AE47948" w14:textId="77777777" w:rsidR="00C02894" w:rsidRPr="00357D70" w:rsidRDefault="00C02894" w:rsidP="00665A4D">
            <w:pPr>
              <w:adjustRightInd w:val="0"/>
              <w:snapToGrid w:val="0"/>
              <w:rPr>
                <w:szCs w:val="21"/>
              </w:rPr>
            </w:pPr>
            <w:r w:rsidRPr="00357D70">
              <w:rPr>
                <w:szCs w:val="21"/>
              </w:rPr>
              <w:t>数据精度是否满足运算要求</w:t>
            </w:r>
          </w:p>
        </w:tc>
        <w:tc>
          <w:tcPr>
            <w:tcW w:w="332" w:type="pct"/>
            <w:shd w:val="clear" w:color="auto" w:fill="auto"/>
          </w:tcPr>
          <w:p w14:paraId="2A0DAC7A" w14:textId="77777777" w:rsidR="00C02894" w:rsidRPr="00357D70" w:rsidRDefault="00C02894" w:rsidP="00665A4D">
            <w:pPr>
              <w:adjustRightInd w:val="0"/>
              <w:snapToGrid w:val="0"/>
              <w:rPr>
                <w:szCs w:val="21"/>
              </w:rPr>
            </w:pPr>
          </w:p>
        </w:tc>
        <w:tc>
          <w:tcPr>
            <w:tcW w:w="416" w:type="pct"/>
            <w:shd w:val="clear" w:color="auto" w:fill="auto"/>
          </w:tcPr>
          <w:p w14:paraId="699E9EC2" w14:textId="77777777" w:rsidR="00C02894" w:rsidRPr="00357D70" w:rsidRDefault="00C02894" w:rsidP="00665A4D">
            <w:pPr>
              <w:adjustRightInd w:val="0"/>
              <w:snapToGrid w:val="0"/>
              <w:rPr>
                <w:szCs w:val="21"/>
              </w:rPr>
            </w:pPr>
          </w:p>
        </w:tc>
        <w:tc>
          <w:tcPr>
            <w:tcW w:w="416" w:type="pct"/>
          </w:tcPr>
          <w:p w14:paraId="053D5B89" w14:textId="77777777" w:rsidR="00C02894" w:rsidRPr="00357D70" w:rsidRDefault="00C02894" w:rsidP="00665A4D">
            <w:pPr>
              <w:adjustRightInd w:val="0"/>
              <w:snapToGrid w:val="0"/>
              <w:rPr>
                <w:szCs w:val="21"/>
              </w:rPr>
            </w:pPr>
          </w:p>
        </w:tc>
        <w:tc>
          <w:tcPr>
            <w:tcW w:w="1113" w:type="pct"/>
            <w:shd w:val="clear" w:color="auto" w:fill="auto"/>
          </w:tcPr>
          <w:p w14:paraId="1DED4F31" w14:textId="77777777" w:rsidR="00C02894" w:rsidRPr="00357D70" w:rsidRDefault="00C02894" w:rsidP="00665A4D">
            <w:pPr>
              <w:adjustRightInd w:val="0"/>
              <w:snapToGrid w:val="0"/>
              <w:rPr>
                <w:szCs w:val="21"/>
              </w:rPr>
            </w:pPr>
          </w:p>
        </w:tc>
      </w:tr>
      <w:tr w:rsidR="00B26D59" w:rsidRPr="00357D70" w14:paraId="42F71EB5" w14:textId="77777777" w:rsidTr="00665A4D">
        <w:trPr>
          <w:cantSplit/>
        </w:trPr>
        <w:tc>
          <w:tcPr>
            <w:tcW w:w="373" w:type="pct"/>
          </w:tcPr>
          <w:p w14:paraId="131CA820"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D6A9436" w14:textId="77777777" w:rsidR="00C02894" w:rsidRPr="00357D70" w:rsidRDefault="00C02894" w:rsidP="00665A4D">
            <w:pPr>
              <w:adjustRightInd w:val="0"/>
              <w:snapToGrid w:val="0"/>
              <w:jc w:val="center"/>
              <w:rPr>
                <w:szCs w:val="21"/>
              </w:rPr>
            </w:pPr>
          </w:p>
        </w:tc>
        <w:tc>
          <w:tcPr>
            <w:tcW w:w="1995" w:type="pct"/>
            <w:shd w:val="clear" w:color="auto" w:fill="auto"/>
          </w:tcPr>
          <w:p w14:paraId="0CC4CB7D" w14:textId="77777777" w:rsidR="00C02894" w:rsidRPr="00357D70" w:rsidRDefault="00C02894" w:rsidP="00665A4D">
            <w:pPr>
              <w:adjustRightInd w:val="0"/>
              <w:snapToGrid w:val="0"/>
              <w:rPr>
                <w:szCs w:val="21"/>
              </w:rPr>
            </w:pPr>
            <w:r w:rsidRPr="00357D70">
              <w:rPr>
                <w:szCs w:val="21"/>
              </w:rPr>
              <w:t>变量的定义类型和使用类型是否一致</w:t>
            </w:r>
          </w:p>
        </w:tc>
        <w:tc>
          <w:tcPr>
            <w:tcW w:w="332" w:type="pct"/>
            <w:shd w:val="clear" w:color="auto" w:fill="auto"/>
          </w:tcPr>
          <w:p w14:paraId="74BF3527" w14:textId="77777777" w:rsidR="00C02894" w:rsidRPr="00357D70" w:rsidRDefault="00C02894" w:rsidP="00665A4D">
            <w:pPr>
              <w:adjustRightInd w:val="0"/>
              <w:snapToGrid w:val="0"/>
              <w:rPr>
                <w:szCs w:val="21"/>
              </w:rPr>
            </w:pPr>
          </w:p>
        </w:tc>
        <w:tc>
          <w:tcPr>
            <w:tcW w:w="416" w:type="pct"/>
            <w:shd w:val="clear" w:color="auto" w:fill="auto"/>
          </w:tcPr>
          <w:p w14:paraId="66670297" w14:textId="77777777" w:rsidR="00C02894" w:rsidRPr="00357D70" w:rsidRDefault="00C02894" w:rsidP="00665A4D">
            <w:pPr>
              <w:adjustRightInd w:val="0"/>
              <w:snapToGrid w:val="0"/>
              <w:rPr>
                <w:szCs w:val="21"/>
              </w:rPr>
            </w:pPr>
          </w:p>
        </w:tc>
        <w:tc>
          <w:tcPr>
            <w:tcW w:w="416" w:type="pct"/>
          </w:tcPr>
          <w:p w14:paraId="18DB4A94" w14:textId="77777777" w:rsidR="00C02894" w:rsidRPr="00357D70" w:rsidRDefault="00C02894" w:rsidP="00665A4D">
            <w:pPr>
              <w:adjustRightInd w:val="0"/>
              <w:snapToGrid w:val="0"/>
              <w:rPr>
                <w:szCs w:val="21"/>
              </w:rPr>
            </w:pPr>
          </w:p>
        </w:tc>
        <w:tc>
          <w:tcPr>
            <w:tcW w:w="1113" w:type="pct"/>
            <w:shd w:val="clear" w:color="auto" w:fill="auto"/>
          </w:tcPr>
          <w:p w14:paraId="2FC8BC93" w14:textId="77777777" w:rsidR="00C02894" w:rsidRPr="00357D70" w:rsidRDefault="00C02894" w:rsidP="00665A4D">
            <w:pPr>
              <w:adjustRightInd w:val="0"/>
              <w:snapToGrid w:val="0"/>
              <w:rPr>
                <w:szCs w:val="21"/>
              </w:rPr>
            </w:pPr>
          </w:p>
        </w:tc>
      </w:tr>
      <w:tr w:rsidR="00B26D59" w:rsidRPr="00357D70" w14:paraId="631ECAD7" w14:textId="77777777" w:rsidTr="00665A4D">
        <w:trPr>
          <w:cantSplit/>
        </w:trPr>
        <w:tc>
          <w:tcPr>
            <w:tcW w:w="373" w:type="pct"/>
          </w:tcPr>
          <w:p w14:paraId="1D61CE4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4C3399C4" w14:textId="77777777" w:rsidR="00C02894" w:rsidRPr="00357D70" w:rsidRDefault="00C02894" w:rsidP="00665A4D">
            <w:pPr>
              <w:adjustRightInd w:val="0"/>
              <w:snapToGrid w:val="0"/>
              <w:jc w:val="center"/>
              <w:rPr>
                <w:szCs w:val="21"/>
              </w:rPr>
            </w:pPr>
            <w:r w:rsidRPr="00357D70">
              <w:rPr>
                <w:szCs w:val="21"/>
              </w:rPr>
              <w:t>函数使用</w:t>
            </w:r>
          </w:p>
        </w:tc>
        <w:tc>
          <w:tcPr>
            <w:tcW w:w="1995" w:type="pct"/>
            <w:shd w:val="clear" w:color="auto" w:fill="auto"/>
            <w:vAlign w:val="center"/>
          </w:tcPr>
          <w:p w14:paraId="729EC679" w14:textId="77777777" w:rsidR="00C02894" w:rsidRPr="00357D70" w:rsidRDefault="00C02894" w:rsidP="00665A4D">
            <w:pPr>
              <w:adjustRightInd w:val="0"/>
              <w:snapToGrid w:val="0"/>
              <w:rPr>
                <w:szCs w:val="21"/>
              </w:rPr>
            </w:pPr>
            <w:r w:rsidRPr="00357D70">
              <w:rPr>
                <w:szCs w:val="21"/>
              </w:rPr>
              <w:t>函数是否返回了定义在函数内部的局部变量</w:t>
            </w:r>
          </w:p>
        </w:tc>
        <w:tc>
          <w:tcPr>
            <w:tcW w:w="332" w:type="pct"/>
            <w:shd w:val="clear" w:color="auto" w:fill="auto"/>
          </w:tcPr>
          <w:p w14:paraId="5030FABB" w14:textId="77777777" w:rsidR="00C02894" w:rsidRPr="00357D70" w:rsidRDefault="00C02894" w:rsidP="00665A4D">
            <w:pPr>
              <w:adjustRightInd w:val="0"/>
              <w:snapToGrid w:val="0"/>
              <w:rPr>
                <w:szCs w:val="21"/>
              </w:rPr>
            </w:pPr>
          </w:p>
        </w:tc>
        <w:tc>
          <w:tcPr>
            <w:tcW w:w="416" w:type="pct"/>
            <w:shd w:val="clear" w:color="auto" w:fill="auto"/>
          </w:tcPr>
          <w:p w14:paraId="020FABA2" w14:textId="77777777" w:rsidR="00C02894" w:rsidRPr="00357D70" w:rsidRDefault="00C02894" w:rsidP="00665A4D">
            <w:pPr>
              <w:adjustRightInd w:val="0"/>
              <w:snapToGrid w:val="0"/>
              <w:rPr>
                <w:szCs w:val="21"/>
              </w:rPr>
            </w:pPr>
          </w:p>
        </w:tc>
        <w:tc>
          <w:tcPr>
            <w:tcW w:w="416" w:type="pct"/>
          </w:tcPr>
          <w:p w14:paraId="2E381535" w14:textId="77777777" w:rsidR="00C02894" w:rsidRPr="00357D70" w:rsidRDefault="00C02894" w:rsidP="00665A4D">
            <w:pPr>
              <w:adjustRightInd w:val="0"/>
              <w:snapToGrid w:val="0"/>
              <w:rPr>
                <w:szCs w:val="21"/>
              </w:rPr>
            </w:pPr>
          </w:p>
        </w:tc>
        <w:tc>
          <w:tcPr>
            <w:tcW w:w="1113" w:type="pct"/>
            <w:shd w:val="clear" w:color="auto" w:fill="auto"/>
          </w:tcPr>
          <w:p w14:paraId="3892644E" w14:textId="77777777" w:rsidR="00C02894" w:rsidRPr="00357D70" w:rsidRDefault="00C02894" w:rsidP="00665A4D">
            <w:pPr>
              <w:adjustRightInd w:val="0"/>
              <w:snapToGrid w:val="0"/>
              <w:rPr>
                <w:szCs w:val="21"/>
              </w:rPr>
            </w:pPr>
          </w:p>
        </w:tc>
      </w:tr>
      <w:tr w:rsidR="00B26D59" w:rsidRPr="00357D70" w14:paraId="00318DA1" w14:textId="77777777" w:rsidTr="00665A4D">
        <w:trPr>
          <w:cantSplit/>
        </w:trPr>
        <w:tc>
          <w:tcPr>
            <w:tcW w:w="373" w:type="pct"/>
          </w:tcPr>
          <w:p w14:paraId="2F589763"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4B47F69"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B88E62A" w14:textId="77777777" w:rsidR="00C02894" w:rsidRPr="00357D70" w:rsidRDefault="00C02894" w:rsidP="00665A4D">
            <w:pPr>
              <w:adjustRightInd w:val="0"/>
              <w:snapToGrid w:val="0"/>
              <w:rPr>
                <w:szCs w:val="21"/>
              </w:rPr>
            </w:pPr>
            <w:r w:rsidRPr="00357D70">
              <w:rPr>
                <w:szCs w:val="21"/>
              </w:rPr>
              <w:t>有返回值函数的返回语句是否带有返回值</w:t>
            </w:r>
          </w:p>
        </w:tc>
        <w:tc>
          <w:tcPr>
            <w:tcW w:w="332" w:type="pct"/>
            <w:shd w:val="clear" w:color="auto" w:fill="auto"/>
          </w:tcPr>
          <w:p w14:paraId="5DF2BF62" w14:textId="77777777" w:rsidR="00C02894" w:rsidRPr="00357D70" w:rsidRDefault="00C02894" w:rsidP="00665A4D">
            <w:pPr>
              <w:adjustRightInd w:val="0"/>
              <w:snapToGrid w:val="0"/>
              <w:rPr>
                <w:szCs w:val="21"/>
              </w:rPr>
            </w:pPr>
          </w:p>
        </w:tc>
        <w:tc>
          <w:tcPr>
            <w:tcW w:w="416" w:type="pct"/>
            <w:shd w:val="clear" w:color="auto" w:fill="auto"/>
          </w:tcPr>
          <w:p w14:paraId="44A5028B" w14:textId="77777777" w:rsidR="00C02894" w:rsidRPr="00357D70" w:rsidRDefault="00C02894" w:rsidP="00665A4D">
            <w:pPr>
              <w:adjustRightInd w:val="0"/>
              <w:snapToGrid w:val="0"/>
              <w:rPr>
                <w:szCs w:val="21"/>
              </w:rPr>
            </w:pPr>
          </w:p>
        </w:tc>
        <w:tc>
          <w:tcPr>
            <w:tcW w:w="416" w:type="pct"/>
          </w:tcPr>
          <w:p w14:paraId="095F7693" w14:textId="77777777" w:rsidR="00C02894" w:rsidRPr="00357D70" w:rsidRDefault="00C02894" w:rsidP="00665A4D">
            <w:pPr>
              <w:adjustRightInd w:val="0"/>
              <w:snapToGrid w:val="0"/>
              <w:rPr>
                <w:szCs w:val="21"/>
              </w:rPr>
            </w:pPr>
          </w:p>
        </w:tc>
        <w:tc>
          <w:tcPr>
            <w:tcW w:w="1113" w:type="pct"/>
            <w:shd w:val="clear" w:color="auto" w:fill="auto"/>
          </w:tcPr>
          <w:p w14:paraId="2E54A458" w14:textId="77777777" w:rsidR="00C02894" w:rsidRPr="00357D70" w:rsidRDefault="00C02894" w:rsidP="00665A4D">
            <w:pPr>
              <w:adjustRightInd w:val="0"/>
              <w:snapToGrid w:val="0"/>
              <w:rPr>
                <w:szCs w:val="21"/>
              </w:rPr>
            </w:pPr>
          </w:p>
        </w:tc>
      </w:tr>
      <w:tr w:rsidR="00B26D59" w:rsidRPr="00357D70" w14:paraId="4B23DC30" w14:textId="77777777" w:rsidTr="00665A4D">
        <w:trPr>
          <w:cantSplit/>
        </w:trPr>
        <w:tc>
          <w:tcPr>
            <w:tcW w:w="373" w:type="pct"/>
          </w:tcPr>
          <w:p w14:paraId="0812FBC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B52EF05"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7A86B3A" w14:textId="77777777" w:rsidR="00C02894" w:rsidRPr="00357D70" w:rsidRDefault="00C02894" w:rsidP="00665A4D">
            <w:pPr>
              <w:adjustRightInd w:val="0"/>
              <w:snapToGrid w:val="0"/>
              <w:rPr>
                <w:szCs w:val="21"/>
              </w:rPr>
            </w:pPr>
            <w:r w:rsidRPr="00357D70">
              <w:rPr>
                <w:szCs w:val="21"/>
              </w:rPr>
              <w:t>全部所需的参数是否已传送给每一个被调用的模块（参数传的全不全）</w:t>
            </w:r>
          </w:p>
        </w:tc>
        <w:tc>
          <w:tcPr>
            <w:tcW w:w="332" w:type="pct"/>
            <w:shd w:val="clear" w:color="auto" w:fill="auto"/>
          </w:tcPr>
          <w:p w14:paraId="33264126" w14:textId="77777777" w:rsidR="00C02894" w:rsidRPr="00357D70" w:rsidRDefault="00C02894" w:rsidP="00665A4D">
            <w:pPr>
              <w:adjustRightInd w:val="0"/>
              <w:snapToGrid w:val="0"/>
              <w:rPr>
                <w:szCs w:val="21"/>
              </w:rPr>
            </w:pPr>
          </w:p>
        </w:tc>
        <w:tc>
          <w:tcPr>
            <w:tcW w:w="416" w:type="pct"/>
            <w:shd w:val="clear" w:color="auto" w:fill="auto"/>
          </w:tcPr>
          <w:p w14:paraId="5D9E27AB" w14:textId="77777777" w:rsidR="00C02894" w:rsidRPr="00357D70" w:rsidRDefault="00C02894" w:rsidP="00665A4D">
            <w:pPr>
              <w:adjustRightInd w:val="0"/>
              <w:snapToGrid w:val="0"/>
              <w:rPr>
                <w:szCs w:val="21"/>
              </w:rPr>
            </w:pPr>
          </w:p>
        </w:tc>
        <w:tc>
          <w:tcPr>
            <w:tcW w:w="416" w:type="pct"/>
          </w:tcPr>
          <w:p w14:paraId="1764B54C" w14:textId="77777777" w:rsidR="00C02894" w:rsidRPr="00357D70" w:rsidRDefault="00C02894" w:rsidP="00665A4D">
            <w:pPr>
              <w:adjustRightInd w:val="0"/>
              <w:snapToGrid w:val="0"/>
              <w:rPr>
                <w:szCs w:val="21"/>
              </w:rPr>
            </w:pPr>
          </w:p>
        </w:tc>
        <w:tc>
          <w:tcPr>
            <w:tcW w:w="1113" w:type="pct"/>
            <w:shd w:val="clear" w:color="auto" w:fill="auto"/>
          </w:tcPr>
          <w:p w14:paraId="0D8BE6D9" w14:textId="77777777" w:rsidR="00C02894" w:rsidRPr="00357D70" w:rsidRDefault="00C02894" w:rsidP="00665A4D">
            <w:pPr>
              <w:adjustRightInd w:val="0"/>
              <w:snapToGrid w:val="0"/>
              <w:rPr>
                <w:szCs w:val="21"/>
              </w:rPr>
            </w:pPr>
          </w:p>
        </w:tc>
      </w:tr>
      <w:tr w:rsidR="00B26D59" w:rsidRPr="00357D70" w14:paraId="2B4A4113" w14:textId="77777777" w:rsidTr="00665A4D">
        <w:trPr>
          <w:cantSplit/>
        </w:trPr>
        <w:tc>
          <w:tcPr>
            <w:tcW w:w="373" w:type="pct"/>
          </w:tcPr>
          <w:p w14:paraId="39C2F09C"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6955BFB"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2AF64E5A" w14:textId="77777777" w:rsidR="00C02894" w:rsidRPr="00357D70" w:rsidRDefault="00C02894" w:rsidP="00665A4D">
            <w:pPr>
              <w:adjustRightInd w:val="0"/>
              <w:snapToGrid w:val="0"/>
              <w:rPr>
                <w:szCs w:val="21"/>
              </w:rPr>
            </w:pPr>
            <w:r w:rsidRPr="00357D70">
              <w:rPr>
                <w:szCs w:val="21"/>
              </w:rPr>
              <w:t>被传送的参数值是否正确的设置</w:t>
            </w:r>
          </w:p>
        </w:tc>
        <w:tc>
          <w:tcPr>
            <w:tcW w:w="332" w:type="pct"/>
            <w:shd w:val="clear" w:color="auto" w:fill="auto"/>
          </w:tcPr>
          <w:p w14:paraId="4628A5F1" w14:textId="77777777" w:rsidR="00C02894" w:rsidRPr="00357D70" w:rsidRDefault="00C02894" w:rsidP="00665A4D">
            <w:pPr>
              <w:adjustRightInd w:val="0"/>
              <w:snapToGrid w:val="0"/>
              <w:rPr>
                <w:szCs w:val="21"/>
              </w:rPr>
            </w:pPr>
          </w:p>
        </w:tc>
        <w:tc>
          <w:tcPr>
            <w:tcW w:w="416" w:type="pct"/>
            <w:shd w:val="clear" w:color="auto" w:fill="auto"/>
          </w:tcPr>
          <w:p w14:paraId="2072E0D3" w14:textId="77777777" w:rsidR="00C02894" w:rsidRPr="00357D70" w:rsidRDefault="00C02894" w:rsidP="00665A4D">
            <w:pPr>
              <w:adjustRightInd w:val="0"/>
              <w:snapToGrid w:val="0"/>
              <w:rPr>
                <w:szCs w:val="21"/>
              </w:rPr>
            </w:pPr>
          </w:p>
        </w:tc>
        <w:tc>
          <w:tcPr>
            <w:tcW w:w="416" w:type="pct"/>
          </w:tcPr>
          <w:p w14:paraId="7227C30F" w14:textId="77777777" w:rsidR="00C02894" w:rsidRPr="00357D70" w:rsidRDefault="00C02894" w:rsidP="00665A4D">
            <w:pPr>
              <w:adjustRightInd w:val="0"/>
              <w:snapToGrid w:val="0"/>
              <w:rPr>
                <w:szCs w:val="21"/>
              </w:rPr>
            </w:pPr>
          </w:p>
        </w:tc>
        <w:tc>
          <w:tcPr>
            <w:tcW w:w="1113" w:type="pct"/>
            <w:shd w:val="clear" w:color="auto" w:fill="auto"/>
          </w:tcPr>
          <w:p w14:paraId="7A73106E" w14:textId="77777777" w:rsidR="00C02894" w:rsidRPr="00357D70" w:rsidRDefault="00C02894" w:rsidP="00665A4D">
            <w:pPr>
              <w:adjustRightInd w:val="0"/>
              <w:snapToGrid w:val="0"/>
              <w:rPr>
                <w:szCs w:val="21"/>
              </w:rPr>
            </w:pPr>
          </w:p>
        </w:tc>
      </w:tr>
      <w:tr w:rsidR="00B26D59" w:rsidRPr="00357D70" w14:paraId="1DFCEDC3" w14:textId="77777777" w:rsidTr="00665A4D">
        <w:trPr>
          <w:cantSplit/>
        </w:trPr>
        <w:tc>
          <w:tcPr>
            <w:tcW w:w="373" w:type="pct"/>
          </w:tcPr>
          <w:p w14:paraId="5AAF4C2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20903E8"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EE7944C" w14:textId="77777777" w:rsidR="00C02894" w:rsidRPr="00357D70" w:rsidRDefault="00C02894" w:rsidP="00665A4D">
            <w:pPr>
              <w:adjustRightInd w:val="0"/>
              <w:snapToGrid w:val="0"/>
              <w:rPr>
                <w:szCs w:val="21"/>
              </w:rPr>
            </w:pPr>
            <w:r w:rsidRPr="00357D70">
              <w:rPr>
                <w:szCs w:val="21"/>
              </w:rPr>
              <w:t>函数定义与声明一致</w:t>
            </w:r>
          </w:p>
        </w:tc>
        <w:tc>
          <w:tcPr>
            <w:tcW w:w="332" w:type="pct"/>
            <w:shd w:val="clear" w:color="auto" w:fill="auto"/>
          </w:tcPr>
          <w:p w14:paraId="15313095" w14:textId="77777777" w:rsidR="00C02894" w:rsidRPr="00357D70" w:rsidRDefault="00C02894" w:rsidP="00665A4D">
            <w:pPr>
              <w:adjustRightInd w:val="0"/>
              <w:snapToGrid w:val="0"/>
              <w:rPr>
                <w:szCs w:val="21"/>
              </w:rPr>
            </w:pPr>
          </w:p>
        </w:tc>
        <w:tc>
          <w:tcPr>
            <w:tcW w:w="416" w:type="pct"/>
            <w:shd w:val="clear" w:color="auto" w:fill="auto"/>
          </w:tcPr>
          <w:p w14:paraId="1B21791B" w14:textId="77777777" w:rsidR="00C02894" w:rsidRPr="00357D70" w:rsidRDefault="00C02894" w:rsidP="00665A4D">
            <w:pPr>
              <w:adjustRightInd w:val="0"/>
              <w:snapToGrid w:val="0"/>
              <w:rPr>
                <w:szCs w:val="21"/>
              </w:rPr>
            </w:pPr>
          </w:p>
        </w:tc>
        <w:tc>
          <w:tcPr>
            <w:tcW w:w="416" w:type="pct"/>
          </w:tcPr>
          <w:p w14:paraId="6E2FC464" w14:textId="77777777" w:rsidR="00C02894" w:rsidRPr="00357D70" w:rsidRDefault="00C02894" w:rsidP="00665A4D">
            <w:pPr>
              <w:adjustRightInd w:val="0"/>
              <w:snapToGrid w:val="0"/>
              <w:rPr>
                <w:szCs w:val="21"/>
              </w:rPr>
            </w:pPr>
          </w:p>
        </w:tc>
        <w:tc>
          <w:tcPr>
            <w:tcW w:w="1113" w:type="pct"/>
            <w:shd w:val="clear" w:color="auto" w:fill="auto"/>
          </w:tcPr>
          <w:p w14:paraId="398E2A63" w14:textId="77777777" w:rsidR="00C02894" w:rsidRPr="00357D70" w:rsidRDefault="00C02894" w:rsidP="00665A4D">
            <w:pPr>
              <w:adjustRightInd w:val="0"/>
              <w:snapToGrid w:val="0"/>
              <w:rPr>
                <w:szCs w:val="21"/>
              </w:rPr>
            </w:pPr>
          </w:p>
        </w:tc>
      </w:tr>
      <w:tr w:rsidR="00B26D59" w:rsidRPr="00357D70" w14:paraId="152A2E0D" w14:textId="77777777" w:rsidTr="00665A4D">
        <w:trPr>
          <w:cantSplit/>
        </w:trPr>
        <w:tc>
          <w:tcPr>
            <w:tcW w:w="373" w:type="pct"/>
          </w:tcPr>
          <w:p w14:paraId="0B3A047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BCB2785"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BB7F9AC" w14:textId="77777777" w:rsidR="00C02894" w:rsidRPr="00357D70" w:rsidRDefault="00C02894" w:rsidP="00665A4D">
            <w:pPr>
              <w:adjustRightInd w:val="0"/>
              <w:snapToGrid w:val="0"/>
              <w:rPr>
                <w:szCs w:val="21"/>
              </w:rPr>
            </w:pPr>
            <w:r w:rsidRPr="00357D70">
              <w:rPr>
                <w:szCs w:val="21"/>
              </w:rPr>
              <w:t>函数的错误返回值都必须进行处理</w:t>
            </w:r>
          </w:p>
        </w:tc>
        <w:tc>
          <w:tcPr>
            <w:tcW w:w="332" w:type="pct"/>
            <w:shd w:val="clear" w:color="auto" w:fill="auto"/>
          </w:tcPr>
          <w:p w14:paraId="6BF22BF3" w14:textId="77777777" w:rsidR="00C02894" w:rsidRPr="00357D70" w:rsidRDefault="00C02894" w:rsidP="00665A4D">
            <w:pPr>
              <w:adjustRightInd w:val="0"/>
              <w:snapToGrid w:val="0"/>
              <w:rPr>
                <w:szCs w:val="21"/>
              </w:rPr>
            </w:pPr>
          </w:p>
        </w:tc>
        <w:tc>
          <w:tcPr>
            <w:tcW w:w="416" w:type="pct"/>
            <w:shd w:val="clear" w:color="auto" w:fill="auto"/>
          </w:tcPr>
          <w:p w14:paraId="448CFBC5" w14:textId="77777777" w:rsidR="00C02894" w:rsidRPr="00357D70" w:rsidRDefault="00C02894" w:rsidP="00665A4D">
            <w:pPr>
              <w:adjustRightInd w:val="0"/>
              <w:snapToGrid w:val="0"/>
              <w:rPr>
                <w:szCs w:val="21"/>
              </w:rPr>
            </w:pPr>
          </w:p>
        </w:tc>
        <w:tc>
          <w:tcPr>
            <w:tcW w:w="416" w:type="pct"/>
          </w:tcPr>
          <w:p w14:paraId="6FA37D05" w14:textId="77777777" w:rsidR="00C02894" w:rsidRPr="00357D70" w:rsidRDefault="00C02894" w:rsidP="00665A4D">
            <w:pPr>
              <w:adjustRightInd w:val="0"/>
              <w:snapToGrid w:val="0"/>
              <w:rPr>
                <w:szCs w:val="21"/>
              </w:rPr>
            </w:pPr>
          </w:p>
        </w:tc>
        <w:tc>
          <w:tcPr>
            <w:tcW w:w="1113" w:type="pct"/>
            <w:shd w:val="clear" w:color="auto" w:fill="auto"/>
          </w:tcPr>
          <w:p w14:paraId="6E001B74" w14:textId="77777777" w:rsidR="00C02894" w:rsidRPr="00357D70" w:rsidRDefault="00C02894" w:rsidP="00665A4D">
            <w:pPr>
              <w:adjustRightInd w:val="0"/>
              <w:snapToGrid w:val="0"/>
              <w:rPr>
                <w:szCs w:val="21"/>
              </w:rPr>
            </w:pPr>
          </w:p>
        </w:tc>
      </w:tr>
      <w:tr w:rsidR="00B26D59" w:rsidRPr="00357D70" w14:paraId="41E63A96" w14:textId="77777777" w:rsidTr="00665A4D">
        <w:trPr>
          <w:cantSplit/>
        </w:trPr>
        <w:tc>
          <w:tcPr>
            <w:tcW w:w="373" w:type="pct"/>
          </w:tcPr>
          <w:p w14:paraId="0E35546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EF3EFA7"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5F3D9349" w14:textId="77777777" w:rsidR="00C02894" w:rsidRPr="00357D70" w:rsidRDefault="00C02894" w:rsidP="00665A4D">
            <w:pPr>
              <w:adjustRightInd w:val="0"/>
              <w:snapToGrid w:val="0"/>
              <w:rPr>
                <w:szCs w:val="21"/>
              </w:rPr>
            </w:pPr>
            <w:r w:rsidRPr="00357D70">
              <w:rPr>
                <w:szCs w:val="21"/>
              </w:rPr>
              <w:t>实参和形参所使用的变量类型和个数是否一致</w:t>
            </w:r>
          </w:p>
        </w:tc>
        <w:tc>
          <w:tcPr>
            <w:tcW w:w="332" w:type="pct"/>
            <w:shd w:val="clear" w:color="auto" w:fill="auto"/>
          </w:tcPr>
          <w:p w14:paraId="58484B82" w14:textId="77777777" w:rsidR="00C02894" w:rsidRPr="00357D70" w:rsidRDefault="00C02894" w:rsidP="00665A4D">
            <w:pPr>
              <w:adjustRightInd w:val="0"/>
              <w:snapToGrid w:val="0"/>
              <w:rPr>
                <w:szCs w:val="21"/>
              </w:rPr>
            </w:pPr>
          </w:p>
        </w:tc>
        <w:tc>
          <w:tcPr>
            <w:tcW w:w="416" w:type="pct"/>
            <w:shd w:val="clear" w:color="auto" w:fill="auto"/>
          </w:tcPr>
          <w:p w14:paraId="68859AF5" w14:textId="77777777" w:rsidR="00C02894" w:rsidRPr="00357D70" w:rsidRDefault="00C02894" w:rsidP="00665A4D">
            <w:pPr>
              <w:adjustRightInd w:val="0"/>
              <w:snapToGrid w:val="0"/>
              <w:rPr>
                <w:szCs w:val="21"/>
              </w:rPr>
            </w:pPr>
          </w:p>
        </w:tc>
        <w:tc>
          <w:tcPr>
            <w:tcW w:w="416" w:type="pct"/>
          </w:tcPr>
          <w:p w14:paraId="689695F3" w14:textId="77777777" w:rsidR="00C02894" w:rsidRPr="00357D70" w:rsidRDefault="00C02894" w:rsidP="00665A4D">
            <w:pPr>
              <w:adjustRightInd w:val="0"/>
              <w:snapToGrid w:val="0"/>
              <w:rPr>
                <w:szCs w:val="21"/>
              </w:rPr>
            </w:pPr>
          </w:p>
        </w:tc>
        <w:tc>
          <w:tcPr>
            <w:tcW w:w="1113" w:type="pct"/>
            <w:shd w:val="clear" w:color="auto" w:fill="auto"/>
          </w:tcPr>
          <w:p w14:paraId="74036929" w14:textId="77777777" w:rsidR="00C02894" w:rsidRPr="00357D70" w:rsidRDefault="00C02894" w:rsidP="00665A4D">
            <w:pPr>
              <w:adjustRightInd w:val="0"/>
              <w:snapToGrid w:val="0"/>
              <w:rPr>
                <w:szCs w:val="21"/>
              </w:rPr>
            </w:pPr>
          </w:p>
        </w:tc>
      </w:tr>
      <w:tr w:rsidR="00B26D59" w:rsidRPr="00357D70" w14:paraId="44F7A5FF" w14:textId="77777777" w:rsidTr="00665A4D">
        <w:trPr>
          <w:cantSplit/>
        </w:trPr>
        <w:tc>
          <w:tcPr>
            <w:tcW w:w="373" w:type="pct"/>
          </w:tcPr>
          <w:p w14:paraId="38626D86"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33109023" w14:textId="77777777" w:rsidR="00C02894" w:rsidRPr="00357D70" w:rsidRDefault="00C02894" w:rsidP="00665A4D">
            <w:pPr>
              <w:adjustRightInd w:val="0"/>
              <w:snapToGrid w:val="0"/>
              <w:jc w:val="center"/>
              <w:rPr>
                <w:szCs w:val="21"/>
              </w:rPr>
            </w:pPr>
          </w:p>
        </w:tc>
        <w:tc>
          <w:tcPr>
            <w:tcW w:w="1995" w:type="pct"/>
            <w:shd w:val="clear" w:color="auto" w:fill="auto"/>
          </w:tcPr>
          <w:p w14:paraId="1D765C1E" w14:textId="77777777" w:rsidR="00C02894" w:rsidRPr="00357D70" w:rsidRDefault="00C02894" w:rsidP="00665A4D">
            <w:pPr>
              <w:adjustRightInd w:val="0"/>
              <w:snapToGrid w:val="0"/>
              <w:rPr>
                <w:szCs w:val="21"/>
              </w:rPr>
            </w:pPr>
            <w:r w:rsidRPr="00357D70">
              <w:rPr>
                <w:szCs w:val="21"/>
              </w:rPr>
              <w:t>函数是否返回了通过引用或</w:t>
            </w:r>
            <w:r w:rsidRPr="00357D70">
              <w:rPr>
                <w:szCs w:val="21"/>
              </w:rPr>
              <w:t>const</w:t>
            </w:r>
            <w:r w:rsidRPr="00357D70">
              <w:rPr>
                <w:szCs w:val="21"/>
              </w:rPr>
              <w:t>引用传递的参数</w:t>
            </w:r>
          </w:p>
        </w:tc>
        <w:tc>
          <w:tcPr>
            <w:tcW w:w="332" w:type="pct"/>
            <w:shd w:val="clear" w:color="auto" w:fill="auto"/>
          </w:tcPr>
          <w:p w14:paraId="60B8B6B9" w14:textId="77777777" w:rsidR="00C02894" w:rsidRPr="00357D70" w:rsidRDefault="00C02894" w:rsidP="00665A4D">
            <w:pPr>
              <w:adjustRightInd w:val="0"/>
              <w:snapToGrid w:val="0"/>
              <w:rPr>
                <w:szCs w:val="21"/>
              </w:rPr>
            </w:pPr>
          </w:p>
        </w:tc>
        <w:tc>
          <w:tcPr>
            <w:tcW w:w="416" w:type="pct"/>
            <w:shd w:val="clear" w:color="auto" w:fill="auto"/>
          </w:tcPr>
          <w:p w14:paraId="2946D085" w14:textId="77777777" w:rsidR="00C02894" w:rsidRPr="00357D70" w:rsidRDefault="00C02894" w:rsidP="00665A4D">
            <w:pPr>
              <w:adjustRightInd w:val="0"/>
              <w:snapToGrid w:val="0"/>
              <w:rPr>
                <w:szCs w:val="21"/>
              </w:rPr>
            </w:pPr>
          </w:p>
        </w:tc>
        <w:tc>
          <w:tcPr>
            <w:tcW w:w="416" w:type="pct"/>
          </w:tcPr>
          <w:p w14:paraId="1CBA34B8" w14:textId="77777777" w:rsidR="00C02894" w:rsidRPr="00357D70" w:rsidRDefault="00C02894" w:rsidP="00665A4D">
            <w:pPr>
              <w:adjustRightInd w:val="0"/>
              <w:snapToGrid w:val="0"/>
              <w:rPr>
                <w:szCs w:val="21"/>
              </w:rPr>
            </w:pPr>
          </w:p>
        </w:tc>
        <w:tc>
          <w:tcPr>
            <w:tcW w:w="1113" w:type="pct"/>
            <w:shd w:val="clear" w:color="auto" w:fill="auto"/>
          </w:tcPr>
          <w:p w14:paraId="2E852560" w14:textId="77777777" w:rsidR="00C02894" w:rsidRPr="00357D70" w:rsidRDefault="00C02894" w:rsidP="00665A4D">
            <w:pPr>
              <w:adjustRightInd w:val="0"/>
              <w:snapToGrid w:val="0"/>
              <w:rPr>
                <w:szCs w:val="21"/>
              </w:rPr>
            </w:pPr>
          </w:p>
        </w:tc>
      </w:tr>
      <w:tr w:rsidR="00B26D59" w:rsidRPr="00357D70" w14:paraId="196C7D27" w14:textId="77777777" w:rsidTr="00665A4D">
        <w:trPr>
          <w:cantSplit/>
        </w:trPr>
        <w:tc>
          <w:tcPr>
            <w:tcW w:w="373" w:type="pct"/>
          </w:tcPr>
          <w:p w14:paraId="6BA80478"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27C071D2" w14:textId="77777777" w:rsidR="00C02894" w:rsidRPr="00357D70" w:rsidRDefault="00C02894" w:rsidP="00665A4D">
            <w:pPr>
              <w:adjustRightInd w:val="0"/>
              <w:snapToGrid w:val="0"/>
              <w:jc w:val="center"/>
              <w:rPr>
                <w:szCs w:val="21"/>
              </w:rPr>
            </w:pPr>
            <w:r w:rsidRPr="00357D70">
              <w:rPr>
                <w:szCs w:val="21"/>
              </w:rPr>
              <w:t>程序语</w:t>
            </w:r>
            <w:r w:rsidRPr="00357D70">
              <w:rPr>
                <w:szCs w:val="21"/>
              </w:rPr>
              <w:lastRenderedPageBreak/>
              <w:t>言的使用</w:t>
            </w:r>
          </w:p>
        </w:tc>
        <w:tc>
          <w:tcPr>
            <w:tcW w:w="1995" w:type="pct"/>
            <w:shd w:val="clear" w:color="auto" w:fill="auto"/>
            <w:vAlign w:val="center"/>
          </w:tcPr>
          <w:p w14:paraId="1CDB5371" w14:textId="77777777" w:rsidR="00C02894" w:rsidRPr="00357D70" w:rsidRDefault="00C02894" w:rsidP="00665A4D">
            <w:pPr>
              <w:adjustRightInd w:val="0"/>
              <w:snapToGrid w:val="0"/>
              <w:rPr>
                <w:szCs w:val="21"/>
              </w:rPr>
            </w:pPr>
            <w:r w:rsidRPr="00357D70">
              <w:rPr>
                <w:szCs w:val="21"/>
              </w:rPr>
              <w:lastRenderedPageBreak/>
              <w:t>文件、数据库和注册表等打开后，在对其进行操作之后是否进行了关闭</w:t>
            </w:r>
          </w:p>
        </w:tc>
        <w:tc>
          <w:tcPr>
            <w:tcW w:w="332" w:type="pct"/>
            <w:shd w:val="clear" w:color="auto" w:fill="auto"/>
          </w:tcPr>
          <w:p w14:paraId="251CDAD6" w14:textId="77777777" w:rsidR="00C02894" w:rsidRPr="00357D70" w:rsidRDefault="00C02894" w:rsidP="00665A4D">
            <w:pPr>
              <w:adjustRightInd w:val="0"/>
              <w:snapToGrid w:val="0"/>
              <w:rPr>
                <w:szCs w:val="21"/>
              </w:rPr>
            </w:pPr>
          </w:p>
        </w:tc>
        <w:tc>
          <w:tcPr>
            <w:tcW w:w="416" w:type="pct"/>
            <w:shd w:val="clear" w:color="auto" w:fill="auto"/>
          </w:tcPr>
          <w:p w14:paraId="5F0413D7" w14:textId="77777777" w:rsidR="00C02894" w:rsidRPr="00357D70" w:rsidRDefault="00C02894" w:rsidP="00665A4D">
            <w:pPr>
              <w:adjustRightInd w:val="0"/>
              <w:snapToGrid w:val="0"/>
              <w:rPr>
                <w:szCs w:val="21"/>
              </w:rPr>
            </w:pPr>
          </w:p>
        </w:tc>
        <w:tc>
          <w:tcPr>
            <w:tcW w:w="416" w:type="pct"/>
          </w:tcPr>
          <w:p w14:paraId="3A79FF9D" w14:textId="77777777" w:rsidR="00C02894" w:rsidRPr="00357D70" w:rsidRDefault="00C02894" w:rsidP="00665A4D">
            <w:pPr>
              <w:adjustRightInd w:val="0"/>
              <w:snapToGrid w:val="0"/>
              <w:rPr>
                <w:szCs w:val="21"/>
              </w:rPr>
            </w:pPr>
          </w:p>
        </w:tc>
        <w:tc>
          <w:tcPr>
            <w:tcW w:w="1113" w:type="pct"/>
            <w:shd w:val="clear" w:color="auto" w:fill="auto"/>
          </w:tcPr>
          <w:p w14:paraId="75500213" w14:textId="77777777" w:rsidR="00C02894" w:rsidRPr="00357D70" w:rsidRDefault="00C02894" w:rsidP="00665A4D">
            <w:pPr>
              <w:adjustRightInd w:val="0"/>
              <w:snapToGrid w:val="0"/>
              <w:rPr>
                <w:szCs w:val="21"/>
              </w:rPr>
            </w:pPr>
          </w:p>
        </w:tc>
      </w:tr>
      <w:tr w:rsidR="00B26D59" w:rsidRPr="00357D70" w14:paraId="23B45731" w14:textId="77777777" w:rsidTr="00665A4D">
        <w:trPr>
          <w:cantSplit/>
        </w:trPr>
        <w:tc>
          <w:tcPr>
            <w:tcW w:w="373" w:type="pct"/>
          </w:tcPr>
          <w:p w14:paraId="720A0A8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64289DB"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1AF3BA6" w14:textId="77777777" w:rsidR="00C02894" w:rsidRPr="00357D70" w:rsidRDefault="00C02894" w:rsidP="00665A4D">
            <w:pPr>
              <w:adjustRightInd w:val="0"/>
              <w:snapToGrid w:val="0"/>
              <w:rPr>
                <w:szCs w:val="21"/>
              </w:rPr>
            </w:pPr>
            <w:r w:rsidRPr="00357D70">
              <w:rPr>
                <w:szCs w:val="21"/>
              </w:rPr>
              <w:t>用于表示字符串的数组是否以</w:t>
            </w:r>
            <w:r w:rsidRPr="00357D70">
              <w:rPr>
                <w:szCs w:val="21"/>
              </w:rPr>
              <w:t>‘\0’</w:t>
            </w:r>
            <w:r w:rsidRPr="00357D70">
              <w:rPr>
                <w:szCs w:val="21"/>
              </w:rPr>
              <w:t>结束</w:t>
            </w:r>
          </w:p>
        </w:tc>
        <w:tc>
          <w:tcPr>
            <w:tcW w:w="332" w:type="pct"/>
            <w:shd w:val="clear" w:color="auto" w:fill="auto"/>
          </w:tcPr>
          <w:p w14:paraId="7A9025C5" w14:textId="77777777" w:rsidR="00C02894" w:rsidRPr="00357D70" w:rsidRDefault="00C02894" w:rsidP="00665A4D">
            <w:pPr>
              <w:adjustRightInd w:val="0"/>
              <w:snapToGrid w:val="0"/>
              <w:rPr>
                <w:szCs w:val="21"/>
              </w:rPr>
            </w:pPr>
          </w:p>
        </w:tc>
        <w:tc>
          <w:tcPr>
            <w:tcW w:w="416" w:type="pct"/>
            <w:shd w:val="clear" w:color="auto" w:fill="auto"/>
          </w:tcPr>
          <w:p w14:paraId="0705E7F0" w14:textId="77777777" w:rsidR="00C02894" w:rsidRPr="00357D70" w:rsidRDefault="00C02894" w:rsidP="00665A4D">
            <w:pPr>
              <w:adjustRightInd w:val="0"/>
              <w:snapToGrid w:val="0"/>
              <w:rPr>
                <w:szCs w:val="21"/>
              </w:rPr>
            </w:pPr>
          </w:p>
        </w:tc>
        <w:tc>
          <w:tcPr>
            <w:tcW w:w="416" w:type="pct"/>
          </w:tcPr>
          <w:p w14:paraId="089F8EEC" w14:textId="77777777" w:rsidR="00C02894" w:rsidRPr="00357D70" w:rsidRDefault="00C02894" w:rsidP="00665A4D">
            <w:pPr>
              <w:adjustRightInd w:val="0"/>
              <w:snapToGrid w:val="0"/>
              <w:rPr>
                <w:szCs w:val="21"/>
              </w:rPr>
            </w:pPr>
          </w:p>
        </w:tc>
        <w:tc>
          <w:tcPr>
            <w:tcW w:w="1113" w:type="pct"/>
            <w:shd w:val="clear" w:color="auto" w:fill="auto"/>
          </w:tcPr>
          <w:p w14:paraId="6C3AB811" w14:textId="77777777" w:rsidR="00C02894" w:rsidRPr="00357D70" w:rsidRDefault="00C02894" w:rsidP="00665A4D">
            <w:pPr>
              <w:adjustRightInd w:val="0"/>
              <w:snapToGrid w:val="0"/>
              <w:rPr>
                <w:szCs w:val="21"/>
              </w:rPr>
            </w:pPr>
          </w:p>
        </w:tc>
      </w:tr>
      <w:tr w:rsidR="00B26D59" w:rsidRPr="00357D70" w14:paraId="471A7C52" w14:textId="77777777" w:rsidTr="00665A4D">
        <w:trPr>
          <w:cantSplit/>
        </w:trPr>
        <w:tc>
          <w:tcPr>
            <w:tcW w:w="373" w:type="pct"/>
          </w:tcPr>
          <w:p w14:paraId="5881C5B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58C0D27"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68E13FB2" w14:textId="77777777" w:rsidR="00C02894" w:rsidRPr="00357D70" w:rsidRDefault="00C02894" w:rsidP="00665A4D">
            <w:pPr>
              <w:adjustRightInd w:val="0"/>
              <w:snapToGrid w:val="0"/>
              <w:rPr>
                <w:szCs w:val="21"/>
              </w:rPr>
            </w:pPr>
            <w:r w:rsidRPr="00357D70">
              <w:rPr>
                <w:szCs w:val="21"/>
              </w:rPr>
              <w:t>函数宏参数的定义是否使用括号</w:t>
            </w:r>
          </w:p>
        </w:tc>
        <w:tc>
          <w:tcPr>
            <w:tcW w:w="332" w:type="pct"/>
            <w:shd w:val="clear" w:color="auto" w:fill="auto"/>
          </w:tcPr>
          <w:p w14:paraId="24558827" w14:textId="77777777" w:rsidR="00C02894" w:rsidRPr="00357D70" w:rsidRDefault="00C02894" w:rsidP="00665A4D">
            <w:pPr>
              <w:adjustRightInd w:val="0"/>
              <w:snapToGrid w:val="0"/>
              <w:rPr>
                <w:szCs w:val="21"/>
              </w:rPr>
            </w:pPr>
          </w:p>
        </w:tc>
        <w:tc>
          <w:tcPr>
            <w:tcW w:w="416" w:type="pct"/>
            <w:shd w:val="clear" w:color="auto" w:fill="auto"/>
          </w:tcPr>
          <w:p w14:paraId="0054F6A5" w14:textId="77777777" w:rsidR="00C02894" w:rsidRPr="00357D70" w:rsidRDefault="00C02894" w:rsidP="00665A4D">
            <w:pPr>
              <w:adjustRightInd w:val="0"/>
              <w:snapToGrid w:val="0"/>
              <w:rPr>
                <w:szCs w:val="21"/>
              </w:rPr>
            </w:pPr>
          </w:p>
        </w:tc>
        <w:tc>
          <w:tcPr>
            <w:tcW w:w="416" w:type="pct"/>
          </w:tcPr>
          <w:p w14:paraId="5686CD70" w14:textId="77777777" w:rsidR="00C02894" w:rsidRPr="00357D70" w:rsidRDefault="00C02894" w:rsidP="00665A4D">
            <w:pPr>
              <w:adjustRightInd w:val="0"/>
              <w:snapToGrid w:val="0"/>
              <w:rPr>
                <w:szCs w:val="21"/>
              </w:rPr>
            </w:pPr>
          </w:p>
        </w:tc>
        <w:tc>
          <w:tcPr>
            <w:tcW w:w="1113" w:type="pct"/>
            <w:shd w:val="clear" w:color="auto" w:fill="auto"/>
          </w:tcPr>
          <w:p w14:paraId="0C84360E" w14:textId="77777777" w:rsidR="00C02894" w:rsidRPr="00357D70" w:rsidRDefault="00C02894" w:rsidP="00665A4D">
            <w:pPr>
              <w:adjustRightInd w:val="0"/>
              <w:snapToGrid w:val="0"/>
              <w:rPr>
                <w:szCs w:val="21"/>
              </w:rPr>
            </w:pPr>
          </w:p>
        </w:tc>
      </w:tr>
      <w:tr w:rsidR="00B26D59" w:rsidRPr="00357D70" w14:paraId="79A20712" w14:textId="77777777" w:rsidTr="00665A4D">
        <w:trPr>
          <w:cantSplit/>
        </w:trPr>
        <w:tc>
          <w:tcPr>
            <w:tcW w:w="373" w:type="pct"/>
          </w:tcPr>
          <w:p w14:paraId="5E20295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2DE9007" w14:textId="77777777" w:rsidR="00C02894" w:rsidRPr="00357D70" w:rsidRDefault="00C02894" w:rsidP="00665A4D">
            <w:pPr>
              <w:adjustRightInd w:val="0"/>
              <w:snapToGrid w:val="0"/>
              <w:jc w:val="center"/>
              <w:rPr>
                <w:szCs w:val="21"/>
              </w:rPr>
            </w:pPr>
          </w:p>
        </w:tc>
        <w:tc>
          <w:tcPr>
            <w:tcW w:w="1995" w:type="pct"/>
            <w:shd w:val="clear" w:color="auto" w:fill="auto"/>
          </w:tcPr>
          <w:p w14:paraId="7F481077" w14:textId="77777777" w:rsidR="00C02894" w:rsidRPr="00357D70" w:rsidRDefault="00C02894" w:rsidP="00665A4D">
            <w:pPr>
              <w:adjustRightInd w:val="0"/>
              <w:snapToGrid w:val="0"/>
              <w:rPr>
                <w:szCs w:val="21"/>
              </w:rPr>
            </w:pPr>
            <w:r w:rsidRPr="00357D70">
              <w:rPr>
                <w:szCs w:val="21"/>
              </w:rPr>
              <w:t>for</w:t>
            </w:r>
            <w:r w:rsidRPr="00357D70">
              <w:rPr>
                <w:szCs w:val="21"/>
              </w:rPr>
              <w:t>循环中控制变量是否为局部变量</w:t>
            </w:r>
          </w:p>
        </w:tc>
        <w:tc>
          <w:tcPr>
            <w:tcW w:w="332" w:type="pct"/>
            <w:shd w:val="clear" w:color="auto" w:fill="auto"/>
          </w:tcPr>
          <w:p w14:paraId="0AACA0B7" w14:textId="77777777" w:rsidR="00C02894" w:rsidRPr="00357D70" w:rsidRDefault="00C02894" w:rsidP="00665A4D">
            <w:pPr>
              <w:adjustRightInd w:val="0"/>
              <w:snapToGrid w:val="0"/>
              <w:rPr>
                <w:szCs w:val="21"/>
              </w:rPr>
            </w:pPr>
          </w:p>
        </w:tc>
        <w:tc>
          <w:tcPr>
            <w:tcW w:w="416" w:type="pct"/>
            <w:shd w:val="clear" w:color="auto" w:fill="auto"/>
          </w:tcPr>
          <w:p w14:paraId="1B9E4D25" w14:textId="77777777" w:rsidR="00C02894" w:rsidRPr="00357D70" w:rsidRDefault="00C02894" w:rsidP="00665A4D">
            <w:pPr>
              <w:adjustRightInd w:val="0"/>
              <w:snapToGrid w:val="0"/>
              <w:rPr>
                <w:szCs w:val="21"/>
              </w:rPr>
            </w:pPr>
          </w:p>
        </w:tc>
        <w:tc>
          <w:tcPr>
            <w:tcW w:w="416" w:type="pct"/>
          </w:tcPr>
          <w:p w14:paraId="230254EB" w14:textId="77777777" w:rsidR="00C02894" w:rsidRPr="00357D70" w:rsidRDefault="00C02894" w:rsidP="00665A4D">
            <w:pPr>
              <w:adjustRightInd w:val="0"/>
              <w:snapToGrid w:val="0"/>
              <w:rPr>
                <w:szCs w:val="21"/>
              </w:rPr>
            </w:pPr>
          </w:p>
        </w:tc>
        <w:tc>
          <w:tcPr>
            <w:tcW w:w="1113" w:type="pct"/>
            <w:shd w:val="clear" w:color="auto" w:fill="auto"/>
          </w:tcPr>
          <w:p w14:paraId="2B8071FF" w14:textId="77777777" w:rsidR="00C02894" w:rsidRPr="00357D70" w:rsidRDefault="00C02894" w:rsidP="00665A4D">
            <w:pPr>
              <w:adjustRightInd w:val="0"/>
              <w:snapToGrid w:val="0"/>
              <w:rPr>
                <w:szCs w:val="21"/>
              </w:rPr>
            </w:pPr>
          </w:p>
        </w:tc>
      </w:tr>
      <w:tr w:rsidR="00B26D59" w:rsidRPr="00357D70" w14:paraId="41DF78A0" w14:textId="77777777" w:rsidTr="00665A4D">
        <w:trPr>
          <w:cantSplit/>
        </w:trPr>
        <w:tc>
          <w:tcPr>
            <w:tcW w:w="373" w:type="pct"/>
          </w:tcPr>
          <w:p w14:paraId="57F629A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9A9166F" w14:textId="77777777" w:rsidR="00C02894" w:rsidRPr="00357D70" w:rsidRDefault="00C02894" w:rsidP="00665A4D">
            <w:pPr>
              <w:adjustRightInd w:val="0"/>
              <w:snapToGrid w:val="0"/>
              <w:jc w:val="center"/>
              <w:rPr>
                <w:szCs w:val="21"/>
              </w:rPr>
            </w:pPr>
          </w:p>
        </w:tc>
        <w:tc>
          <w:tcPr>
            <w:tcW w:w="1995" w:type="pct"/>
            <w:shd w:val="clear" w:color="auto" w:fill="auto"/>
          </w:tcPr>
          <w:p w14:paraId="06CE523B" w14:textId="77777777" w:rsidR="00C02894" w:rsidRPr="00357D70" w:rsidRDefault="00C02894" w:rsidP="00665A4D">
            <w:pPr>
              <w:adjustRightInd w:val="0"/>
              <w:snapToGrid w:val="0"/>
              <w:rPr>
                <w:szCs w:val="21"/>
              </w:rPr>
            </w:pPr>
            <w:r w:rsidRPr="00357D70">
              <w:rPr>
                <w:szCs w:val="21"/>
              </w:rPr>
              <w:t>for</w:t>
            </w:r>
            <w:r w:rsidRPr="00357D70">
              <w:rPr>
                <w:szCs w:val="21"/>
              </w:rPr>
              <w:t>循环中控制变量是否为整型变量</w:t>
            </w:r>
          </w:p>
        </w:tc>
        <w:tc>
          <w:tcPr>
            <w:tcW w:w="332" w:type="pct"/>
            <w:shd w:val="clear" w:color="auto" w:fill="auto"/>
          </w:tcPr>
          <w:p w14:paraId="343553DD" w14:textId="77777777" w:rsidR="00C02894" w:rsidRPr="00357D70" w:rsidRDefault="00C02894" w:rsidP="00665A4D">
            <w:pPr>
              <w:adjustRightInd w:val="0"/>
              <w:snapToGrid w:val="0"/>
              <w:rPr>
                <w:szCs w:val="21"/>
              </w:rPr>
            </w:pPr>
          </w:p>
        </w:tc>
        <w:tc>
          <w:tcPr>
            <w:tcW w:w="416" w:type="pct"/>
            <w:shd w:val="clear" w:color="auto" w:fill="auto"/>
          </w:tcPr>
          <w:p w14:paraId="7CDF0220" w14:textId="77777777" w:rsidR="00C02894" w:rsidRPr="00357D70" w:rsidRDefault="00C02894" w:rsidP="00665A4D">
            <w:pPr>
              <w:adjustRightInd w:val="0"/>
              <w:snapToGrid w:val="0"/>
              <w:rPr>
                <w:szCs w:val="21"/>
              </w:rPr>
            </w:pPr>
          </w:p>
        </w:tc>
        <w:tc>
          <w:tcPr>
            <w:tcW w:w="416" w:type="pct"/>
          </w:tcPr>
          <w:p w14:paraId="12617259" w14:textId="77777777" w:rsidR="00C02894" w:rsidRPr="00357D70" w:rsidRDefault="00C02894" w:rsidP="00665A4D">
            <w:pPr>
              <w:adjustRightInd w:val="0"/>
              <w:snapToGrid w:val="0"/>
              <w:rPr>
                <w:szCs w:val="21"/>
              </w:rPr>
            </w:pPr>
          </w:p>
        </w:tc>
        <w:tc>
          <w:tcPr>
            <w:tcW w:w="1113" w:type="pct"/>
            <w:shd w:val="clear" w:color="auto" w:fill="auto"/>
          </w:tcPr>
          <w:p w14:paraId="3F6C8963" w14:textId="77777777" w:rsidR="00C02894" w:rsidRPr="00357D70" w:rsidRDefault="00C02894" w:rsidP="00665A4D">
            <w:pPr>
              <w:adjustRightInd w:val="0"/>
              <w:snapToGrid w:val="0"/>
              <w:rPr>
                <w:szCs w:val="21"/>
              </w:rPr>
            </w:pPr>
          </w:p>
        </w:tc>
      </w:tr>
      <w:tr w:rsidR="00B26D59" w:rsidRPr="00357D70" w14:paraId="3C873B8F" w14:textId="77777777" w:rsidTr="00665A4D">
        <w:trPr>
          <w:cantSplit/>
        </w:trPr>
        <w:tc>
          <w:tcPr>
            <w:tcW w:w="373" w:type="pct"/>
          </w:tcPr>
          <w:p w14:paraId="35236DE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B3C710B" w14:textId="77777777" w:rsidR="00C02894" w:rsidRPr="00357D70" w:rsidRDefault="00C02894" w:rsidP="00665A4D">
            <w:pPr>
              <w:adjustRightInd w:val="0"/>
              <w:snapToGrid w:val="0"/>
              <w:jc w:val="center"/>
              <w:rPr>
                <w:szCs w:val="21"/>
              </w:rPr>
            </w:pPr>
          </w:p>
        </w:tc>
        <w:tc>
          <w:tcPr>
            <w:tcW w:w="1995" w:type="pct"/>
            <w:shd w:val="clear" w:color="auto" w:fill="auto"/>
          </w:tcPr>
          <w:p w14:paraId="48C96DF7" w14:textId="77777777" w:rsidR="00C02894" w:rsidRPr="00357D70" w:rsidRDefault="00C02894" w:rsidP="00665A4D">
            <w:pPr>
              <w:adjustRightInd w:val="0"/>
              <w:snapToGrid w:val="0"/>
              <w:rPr>
                <w:szCs w:val="21"/>
              </w:rPr>
            </w:pPr>
            <w:r w:rsidRPr="00357D70">
              <w:rPr>
                <w:szCs w:val="21"/>
              </w:rPr>
              <w:t>for</w:t>
            </w:r>
            <w:r w:rsidRPr="00357D70">
              <w:rPr>
                <w:szCs w:val="21"/>
              </w:rPr>
              <w:t>循环中是否对循环控制变量进行修改</w:t>
            </w:r>
          </w:p>
        </w:tc>
        <w:tc>
          <w:tcPr>
            <w:tcW w:w="332" w:type="pct"/>
            <w:shd w:val="clear" w:color="auto" w:fill="auto"/>
          </w:tcPr>
          <w:p w14:paraId="728C74B2" w14:textId="77777777" w:rsidR="00C02894" w:rsidRPr="00357D70" w:rsidRDefault="00C02894" w:rsidP="00665A4D">
            <w:pPr>
              <w:adjustRightInd w:val="0"/>
              <w:snapToGrid w:val="0"/>
              <w:rPr>
                <w:szCs w:val="21"/>
              </w:rPr>
            </w:pPr>
          </w:p>
        </w:tc>
        <w:tc>
          <w:tcPr>
            <w:tcW w:w="416" w:type="pct"/>
            <w:shd w:val="clear" w:color="auto" w:fill="auto"/>
          </w:tcPr>
          <w:p w14:paraId="1165B3F2" w14:textId="77777777" w:rsidR="00C02894" w:rsidRPr="00357D70" w:rsidRDefault="00C02894" w:rsidP="00665A4D">
            <w:pPr>
              <w:adjustRightInd w:val="0"/>
              <w:snapToGrid w:val="0"/>
              <w:rPr>
                <w:szCs w:val="21"/>
              </w:rPr>
            </w:pPr>
          </w:p>
        </w:tc>
        <w:tc>
          <w:tcPr>
            <w:tcW w:w="416" w:type="pct"/>
          </w:tcPr>
          <w:p w14:paraId="05B51852" w14:textId="77777777" w:rsidR="00C02894" w:rsidRPr="00357D70" w:rsidRDefault="00C02894" w:rsidP="00665A4D">
            <w:pPr>
              <w:adjustRightInd w:val="0"/>
              <w:snapToGrid w:val="0"/>
              <w:rPr>
                <w:szCs w:val="21"/>
              </w:rPr>
            </w:pPr>
          </w:p>
        </w:tc>
        <w:tc>
          <w:tcPr>
            <w:tcW w:w="1113" w:type="pct"/>
            <w:shd w:val="clear" w:color="auto" w:fill="auto"/>
          </w:tcPr>
          <w:p w14:paraId="0F72A742" w14:textId="77777777" w:rsidR="00C02894" w:rsidRPr="00357D70" w:rsidRDefault="00C02894" w:rsidP="00665A4D">
            <w:pPr>
              <w:adjustRightInd w:val="0"/>
              <w:snapToGrid w:val="0"/>
              <w:rPr>
                <w:szCs w:val="21"/>
              </w:rPr>
            </w:pPr>
          </w:p>
        </w:tc>
      </w:tr>
      <w:tr w:rsidR="00B26D59" w:rsidRPr="00357D70" w14:paraId="60ABADC2" w14:textId="77777777" w:rsidTr="00665A4D">
        <w:trPr>
          <w:cantSplit/>
        </w:trPr>
        <w:tc>
          <w:tcPr>
            <w:tcW w:w="373" w:type="pct"/>
          </w:tcPr>
          <w:p w14:paraId="2B04B9B6"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6F555002" w14:textId="77777777" w:rsidR="00C02894" w:rsidRPr="00357D70" w:rsidRDefault="00C02894" w:rsidP="00665A4D">
            <w:pPr>
              <w:adjustRightInd w:val="0"/>
              <w:snapToGrid w:val="0"/>
              <w:jc w:val="center"/>
              <w:rPr>
                <w:szCs w:val="21"/>
              </w:rPr>
            </w:pPr>
          </w:p>
        </w:tc>
        <w:tc>
          <w:tcPr>
            <w:tcW w:w="1995" w:type="pct"/>
            <w:shd w:val="clear" w:color="auto" w:fill="auto"/>
          </w:tcPr>
          <w:p w14:paraId="36EB5536" w14:textId="77777777" w:rsidR="00C02894" w:rsidRPr="00357D70" w:rsidRDefault="00C02894" w:rsidP="00665A4D">
            <w:pPr>
              <w:adjustRightInd w:val="0"/>
              <w:snapToGrid w:val="0"/>
              <w:rPr>
                <w:szCs w:val="21"/>
              </w:rPr>
            </w:pPr>
            <w:r w:rsidRPr="00357D70">
              <w:rPr>
                <w:szCs w:val="21"/>
              </w:rPr>
              <w:t>有多个线程的程序中，资源分配是否合理，会不会造成死锁</w:t>
            </w:r>
          </w:p>
        </w:tc>
        <w:tc>
          <w:tcPr>
            <w:tcW w:w="332" w:type="pct"/>
            <w:shd w:val="clear" w:color="auto" w:fill="auto"/>
          </w:tcPr>
          <w:p w14:paraId="7D30D573" w14:textId="77777777" w:rsidR="00C02894" w:rsidRPr="00357D70" w:rsidRDefault="00C02894" w:rsidP="00665A4D">
            <w:pPr>
              <w:adjustRightInd w:val="0"/>
              <w:snapToGrid w:val="0"/>
              <w:rPr>
                <w:szCs w:val="21"/>
              </w:rPr>
            </w:pPr>
          </w:p>
        </w:tc>
        <w:tc>
          <w:tcPr>
            <w:tcW w:w="416" w:type="pct"/>
            <w:shd w:val="clear" w:color="auto" w:fill="auto"/>
          </w:tcPr>
          <w:p w14:paraId="55799F00" w14:textId="77777777" w:rsidR="00C02894" w:rsidRPr="00357D70" w:rsidRDefault="00C02894" w:rsidP="00665A4D">
            <w:pPr>
              <w:adjustRightInd w:val="0"/>
              <w:snapToGrid w:val="0"/>
              <w:rPr>
                <w:szCs w:val="21"/>
              </w:rPr>
            </w:pPr>
          </w:p>
        </w:tc>
        <w:tc>
          <w:tcPr>
            <w:tcW w:w="416" w:type="pct"/>
          </w:tcPr>
          <w:p w14:paraId="35D5B784" w14:textId="77777777" w:rsidR="00C02894" w:rsidRPr="00357D70" w:rsidRDefault="00C02894" w:rsidP="00665A4D">
            <w:pPr>
              <w:adjustRightInd w:val="0"/>
              <w:snapToGrid w:val="0"/>
              <w:rPr>
                <w:szCs w:val="21"/>
              </w:rPr>
            </w:pPr>
          </w:p>
        </w:tc>
        <w:tc>
          <w:tcPr>
            <w:tcW w:w="1113" w:type="pct"/>
            <w:shd w:val="clear" w:color="auto" w:fill="auto"/>
          </w:tcPr>
          <w:p w14:paraId="62EE07BC" w14:textId="77777777" w:rsidR="00C02894" w:rsidRPr="00357D70" w:rsidRDefault="00C02894" w:rsidP="00665A4D">
            <w:pPr>
              <w:adjustRightInd w:val="0"/>
              <w:snapToGrid w:val="0"/>
              <w:rPr>
                <w:szCs w:val="21"/>
              </w:rPr>
            </w:pPr>
          </w:p>
        </w:tc>
      </w:tr>
      <w:tr w:rsidR="00B26D59" w:rsidRPr="00357D70" w14:paraId="0807C2EA" w14:textId="77777777" w:rsidTr="00665A4D">
        <w:trPr>
          <w:cantSplit/>
        </w:trPr>
        <w:tc>
          <w:tcPr>
            <w:tcW w:w="373" w:type="pct"/>
          </w:tcPr>
          <w:p w14:paraId="3535CBFC"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6BDF5A96" w14:textId="77777777" w:rsidR="00C02894" w:rsidRPr="00357D70" w:rsidRDefault="00C02894" w:rsidP="00665A4D">
            <w:pPr>
              <w:adjustRightInd w:val="0"/>
              <w:snapToGrid w:val="0"/>
              <w:jc w:val="center"/>
              <w:rPr>
                <w:szCs w:val="21"/>
              </w:rPr>
            </w:pPr>
          </w:p>
        </w:tc>
        <w:tc>
          <w:tcPr>
            <w:tcW w:w="1995" w:type="pct"/>
            <w:shd w:val="clear" w:color="auto" w:fill="auto"/>
          </w:tcPr>
          <w:p w14:paraId="72A316BD" w14:textId="77777777" w:rsidR="00C02894" w:rsidRPr="00357D70" w:rsidRDefault="00C02894" w:rsidP="00665A4D">
            <w:pPr>
              <w:adjustRightInd w:val="0"/>
              <w:snapToGrid w:val="0"/>
              <w:rPr>
                <w:szCs w:val="21"/>
              </w:rPr>
            </w:pPr>
            <w:r w:rsidRPr="00357D70">
              <w:rPr>
                <w:szCs w:val="21"/>
              </w:rPr>
              <w:t>如果有运算符重载，则检查运算符重载是否正确</w:t>
            </w:r>
          </w:p>
        </w:tc>
        <w:tc>
          <w:tcPr>
            <w:tcW w:w="332" w:type="pct"/>
            <w:shd w:val="clear" w:color="auto" w:fill="auto"/>
          </w:tcPr>
          <w:p w14:paraId="75AC4060" w14:textId="77777777" w:rsidR="00C02894" w:rsidRPr="00357D70" w:rsidRDefault="00C02894" w:rsidP="00665A4D">
            <w:pPr>
              <w:adjustRightInd w:val="0"/>
              <w:snapToGrid w:val="0"/>
              <w:rPr>
                <w:szCs w:val="21"/>
              </w:rPr>
            </w:pPr>
          </w:p>
        </w:tc>
        <w:tc>
          <w:tcPr>
            <w:tcW w:w="416" w:type="pct"/>
            <w:shd w:val="clear" w:color="auto" w:fill="auto"/>
          </w:tcPr>
          <w:p w14:paraId="6C2E9C7B" w14:textId="77777777" w:rsidR="00C02894" w:rsidRPr="00357D70" w:rsidRDefault="00C02894" w:rsidP="00665A4D">
            <w:pPr>
              <w:adjustRightInd w:val="0"/>
              <w:snapToGrid w:val="0"/>
              <w:rPr>
                <w:szCs w:val="21"/>
              </w:rPr>
            </w:pPr>
          </w:p>
        </w:tc>
        <w:tc>
          <w:tcPr>
            <w:tcW w:w="416" w:type="pct"/>
          </w:tcPr>
          <w:p w14:paraId="53361364" w14:textId="77777777" w:rsidR="00C02894" w:rsidRPr="00357D70" w:rsidRDefault="00C02894" w:rsidP="00665A4D">
            <w:pPr>
              <w:adjustRightInd w:val="0"/>
              <w:snapToGrid w:val="0"/>
              <w:rPr>
                <w:szCs w:val="21"/>
              </w:rPr>
            </w:pPr>
          </w:p>
        </w:tc>
        <w:tc>
          <w:tcPr>
            <w:tcW w:w="1113" w:type="pct"/>
            <w:shd w:val="clear" w:color="auto" w:fill="auto"/>
          </w:tcPr>
          <w:p w14:paraId="5C92D525" w14:textId="77777777" w:rsidR="00C02894" w:rsidRPr="00357D70" w:rsidRDefault="00C02894" w:rsidP="00665A4D">
            <w:pPr>
              <w:adjustRightInd w:val="0"/>
              <w:snapToGrid w:val="0"/>
              <w:rPr>
                <w:szCs w:val="21"/>
              </w:rPr>
            </w:pPr>
          </w:p>
        </w:tc>
      </w:tr>
      <w:tr w:rsidR="00B26D59" w:rsidRPr="00357D70" w14:paraId="68EED2CD" w14:textId="77777777" w:rsidTr="00665A4D">
        <w:trPr>
          <w:cantSplit/>
        </w:trPr>
        <w:tc>
          <w:tcPr>
            <w:tcW w:w="373" w:type="pct"/>
          </w:tcPr>
          <w:p w14:paraId="2CCD2FA6"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56A9C653" w14:textId="77777777" w:rsidR="00C02894" w:rsidRPr="00357D70" w:rsidRDefault="00C02894" w:rsidP="00665A4D">
            <w:pPr>
              <w:adjustRightInd w:val="0"/>
              <w:snapToGrid w:val="0"/>
              <w:jc w:val="center"/>
              <w:rPr>
                <w:szCs w:val="21"/>
              </w:rPr>
            </w:pPr>
            <w:r w:rsidRPr="00357D70">
              <w:rPr>
                <w:szCs w:val="21"/>
              </w:rPr>
              <w:t>类与继承</w:t>
            </w:r>
          </w:p>
        </w:tc>
        <w:tc>
          <w:tcPr>
            <w:tcW w:w="1995" w:type="pct"/>
            <w:shd w:val="clear" w:color="auto" w:fill="auto"/>
          </w:tcPr>
          <w:p w14:paraId="4A2A41E2" w14:textId="77777777" w:rsidR="00C02894" w:rsidRPr="00357D70" w:rsidRDefault="00C02894" w:rsidP="00665A4D">
            <w:pPr>
              <w:adjustRightInd w:val="0"/>
              <w:snapToGrid w:val="0"/>
              <w:rPr>
                <w:szCs w:val="21"/>
              </w:rPr>
            </w:pPr>
            <w:r w:rsidRPr="00357D70">
              <w:rPr>
                <w:szCs w:val="21"/>
              </w:rPr>
              <w:t>基类虚拟函数的参数缺省值在派生类重写函数中是否被改变</w:t>
            </w:r>
          </w:p>
        </w:tc>
        <w:tc>
          <w:tcPr>
            <w:tcW w:w="332" w:type="pct"/>
            <w:shd w:val="clear" w:color="auto" w:fill="auto"/>
          </w:tcPr>
          <w:p w14:paraId="522E4BE0" w14:textId="77777777" w:rsidR="00C02894" w:rsidRPr="00357D70" w:rsidRDefault="00C02894" w:rsidP="00665A4D">
            <w:pPr>
              <w:adjustRightInd w:val="0"/>
              <w:snapToGrid w:val="0"/>
              <w:rPr>
                <w:szCs w:val="21"/>
              </w:rPr>
            </w:pPr>
          </w:p>
        </w:tc>
        <w:tc>
          <w:tcPr>
            <w:tcW w:w="416" w:type="pct"/>
            <w:shd w:val="clear" w:color="auto" w:fill="auto"/>
          </w:tcPr>
          <w:p w14:paraId="5521A2DF" w14:textId="77777777" w:rsidR="00C02894" w:rsidRPr="00357D70" w:rsidRDefault="00C02894" w:rsidP="00665A4D">
            <w:pPr>
              <w:adjustRightInd w:val="0"/>
              <w:snapToGrid w:val="0"/>
              <w:rPr>
                <w:szCs w:val="21"/>
              </w:rPr>
            </w:pPr>
          </w:p>
        </w:tc>
        <w:tc>
          <w:tcPr>
            <w:tcW w:w="416" w:type="pct"/>
          </w:tcPr>
          <w:p w14:paraId="06721E55" w14:textId="77777777" w:rsidR="00C02894" w:rsidRPr="00357D70" w:rsidRDefault="00C02894" w:rsidP="00665A4D">
            <w:pPr>
              <w:adjustRightInd w:val="0"/>
              <w:snapToGrid w:val="0"/>
              <w:rPr>
                <w:szCs w:val="21"/>
              </w:rPr>
            </w:pPr>
          </w:p>
        </w:tc>
        <w:tc>
          <w:tcPr>
            <w:tcW w:w="1113" w:type="pct"/>
            <w:shd w:val="clear" w:color="auto" w:fill="auto"/>
          </w:tcPr>
          <w:p w14:paraId="630243C5" w14:textId="77777777" w:rsidR="00C02894" w:rsidRPr="00357D70" w:rsidRDefault="00C02894" w:rsidP="00665A4D">
            <w:pPr>
              <w:adjustRightInd w:val="0"/>
              <w:snapToGrid w:val="0"/>
              <w:rPr>
                <w:szCs w:val="21"/>
              </w:rPr>
            </w:pPr>
          </w:p>
        </w:tc>
      </w:tr>
      <w:tr w:rsidR="00B26D59" w:rsidRPr="00357D70" w14:paraId="705C119C" w14:textId="77777777" w:rsidTr="00665A4D">
        <w:trPr>
          <w:cantSplit/>
        </w:trPr>
        <w:tc>
          <w:tcPr>
            <w:tcW w:w="373" w:type="pct"/>
          </w:tcPr>
          <w:p w14:paraId="2D19F47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7C35117" w14:textId="77777777" w:rsidR="00C02894" w:rsidRPr="00357D70" w:rsidRDefault="00C02894" w:rsidP="00665A4D">
            <w:pPr>
              <w:adjustRightInd w:val="0"/>
              <w:snapToGrid w:val="0"/>
              <w:jc w:val="center"/>
              <w:rPr>
                <w:szCs w:val="21"/>
              </w:rPr>
            </w:pPr>
          </w:p>
        </w:tc>
        <w:tc>
          <w:tcPr>
            <w:tcW w:w="1995" w:type="pct"/>
            <w:shd w:val="clear" w:color="auto" w:fill="auto"/>
          </w:tcPr>
          <w:p w14:paraId="7B0AC87A" w14:textId="77777777" w:rsidR="00C02894" w:rsidRPr="00357D70" w:rsidRDefault="00C02894" w:rsidP="00665A4D">
            <w:pPr>
              <w:adjustRightInd w:val="0"/>
              <w:snapToGrid w:val="0"/>
              <w:rPr>
                <w:szCs w:val="21"/>
              </w:rPr>
            </w:pPr>
            <w:r w:rsidRPr="00357D70">
              <w:rPr>
                <w:szCs w:val="21"/>
              </w:rPr>
              <w:t>纯虚函数被虚拟函数重写后，是否再重新声明为纯虚函数</w:t>
            </w:r>
          </w:p>
        </w:tc>
        <w:tc>
          <w:tcPr>
            <w:tcW w:w="332" w:type="pct"/>
            <w:shd w:val="clear" w:color="auto" w:fill="auto"/>
          </w:tcPr>
          <w:p w14:paraId="67B9EA74" w14:textId="77777777" w:rsidR="00C02894" w:rsidRPr="00357D70" w:rsidRDefault="00C02894" w:rsidP="00665A4D">
            <w:pPr>
              <w:adjustRightInd w:val="0"/>
              <w:snapToGrid w:val="0"/>
              <w:rPr>
                <w:szCs w:val="21"/>
              </w:rPr>
            </w:pPr>
          </w:p>
        </w:tc>
        <w:tc>
          <w:tcPr>
            <w:tcW w:w="416" w:type="pct"/>
            <w:shd w:val="clear" w:color="auto" w:fill="auto"/>
          </w:tcPr>
          <w:p w14:paraId="626440FA" w14:textId="77777777" w:rsidR="00C02894" w:rsidRPr="00357D70" w:rsidRDefault="00C02894" w:rsidP="00665A4D">
            <w:pPr>
              <w:adjustRightInd w:val="0"/>
              <w:snapToGrid w:val="0"/>
              <w:rPr>
                <w:szCs w:val="21"/>
              </w:rPr>
            </w:pPr>
          </w:p>
        </w:tc>
        <w:tc>
          <w:tcPr>
            <w:tcW w:w="416" w:type="pct"/>
          </w:tcPr>
          <w:p w14:paraId="3B1D92AF" w14:textId="77777777" w:rsidR="00C02894" w:rsidRPr="00357D70" w:rsidRDefault="00C02894" w:rsidP="00665A4D">
            <w:pPr>
              <w:adjustRightInd w:val="0"/>
              <w:snapToGrid w:val="0"/>
              <w:rPr>
                <w:szCs w:val="21"/>
              </w:rPr>
            </w:pPr>
          </w:p>
        </w:tc>
        <w:tc>
          <w:tcPr>
            <w:tcW w:w="1113" w:type="pct"/>
            <w:shd w:val="clear" w:color="auto" w:fill="auto"/>
          </w:tcPr>
          <w:p w14:paraId="78911192" w14:textId="77777777" w:rsidR="00C02894" w:rsidRPr="00357D70" w:rsidRDefault="00C02894" w:rsidP="00665A4D">
            <w:pPr>
              <w:adjustRightInd w:val="0"/>
              <w:snapToGrid w:val="0"/>
              <w:rPr>
                <w:szCs w:val="21"/>
              </w:rPr>
            </w:pPr>
          </w:p>
        </w:tc>
      </w:tr>
      <w:tr w:rsidR="00B26D59" w:rsidRPr="00357D70" w14:paraId="7CEB2E78" w14:textId="77777777" w:rsidTr="00665A4D">
        <w:trPr>
          <w:cantSplit/>
        </w:trPr>
        <w:tc>
          <w:tcPr>
            <w:tcW w:w="373" w:type="pct"/>
          </w:tcPr>
          <w:p w14:paraId="171C8C6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3D421EB5" w14:textId="77777777" w:rsidR="00C02894" w:rsidRPr="00357D70" w:rsidRDefault="00C02894" w:rsidP="00665A4D">
            <w:pPr>
              <w:adjustRightInd w:val="0"/>
              <w:snapToGrid w:val="0"/>
              <w:jc w:val="center"/>
              <w:rPr>
                <w:szCs w:val="21"/>
              </w:rPr>
            </w:pPr>
          </w:p>
        </w:tc>
        <w:tc>
          <w:tcPr>
            <w:tcW w:w="1995" w:type="pct"/>
            <w:shd w:val="clear" w:color="auto" w:fill="auto"/>
          </w:tcPr>
          <w:p w14:paraId="2CA0EBCF" w14:textId="77777777" w:rsidR="00C02894" w:rsidRPr="00357D70" w:rsidRDefault="00C02894" w:rsidP="00665A4D">
            <w:pPr>
              <w:adjustRightInd w:val="0"/>
              <w:snapToGrid w:val="0"/>
              <w:rPr>
                <w:szCs w:val="21"/>
              </w:rPr>
            </w:pPr>
            <w:r w:rsidRPr="00357D70">
              <w:rPr>
                <w:szCs w:val="21"/>
              </w:rPr>
              <w:t>在继承层次的每个路径中每个虚函数的定义是否多于</w:t>
            </w:r>
            <w:r w:rsidRPr="00357D70">
              <w:rPr>
                <w:szCs w:val="21"/>
              </w:rPr>
              <w:t>1</w:t>
            </w:r>
            <w:r w:rsidRPr="00357D70">
              <w:rPr>
                <w:szCs w:val="21"/>
              </w:rPr>
              <w:t>个</w:t>
            </w:r>
          </w:p>
        </w:tc>
        <w:tc>
          <w:tcPr>
            <w:tcW w:w="332" w:type="pct"/>
            <w:shd w:val="clear" w:color="auto" w:fill="auto"/>
          </w:tcPr>
          <w:p w14:paraId="348326D0" w14:textId="77777777" w:rsidR="00C02894" w:rsidRPr="00357D70" w:rsidRDefault="00C02894" w:rsidP="00665A4D">
            <w:pPr>
              <w:adjustRightInd w:val="0"/>
              <w:snapToGrid w:val="0"/>
              <w:rPr>
                <w:szCs w:val="21"/>
              </w:rPr>
            </w:pPr>
          </w:p>
        </w:tc>
        <w:tc>
          <w:tcPr>
            <w:tcW w:w="416" w:type="pct"/>
            <w:shd w:val="clear" w:color="auto" w:fill="auto"/>
          </w:tcPr>
          <w:p w14:paraId="2674BF66" w14:textId="77777777" w:rsidR="00C02894" w:rsidRPr="00357D70" w:rsidRDefault="00C02894" w:rsidP="00665A4D">
            <w:pPr>
              <w:adjustRightInd w:val="0"/>
              <w:snapToGrid w:val="0"/>
              <w:rPr>
                <w:szCs w:val="21"/>
              </w:rPr>
            </w:pPr>
          </w:p>
        </w:tc>
        <w:tc>
          <w:tcPr>
            <w:tcW w:w="416" w:type="pct"/>
          </w:tcPr>
          <w:p w14:paraId="67DF6A9E" w14:textId="77777777" w:rsidR="00C02894" w:rsidRPr="00357D70" w:rsidRDefault="00C02894" w:rsidP="00665A4D">
            <w:pPr>
              <w:adjustRightInd w:val="0"/>
              <w:snapToGrid w:val="0"/>
              <w:rPr>
                <w:szCs w:val="21"/>
              </w:rPr>
            </w:pPr>
          </w:p>
        </w:tc>
        <w:tc>
          <w:tcPr>
            <w:tcW w:w="1113" w:type="pct"/>
            <w:shd w:val="clear" w:color="auto" w:fill="auto"/>
          </w:tcPr>
          <w:p w14:paraId="010A22F1" w14:textId="77777777" w:rsidR="00C02894" w:rsidRPr="00357D70" w:rsidRDefault="00C02894" w:rsidP="00665A4D">
            <w:pPr>
              <w:adjustRightInd w:val="0"/>
              <w:snapToGrid w:val="0"/>
              <w:rPr>
                <w:szCs w:val="21"/>
              </w:rPr>
            </w:pPr>
          </w:p>
        </w:tc>
      </w:tr>
      <w:tr w:rsidR="00B26D59" w:rsidRPr="00357D70" w14:paraId="23DA9E51" w14:textId="77777777" w:rsidTr="00665A4D">
        <w:trPr>
          <w:cantSplit/>
        </w:trPr>
        <w:tc>
          <w:tcPr>
            <w:tcW w:w="373" w:type="pct"/>
          </w:tcPr>
          <w:p w14:paraId="6562B744"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171D92E2" w14:textId="77777777" w:rsidR="00C02894" w:rsidRPr="00357D70" w:rsidRDefault="00C02894" w:rsidP="00665A4D">
            <w:pPr>
              <w:adjustRightInd w:val="0"/>
              <w:snapToGrid w:val="0"/>
              <w:jc w:val="center"/>
              <w:rPr>
                <w:szCs w:val="21"/>
              </w:rPr>
            </w:pPr>
            <w:r w:rsidRPr="00357D70">
              <w:rPr>
                <w:szCs w:val="21"/>
              </w:rPr>
              <w:t>构造函数</w:t>
            </w:r>
          </w:p>
        </w:tc>
        <w:tc>
          <w:tcPr>
            <w:tcW w:w="1995" w:type="pct"/>
            <w:shd w:val="clear" w:color="auto" w:fill="auto"/>
          </w:tcPr>
          <w:p w14:paraId="6498A025" w14:textId="77777777" w:rsidR="00C02894" w:rsidRPr="00357D70" w:rsidRDefault="00C02894" w:rsidP="00665A4D">
            <w:pPr>
              <w:adjustRightInd w:val="0"/>
              <w:snapToGrid w:val="0"/>
              <w:rPr>
                <w:szCs w:val="21"/>
              </w:rPr>
            </w:pPr>
            <w:r w:rsidRPr="00357D70">
              <w:rPr>
                <w:szCs w:val="21"/>
              </w:rPr>
              <w:t>类的所有构造函数是否显示调用所有中间基类和所有虚基类的构造函数</w:t>
            </w:r>
          </w:p>
        </w:tc>
        <w:tc>
          <w:tcPr>
            <w:tcW w:w="332" w:type="pct"/>
            <w:shd w:val="clear" w:color="auto" w:fill="auto"/>
          </w:tcPr>
          <w:p w14:paraId="4E44A68C" w14:textId="77777777" w:rsidR="00C02894" w:rsidRPr="00357D70" w:rsidRDefault="00C02894" w:rsidP="00665A4D">
            <w:pPr>
              <w:adjustRightInd w:val="0"/>
              <w:snapToGrid w:val="0"/>
              <w:rPr>
                <w:szCs w:val="21"/>
              </w:rPr>
            </w:pPr>
          </w:p>
        </w:tc>
        <w:tc>
          <w:tcPr>
            <w:tcW w:w="416" w:type="pct"/>
            <w:shd w:val="clear" w:color="auto" w:fill="auto"/>
          </w:tcPr>
          <w:p w14:paraId="3AB63368" w14:textId="77777777" w:rsidR="00C02894" w:rsidRPr="00357D70" w:rsidRDefault="00C02894" w:rsidP="00665A4D">
            <w:pPr>
              <w:adjustRightInd w:val="0"/>
              <w:snapToGrid w:val="0"/>
              <w:rPr>
                <w:szCs w:val="21"/>
              </w:rPr>
            </w:pPr>
          </w:p>
        </w:tc>
        <w:tc>
          <w:tcPr>
            <w:tcW w:w="416" w:type="pct"/>
          </w:tcPr>
          <w:p w14:paraId="7ADF01DB" w14:textId="77777777" w:rsidR="00C02894" w:rsidRPr="00357D70" w:rsidRDefault="00C02894" w:rsidP="00665A4D">
            <w:pPr>
              <w:adjustRightInd w:val="0"/>
              <w:snapToGrid w:val="0"/>
              <w:rPr>
                <w:szCs w:val="21"/>
              </w:rPr>
            </w:pPr>
          </w:p>
        </w:tc>
        <w:tc>
          <w:tcPr>
            <w:tcW w:w="1113" w:type="pct"/>
            <w:shd w:val="clear" w:color="auto" w:fill="auto"/>
          </w:tcPr>
          <w:p w14:paraId="58573009" w14:textId="77777777" w:rsidR="00C02894" w:rsidRPr="00357D70" w:rsidRDefault="00C02894" w:rsidP="00665A4D">
            <w:pPr>
              <w:adjustRightInd w:val="0"/>
              <w:snapToGrid w:val="0"/>
              <w:rPr>
                <w:szCs w:val="21"/>
              </w:rPr>
            </w:pPr>
          </w:p>
        </w:tc>
      </w:tr>
      <w:tr w:rsidR="00B26D59" w:rsidRPr="00357D70" w14:paraId="75B065D7" w14:textId="77777777" w:rsidTr="00665A4D">
        <w:trPr>
          <w:cantSplit/>
        </w:trPr>
        <w:tc>
          <w:tcPr>
            <w:tcW w:w="373" w:type="pct"/>
          </w:tcPr>
          <w:p w14:paraId="14F84320"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333D0DC" w14:textId="77777777" w:rsidR="00C02894" w:rsidRPr="00357D70" w:rsidRDefault="00C02894" w:rsidP="00665A4D">
            <w:pPr>
              <w:adjustRightInd w:val="0"/>
              <w:snapToGrid w:val="0"/>
              <w:jc w:val="center"/>
              <w:rPr>
                <w:szCs w:val="21"/>
              </w:rPr>
            </w:pPr>
          </w:p>
        </w:tc>
        <w:tc>
          <w:tcPr>
            <w:tcW w:w="1995" w:type="pct"/>
            <w:shd w:val="clear" w:color="auto" w:fill="auto"/>
          </w:tcPr>
          <w:p w14:paraId="45E03E2C" w14:textId="77777777" w:rsidR="00C02894" w:rsidRPr="00357D70" w:rsidRDefault="00C02894" w:rsidP="00665A4D">
            <w:pPr>
              <w:adjustRightInd w:val="0"/>
              <w:snapToGrid w:val="0"/>
              <w:rPr>
                <w:szCs w:val="21"/>
              </w:rPr>
            </w:pPr>
            <w:r w:rsidRPr="00357D70">
              <w:rPr>
                <w:szCs w:val="21"/>
              </w:rPr>
              <w:t>拷贝构造函数是否初始化基类以及类中的静态成员</w:t>
            </w:r>
          </w:p>
        </w:tc>
        <w:tc>
          <w:tcPr>
            <w:tcW w:w="332" w:type="pct"/>
            <w:shd w:val="clear" w:color="auto" w:fill="auto"/>
          </w:tcPr>
          <w:p w14:paraId="46BDE4F1" w14:textId="77777777" w:rsidR="00C02894" w:rsidRPr="00357D70" w:rsidRDefault="00C02894" w:rsidP="00665A4D">
            <w:pPr>
              <w:adjustRightInd w:val="0"/>
              <w:snapToGrid w:val="0"/>
              <w:rPr>
                <w:szCs w:val="21"/>
              </w:rPr>
            </w:pPr>
          </w:p>
        </w:tc>
        <w:tc>
          <w:tcPr>
            <w:tcW w:w="416" w:type="pct"/>
            <w:shd w:val="clear" w:color="auto" w:fill="auto"/>
          </w:tcPr>
          <w:p w14:paraId="7E04CBE9" w14:textId="77777777" w:rsidR="00C02894" w:rsidRPr="00357D70" w:rsidRDefault="00C02894" w:rsidP="00665A4D">
            <w:pPr>
              <w:adjustRightInd w:val="0"/>
              <w:snapToGrid w:val="0"/>
              <w:rPr>
                <w:szCs w:val="21"/>
              </w:rPr>
            </w:pPr>
          </w:p>
        </w:tc>
        <w:tc>
          <w:tcPr>
            <w:tcW w:w="416" w:type="pct"/>
          </w:tcPr>
          <w:p w14:paraId="190FAC19" w14:textId="77777777" w:rsidR="00C02894" w:rsidRPr="00357D70" w:rsidRDefault="00C02894" w:rsidP="00665A4D">
            <w:pPr>
              <w:adjustRightInd w:val="0"/>
              <w:snapToGrid w:val="0"/>
              <w:rPr>
                <w:szCs w:val="21"/>
              </w:rPr>
            </w:pPr>
          </w:p>
        </w:tc>
        <w:tc>
          <w:tcPr>
            <w:tcW w:w="1113" w:type="pct"/>
            <w:shd w:val="clear" w:color="auto" w:fill="auto"/>
          </w:tcPr>
          <w:p w14:paraId="0949F7B4" w14:textId="77777777" w:rsidR="00C02894" w:rsidRPr="00357D70" w:rsidRDefault="00C02894" w:rsidP="00665A4D">
            <w:pPr>
              <w:adjustRightInd w:val="0"/>
              <w:snapToGrid w:val="0"/>
              <w:rPr>
                <w:szCs w:val="21"/>
              </w:rPr>
            </w:pPr>
          </w:p>
        </w:tc>
      </w:tr>
      <w:tr w:rsidR="00B26D59" w:rsidRPr="00357D70" w14:paraId="3115EAA8" w14:textId="77777777" w:rsidTr="00665A4D">
        <w:trPr>
          <w:cantSplit/>
        </w:trPr>
        <w:tc>
          <w:tcPr>
            <w:tcW w:w="373" w:type="pct"/>
          </w:tcPr>
          <w:p w14:paraId="0B3FE4D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D39D535" w14:textId="77777777" w:rsidR="00C02894" w:rsidRPr="00357D70" w:rsidRDefault="00C02894" w:rsidP="00665A4D">
            <w:pPr>
              <w:adjustRightInd w:val="0"/>
              <w:snapToGrid w:val="0"/>
              <w:jc w:val="center"/>
              <w:rPr>
                <w:szCs w:val="21"/>
              </w:rPr>
            </w:pPr>
          </w:p>
        </w:tc>
        <w:tc>
          <w:tcPr>
            <w:tcW w:w="1995" w:type="pct"/>
            <w:shd w:val="clear" w:color="auto" w:fill="auto"/>
          </w:tcPr>
          <w:p w14:paraId="1EB51D56" w14:textId="77777777" w:rsidR="00C02894" w:rsidRPr="00357D70" w:rsidRDefault="00C02894" w:rsidP="00665A4D">
            <w:pPr>
              <w:adjustRightInd w:val="0"/>
              <w:snapToGrid w:val="0"/>
              <w:rPr>
                <w:szCs w:val="21"/>
              </w:rPr>
            </w:pPr>
            <w:r w:rsidRPr="00357D70">
              <w:rPr>
                <w:szCs w:val="21"/>
              </w:rPr>
              <w:t>构造函数是否使用了全局变量</w:t>
            </w:r>
          </w:p>
        </w:tc>
        <w:tc>
          <w:tcPr>
            <w:tcW w:w="332" w:type="pct"/>
            <w:shd w:val="clear" w:color="auto" w:fill="auto"/>
          </w:tcPr>
          <w:p w14:paraId="25331FDF" w14:textId="77777777" w:rsidR="00C02894" w:rsidRPr="00357D70" w:rsidRDefault="00C02894" w:rsidP="00665A4D">
            <w:pPr>
              <w:adjustRightInd w:val="0"/>
              <w:snapToGrid w:val="0"/>
              <w:rPr>
                <w:szCs w:val="21"/>
              </w:rPr>
            </w:pPr>
          </w:p>
        </w:tc>
        <w:tc>
          <w:tcPr>
            <w:tcW w:w="416" w:type="pct"/>
            <w:shd w:val="clear" w:color="auto" w:fill="auto"/>
          </w:tcPr>
          <w:p w14:paraId="355A6742" w14:textId="77777777" w:rsidR="00C02894" w:rsidRPr="00357D70" w:rsidRDefault="00C02894" w:rsidP="00665A4D">
            <w:pPr>
              <w:adjustRightInd w:val="0"/>
              <w:snapToGrid w:val="0"/>
              <w:rPr>
                <w:szCs w:val="21"/>
              </w:rPr>
            </w:pPr>
          </w:p>
        </w:tc>
        <w:tc>
          <w:tcPr>
            <w:tcW w:w="416" w:type="pct"/>
          </w:tcPr>
          <w:p w14:paraId="6838201F" w14:textId="77777777" w:rsidR="00C02894" w:rsidRPr="00357D70" w:rsidRDefault="00C02894" w:rsidP="00665A4D">
            <w:pPr>
              <w:adjustRightInd w:val="0"/>
              <w:snapToGrid w:val="0"/>
              <w:rPr>
                <w:szCs w:val="21"/>
              </w:rPr>
            </w:pPr>
          </w:p>
        </w:tc>
        <w:tc>
          <w:tcPr>
            <w:tcW w:w="1113" w:type="pct"/>
            <w:shd w:val="clear" w:color="auto" w:fill="auto"/>
          </w:tcPr>
          <w:p w14:paraId="4C353A99" w14:textId="77777777" w:rsidR="00C02894" w:rsidRPr="00357D70" w:rsidRDefault="00C02894" w:rsidP="00665A4D">
            <w:pPr>
              <w:adjustRightInd w:val="0"/>
              <w:snapToGrid w:val="0"/>
              <w:rPr>
                <w:szCs w:val="21"/>
              </w:rPr>
            </w:pPr>
          </w:p>
        </w:tc>
      </w:tr>
      <w:tr w:rsidR="00B26D59" w:rsidRPr="00357D70" w14:paraId="4A3E16D9" w14:textId="77777777" w:rsidTr="00665A4D">
        <w:trPr>
          <w:cantSplit/>
        </w:trPr>
        <w:tc>
          <w:tcPr>
            <w:tcW w:w="373" w:type="pct"/>
          </w:tcPr>
          <w:p w14:paraId="30D7F82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68582185" w14:textId="77777777" w:rsidR="00C02894" w:rsidRPr="00357D70" w:rsidRDefault="00C02894" w:rsidP="00665A4D">
            <w:pPr>
              <w:adjustRightInd w:val="0"/>
              <w:snapToGrid w:val="0"/>
              <w:jc w:val="center"/>
              <w:rPr>
                <w:szCs w:val="21"/>
              </w:rPr>
            </w:pPr>
            <w:r w:rsidRPr="00357D70">
              <w:rPr>
                <w:szCs w:val="21"/>
              </w:rPr>
              <w:t>异常处理</w:t>
            </w:r>
          </w:p>
        </w:tc>
        <w:tc>
          <w:tcPr>
            <w:tcW w:w="1995" w:type="pct"/>
            <w:shd w:val="clear" w:color="auto" w:fill="auto"/>
          </w:tcPr>
          <w:p w14:paraId="180AE959" w14:textId="77777777" w:rsidR="00C02894" w:rsidRPr="00357D70" w:rsidRDefault="00C02894" w:rsidP="00665A4D">
            <w:pPr>
              <w:adjustRightInd w:val="0"/>
              <w:snapToGrid w:val="0"/>
              <w:rPr>
                <w:szCs w:val="21"/>
              </w:rPr>
            </w:pPr>
            <w:r w:rsidRPr="00357D70">
              <w:rPr>
                <w:szCs w:val="21"/>
              </w:rPr>
              <w:t>是否使用</w:t>
            </w:r>
            <w:r w:rsidRPr="00357D70">
              <w:rPr>
                <w:szCs w:val="21"/>
              </w:rPr>
              <w:t>goto</w:t>
            </w:r>
            <w:r w:rsidRPr="00357D70">
              <w:rPr>
                <w:szCs w:val="21"/>
              </w:rPr>
              <w:t>或</w:t>
            </w:r>
            <w:r w:rsidRPr="00357D70">
              <w:rPr>
                <w:szCs w:val="21"/>
              </w:rPr>
              <w:t>switch</w:t>
            </w:r>
            <w:r w:rsidRPr="00357D70">
              <w:rPr>
                <w:szCs w:val="21"/>
              </w:rPr>
              <w:t>语句将控制流传递到</w:t>
            </w:r>
            <w:r w:rsidRPr="00357D70">
              <w:rPr>
                <w:szCs w:val="21"/>
              </w:rPr>
              <w:t>try</w:t>
            </w:r>
            <w:r w:rsidRPr="00357D70">
              <w:rPr>
                <w:szCs w:val="21"/>
              </w:rPr>
              <w:t>或</w:t>
            </w:r>
            <w:r w:rsidRPr="00357D70">
              <w:rPr>
                <w:szCs w:val="21"/>
              </w:rPr>
              <w:t>catch</w:t>
            </w:r>
            <w:r w:rsidRPr="00357D70">
              <w:rPr>
                <w:szCs w:val="21"/>
              </w:rPr>
              <w:t>块中</w:t>
            </w:r>
          </w:p>
        </w:tc>
        <w:tc>
          <w:tcPr>
            <w:tcW w:w="332" w:type="pct"/>
            <w:shd w:val="clear" w:color="auto" w:fill="auto"/>
          </w:tcPr>
          <w:p w14:paraId="75A6C2BC" w14:textId="77777777" w:rsidR="00C02894" w:rsidRPr="00357D70" w:rsidRDefault="00C02894" w:rsidP="00665A4D">
            <w:pPr>
              <w:adjustRightInd w:val="0"/>
              <w:snapToGrid w:val="0"/>
              <w:rPr>
                <w:szCs w:val="21"/>
              </w:rPr>
            </w:pPr>
          </w:p>
        </w:tc>
        <w:tc>
          <w:tcPr>
            <w:tcW w:w="416" w:type="pct"/>
            <w:shd w:val="clear" w:color="auto" w:fill="auto"/>
          </w:tcPr>
          <w:p w14:paraId="1989AA79" w14:textId="77777777" w:rsidR="00C02894" w:rsidRPr="00357D70" w:rsidRDefault="00C02894" w:rsidP="00665A4D">
            <w:pPr>
              <w:adjustRightInd w:val="0"/>
              <w:snapToGrid w:val="0"/>
              <w:rPr>
                <w:szCs w:val="21"/>
              </w:rPr>
            </w:pPr>
          </w:p>
        </w:tc>
        <w:tc>
          <w:tcPr>
            <w:tcW w:w="416" w:type="pct"/>
          </w:tcPr>
          <w:p w14:paraId="515DA751" w14:textId="77777777" w:rsidR="00C02894" w:rsidRPr="00357D70" w:rsidRDefault="00C02894" w:rsidP="00665A4D">
            <w:pPr>
              <w:adjustRightInd w:val="0"/>
              <w:snapToGrid w:val="0"/>
              <w:rPr>
                <w:szCs w:val="21"/>
              </w:rPr>
            </w:pPr>
          </w:p>
        </w:tc>
        <w:tc>
          <w:tcPr>
            <w:tcW w:w="1113" w:type="pct"/>
            <w:shd w:val="clear" w:color="auto" w:fill="auto"/>
          </w:tcPr>
          <w:p w14:paraId="10E8B395" w14:textId="77777777" w:rsidR="00C02894" w:rsidRPr="00357D70" w:rsidRDefault="00C02894" w:rsidP="00665A4D">
            <w:pPr>
              <w:adjustRightInd w:val="0"/>
              <w:snapToGrid w:val="0"/>
              <w:rPr>
                <w:szCs w:val="21"/>
              </w:rPr>
            </w:pPr>
          </w:p>
        </w:tc>
      </w:tr>
      <w:tr w:rsidR="00B26D59" w:rsidRPr="00357D70" w14:paraId="4F7EC9DE" w14:textId="77777777" w:rsidTr="00665A4D">
        <w:trPr>
          <w:cantSplit/>
        </w:trPr>
        <w:tc>
          <w:tcPr>
            <w:tcW w:w="373" w:type="pct"/>
          </w:tcPr>
          <w:p w14:paraId="4AFF53C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03CF38C" w14:textId="77777777" w:rsidR="00C02894" w:rsidRPr="00357D70" w:rsidRDefault="00C02894" w:rsidP="00665A4D">
            <w:pPr>
              <w:adjustRightInd w:val="0"/>
              <w:snapToGrid w:val="0"/>
              <w:jc w:val="center"/>
              <w:rPr>
                <w:szCs w:val="21"/>
              </w:rPr>
            </w:pPr>
          </w:p>
        </w:tc>
        <w:tc>
          <w:tcPr>
            <w:tcW w:w="1995" w:type="pct"/>
            <w:shd w:val="clear" w:color="auto" w:fill="auto"/>
          </w:tcPr>
          <w:p w14:paraId="7D5812EE" w14:textId="77777777" w:rsidR="00C02894" w:rsidRPr="00357D70" w:rsidRDefault="00C02894" w:rsidP="00665A4D">
            <w:pPr>
              <w:adjustRightInd w:val="0"/>
              <w:snapToGrid w:val="0"/>
              <w:rPr>
                <w:szCs w:val="21"/>
              </w:rPr>
            </w:pPr>
            <w:r w:rsidRPr="00357D70">
              <w:rPr>
                <w:szCs w:val="21"/>
              </w:rPr>
              <w:t>throw</w:t>
            </w:r>
            <w:r w:rsidRPr="00357D70">
              <w:rPr>
                <w:szCs w:val="21"/>
              </w:rPr>
              <w:t>语句中的表达式是否引发新的异常</w:t>
            </w:r>
          </w:p>
        </w:tc>
        <w:tc>
          <w:tcPr>
            <w:tcW w:w="332" w:type="pct"/>
            <w:shd w:val="clear" w:color="auto" w:fill="auto"/>
          </w:tcPr>
          <w:p w14:paraId="36DB22D5" w14:textId="77777777" w:rsidR="00C02894" w:rsidRPr="00357D70" w:rsidRDefault="00C02894" w:rsidP="00665A4D">
            <w:pPr>
              <w:adjustRightInd w:val="0"/>
              <w:snapToGrid w:val="0"/>
              <w:rPr>
                <w:szCs w:val="21"/>
              </w:rPr>
            </w:pPr>
          </w:p>
        </w:tc>
        <w:tc>
          <w:tcPr>
            <w:tcW w:w="416" w:type="pct"/>
            <w:shd w:val="clear" w:color="auto" w:fill="auto"/>
          </w:tcPr>
          <w:p w14:paraId="0FD40E4A" w14:textId="77777777" w:rsidR="00C02894" w:rsidRPr="00357D70" w:rsidRDefault="00C02894" w:rsidP="00665A4D">
            <w:pPr>
              <w:adjustRightInd w:val="0"/>
              <w:snapToGrid w:val="0"/>
              <w:rPr>
                <w:szCs w:val="21"/>
              </w:rPr>
            </w:pPr>
          </w:p>
        </w:tc>
        <w:tc>
          <w:tcPr>
            <w:tcW w:w="416" w:type="pct"/>
          </w:tcPr>
          <w:p w14:paraId="5534D63E" w14:textId="77777777" w:rsidR="00C02894" w:rsidRPr="00357D70" w:rsidRDefault="00C02894" w:rsidP="00665A4D">
            <w:pPr>
              <w:adjustRightInd w:val="0"/>
              <w:snapToGrid w:val="0"/>
              <w:rPr>
                <w:szCs w:val="21"/>
              </w:rPr>
            </w:pPr>
          </w:p>
        </w:tc>
        <w:tc>
          <w:tcPr>
            <w:tcW w:w="1113" w:type="pct"/>
            <w:shd w:val="clear" w:color="auto" w:fill="auto"/>
          </w:tcPr>
          <w:p w14:paraId="670BEC8D" w14:textId="77777777" w:rsidR="00C02894" w:rsidRPr="00357D70" w:rsidRDefault="00C02894" w:rsidP="00665A4D">
            <w:pPr>
              <w:adjustRightInd w:val="0"/>
              <w:snapToGrid w:val="0"/>
              <w:rPr>
                <w:szCs w:val="21"/>
              </w:rPr>
            </w:pPr>
          </w:p>
        </w:tc>
      </w:tr>
      <w:tr w:rsidR="00B26D59" w:rsidRPr="00357D70" w14:paraId="3D1FFE94" w14:textId="77777777" w:rsidTr="00665A4D">
        <w:trPr>
          <w:cantSplit/>
        </w:trPr>
        <w:tc>
          <w:tcPr>
            <w:tcW w:w="373" w:type="pct"/>
          </w:tcPr>
          <w:p w14:paraId="4E133206"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172EAFE" w14:textId="77777777" w:rsidR="00C02894" w:rsidRPr="00357D70" w:rsidRDefault="00C02894" w:rsidP="00665A4D">
            <w:pPr>
              <w:adjustRightInd w:val="0"/>
              <w:snapToGrid w:val="0"/>
              <w:jc w:val="center"/>
              <w:rPr>
                <w:szCs w:val="21"/>
              </w:rPr>
            </w:pPr>
          </w:p>
        </w:tc>
        <w:tc>
          <w:tcPr>
            <w:tcW w:w="1995" w:type="pct"/>
            <w:shd w:val="clear" w:color="auto" w:fill="auto"/>
          </w:tcPr>
          <w:p w14:paraId="40ADF1CF" w14:textId="77777777" w:rsidR="00C02894" w:rsidRPr="00357D70" w:rsidRDefault="00C02894" w:rsidP="00665A4D">
            <w:pPr>
              <w:adjustRightInd w:val="0"/>
              <w:snapToGrid w:val="0"/>
              <w:rPr>
                <w:szCs w:val="21"/>
              </w:rPr>
            </w:pPr>
            <w:r w:rsidRPr="00357D70">
              <w:rPr>
                <w:szCs w:val="21"/>
              </w:rPr>
              <w:t>NULL</w:t>
            </w:r>
            <w:r w:rsidRPr="00357D70">
              <w:rPr>
                <w:szCs w:val="21"/>
              </w:rPr>
              <w:t>是否被作为指针异常对象抛出</w:t>
            </w:r>
          </w:p>
        </w:tc>
        <w:tc>
          <w:tcPr>
            <w:tcW w:w="332" w:type="pct"/>
            <w:shd w:val="clear" w:color="auto" w:fill="auto"/>
          </w:tcPr>
          <w:p w14:paraId="6C225C60" w14:textId="77777777" w:rsidR="00C02894" w:rsidRPr="00357D70" w:rsidRDefault="00C02894" w:rsidP="00665A4D">
            <w:pPr>
              <w:adjustRightInd w:val="0"/>
              <w:snapToGrid w:val="0"/>
              <w:rPr>
                <w:szCs w:val="21"/>
              </w:rPr>
            </w:pPr>
          </w:p>
        </w:tc>
        <w:tc>
          <w:tcPr>
            <w:tcW w:w="416" w:type="pct"/>
            <w:shd w:val="clear" w:color="auto" w:fill="auto"/>
          </w:tcPr>
          <w:p w14:paraId="7D3EC855" w14:textId="77777777" w:rsidR="00C02894" w:rsidRPr="00357D70" w:rsidRDefault="00C02894" w:rsidP="00665A4D">
            <w:pPr>
              <w:adjustRightInd w:val="0"/>
              <w:snapToGrid w:val="0"/>
              <w:rPr>
                <w:szCs w:val="21"/>
              </w:rPr>
            </w:pPr>
          </w:p>
        </w:tc>
        <w:tc>
          <w:tcPr>
            <w:tcW w:w="416" w:type="pct"/>
          </w:tcPr>
          <w:p w14:paraId="6C984FA6" w14:textId="77777777" w:rsidR="00C02894" w:rsidRPr="00357D70" w:rsidRDefault="00C02894" w:rsidP="00665A4D">
            <w:pPr>
              <w:adjustRightInd w:val="0"/>
              <w:snapToGrid w:val="0"/>
              <w:rPr>
                <w:szCs w:val="21"/>
              </w:rPr>
            </w:pPr>
          </w:p>
        </w:tc>
        <w:tc>
          <w:tcPr>
            <w:tcW w:w="1113" w:type="pct"/>
            <w:shd w:val="clear" w:color="auto" w:fill="auto"/>
          </w:tcPr>
          <w:p w14:paraId="2A348D5D" w14:textId="77777777" w:rsidR="00C02894" w:rsidRPr="00357D70" w:rsidRDefault="00C02894" w:rsidP="00665A4D">
            <w:pPr>
              <w:adjustRightInd w:val="0"/>
              <w:snapToGrid w:val="0"/>
              <w:rPr>
                <w:szCs w:val="21"/>
              </w:rPr>
            </w:pPr>
          </w:p>
        </w:tc>
      </w:tr>
      <w:tr w:rsidR="00B26D59" w:rsidRPr="00357D70" w14:paraId="26A3702F" w14:textId="77777777" w:rsidTr="00665A4D">
        <w:trPr>
          <w:cantSplit/>
        </w:trPr>
        <w:tc>
          <w:tcPr>
            <w:tcW w:w="373" w:type="pct"/>
          </w:tcPr>
          <w:p w14:paraId="0F764CC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86C6667" w14:textId="77777777" w:rsidR="00C02894" w:rsidRPr="00357D70" w:rsidRDefault="00C02894" w:rsidP="00665A4D">
            <w:pPr>
              <w:adjustRightInd w:val="0"/>
              <w:snapToGrid w:val="0"/>
              <w:jc w:val="center"/>
              <w:rPr>
                <w:szCs w:val="21"/>
              </w:rPr>
            </w:pPr>
          </w:p>
        </w:tc>
        <w:tc>
          <w:tcPr>
            <w:tcW w:w="1995" w:type="pct"/>
            <w:shd w:val="clear" w:color="auto" w:fill="auto"/>
          </w:tcPr>
          <w:p w14:paraId="01A15DC8" w14:textId="77777777" w:rsidR="00C02894" w:rsidRPr="00357D70" w:rsidRDefault="00C02894" w:rsidP="00665A4D">
            <w:pPr>
              <w:adjustRightInd w:val="0"/>
              <w:snapToGrid w:val="0"/>
              <w:rPr>
                <w:szCs w:val="21"/>
              </w:rPr>
            </w:pPr>
            <w:r w:rsidRPr="00357D70">
              <w:rPr>
                <w:szCs w:val="21"/>
              </w:rPr>
              <w:t>函数抛出的异常类型是否与函数声明时指定的异常类型一致</w:t>
            </w:r>
          </w:p>
        </w:tc>
        <w:tc>
          <w:tcPr>
            <w:tcW w:w="332" w:type="pct"/>
            <w:shd w:val="clear" w:color="auto" w:fill="auto"/>
          </w:tcPr>
          <w:p w14:paraId="26976566" w14:textId="77777777" w:rsidR="00C02894" w:rsidRPr="00357D70" w:rsidRDefault="00C02894" w:rsidP="00665A4D">
            <w:pPr>
              <w:adjustRightInd w:val="0"/>
              <w:snapToGrid w:val="0"/>
              <w:rPr>
                <w:szCs w:val="21"/>
              </w:rPr>
            </w:pPr>
          </w:p>
        </w:tc>
        <w:tc>
          <w:tcPr>
            <w:tcW w:w="416" w:type="pct"/>
            <w:shd w:val="clear" w:color="auto" w:fill="auto"/>
          </w:tcPr>
          <w:p w14:paraId="1919C630" w14:textId="77777777" w:rsidR="00C02894" w:rsidRPr="00357D70" w:rsidRDefault="00C02894" w:rsidP="00665A4D">
            <w:pPr>
              <w:adjustRightInd w:val="0"/>
              <w:snapToGrid w:val="0"/>
              <w:rPr>
                <w:szCs w:val="21"/>
              </w:rPr>
            </w:pPr>
          </w:p>
        </w:tc>
        <w:tc>
          <w:tcPr>
            <w:tcW w:w="416" w:type="pct"/>
          </w:tcPr>
          <w:p w14:paraId="0CD4CD09" w14:textId="77777777" w:rsidR="00C02894" w:rsidRPr="00357D70" w:rsidRDefault="00C02894" w:rsidP="00665A4D">
            <w:pPr>
              <w:adjustRightInd w:val="0"/>
              <w:snapToGrid w:val="0"/>
              <w:rPr>
                <w:szCs w:val="21"/>
              </w:rPr>
            </w:pPr>
          </w:p>
        </w:tc>
        <w:tc>
          <w:tcPr>
            <w:tcW w:w="1113" w:type="pct"/>
            <w:shd w:val="clear" w:color="auto" w:fill="auto"/>
          </w:tcPr>
          <w:p w14:paraId="5ACA86D5" w14:textId="77777777" w:rsidR="00C02894" w:rsidRPr="00357D70" w:rsidRDefault="00C02894" w:rsidP="00665A4D">
            <w:pPr>
              <w:adjustRightInd w:val="0"/>
              <w:snapToGrid w:val="0"/>
              <w:rPr>
                <w:szCs w:val="21"/>
              </w:rPr>
            </w:pPr>
          </w:p>
        </w:tc>
      </w:tr>
      <w:tr w:rsidR="00B26D59" w:rsidRPr="00357D70" w14:paraId="129CA509" w14:textId="77777777" w:rsidTr="00665A4D">
        <w:trPr>
          <w:cantSplit/>
        </w:trPr>
        <w:tc>
          <w:tcPr>
            <w:tcW w:w="373" w:type="pct"/>
          </w:tcPr>
          <w:p w14:paraId="6713924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4E00B34" w14:textId="77777777" w:rsidR="00C02894" w:rsidRPr="00357D70" w:rsidRDefault="00C02894" w:rsidP="00665A4D">
            <w:pPr>
              <w:adjustRightInd w:val="0"/>
              <w:snapToGrid w:val="0"/>
              <w:jc w:val="center"/>
              <w:rPr>
                <w:szCs w:val="21"/>
              </w:rPr>
            </w:pPr>
          </w:p>
        </w:tc>
        <w:tc>
          <w:tcPr>
            <w:tcW w:w="1995" w:type="pct"/>
            <w:shd w:val="clear" w:color="auto" w:fill="auto"/>
          </w:tcPr>
          <w:p w14:paraId="521AC06D" w14:textId="77777777" w:rsidR="00C02894" w:rsidRPr="00357D70" w:rsidRDefault="00C02894" w:rsidP="00665A4D">
            <w:pPr>
              <w:adjustRightInd w:val="0"/>
              <w:snapToGrid w:val="0"/>
              <w:rPr>
                <w:szCs w:val="21"/>
              </w:rPr>
            </w:pPr>
            <w:r w:rsidRPr="00357D70">
              <w:rPr>
                <w:szCs w:val="21"/>
              </w:rPr>
              <w:t>异常是否是在程序开始之后且程序结束之前被抛出</w:t>
            </w:r>
          </w:p>
        </w:tc>
        <w:tc>
          <w:tcPr>
            <w:tcW w:w="332" w:type="pct"/>
            <w:shd w:val="clear" w:color="auto" w:fill="auto"/>
          </w:tcPr>
          <w:p w14:paraId="6754FD39" w14:textId="77777777" w:rsidR="00C02894" w:rsidRPr="00357D70" w:rsidRDefault="00C02894" w:rsidP="00665A4D">
            <w:pPr>
              <w:adjustRightInd w:val="0"/>
              <w:snapToGrid w:val="0"/>
              <w:rPr>
                <w:szCs w:val="21"/>
              </w:rPr>
            </w:pPr>
          </w:p>
        </w:tc>
        <w:tc>
          <w:tcPr>
            <w:tcW w:w="416" w:type="pct"/>
            <w:shd w:val="clear" w:color="auto" w:fill="auto"/>
          </w:tcPr>
          <w:p w14:paraId="42835590" w14:textId="77777777" w:rsidR="00C02894" w:rsidRPr="00357D70" w:rsidRDefault="00C02894" w:rsidP="00665A4D">
            <w:pPr>
              <w:adjustRightInd w:val="0"/>
              <w:snapToGrid w:val="0"/>
              <w:rPr>
                <w:szCs w:val="21"/>
              </w:rPr>
            </w:pPr>
          </w:p>
        </w:tc>
        <w:tc>
          <w:tcPr>
            <w:tcW w:w="416" w:type="pct"/>
          </w:tcPr>
          <w:p w14:paraId="437657B2" w14:textId="77777777" w:rsidR="00C02894" w:rsidRPr="00357D70" w:rsidRDefault="00C02894" w:rsidP="00665A4D">
            <w:pPr>
              <w:adjustRightInd w:val="0"/>
              <w:snapToGrid w:val="0"/>
              <w:rPr>
                <w:szCs w:val="21"/>
              </w:rPr>
            </w:pPr>
          </w:p>
        </w:tc>
        <w:tc>
          <w:tcPr>
            <w:tcW w:w="1113" w:type="pct"/>
            <w:shd w:val="clear" w:color="auto" w:fill="auto"/>
          </w:tcPr>
          <w:p w14:paraId="2E0F0E19" w14:textId="77777777" w:rsidR="00C02894" w:rsidRPr="00357D70" w:rsidRDefault="00C02894" w:rsidP="00665A4D">
            <w:pPr>
              <w:adjustRightInd w:val="0"/>
              <w:snapToGrid w:val="0"/>
              <w:rPr>
                <w:szCs w:val="21"/>
              </w:rPr>
            </w:pPr>
          </w:p>
        </w:tc>
      </w:tr>
      <w:tr w:rsidR="00B26D59" w:rsidRPr="00357D70" w14:paraId="2A516989" w14:textId="77777777" w:rsidTr="00665A4D">
        <w:trPr>
          <w:cantSplit/>
        </w:trPr>
        <w:tc>
          <w:tcPr>
            <w:tcW w:w="373" w:type="pct"/>
          </w:tcPr>
          <w:p w14:paraId="1E73F67B"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61C3869A" w14:textId="77777777" w:rsidR="00C02894" w:rsidRPr="00357D70" w:rsidRDefault="00C02894" w:rsidP="00665A4D">
            <w:pPr>
              <w:adjustRightInd w:val="0"/>
              <w:snapToGrid w:val="0"/>
              <w:jc w:val="center"/>
              <w:rPr>
                <w:szCs w:val="21"/>
              </w:rPr>
            </w:pPr>
          </w:p>
        </w:tc>
        <w:tc>
          <w:tcPr>
            <w:tcW w:w="1995" w:type="pct"/>
            <w:shd w:val="clear" w:color="auto" w:fill="auto"/>
          </w:tcPr>
          <w:p w14:paraId="250FAB72" w14:textId="77777777" w:rsidR="00C02894" w:rsidRPr="00357D70" w:rsidRDefault="00C02894" w:rsidP="00665A4D">
            <w:pPr>
              <w:adjustRightInd w:val="0"/>
              <w:snapToGrid w:val="0"/>
              <w:rPr>
                <w:szCs w:val="21"/>
              </w:rPr>
            </w:pPr>
            <w:r w:rsidRPr="00357D70">
              <w:rPr>
                <w:szCs w:val="21"/>
              </w:rPr>
              <w:t>析构函数在退出时是否含有异常</w:t>
            </w:r>
          </w:p>
        </w:tc>
        <w:tc>
          <w:tcPr>
            <w:tcW w:w="332" w:type="pct"/>
            <w:shd w:val="clear" w:color="auto" w:fill="auto"/>
          </w:tcPr>
          <w:p w14:paraId="653104A9" w14:textId="77777777" w:rsidR="00C02894" w:rsidRPr="00357D70" w:rsidRDefault="00C02894" w:rsidP="00665A4D">
            <w:pPr>
              <w:adjustRightInd w:val="0"/>
              <w:snapToGrid w:val="0"/>
              <w:rPr>
                <w:szCs w:val="21"/>
              </w:rPr>
            </w:pPr>
          </w:p>
        </w:tc>
        <w:tc>
          <w:tcPr>
            <w:tcW w:w="416" w:type="pct"/>
            <w:shd w:val="clear" w:color="auto" w:fill="auto"/>
          </w:tcPr>
          <w:p w14:paraId="248CB5D7" w14:textId="77777777" w:rsidR="00C02894" w:rsidRPr="00357D70" w:rsidRDefault="00C02894" w:rsidP="00665A4D">
            <w:pPr>
              <w:adjustRightInd w:val="0"/>
              <w:snapToGrid w:val="0"/>
              <w:rPr>
                <w:szCs w:val="21"/>
              </w:rPr>
            </w:pPr>
          </w:p>
        </w:tc>
        <w:tc>
          <w:tcPr>
            <w:tcW w:w="416" w:type="pct"/>
          </w:tcPr>
          <w:p w14:paraId="4528C8E7" w14:textId="77777777" w:rsidR="00C02894" w:rsidRPr="00357D70" w:rsidRDefault="00C02894" w:rsidP="00665A4D">
            <w:pPr>
              <w:adjustRightInd w:val="0"/>
              <w:snapToGrid w:val="0"/>
              <w:rPr>
                <w:szCs w:val="21"/>
              </w:rPr>
            </w:pPr>
          </w:p>
        </w:tc>
        <w:tc>
          <w:tcPr>
            <w:tcW w:w="1113" w:type="pct"/>
            <w:shd w:val="clear" w:color="auto" w:fill="auto"/>
          </w:tcPr>
          <w:p w14:paraId="48B030EA" w14:textId="77777777" w:rsidR="00C02894" w:rsidRPr="00357D70" w:rsidRDefault="00C02894" w:rsidP="00665A4D">
            <w:pPr>
              <w:adjustRightInd w:val="0"/>
              <w:snapToGrid w:val="0"/>
              <w:rPr>
                <w:szCs w:val="21"/>
              </w:rPr>
            </w:pPr>
          </w:p>
        </w:tc>
      </w:tr>
      <w:tr w:rsidR="00B26D59" w:rsidRPr="00357D70" w14:paraId="336CEF46" w14:textId="77777777" w:rsidTr="00665A4D">
        <w:trPr>
          <w:cantSplit/>
        </w:trPr>
        <w:tc>
          <w:tcPr>
            <w:tcW w:w="373" w:type="pct"/>
          </w:tcPr>
          <w:p w14:paraId="104A6F2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129728D3" w14:textId="77777777" w:rsidR="00C02894" w:rsidRPr="00357D70" w:rsidRDefault="00C02894" w:rsidP="00665A4D">
            <w:pPr>
              <w:adjustRightInd w:val="0"/>
              <w:snapToGrid w:val="0"/>
              <w:jc w:val="center"/>
              <w:rPr>
                <w:szCs w:val="21"/>
              </w:rPr>
            </w:pPr>
            <w:r w:rsidRPr="00357D70">
              <w:rPr>
                <w:szCs w:val="21"/>
              </w:rPr>
              <w:t>模板使用</w:t>
            </w:r>
          </w:p>
        </w:tc>
        <w:tc>
          <w:tcPr>
            <w:tcW w:w="1995" w:type="pct"/>
            <w:shd w:val="clear" w:color="auto" w:fill="auto"/>
          </w:tcPr>
          <w:p w14:paraId="4C05F195" w14:textId="77777777" w:rsidR="00C02894" w:rsidRPr="00357D70" w:rsidRDefault="00C02894" w:rsidP="00665A4D">
            <w:pPr>
              <w:adjustRightInd w:val="0"/>
              <w:snapToGrid w:val="0"/>
              <w:rPr>
                <w:szCs w:val="21"/>
              </w:rPr>
            </w:pPr>
            <w:r w:rsidRPr="00357D70">
              <w:rPr>
                <w:szCs w:val="21"/>
              </w:rPr>
              <w:t>在具有基类的类模板中，任何可以在基类中找到的标识符是否使用类标识或</w:t>
            </w:r>
            <w:r w:rsidRPr="00357D70">
              <w:rPr>
                <w:szCs w:val="21"/>
              </w:rPr>
              <w:t>this-&gt;</w:t>
            </w:r>
            <w:r w:rsidRPr="00357D70">
              <w:rPr>
                <w:szCs w:val="21"/>
              </w:rPr>
              <w:t>来引用</w:t>
            </w:r>
          </w:p>
        </w:tc>
        <w:tc>
          <w:tcPr>
            <w:tcW w:w="332" w:type="pct"/>
            <w:shd w:val="clear" w:color="auto" w:fill="auto"/>
          </w:tcPr>
          <w:p w14:paraId="1B11AD2F" w14:textId="77777777" w:rsidR="00C02894" w:rsidRPr="00357D70" w:rsidRDefault="00C02894" w:rsidP="00665A4D">
            <w:pPr>
              <w:adjustRightInd w:val="0"/>
              <w:snapToGrid w:val="0"/>
              <w:rPr>
                <w:szCs w:val="21"/>
              </w:rPr>
            </w:pPr>
          </w:p>
        </w:tc>
        <w:tc>
          <w:tcPr>
            <w:tcW w:w="416" w:type="pct"/>
            <w:shd w:val="clear" w:color="auto" w:fill="auto"/>
          </w:tcPr>
          <w:p w14:paraId="102DA591" w14:textId="77777777" w:rsidR="00C02894" w:rsidRPr="00357D70" w:rsidRDefault="00C02894" w:rsidP="00665A4D">
            <w:pPr>
              <w:adjustRightInd w:val="0"/>
              <w:snapToGrid w:val="0"/>
              <w:rPr>
                <w:szCs w:val="21"/>
              </w:rPr>
            </w:pPr>
          </w:p>
        </w:tc>
        <w:tc>
          <w:tcPr>
            <w:tcW w:w="416" w:type="pct"/>
          </w:tcPr>
          <w:p w14:paraId="423555B6" w14:textId="77777777" w:rsidR="00C02894" w:rsidRPr="00357D70" w:rsidRDefault="00C02894" w:rsidP="00665A4D">
            <w:pPr>
              <w:adjustRightInd w:val="0"/>
              <w:snapToGrid w:val="0"/>
              <w:rPr>
                <w:szCs w:val="21"/>
              </w:rPr>
            </w:pPr>
          </w:p>
        </w:tc>
        <w:tc>
          <w:tcPr>
            <w:tcW w:w="1113" w:type="pct"/>
            <w:shd w:val="clear" w:color="auto" w:fill="auto"/>
          </w:tcPr>
          <w:p w14:paraId="1325FD23" w14:textId="77777777" w:rsidR="00C02894" w:rsidRPr="00357D70" w:rsidRDefault="00C02894" w:rsidP="00665A4D">
            <w:pPr>
              <w:adjustRightInd w:val="0"/>
              <w:snapToGrid w:val="0"/>
              <w:rPr>
                <w:szCs w:val="21"/>
              </w:rPr>
            </w:pPr>
          </w:p>
        </w:tc>
      </w:tr>
      <w:tr w:rsidR="00B26D59" w:rsidRPr="00357D70" w14:paraId="79683501" w14:textId="77777777" w:rsidTr="00665A4D">
        <w:trPr>
          <w:cantSplit/>
        </w:trPr>
        <w:tc>
          <w:tcPr>
            <w:tcW w:w="373" w:type="pct"/>
          </w:tcPr>
          <w:p w14:paraId="752415C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465AE0C" w14:textId="77777777" w:rsidR="00C02894" w:rsidRPr="00357D70" w:rsidRDefault="00C02894" w:rsidP="00665A4D">
            <w:pPr>
              <w:adjustRightInd w:val="0"/>
              <w:snapToGrid w:val="0"/>
              <w:jc w:val="center"/>
              <w:rPr>
                <w:szCs w:val="21"/>
              </w:rPr>
            </w:pPr>
          </w:p>
        </w:tc>
        <w:tc>
          <w:tcPr>
            <w:tcW w:w="1995" w:type="pct"/>
            <w:shd w:val="clear" w:color="auto" w:fill="auto"/>
          </w:tcPr>
          <w:p w14:paraId="4BD2C1F9" w14:textId="77777777" w:rsidR="00C02894" w:rsidRPr="00357D70" w:rsidRDefault="00C02894" w:rsidP="00665A4D">
            <w:pPr>
              <w:adjustRightInd w:val="0"/>
              <w:snapToGrid w:val="0"/>
              <w:rPr>
                <w:szCs w:val="21"/>
              </w:rPr>
            </w:pPr>
            <w:r w:rsidRPr="00357D70">
              <w:rPr>
                <w:szCs w:val="21"/>
              </w:rPr>
              <w:t>模板参数的显示实例化是否是程序不规范</w:t>
            </w:r>
          </w:p>
        </w:tc>
        <w:tc>
          <w:tcPr>
            <w:tcW w:w="332" w:type="pct"/>
            <w:shd w:val="clear" w:color="auto" w:fill="auto"/>
          </w:tcPr>
          <w:p w14:paraId="6F684F76" w14:textId="77777777" w:rsidR="00C02894" w:rsidRPr="00357D70" w:rsidRDefault="00C02894" w:rsidP="00665A4D">
            <w:pPr>
              <w:adjustRightInd w:val="0"/>
              <w:snapToGrid w:val="0"/>
              <w:rPr>
                <w:szCs w:val="21"/>
              </w:rPr>
            </w:pPr>
          </w:p>
        </w:tc>
        <w:tc>
          <w:tcPr>
            <w:tcW w:w="416" w:type="pct"/>
            <w:shd w:val="clear" w:color="auto" w:fill="auto"/>
          </w:tcPr>
          <w:p w14:paraId="0FBD5230" w14:textId="77777777" w:rsidR="00C02894" w:rsidRPr="00357D70" w:rsidRDefault="00C02894" w:rsidP="00665A4D">
            <w:pPr>
              <w:adjustRightInd w:val="0"/>
              <w:snapToGrid w:val="0"/>
              <w:rPr>
                <w:szCs w:val="21"/>
              </w:rPr>
            </w:pPr>
          </w:p>
        </w:tc>
        <w:tc>
          <w:tcPr>
            <w:tcW w:w="416" w:type="pct"/>
          </w:tcPr>
          <w:p w14:paraId="6D06B9B3" w14:textId="77777777" w:rsidR="00C02894" w:rsidRPr="00357D70" w:rsidRDefault="00C02894" w:rsidP="00665A4D">
            <w:pPr>
              <w:adjustRightInd w:val="0"/>
              <w:snapToGrid w:val="0"/>
              <w:rPr>
                <w:szCs w:val="21"/>
              </w:rPr>
            </w:pPr>
          </w:p>
        </w:tc>
        <w:tc>
          <w:tcPr>
            <w:tcW w:w="1113" w:type="pct"/>
            <w:shd w:val="clear" w:color="auto" w:fill="auto"/>
          </w:tcPr>
          <w:p w14:paraId="360F060F" w14:textId="77777777" w:rsidR="00C02894" w:rsidRPr="00357D70" w:rsidRDefault="00C02894" w:rsidP="00665A4D">
            <w:pPr>
              <w:adjustRightInd w:val="0"/>
              <w:snapToGrid w:val="0"/>
              <w:rPr>
                <w:szCs w:val="21"/>
              </w:rPr>
            </w:pPr>
          </w:p>
        </w:tc>
      </w:tr>
      <w:tr w:rsidR="00B26D59" w:rsidRPr="00357D70" w14:paraId="411E83C1" w14:textId="77777777" w:rsidTr="00665A4D">
        <w:trPr>
          <w:cantSplit/>
        </w:trPr>
        <w:tc>
          <w:tcPr>
            <w:tcW w:w="373" w:type="pct"/>
          </w:tcPr>
          <w:p w14:paraId="2DC6531D"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2C6F3ACE" w14:textId="77777777" w:rsidR="00C02894" w:rsidRPr="00357D70" w:rsidRDefault="00C02894" w:rsidP="00665A4D">
            <w:pPr>
              <w:adjustRightInd w:val="0"/>
              <w:snapToGrid w:val="0"/>
              <w:jc w:val="center"/>
              <w:rPr>
                <w:szCs w:val="21"/>
              </w:rPr>
            </w:pPr>
            <w:r w:rsidRPr="00357D70">
              <w:rPr>
                <w:szCs w:val="21"/>
              </w:rPr>
              <w:t>可维护性</w:t>
            </w:r>
          </w:p>
        </w:tc>
        <w:tc>
          <w:tcPr>
            <w:tcW w:w="1995" w:type="pct"/>
            <w:shd w:val="clear" w:color="auto" w:fill="auto"/>
            <w:vAlign w:val="center"/>
          </w:tcPr>
          <w:p w14:paraId="422FBE50" w14:textId="77777777" w:rsidR="00C02894" w:rsidRPr="00357D70" w:rsidRDefault="00C02894" w:rsidP="00665A4D">
            <w:pPr>
              <w:adjustRightInd w:val="0"/>
              <w:snapToGrid w:val="0"/>
              <w:rPr>
                <w:szCs w:val="21"/>
              </w:rPr>
            </w:pPr>
            <w:r w:rsidRPr="00357D70">
              <w:rPr>
                <w:szCs w:val="21"/>
              </w:rPr>
              <w:t>嵌套的</w:t>
            </w:r>
            <w:r w:rsidRPr="00357D70">
              <w:rPr>
                <w:szCs w:val="21"/>
              </w:rPr>
              <w:t>IF</w:t>
            </w:r>
            <w:r w:rsidRPr="00357D70">
              <w:rPr>
                <w:szCs w:val="21"/>
              </w:rPr>
              <w:t>、</w:t>
            </w:r>
            <w:r w:rsidRPr="00357D70">
              <w:rPr>
                <w:szCs w:val="21"/>
              </w:rPr>
              <w:t>ELSE</w:t>
            </w:r>
            <w:r w:rsidRPr="00357D70">
              <w:rPr>
                <w:szCs w:val="21"/>
              </w:rPr>
              <w:t>、</w:t>
            </w:r>
            <w:r w:rsidRPr="00357D70">
              <w:rPr>
                <w:szCs w:val="21"/>
              </w:rPr>
              <w:t>WHILE</w:t>
            </w:r>
            <w:r w:rsidRPr="00357D70">
              <w:rPr>
                <w:szCs w:val="21"/>
              </w:rPr>
              <w:t>等语句是否已正确地缩进、是否少括号，是否忘写了括号</w:t>
            </w:r>
          </w:p>
        </w:tc>
        <w:tc>
          <w:tcPr>
            <w:tcW w:w="332" w:type="pct"/>
            <w:shd w:val="clear" w:color="auto" w:fill="auto"/>
          </w:tcPr>
          <w:p w14:paraId="3CA4D5DC" w14:textId="77777777" w:rsidR="00C02894" w:rsidRPr="00357D70" w:rsidRDefault="00C02894" w:rsidP="00665A4D">
            <w:pPr>
              <w:adjustRightInd w:val="0"/>
              <w:snapToGrid w:val="0"/>
              <w:rPr>
                <w:szCs w:val="21"/>
              </w:rPr>
            </w:pPr>
          </w:p>
        </w:tc>
        <w:tc>
          <w:tcPr>
            <w:tcW w:w="416" w:type="pct"/>
            <w:shd w:val="clear" w:color="auto" w:fill="auto"/>
          </w:tcPr>
          <w:p w14:paraId="1AAD27C0" w14:textId="77777777" w:rsidR="00C02894" w:rsidRPr="00357D70" w:rsidRDefault="00C02894" w:rsidP="00665A4D">
            <w:pPr>
              <w:adjustRightInd w:val="0"/>
              <w:snapToGrid w:val="0"/>
              <w:rPr>
                <w:szCs w:val="21"/>
              </w:rPr>
            </w:pPr>
          </w:p>
        </w:tc>
        <w:tc>
          <w:tcPr>
            <w:tcW w:w="416" w:type="pct"/>
          </w:tcPr>
          <w:p w14:paraId="7FDAA785" w14:textId="77777777" w:rsidR="00C02894" w:rsidRPr="00357D70" w:rsidRDefault="00C02894" w:rsidP="00665A4D">
            <w:pPr>
              <w:adjustRightInd w:val="0"/>
              <w:snapToGrid w:val="0"/>
              <w:rPr>
                <w:szCs w:val="21"/>
              </w:rPr>
            </w:pPr>
          </w:p>
        </w:tc>
        <w:tc>
          <w:tcPr>
            <w:tcW w:w="1113" w:type="pct"/>
            <w:shd w:val="clear" w:color="auto" w:fill="auto"/>
          </w:tcPr>
          <w:p w14:paraId="0259910E" w14:textId="77777777" w:rsidR="00C02894" w:rsidRPr="00357D70" w:rsidRDefault="00C02894" w:rsidP="00665A4D">
            <w:pPr>
              <w:adjustRightInd w:val="0"/>
              <w:snapToGrid w:val="0"/>
              <w:rPr>
                <w:szCs w:val="21"/>
              </w:rPr>
            </w:pPr>
          </w:p>
        </w:tc>
      </w:tr>
      <w:tr w:rsidR="00B26D59" w:rsidRPr="00357D70" w14:paraId="57133BE9" w14:textId="77777777" w:rsidTr="00665A4D">
        <w:trPr>
          <w:cantSplit/>
        </w:trPr>
        <w:tc>
          <w:tcPr>
            <w:tcW w:w="373" w:type="pct"/>
          </w:tcPr>
          <w:p w14:paraId="4AB14966"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E59A713"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206B2F4A" w14:textId="77777777" w:rsidR="00C02894" w:rsidRPr="00357D70" w:rsidRDefault="00C02894" w:rsidP="00665A4D">
            <w:pPr>
              <w:adjustRightInd w:val="0"/>
              <w:snapToGrid w:val="0"/>
              <w:rPr>
                <w:szCs w:val="21"/>
              </w:rPr>
            </w:pPr>
            <w:r w:rsidRPr="00357D70">
              <w:rPr>
                <w:szCs w:val="21"/>
              </w:rPr>
              <w:t>注释准确并且有意义</w:t>
            </w:r>
          </w:p>
        </w:tc>
        <w:tc>
          <w:tcPr>
            <w:tcW w:w="332" w:type="pct"/>
            <w:shd w:val="clear" w:color="auto" w:fill="auto"/>
          </w:tcPr>
          <w:p w14:paraId="4B01E3E1" w14:textId="77777777" w:rsidR="00C02894" w:rsidRPr="00357D70" w:rsidRDefault="00C02894" w:rsidP="00665A4D">
            <w:pPr>
              <w:adjustRightInd w:val="0"/>
              <w:snapToGrid w:val="0"/>
              <w:rPr>
                <w:szCs w:val="21"/>
              </w:rPr>
            </w:pPr>
          </w:p>
        </w:tc>
        <w:tc>
          <w:tcPr>
            <w:tcW w:w="416" w:type="pct"/>
            <w:shd w:val="clear" w:color="auto" w:fill="auto"/>
          </w:tcPr>
          <w:p w14:paraId="228FF8D8" w14:textId="77777777" w:rsidR="00C02894" w:rsidRPr="00357D70" w:rsidRDefault="00C02894" w:rsidP="00665A4D">
            <w:pPr>
              <w:adjustRightInd w:val="0"/>
              <w:snapToGrid w:val="0"/>
              <w:rPr>
                <w:szCs w:val="21"/>
              </w:rPr>
            </w:pPr>
          </w:p>
        </w:tc>
        <w:tc>
          <w:tcPr>
            <w:tcW w:w="416" w:type="pct"/>
          </w:tcPr>
          <w:p w14:paraId="084A429A" w14:textId="77777777" w:rsidR="00C02894" w:rsidRPr="00357D70" w:rsidRDefault="00C02894" w:rsidP="00665A4D">
            <w:pPr>
              <w:adjustRightInd w:val="0"/>
              <w:snapToGrid w:val="0"/>
              <w:rPr>
                <w:szCs w:val="21"/>
              </w:rPr>
            </w:pPr>
          </w:p>
        </w:tc>
        <w:tc>
          <w:tcPr>
            <w:tcW w:w="1113" w:type="pct"/>
            <w:shd w:val="clear" w:color="auto" w:fill="auto"/>
          </w:tcPr>
          <w:p w14:paraId="23E9B00A" w14:textId="77777777" w:rsidR="00C02894" w:rsidRPr="00357D70" w:rsidRDefault="00C02894" w:rsidP="00665A4D">
            <w:pPr>
              <w:adjustRightInd w:val="0"/>
              <w:snapToGrid w:val="0"/>
              <w:rPr>
                <w:szCs w:val="21"/>
              </w:rPr>
            </w:pPr>
          </w:p>
        </w:tc>
      </w:tr>
      <w:tr w:rsidR="00B26D59" w:rsidRPr="00357D70" w14:paraId="0EC5165F" w14:textId="77777777" w:rsidTr="00665A4D">
        <w:trPr>
          <w:cantSplit/>
        </w:trPr>
        <w:tc>
          <w:tcPr>
            <w:tcW w:w="373" w:type="pct"/>
          </w:tcPr>
          <w:p w14:paraId="17EE300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7B5B3AB"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00BA7E44" w14:textId="77777777" w:rsidR="00C02894" w:rsidRPr="00357D70" w:rsidRDefault="00C02894" w:rsidP="00665A4D">
            <w:pPr>
              <w:adjustRightInd w:val="0"/>
              <w:snapToGrid w:val="0"/>
              <w:rPr>
                <w:szCs w:val="21"/>
              </w:rPr>
            </w:pPr>
            <w:r w:rsidRPr="00357D70">
              <w:rPr>
                <w:szCs w:val="21"/>
              </w:rPr>
              <w:t>注释语句应不少于</w:t>
            </w:r>
            <w:r w:rsidRPr="00357D70">
              <w:rPr>
                <w:szCs w:val="21"/>
              </w:rPr>
              <w:t>20%</w:t>
            </w:r>
          </w:p>
        </w:tc>
        <w:tc>
          <w:tcPr>
            <w:tcW w:w="332" w:type="pct"/>
            <w:shd w:val="clear" w:color="auto" w:fill="auto"/>
          </w:tcPr>
          <w:p w14:paraId="0D8AB3B3" w14:textId="77777777" w:rsidR="00C02894" w:rsidRPr="00357D70" w:rsidRDefault="00C02894" w:rsidP="00665A4D">
            <w:pPr>
              <w:adjustRightInd w:val="0"/>
              <w:snapToGrid w:val="0"/>
              <w:rPr>
                <w:szCs w:val="21"/>
              </w:rPr>
            </w:pPr>
          </w:p>
        </w:tc>
        <w:tc>
          <w:tcPr>
            <w:tcW w:w="416" w:type="pct"/>
            <w:shd w:val="clear" w:color="auto" w:fill="auto"/>
          </w:tcPr>
          <w:p w14:paraId="1D1C87F6" w14:textId="77777777" w:rsidR="00C02894" w:rsidRPr="00357D70" w:rsidRDefault="00C02894" w:rsidP="00665A4D">
            <w:pPr>
              <w:adjustRightInd w:val="0"/>
              <w:snapToGrid w:val="0"/>
              <w:rPr>
                <w:szCs w:val="21"/>
              </w:rPr>
            </w:pPr>
          </w:p>
        </w:tc>
        <w:tc>
          <w:tcPr>
            <w:tcW w:w="416" w:type="pct"/>
          </w:tcPr>
          <w:p w14:paraId="6A98B49B" w14:textId="77777777" w:rsidR="00C02894" w:rsidRPr="00357D70" w:rsidRDefault="00C02894" w:rsidP="00665A4D">
            <w:pPr>
              <w:adjustRightInd w:val="0"/>
              <w:snapToGrid w:val="0"/>
              <w:rPr>
                <w:szCs w:val="21"/>
              </w:rPr>
            </w:pPr>
          </w:p>
        </w:tc>
        <w:tc>
          <w:tcPr>
            <w:tcW w:w="1113" w:type="pct"/>
            <w:shd w:val="clear" w:color="auto" w:fill="auto"/>
          </w:tcPr>
          <w:p w14:paraId="7F558465" w14:textId="77777777" w:rsidR="00C02894" w:rsidRPr="00357D70" w:rsidRDefault="00C02894" w:rsidP="00665A4D">
            <w:pPr>
              <w:adjustRightInd w:val="0"/>
              <w:snapToGrid w:val="0"/>
              <w:rPr>
                <w:szCs w:val="21"/>
              </w:rPr>
            </w:pPr>
          </w:p>
        </w:tc>
      </w:tr>
      <w:tr w:rsidR="00B26D59" w:rsidRPr="00357D70" w14:paraId="1002FCBC" w14:textId="77777777" w:rsidTr="00665A4D">
        <w:trPr>
          <w:cantSplit/>
        </w:trPr>
        <w:tc>
          <w:tcPr>
            <w:tcW w:w="373" w:type="pct"/>
          </w:tcPr>
          <w:p w14:paraId="39F801C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A68B270"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D9264A8" w14:textId="77777777" w:rsidR="00C02894" w:rsidRPr="00357D70" w:rsidRDefault="00C02894" w:rsidP="00665A4D">
            <w:pPr>
              <w:adjustRightInd w:val="0"/>
              <w:snapToGrid w:val="0"/>
              <w:rPr>
                <w:szCs w:val="21"/>
              </w:rPr>
            </w:pPr>
            <w:r w:rsidRPr="00357D70">
              <w:rPr>
                <w:szCs w:val="21"/>
              </w:rPr>
              <w:t>是否存在嵌套注释</w:t>
            </w:r>
          </w:p>
        </w:tc>
        <w:tc>
          <w:tcPr>
            <w:tcW w:w="332" w:type="pct"/>
            <w:shd w:val="clear" w:color="auto" w:fill="auto"/>
          </w:tcPr>
          <w:p w14:paraId="142C3F26" w14:textId="77777777" w:rsidR="00C02894" w:rsidRPr="00357D70" w:rsidRDefault="00C02894" w:rsidP="00665A4D">
            <w:pPr>
              <w:adjustRightInd w:val="0"/>
              <w:snapToGrid w:val="0"/>
              <w:rPr>
                <w:szCs w:val="21"/>
              </w:rPr>
            </w:pPr>
          </w:p>
        </w:tc>
        <w:tc>
          <w:tcPr>
            <w:tcW w:w="416" w:type="pct"/>
            <w:shd w:val="clear" w:color="auto" w:fill="auto"/>
          </w:tcPr>
          <w:p w14:paraId="007F5E8A" w14:textId="77777777" w:rsidR="00C02894" w:rsidRPr="00357D70" w:rsidRDefault="00C02894" w:rsidP="00665A4D">
            <w:pPr>
              <w:adjustRightInd w:val="0"/>
              <w:snapToGrid w:val="0"/>
              <w:rPr>
                <w:szCs w:val="21"/>
              </w:rPr>
            </w:pPr>
          </w:p>
        </w:tc>
        <w:tc>
          <w:tcPr>
            <w:tcW w:w="416" w:type="pct"/>
          </w:tcPr>
          <w:p w14:paraId="315A7D6B" w14:textId="77777777" w:rsidR="00C02894" w:rsidRPr="00357D70" w:rsidRDefault="00C02894" w:rsidP="00665A4D">
            <w:pPr>
              <w:adjustRightInd w:val="0"/>
              <w:snapToGrid w:val="0"/>
              <w:rPr>
                <w:szCs w:val="21"/>
              </w:rPr>
            </w:pPr>
          </w:p>
        </w:tc>
        <w:tc>
          <w:tcPr>
            <w:tcW w:w="1113" w:type="pct"/>
            <w:shd w:val="clear" w:color="auto" w:fill="auto"/>
          </w:tcPr>
          <w:p w14:paraId="778A4EEE" w14:textId="77777777" w:rsidR="00C02894" w:rsidRPr="00357D70" w:rsidRDefault="00C02894" w:rsidP="00665A4D">
            <w:pPr>
              <w:adjustRightInd w:val="0"/>
              <w:snapToGrid w:val="0"/>
              <w:rPr>
                <w:szCs w:val="21"/>
              </w:rPr>
            </w:pPr>
          </w:p>
        </w:tc>
      </w:tr>
      <w:tr w:rsidR="00B26D59" w:rsidRPr="00357D70" w14:paraId="0B220257" w14:textId="77777777" w:rsidTr="00665A4D">
        <w:trPr>
          <w:cantSplit/>
        </w:trPr>
        <w:tc>
          <w:tcPr>
            <w:tcW w:w="373" w:type="pct"/>
          </w:tcPr>
          <w:p w14:paraId="5DA6625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3172CE5"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B223B1D" w14:textId="77777777" w:rsidR="00C02894" w:rsidRPr="00357D70" w:rsidRDefault="00C02894" w:rsidP="00665A4D">
            <w:pPr>
              <w:adjustRightInd w:val="0"/>
              <w:snapToGrid w:val="0"/>
              <w:rPr>
                <w:szCs w:val="21"/>
              </w:rPr>
            </w:pPr>
            <w:r w:rsidRPr="00357D70">
              <w:rPr>
                <w:szCs w:val="21"/>
              </w:rPr>
              <w:t>标号和子程序名符合代码的逻辑含义吗</w:t>
            </w:r>
          </w:p>
        </w:tc>
        <w:tc>
          <w:tcPr>
            <w:tcW w:w="332" w:type="pct"/>
            <w:shd w:val="clear" w:color="auto" w:fill="auto"/>
          </w:tcPr>
          <w:p w14:paraId="2B428CEC" w14:textId="77777777" w:rsidR="00C02894" w:rsidRPr="00357D70" w:rsidRDefault="00C02894" w:rsidP="00665A4D">
            <w:pPr>
              <w:adjustRightInd w:val="0"/>
              <w:snapToGrid w:val="0"/>
              <w:rPr>
                <w:szCs w:val="21"/>
              </w:rPr>
            </w:pPr>
          </w:p>
        </w:tc>
        <w:tc>
          <w:tcPr>
            <w:tcW w:w="416" w:type="pct"/>
            <w:shd w:val="clear" w:color="auto" w:fill="auto"/>
          </w:tcPr>
          <w:p w14:paraId="3324F4DB" w14:textId="77777777" w:rsidR="00C02894" w:rsidRPr="00357D70" w:rsidRDefault="00C02894" w:rsidP="00665A4D">
            <w:pPr>
              <w:adjustRightInd w:val="0"/>
              <w:snapToGrid w:val="0"/>
              <w:rPr>
                <w:szCs w:val="21"/>
              </w:rPr>
            </w:pPr>
          </w:p>
        </w:tc>
        <w:tc>
          <w:tcPr>
            <w:tcW w:w="416" w:type="pct"/>
          </w:tcPr>
          <w:p w14:paraId="2BD23519" w14:textId="77777777" w:rsidR="00C02894" w:rsidRPr="00357D70" w:rsidRDefault="00C02894" w:rsidP="00665A4D">
            <w:pPr>
              <w:adjustRightInd w:val="0"/>
              <w:snapToGrid w:val="0"/>
              <w:rPr>
                <w:szCs w:val="21"/>
              </w:rPr>
            </w:pPr>
          </w:p>
        </w:tc>
        <w:tc>
          <w:tcPr>
            <w:tcW w:w="1113" w:type="pct"/>
            <w:shd w:val="clear" w:color="auto" w:fill="auto"/>
          </w:tcPr>
          <w:p w14:paraId="3A4BDB1F" w14:textId="77777777" w:rsidR="00C02894" w:rsidRPr="00357D70" w:rsidRDefault="00C02894" w:rsidP="00665A4D">
            <w:pPr>
              <w:adjustRightInd w:val="0"/>
              <w:snapToGrid w:val="0"/>
              <w:rPr>
                <w:szCs w:val="21"/>
              </w:rPr>
            </w:pPr>
          </w:p>
        </w:tc>
      </w:tr>
      <w:tr w:rsidR="00B26D59" w:rsidRPr="00357D70" w14:paraId="4D0B04BD" w14:textId="77777777" w:rsidTr="00665A4D">
        <w:trPr>
          <w:cantSplit/>
        </w:trPr>
        <w:tc>
          <w:tcPr>
            <w:tcW w:w="373" w:type="pct"/>
          </w:tcPr>
          <w:p w14:paraId="32C0816C"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E31E075"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A7CA245" w14:textId="77777777" w:rsidR="00C02894" w:rsidRPr="00357D70" w:rsidRDefault="00C02894" w:rsidP="00665A4D">
            <w:pPr>
              <w:adjustRightInd w:val="0"/>
              <w:snapToGrid w:val="0"/>
              <w:rPr>
                <w:szCs w:val="21"/>
              </w:rPr>
            </w:pPr>
            <w:r w:rsidRPr="00357D7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tcPr>
          <w:p w14:paraId="1A6A32FF" w14:textId="77777777" w:rsidR="00C02894" w:rsidRPr="00357D70" w:rsidRDefault="00C02894" w:rsidP="00665A4D">
            <w:pPr>
              <w:adjustRightInd w:val="0"/>
              <w:snapToGrid w:val="0"/>
              <w:rPr>
                <w:szCs w:val="21"/>
              </w:rPr>
            </w:pPr>
          </w:p>
        </w:tc>
        <w:tc>
          <w:tcPr>
            <w:tcW w:w="416" w:type="pct"/>
            <w:shd w:val="clear" w:color="auto" w:fill="auto"/>
          </w:tcPr>
          <w:p w14:paraId="773312E9" w14:textId="77777777" w:rsidR="00C02894" w:rsidRPr="00357D70" w:rsidRDefault="00C02894" w:rsidP="00665A4D">
            <w:pPr>
              <w:adjustRightInd w:val="0"/>
              <w:snapToGrid w:val="0"/>
              <w:rPr>
                <w:szCs w:val="21"/>
              </w:rPr>
            </w:pPr>
          </w:p>
        </w:tc>
        <w:tc>
          <w:tcPr>
            <w:tcW w:w="416" w:type="pct"/>
          </w:tcPr>
          <w:p w14:paraId="7D697046" w14:textId="77777777" w:rsidR="00C02894" w:rsidRPr="00357D70" w:rsidRDefault="00C02894" w:rsidP="00665A4D">
            <w:pPr>
              <w:adjustRightInd w:val="0"/>
              <w:snapToGrid w:val="0"/>
              <w:rPr>
                <w:szCs w:val="21"/>
              </w:rPr>
            </w:pPr>
          </w:p>
        </w:tc>
        <w:tc>
          <w:tcPr>
            <w:tcW w:w="1113" w:type="pct"/>
            <w:shd w:val="clear" w:color="auto" w:fill="auto"/>
          </w:tcPr>
          <w:p w14:paraId="5105228B" w14:textId="77777777" w:rsidR="00C02894" w:rsidRPr="00357D70" w:rsidRDefault="00C02894" w:rsidP="00665A4D">
            <w:pPr>
              <w:adjustRightInd w:val="0"/>
              <w:snapToGrid w:val="0"/>
              <w:rPr>
                <w:szCs w:val="21"/>
              </w:rPr>
            </w:pPr>
          </w:p>
        </w:tc>
      </w:tr>
      <w:tr w:rsidR="00B26D59" w:rsidRPr="00357D70" w14:paraId="4C0B5025" w14:textId="77777777" w:rsidTr="00665A4D">
        <w:trPr>
          <w:cantSplit/>
        </w:trPr>
        <w:tc>
          <w:tcPr>
            <w:tcW w:w="373" w:type="pct"/>
          </w:tcPr>
          <w:p w14:paraId="3AC1A31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319BBBA6"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E7A8B8C" w14:textId="77777777" w:rsidR="00C02894" w:rsidRPr="00357D70" w:rsidRDefault="00C02894" w:rsidP="00665A4D">
            <w:pPr>
              <w:adjustRightInd w:val="0"/>
              <w:snapToGrid w:val="0"/>
              <w:rPr>
                <w:szCs w:val="21"/>
              </w:rPr>
            </w:pPr>
            <w:r w:rsidRPr="00357D70">
              <w:rPr>
                <w:szCs w:val="21"/>
              </w:rPr>
              <w:t>注意运算符的优先级，并用括号明确表达式的操作顺序，避免使用默认优先级</w:t>
            </w:r>
          </w:p>
        </w:tc>
        <w:tc>
          <w:tcPr>
            <w:tcW w:w="332" w:type="pct"/>
            <w:shd w:val="clear" w:color="auto" w:fill="auto"/>
          </w:tcPr>
          <w:p w14:paraId="7E485532" w14:textId="77777777" w:rsidR="00C02894" w:rsidRPr="00357D70" w:rsidRDefault="00C02894" w:rsidP="00665A4D">
            <w:pPr>
              <w:adjustRightInd w:val="0"/>
              <w:snapToGrid w:val="0"/>
              <w:rPr>
                <w:szCs w:val="21"/>
              </w:rPr>
            </w:pPr>
          </w:p>
        </w:tc>
        <w:tc>
          <w:tcPr>
            <w:tcW w:w="416" w:type="pct"/>
            <w:shd w:val="clear" w:color="auto" w:fill="auto"/>
          </w:tcPr>
          <w:p w14:paraId="37F9491D" w14:textId="77777777" w:rsidR="00C02894" w:rsidRPr="00357D70" w:rsidRDefault="00C02894" w:rsidP="00665A4D">
            <w:pPr>
              <w:adjustRightInd w:val="0"/>
              <w:snapToGrid w:val="0"/>
              <w:rPr>
                <w:szCs w:val="21"/>
              </w:rPr>
            </w:pPr>
          </w:p>
        </w:tc>
        <w:tc>
          <w:tcPr>
            <w:tcW w:w="416" w:type="pct"/>
          </w:tcPr>
          <w:p w14:paraId="7176B161" w14:textId="77777777" w:rsidR="00C02894" w:rsidRPr="00357D70" w:rsidRDefault="00C02894" w:rsidP="00665A4D">
            <w:pPr>
              <w:adjustRightInd w:val="0"/>
              <w:snapToGrid w:val="0"/>
              <w:rPr>
                <w:szCs w:val="21"/>
              </w:rPr>
            </w:pPr>
          </w:p>
        </w:tc>
        <w:tc>
          <w:tcPr>
            <w:tcW w:w="1113" w:type="pct"/>
            <w:shd w:val="clear" w:color="auto" w:fill="auto"/>
          </w:tcPr>
          <w:p w14:paraId="717FB9E4" w14:textId="77777777" w:rsidR="00C02894" w:rsidRPr="00357D70" w:rsidRDefault="00C02894" w:rsidP="00665A4D">
            <w:pPr>
              <w:adjustRightInd w:val="0"/>
              <w:snapToGrid w:val="0"/>
              <w:rPr>
                <w:szCs w:val="21"/>
              </w:rPr>
            </w:pPr>
          </w:p>
        </w:tc>
      </w:tr>
      <w:tr w:rsidR="00B26D59" w:rsidRPr="00357D70" w14:paraId="5D0F70CF" w14:textId="77777777" w:rsidTr="00665A4D">
        <w:trPr>
          <w:cantSplit/>
        </w:trPr>
        <w:tc>
          <w:tcPr>
            <w:tcW w:w="373" w:type="pct"/>
          </w:tcPr>
          <w:p w14:paraId="690E801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6C540A34" w14:textId="77777777" w:rsidR="00C02894" w:rsidRPr="00357D70" w:rsidRDefault="00C02894" w:rsidP="00665A4D">
            <w:pPr>
              <w:adjustRightInd w:val="0"/>
              <w:snapToGrid w:val="0"/>
              <w:jc w:val="center"/>
              <w:rPr>
                <w:szCs w:val="21"/>
              </w:rPr>
            </w:pPr>
            <w:r w:rsidRPr="00357D70">
              <w:rPr>
                <w:szCs w:val="21"/>
              </w:rPr>
              <w:t>逻辑</w:t>
            </w:r>
          </w:p>
        </w:tc>
        <w:tc>
          <w:tcPr>
            <w:tcW w:w="1995" w:type="pct"/>
            <w:shd w:val="clear" w:color="auto" w:fill="auto"/>
            <w:vAlign w:val="center"/>
          </w:tcPr>
          <w:p w14:paraId="6F185AA8" w14:textId="77777777" w:rsidR="00C02894" w:rsidRPr="00357D70" w:rsidRDefault="00C02894" w:rsidP="00665A4D">
            <w:pPr>
              <w:adjustRightInd w:val="0"/>
              <w:snapToGrid w:val="0"/>
              <w:rPr>
                <w:szCs w:val="21"/>
              </w:rPr>
            </w:pPr>
            <w:r w:rsidRPr="00357D70">
              <w:rPr>
                <w:szCs w:val="21"/>
              </w:rPr>
              <w:t>代码是否做了设计规定的内容</w:t>
            </w:r>
          </w:p>
        </w:tc>
        <w:tc>
          <w:tcPr>
            <w:tcW w:w="332" w:type="pct"/>
            <w:shd w:val="clear" w:color="auto" w:fill="auto"/>
          </w:tcPr>
          <w:p w14:paraId="145AE348" w14:textId="77777777" w:rsidR="00C02894" w:rsidRPr="00357D70" w:rsidRDefault="00C02894" w:rsidP="00665A4D">
            <w:pPr>
              <w:adjustRightInd w:val="0"/>
              <w:snapToGrid w:val="0"/>
              <w:rPr>
                <w:szCs w:val="21"/>
              </w:rPr>
            </w:pPr>
          </w:p>
        </w:tc>
        <w:tc>
          <w:tcPr>
            <w:tcW w:w="416" w:type="pct"/>
            <w:shd w:val="clear" w:color="auto" w:fill="auto"/>
          </w:tcPr>
          <w:p w14:paraId="7DCE0B8E" w14:textId="77777777" w:rsidR="00C02894" w:rsidRPr="00357D70" w:rsidRDefault="00C02894" w:rsidP="00665A4D">
            <w:pPr>
              <w:adjustRightInd w:val="0"/>
              <w:snapToGrid w:val="0"/>
              <w:rPr>
                <w:szCs w:val="21"/>
              </w:rPr>
            </w:pPr>
          </w:p>
        </w:tc>
        <w:tc>
          <w:tcPr>
            <w:tcW w:w="416" w:type="pct"/>
          </w:tcPr>
          <w:p w14:paraId="649E54F3" w14:textId="77777777" w:rsidR="00C02894" w:rsidRPr="00357D70" w:rsidRDefault="00C02894" w:rsidP="00665A4D">
            <w:pPr>
              <w:adjustRightInd w:val="0"/>
              <w:snapToGrid w:val="0"/>
              <w:rPr>
                <w:szCs w:val="21"/>
              </w:rPr>
            </w:pPr>
          </w:p>
        </w:tc>
        <w:tc>
          <w:tcPr>
            <w:tcW w:w="1113" w:type="pct"/>
            <w:shd w:val="clear" w:color="auto" w:fill="auto"/>
          </w:tcPr>
          <w:p w14:paraId="292DCC9D" w14:textId="77777777" w:rsidR="00C02894" w:rsidRPr="00357D70" w:rsidRDefault="00C02894" w:rsidP="00665A4D">
            <w:pPr>
              <w:adjustRightInd w:val="0"/>
              <w:snapToGrid w:val="0"/>
              <w:rPr>
                <w:szCs w:val="21"/>
              </w:rPr>
            </w:pPr>
          </w:p>
        </w:tc>
      </w:tr>
      <w:tr w:rsidR="00B26D59" w:rsidRPr="00357D70" w14:paraId="3D98C7D9" w14:textId="77777777" w:rsidTr="00665A4D">
        <w:trPr>
          <w:cantSplit/>
        </w:trPr>
        <w:tc>
          <w:tcPr>
            <w:tcW w:w="373" w:type="pct"/>
          </w:tcPr>
          <w:p w14:paraId="3467A3D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706605B"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AAB3B55" w14:textId="77777777" w:rsidR="00C02894" w:rsidRPr="00357D70" w:rsidRDefault="00C02894" w:rsidP="00665A4D">
            <w:pPr>
              <w:adjustRightInd w:val="0"/>
              <w:snapToGrid w:val="0"/>
              <w:rPr>
                <w:szCs w:val="21"/>
              </w:rPr>
            </w:pPr>
            <w:r w:rsidRPr="00357D70">
              <w:rPr>
                <w:szCs w:val="21"/>
              </w:rPr>
              <w:t>全部设计是否均已实现（和详细设计的一致性）</w:t>
            </w:r>
          </w:p>
        </w:tc>
        <w:tc>
          <w:tcPr>
            <w:tcW w:w="332" w:type="pct"/>
            <w:shd w:val="clear" w:color="auto" w:fill="auto"/>
          </w:tcPr>
          <w:p w14:paraId="360FEF2A" w14:textId="77777777" w:rsidR="00C02894" w:rsidRPr="00357D70" w:rsidRDefault="00C02894" w:rsidP="00665A4D">
            <w:pPr>
              <w:adjustRightInd w:val="0"/>
              <w:snapToGrid w:val="0"/>
              <w:rPr>
                <w:szCs w:val="21"/>
              </w:rPr>
            </w:pPr>
          </w:p>
        </w:tc>
        <w:tc>
          <w:tcPr>
            <w:tcW w:w="416" w:type="pct"/>
            <w:shd w:val="clear" w:color="auto" w:fill="auto"/>
          </w:tcPr>
          <w:p w14:paraId="1C56FC72" w14:textId="77777777" w:rsidR="00C02894" w:rsidRPr="00357D70" w:rsidRDefault="00C02894" w:rsidP="00665A4D">
            <w:pPr>
              <w:adjustRightInd w:val="0"/>
              <w:snapToGrid w:val="0"/>
              <w:rPr>
                <w:szCs w:val="21"/>
              </w:rPr>
            </w:pPr>
          </w:p>
        </w:tc>
        <w:tc>
          <w:tcPr>
            <w:tcW w:w="416" w:type="pct"/>
          </w:tcPr>
          <w:p w14:paraId="501F6141" w14:textId="77777777" w:rsidR="00C02894" w:rsidRPr="00357D70" w:rsidRDefault="00C02894" w:rsidP="00665A4D">
            <w:pPr>
              <w:adjustRightInd w:val="0"/>
              <w:snapToGrid w:val="0"/>
              <w:rPr>
                <w:szCs w:val="21"/>
              </w:rPr>
            </w:pPr>
          </w:p>
        </w:tc>
        <w:tc>
          <w:tcPr>
            <w:tcW w:w="1113" w:type="pct"/>
            <w:shd w:val="clear" w:color="auto" w:fill="auto"/>
          </w:tcPr>
          <w:p w14:paraId="5EE2CB29" w14:textId="77777777" w:rsidR="00C02894" w:rsidRPr="00357D70" w:rsidRDefault="00C02894" w:rsidP="00665A4D">
            <w:pPr>
              <w:adjustRightInd w:val="0"/>
              <w:snapToGrid w:val="0"/>
              <w:rPr>
                <w:szCs w:val="21"/>
              </w:rPr>
            </w:pPr>
          </w:p>
        </w:tc>
      </w:tr>
      <w:tr w:rsidR="00B26D59" w:rsidRPr="00357D70" w14:paraId="1E89E65E" w14:textId="77777777" w:rsidTr="00665A4D">
        <w:trPr>
          <w:cantSplit/>
        </w:trPr>
        <w:tc>
          <w:tcPr>
            <w:tcW w:w="373" w:type="pct"/>
          </w:tcPr>
          <w:p w14:paraId="2937B583"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93B28B9"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D961BA5" w14:textId="77777777" w:rsidR="00C02894" w:rsidRPr="00357D70" w:rsidRDefault="00C02894" w:rsidP="00665A4D">
            <w:pPr>
              <w:adjustRightInd w:val="0"/>
              <w:snapToGrid w:val="0"/>
              <w:rPr>
                <w:szCs w:val="21"/>
              </w:rPr>
            </w:pPr>
            <w:r w:rsidRPr="00357D70">
              <w:rPr>
                <w:szCs w:val="21"/>
              </w:rPr>
              <w:t>每个循环是否执行正确的次数</w:t>
            </w:r>
          </w:p>
        </w:tc>
        <w:tc>
          <w:tcPr>
            <w:tcW w:w="332" w:type="pct"/>
            <w:shd w:val="clear" w:color="auto" w:fill="auto"/>
          </w:tcPr>
          <w:p w14:paraId="12AF6C00" w14:textId="77777777" w:rsidR="00C02894" w:rsidRPr="00357D70" w:rsidRDefault="00C02894" w:rsidP="00665A4D">
            <w:pPr>
              <w:adjustRightInd w:val="0"/>
              <w:snapToGrid w:val="0"/>
              <w:rPr>
                <w:szCs w:val="21"/>
              </w:rPr>
            </w:pPr>
          </w:p>
        </w:tc>
        <w:tc>
          <w:tcPr>
            <w:tcW w:w="416" w:type="pct"/>
            <w:shd w:val="clear" w:color="auto" w:fill="auto"/>
          </w:tcPr>
          <w:p w14:paraId="6ECEF46B" w14:textId="77777777" w:rsidR="00C02894" w:rsidRPr="00357D70" w:rsidRDefault="00C02894" w:rsidP="00665A4D">
            <w:pPr>
              <w:adjustRightInd w:val="0"/>
              <w:snapToGrid w:val="0"/>
              <w:rPr>
                <w:szCs w:val="21"/>
              </w:rPr>
            </w:pPr>
          </w:p>
        </w:tc>
        <w:tc>
          <w:tcPr>
            <w:tcW w:w="416" w:type="pct"/>
          </w:tcPr>
          <w:p w14:paraId="1483A476" w14:textId="77777777" w:rsidR="00C02894" w:rsidRPr="00357D70" w:rsidRDefault="00C02894" w:rsidP="00665A4D">
            <w:pPr>
              <w:adjustRightInd w:val="0"/>
              <w:snapToGrid w:val="0"/>
              <w:rPr>
                <w:szCs w:val="21"/>
              </w:rPr>
            </w:pPr>
          </w:p>
        </w:tc>
        <w:tc>
          <w:tcPr>
            <w:tcW w:w="1113" w:type="pct"/>
            <w:shd w:val="clear" w:color="auto" w:fill="auto"/>
          </w:tcPr>
          <w:p w14:paraId="1948F273" w14:textId="77777777" w:rsidR="00C02894" w:rsidRPr="00357D70" w:rsidRDefault="00C02894" w:rsidP="00665A4D">
            <w:pPr>
              <w:adjustRightInd w:val="0"/>
              <w:snapToGrid w:val="0"/>
              <w:rPr>
                <w:szCs w:val="21"/>
              </w:rPr>
            </w:pPr>
          </w:p>
        </w:tc>
      </w:tr>
      <w:tr w:rsidR="00B26D59" w:rsidRPr="00357D70" w14:paraId="75045F5E" w14:textId="77777777" w:rsidTr="00665A4D">
        <w:trPr>
          <w:cantSplit/>
        </w:trPr>
        <w:tc>
          <w:tcPr>
            <w:tcW w:w="373" w:type="pct"/>
          </w:tcPr>
          <w:p w14:paraId="2B576DA8"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41680C6"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E57155A" w14:textId="77777777" w:rsidR="00C02894" w:rsidRPr="00357D70" w:rsidRDefault="00C02894" w:rsidP="00665A4D">
            <w:pPr>
              <w:adjustRightInd w:val="0"/>
              <w:snapToGrid w:val="0"/>
              <w:rPr>
                <w:szCs w:val="21"/>
              </w:rPr>
            </w:pPr>
            <w:r w:rsidRPr="00357D70">
              <w:rPr>
                <w:szCs w:val="21"/>
              </w:rPr>
              <w:t>是否存在死循环的风险（例如当等待某变量为一特定值才退出时存在风险；循环语句中必须有超时保护）</w:t>
            </w:r>
          </w:p>
        </w:tc>
        <w:tc>
          <w:tcPr>
            <w:tcW w:w="332" w:type="pct"/>
            <w:shd w:val="clear" w:color="auto" w:fill="auto"/>
          </w:tcPr>
          <w:p w14:paraId="6DDB0D56" w14:textId="77777777" w:rsidR="00C02894" w:rsidRPr="00357D70" w:rsidRDefault="00C02894" w:rsidP="00665A4D">
            <w:pPr>
              <w:adjustRightInd w:val="0"/>
              <w:snapToGrid w:val="0"/>
              <w:rPr>
                <w:szCs w:val="21"/>
              </w:rPr>
            </w:pPr>
          </w:p>
        </w:tc>
        <w:tc>
          <w:tcPr>
            <w:tcW w:w="416" w:type="pct"/>
            <w:shd w:val="clear" w:color="auto" w:fill="auto"/>
          </w:tcPr>
          <w:p w14:paraId="079B8EF6" w14:textId="77777777" w:rsidR="00C02894" w:rsidRPr="00357D70" w:rsidRDefault="00C02894" w:rsidP="00665A4D">
            <w:pPr>
              <w:adjustRightInd w:val="0"/>
              <w:snapToGrid w:val="0"/>
              <w:rPr>
                <w:szCs w:val="21"/>
              </w:rPr>
            </w:pPr>
          </w:p>
        </w:tc>
        <w:tc>
          <w:tcPr>
            <w:tcW w:w="416" w:type="pct"/>
          </w:tcPr>
          <w:p w14:paraId="75C82A70" w14:textId="77777777" w:rsidR="00C02894" w:rsidRPr="00357D70" w:rsidRDefault="00C02894" w:rsidP="00665A4D">
            <w:pPr>
              <w:adjustRightInd w:val="0"/>
              <w:snapToGrid w:val="0"/>
              <w:rPr>
                <w:szCs w:val="21"/>
              </w:rPr>
            </w:pPr>
          </w:p>
        </w:tc>
        <w:tc>
          <w:tcPr>
            <w:tcW w:w="1113" w:type="pct"/>
            <w:shd w:val="clear" w:color="auto" w:fill="auto"/>
          </w:tcPr>
          <w:p w14:paraId="1B10F7EF" w14:textId="77777777" w:rsidR="00C02894" w:rsidRPr="00357D70" w:rsidRDefault="00C02894" w:rsidP="00665A4D">
            <w:pPr>
              <w:adjustRightInd w:val="0"/>
              <w:snapToGrid w:val="0"/>
              <w:rPr>
                <w:szCs w:val="21"/>
              </w:rPr>
            </w:pPr>
          </w:p>
        </w:tc>
      </w:tr>
      <w:tr w:rsidR="00B26D59" w:rsidRPr="00357D70" w14:paraId="2EA2CC51" w14:textId="77777777" w:rsidTr="00665A4D">
        <w:trPr>
          <w:cantSplit/>
        </w:trPr>
        <w:tc>
          <w:tcPr>
            <w:tcW w:w="373" w:type="pct"/>
          </w:tcPr>
          <w:p w14:paraId="43CB874B"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21222AF"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CC976A1" w14:textId="77777777" w:rsidR="00C02894" w:rsidRPr="00357D70" w:rsidRDefault="00C02894" w:rsidP="00665A4D">
            <w:pPr>
              <w:adjustRightInd w:val="0"/>
              <w:snapToGrid w:val="0"/>
              <w:rPr>
                <w:szCs w:val="21"/>
              </w:rPr>
            </w:pPr>
            <w:r w:rsidRPr="00357D70">
              <w:rPr>
                <w:szCs w:val="21"/>
              </w:rPr>
              <w:t>不能使用未赋值的变量</w:t>
            </w:r>
          </w:p>
        </w:tc>
        <w:tc>
          <w:tcPr>
            <w:tcW w:w="332" w:type="pct"/>
            <w:shd w:val="clear" w:color="auto" w:fill="auto"/>
          </w:tcPr>
          <w:p w14:paraId="17D8DD6D" w14:textId="77777777" w:rsidR="00C02894" w:rsidRPr="00357D70" w:rsidRDefault="00C02894" w:rsidP="00665A4D">
            <w:pPr>
              <w:adjustRightInd w:val="0"/>
              <w:snapToGrid w:val="0"/>
              <w:rPr>
                <w:szCs w:val="21"/>
              </w:rPr>
            </w:pPr>
          </w:p>
        </w:tc>
        <w:tc>
          <w:tcPr>
            <w:tcW w:w="416" w:type="pct"/>
            <w:shd w:val="clear" w:color="auto" w:fill="auto"/>
          </w:tcPr>
          <w:p w14:paraId="75B35764" w14:textId="77777777" w:rsidR="00C02894" w:rsidRPr="00357D70" w:rsidRDefault="00C02894" w:rsidP="00665A4D">
            <w:pPr>
              <w:adjustRightInd w:val="0"/>
              <w:snapToGrid w:val="0"/>
              <w:rPr>
                <w:szCs w:val="21"/>
              </w:rPr>
            </w:pPr>
          </w:p>
        </w:tc>
        <w:tc>
          <w:tcPr>
            <w:tcW w:w="416" w:type="pct"/>
          </w:tcPr>
          <w:p w14:paraId="7C2C8B64" w14:textId="77777777" w:rsidR="00C02894" w:rsidRPr="00357D70" w:rsidRDefault="00C02894" w:rsidP="00665A4D">
            <w:pPr>
              <w:adjustRightInd w:val="0"/>
              <w:snapToGrid w:val="0"/>
              <w:rPr>
                <w:szCs w:val="21"/>
              </w:rPr>
            </w:pPr>
          </w:p>
        </w:tc>
        <w:tc>
          <w:tcPr>
            <w:tcW w:w="1113" w:type="pct"/>
            <w:shd w:val="clear" w:color="auto" w:fill="auto"/>
          </w:tcPr>
          <w:p w14:paraId="53EC631A" w14:textId="77777777" w:rsidR="00C02894" w:rsidRPr="00357D70" w:rsidRDefault="00C02894" w:rsidP="00665A4D">
            <w:pPr>
              <w:adjustRightInd w:val="0"/>
              <w:snapToGrid w:val="0"/>
              <w:rPr>
                <w:szCs w:val="21"/>
              </w:rPr>
            </w:pPr>
          </w:p>
        </w:tc>
      </w:tr>
      <w:tr w:rsidR="00B26D59" w:rsidRPr="00357D70" w14:paraId="3D3DE8E6" w14:textId="77777777" w:rsidTr="00665A4D">
        <w:trPr>
          <w:cantSplit/>
        </w:trPr>
        <w:tc>
          <w:tcPr>
            <w:tcW w:w="373" w:type="pct"/>
          </w:tcPr>
          <w:p w14:paraId="3684FA2C"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67E2D0C"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5192EEA3" w14:textId="77777777" w:rsidR="00C02894" w:rsidRPr="00357D70" w:rsidRDefault="00C02894" w:rsidP="00665A4D">
            <w:pPr>
              <w:adjustRightInd w:val="0"/>
              <w:snapToGrid w:val="0"/>
              <w:rPr>
                <w:szCs w:val="21"/>
              </w:rPr>
            </w:pPr>
            <w:r w:rsidRPr="00357D70">
              <w:rPr>
                <w:szCs w:val="21"/>
              </w:rPr>
              <w:t>Switch</w:t>
            </w:r>
            <w:r w:rsidRPr="00357D70">
              <w:rPr>
                <w:szCs w:val="21"/>
              </w:rPr>
              <w:t>语句必须有</w:t>
            </w:r>
            <w:r w:rsidRPr="00357D70">
              <w:rPr>
                <w:szCs w:val="21"/>
              </w:rPr>
              <w:t>default</w:t>
            </w:r>
            <w:r w:rsidRPr="00357D70">
              <w:rPr>
                <w:szCs w:val="21"/>
              </w:rPr>
              <w:t>分支</w:t>
            </w:r>
          </w:p>
        </w:tc>
        <w:tc>
          <w:tcPr>
            <w:tcW w:w="332" w:type="pct"/>
            <w:shd w:val="clear" w:color="auto" w:fill="auto"/>
          </w:tcPr>
          <w:p w14:paraId="0CD9D5C9" w14:textId="77777777" w:rsidR="00C02894" w:rsidRPr="00357D70" w:rsidRDefault="00C02894" w:rsidP="00665A4D">
            <w:pPr>
              <w:adjustRightInd w:val="0"/>
              <w:snapToGrid w:val="0"/>
              <w:rPr>
                <w:szCs w:val="21"/>
              </w:rPr>
            </w:pPr>
          </w:p>
        </w:tc>
        <w:tc>
          <w:tcPr>
            <w:tcW w:w="416" w:type="pct"/>
            <w:shd w:val="clear" w:color="auto" w:fill="auto"/>
          </w:tcPr>
          <w:p w14:paraId="1BEB2915" w14:textId="77777777" w:rsidR="00C02894" w:rsidRPr="00357D70" w:rsidRDefault="00C02894" w:rsidP="00665A4D">
            <w:pPr>
              <w:adjustRightInd w:val="0"/>
              <w:snapToGrid w:val="0"/>
              <w:rPr>
                <w:szCs w:val="21"/>
              </w:rPr>
            </w:pPr>
          </w:p>
        </w:tc>
        <w:tc>
          <w:tcPr>
            <w:tcW w:w="416" w:type="pct"/>
          </w:tcPr>
          <w:p w14:paraId="2793D2C9" w14:textId="77777777" w:rsidR="00C02894" w:rsidRPr="00357D70" w:rsidRDefault="00C02894" w:rsidP="00665A4D">
            <w:pPr>
              <w:adjustRightInd w:val="0"/>
              <w:snapToGrid w:val="0"/>
              <w:rPr>
                <w:szCs w:val="21"/>
              </w:rPr>
            </w:pPr>
          </w:p>
        </w:tc>
        <w:tc>
          <w:tcPr>
            <w:tcW w:w="1113" w:type="pct"/>
            <w:shd w:val="clear" w:color="auto" w:fill="auto"/>
          </w:tcPr>
          <w:p w14:paraId="6D0A3FC9" w14:textId="77777777" w:rsidR="00C02894" w:rsidRPr="00357D70" w:rsidRDefault="00C02894" w:rsidP="00665A4D">
            <w:pPr>
              <w:adjustRightInd w:val="0"/>
              <w:snapToGrid w:val="0"/>
              <w:rPr>
                <w:szCs w:val="21"/>
              </w:rPr>
            </w:pPr>
          </w:p>
        </w:tc>
      </w:tr>
      <w:tr w:rsidR="00B26D59" w:rsidRPr="00357D70" w14:paraId="11238788" w14:textId="77777777" w:rsidTr="00665A4D">
        <w:trPr>
          <w:cantSplit/>
        </w:trPr>
        <w:tc>
          <w:tcPr>
            <w:tcW w:w="373" w:type="pct"/>
          </w:tcPr>
          <w:p w14:paraId="0B1C822B"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FBA7174"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0E9F5413" w14:textId="77777777" w:rsidR="00C02894" w:rsidRPr="00357D70" w:rsidRDefault="00C02894" w:rsidP="00665A4D">
            <w:pPr>
              <w:adjustRightInd w:val="0"/>
              <w:snapToGrid w:val="0"/>
              <w:rPr>
                <w:szCs w:val="21"/>
              </w:rPr>
            </w:pPr>
            <w:r w:rsidRPr="00357D70">
              <w:rPr>
                <w:szCs w:val="21"/>
              </w:rPr>
              <w:t>必须处理程序所能遇到的各种出错情况</w:t>
            </w:r>
          </w:p>
        </w:tc>
        <w:tc>
          <w:tcPr>
            <w:tcW w:w="332" w:type="pct"/>
            <w:shd w:val="clear" w:color="auto" w:fill="auto"/>
          </w:tcPr>
          <w:p w14:paraId="116903B8" w14:textId="77777777" w:rsidR="00C02894" w:rsidRPr="00357D70" w:rsidRDefault="00C02894" w:rsidP="00665A4D">
            <w:pPr>
              <w:adjustRightInd w:val="0"/>
              <w:snapToGrid w:val="0"/>
              <w:rPr>
                <w:szCs w:val="21"/>
              </w:rPr>
            </w:pPr>
          </w:p>
        </w:tc>
        <w:tc>
          <w:tcPr>
            <w:tcW w:w="416" w:type="pct"/>
            <w:shd w:val="clear" w:color="auto" w:fill="auto"/>
          </w:tcPr>
          <w:p w14:paraId="04C060C5" w14:textId="77777777" w:rsidR="00C02894" w:rsidRPr="00357D70" w:rsidRDefault="00C02894" w:rsidP="00665A4D">
            <w:pPr>
              <w:adjustRightInd w:val="0"/>
              <w:snapToGrid w:val="0"/>
              <w:rPr>
                <w:szCs w:val="21"/>
              </w:rPr>
            </w:pPr>
          </w:p>
        </w:tc>
        <w:tc>
          <w:tcPr>
            <w:tcW w:w="416" w:type="pct"/>
          </w:tcPr>
          <w:p w14:paraId="634D1E83" w14:textId="77777777" w:rsidR="00C02894" w:rsidRPr="00357D70" w:rsidRDefault="00C02894" w:rsidP="00665A4D">
            <w:pPr>
              <w:adjustRightInd w:val="0"/>
              <w:snapToGrid w:val="0"/>
              <w:rPr>
                <w:szCs w:val="21"/>
              </w:rPr>
            </w:pPr>
          </w:p>
        </w:tc>
        <w:tc>
          <w:tcPr>
            <w:tcW w:w="1113" w:type="pct"/>
            <w:shd w:val="clear" w:color="auto" w:fill="auto"/>
          </w:tcPr>
          <w:p w14:paraId="2098633B" w14:textId="77777777" w:rsidR="00C02894" w:rsidRPr="00357D70" w:rsidRDefault="00C02894" w:rsidP="00665A4D">
            <w:pPr>
              <w:adjustRightInd w:val="0"/>
              <w:snapToGrid w:val="0"/>
              <w:rPr>
                <w:szCs w:val="21"/>
              </w:rPr>
            </w:pPr>
          </w:p>
        </w:tc>
      </w:tr>
      <w:tr w:rsidR="00B26D59" w:rsidRPr="00357D70" w14:paraId="2F3462DF" w14:textId="77777777" w:rsidTr="00665A4D">
        <w:trPr>
          <w:cantSplit/>
        </w:trPr>
        <w:tc>
          <w:tcPr>
            <w:tcW w:w="373" w:type="pct"/>
          </w:tcPr>
          <w:p w14:paraId="1B132F9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4A16979D" w14:textId="77777777" w:rsidR="00C02894" w:rsidRPr="00357D70" w:rsidRDefault="00C02894" w:rsidP="00665A4D">
            <w:pPr>
              <w:adjustRightInd w:val="0"/>
              <w:snapToGrid w:val="0"/>
              <w:jc w:val="center"/>
              <w:rPr>
                <w:szCs w:val="21"/>
              </w:rPr>
            </w:pPr>
            <w:r w:rsidRPr="00357D70">
              <w:rPr>
                <w:bCs/>
                <w:szCs w:val="21"/>
              </w:rPr>
              <w:t>软件多</w:t>
            </w:r>
            <w:r w:rsidRPr="00357D70">
              <w:rPr>
                <w:bCs/>
                <w:szCs w:val="21"/>
              </w:rPr>
              <w:lastRenderedPageBreak/>
              <w:t>余物</w:t>
            </w:r>
          </w:p>
        </w:tc>
        <w:tc>
          <w:tcPr>
            <w:tcW w:w="1995" w:type="pct"/>
            <w:shd w:val="clear" w:color="auto" w:fill="auto"/>
            <w:vAlign w:val="center"/>
          </w:tcPr>
          <w:p w14:paraId="5FC34C5B" w14:textId="77777777" w:rsidR="00C02894" w:rsidRPr="00357D70" w:rsidRDefault="00C02894" w:rsidP="00665A4D">
            <w:pPr>
              <w:adjustRightInd w:val="0"/>
              <w:snapToGrid w:val="0"/>
              <w:rPr>
                <w:szCs w:val="21"/>
              </w:rPr>
            </w:pPr>
            <w:r w:rsidRPr="00357D70">
              <w:rPr>
                <w:szCs w:val="21"/>
              </w:rPr>
              <w:lastRenderedPageBreak/>
              <w:t>是否有不可能执行到的代码</w:t>
            </w:r>
          </w:p>
        </w:tc>
        <w:tc>
          <w:tcPr>
            <w:tcW w:w="332" w:type="pct"/>
            <w:shd w:val="clear" w:color="auto" w:fill="auto"/>
          </w:tcPr>
          <w:p w14:paraId="62553598" w14:textId="77777777" w:rsidR="00C02894" w:rsidRPr="00357D70" w:rsidRDefault="00C02894" w:rsidP="00665A4D">
            <w:pPr>
              <w:adjustRightInd w:val="0"/>
              <w:snapToGrid w:val="0"/>
              <w:rPr>
                <w:szCs w:val="21"/>
              </w:rPr>
            </w:pPr>
          </w:p>
        </w:tc>
        <w:tc>
          <w:tcPr>
            <w:tcW w:w="416" w:type="pct"/>
            <w:shd w:val="clear" w:color="auto" w:fill="auto"/>
          </w:tcPr>
          <w:p w14:paraId="79F5EFB1" w14:textId="77777777" w:rsidR="00C02894" w:rsidRPr="00357D70" w:rsidRDefault="00C02894" w:rsidP="00665A4D">
            <w:pPr>
              <w:adjustRightInd w:val="0"/>
              <w:snapToGrid w:val="0"/>
              <w:rPr>
                <w:szCs w:val="21"/>
              </w:rPr>
            </w:pPr>
          </w:p>
        </w:tc>
        <w:tc>
          <w:tcPr>
            <w:tcW w:w="416" w:type="pct"/>
          </w:tcPr>
          <w:p w14:paraId="6AF95395" w14:textId="77777777" w:rsidR="00C02894" w:rsidRPr="00357D70" w:rsidRDefault="00C02894" w:rsidP="00665A4D">
            <w:pPr>
              <w:adjustRightInd w:val="0"/>
              <w:snapToGrid w:val="0"/>
              <w:rPr>
                <w:szCs w:val="21"/>
              </w:rPr>
            </w:pPr>
          </w:p>
        </w:tc>
        <w:tc>
          <w:tcPr>
            <w:tcW w:w="1113" w:type="pct"/>
            <w:shd w:val="clear" w:color="auto" w:fill="auto"/>
          </w:tcPr>
          <w:p w14:paraId="7A0865C0" w14:textId="77777777" w:rsidR="00C02894" w:rsidRPr="00357D70" w:rsidRDefault="00C02894" w:rsidP="00665A4D">
            <w:pPr>
              <w:adjustRightInd w:val="0"/>
              <w:snapToGrid w:val="0"/>
              <w:rPr>
                <w:szCs w:val="21"/>
              </w:rPr>
            </w:pPr>
          </w:p>
        </w:tc>
      </w:tr>
      <w:tr w:rsidR="00B26D59" w:rsidRPr="00357D70" w14:paraId="130A8EFC" w14:textId="77777777" w:rsidTr="00665A4D">
        <w:trPr>
          <w:cantSplit/>
        </w:trPr>
        <w:tc>
          <w:tcPr>
            <w:tcW w:w="373" w:type="pct"/>
          </w:tcPr>
          <w:p w14:paraId="07C1E30D"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34301BA0"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4A0A1EB" w14:textId="77777777" w:rsidR="00C02894" w:rsidRPr="00357D70" w:rsidRDefault="00C02894" w:rsidP="00665A4D">
            <w:pPr>
              <w:adjustRightInd w:val="0"/>
              <w:snapToGrid w:val="0"/>
              <w:rPr>
                <w:szCs w:val="21"/>
              </w:rPr>
            </w:pPr>
            <w:r w:rsidRPr="00357D70">
              <w:rPr>
                <w:szCs w:val="21"/>
              </w:rPr>
              <w:t>是否有即使不执行也不影响程序功能的指令</w:t>
            </w:r>
          </w:p>
        </w:tc>
        <w:tc>
          <w:tcPr>
            <w:tcW w:w="332" w:type="pct"/>
            <w:shd w:val="clear" w:color="auto" w:fill="auto"/>
          </w:tcPr>
          <w:p w14:paraId="11707137" w14:textId="77777777" w:rsidR="00C02894" w:rsidRPr="00357D70" w:rsidRDefault="00C02894" w:rsidP="00665A4D">
            <w:pPr>
              <w:adjustRightInd w:val="0"/>
              <w:snapToGrid w:val="0"/>
              <w:rPr>
                <w:szCs w:val="21"/>
              </w:rPr>
            </w:pPr>
          </w:p>
        </w:tc>
        <w:tc>
          <w:tcPr>
            <w:tcW w:w="416" w:type="pct"/>
            <w:shd w:val="clear" w:color="auto" w:fill="auto"/>
          </w:tcPr>
          <w:p w14:paraId="21B41157" w14:textId="77777777" w:rsidR="00C02894" w:rsidRPr="00357D70" w:rsidRDefault="00C02894" w:rsidP="00665A4D">
            <w:pPr>
              <w:adjustRightInd w:val="0"/>
              <w:snapToGrid w:val="0"/>
              <w:rPr>
                <w:szCs w:val="21"/>
              </w:rPr>
            </w:pPr>
          </w:p>
        </w:tc>
        <w:tc>
          <w:tcPr>
            <w:tcW w:w="416" w:type="pct"/>
          </w:tcPr>
          <w:p w14:paraId="1409FF97" w14:textId="77777777" w:rsidR="00C02894" w:rsidRPr="00357D70" w:rsidRDefault="00C02894" w:rsidP="00665A4D">
            <w:pPr>
              <w:adjustRightInd w:val="0"/>
              <w:snapToGrid w:val="0"/>
              <w:rPr>
                <w:szCs w:val="21"/>
              </w:rPr>
            </w:pPr>
          </w:p>
        </w:tc>
        <w:tc>
          <w:tcPr>
            <w:tcW w:w="1113" w:type="pct"/>
            <w:shd w:val="clear" w:color="auto" w:fill="auto"/>
          </w:tcPr>
          <w:p w14:paraId="5E9EF42F" w14:textId="77777777" w:rsidR="00C02894" w:rsidRPr="00357D70" w:rsidRDefault="00C02894" w:rsidP="00665A4D">
            <w:pPr>
              <w:adjustRightInd w:val="0"/>
              <w:snapToGrid w:val="0"/>
              <w:rPr>
                <w:szCs w:val="21"/>
              </w:rPr>
            </w:pPr>
          </w:p>
        </w:tc>
      </w:tr>
      <w:tr w:rsidR="00B26D59" w:rsidRPr="00357D70" w14:paraId="6FEF0536" w14:textId="77777777" w:rsidTr="00665A4D">
        <w:trPr>
          <w:cantSplit/>
        </w:trPr>
        <w:tc>
          <w:tcPr>
            <w:tcW w:w="373" w:type="pct"/>
          </w:tcPr>
          <w:p w14:paraId="171C203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D0C4FBF"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C5C1898" w14:textId="77777777" w:rsidR="00C02894" w:rsidRPr="00357D70" w:rsidRDefault="00C02894" w:rsidP="00665A4D">
            <w:pPr>
              <w:adjustRightInd w:val="0"/>
              <w:snapToGrid w:val="0"/>
              <w:rPr>
                <w:szCs w:val="21"/>
              </w:rPr>
            </w:pPr>
            <w:r w:rsidRPr="00357D70">
              <w:rPr>
                <w:szCs w:val="21"/>
              </w:rPr>
              <w:t>是否有未引用的变量、标号和常量</w:t>
            </w:r>
          </w:p>
        </w:tc>
        <w:tc>
          <w:tcPr>
            <w:tcW w:w="332" w:type="pct"/>
            <w:shd w:val="clear" w:color="auto" w:fill="auto"/>
          </w:tcPr>
          <w:p w14:paraId="042860A1" w14:textId="77777777" w:rsidR="00C02894" w:rsidRPr="00357D70" w:rsidRDefault="00C02894" w:rsidP="00665A4D">
            <w:pPr>
              <w:adjustRightInd w:val="0"/>
              <w:snapToGrid w:val="0"/>
              <w:rPr>
                <w:szCs w:val="21"/>
              </w:rPr>
            </w:pPr>
          </w:p>
        </w:tc>
        <w:tc>
          <w:tcPr>
            <w:tcW w:w="416" w:type="pct"/>
            <w:shd w:val="clear" w:color="auto" w:fill="auto"/>
          </w:tcPr>
          <w:p w14:paraId="1C0FB910" w14:textId="77777777" w:rsidR="00C02894" w:rsidRPr="00357D70" w:rsidRDefault="00C02894" w:rsidP="00665A4D">
            <w:pPr>
              <w:adjustRightInd w:val="0"/>
              <w:snapToGrid w:val="0"/>
              <w:rPr>
                <w:szCs w:val="21"/>
              </w:rPr>
            </w:pPr>
          </w:p>
        </w:tc>
        <w:tc>
          <w:tcPr>
            <w:tcW w:w="416" w:type="pct"/>
          </w:tcPr>
          <w:p w14:paraId="223B539C" w14:textId="77777777" w:rsidR="00C02894" w:rsidRPr="00357D70" w:rsidRDefault="00C02894" w:rsidP="00665A4D">
            <w:pPr>
              <w:adjustRightInd w:val="0"/>
              <w:snapToGrid w:val="0"/>
              <w:rPr>
                <w:szCs w:val="21"/>
              </w:rPr>
            </w:pPr>
          </w:p>
        </w:tc>
        <w:tc>
          <w:tcPr>
            <w:tcW w:w="1113" w:type="pct"/>
            <w:shd w:val="clear" w:color="auto" w:fill="auto"/>
          </w:tcPr>
          <w:p w14:paraId="5903555F" w14:textId="77777777" w:rsidR="00C02894" w:rsidRPr="00357D70" w:rsidRDefault="00C02894" w:rsidP="00665A4D">
            <w:pPr>
              <w:adjustRightInd w:val="0"/>
              <w:snapToGrid w:val="0"/>
              <w:rPr>
                <w:szCs w:val="21"/>
              </w:rPr>
            </w:pPr>
          </w:p>
        </w:tc>
      </w:tr>
      <w:tr w:rsidR="00B26D59" w:rsidRPr="00357D70" w14:paraId="6E8914ED" w14:textId="77777777" w:rsidTr="00665A4D">
        <w:trPr>
          <w:cantSplit/>
        </w:trPr>
        <w:tc>
          <w:tcPr>
            <w:tcW w:w="373" w:type="pct"/>
          </w:tcPr>
          <w:p w14:paraId="3FA7D17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41ABA63"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06D35BE" w14:textId="77777777" w:rsidR="00C02894" w:rsidRPr="00357D70" w:rsidRDefault="00C02894" w:rsidP="00665A4D">
            <w:pPr>
              <w:adjustRightInd w:val="0"/>
              <w:snapToGrid w:val="0"/>
              <w:rPr>
                <w:szCs w:val="21"/>
              </w:rPr>
            </w:pPr>
            <w:r w:rsidRPr="00357D70">
              <w:rPr>
                <w:szCs w:val="21"/>
              </w:rPr>
              <w:t>有无未引用的宏</w:t>
            </w:r>
          </w:p>
        </w:tc>
        <w:tc>
          <w:tcPr>
            <w:tcW w:w="332" w:type="pct"/>
            <w:shd w:val="clear" w:color="auto" w:fill="auto"/>
          </w:tcPr>
          <w:p w14:paraId="68B38254" w14:textId="77777777" w:rsidR="00C02894" w:rsidRPr="00357D70" w:rsidRDefault="00C02894" w:rsidP="00665A4D">
            <w:pPr>
              <w:adjustRightInd w:val="0"/>
              <w:snapToGrid w:val="0"/>
              <w:rPr>
                <w:szCs w:val="21"/>
              </w:rPr>
            </w:pPr>
          </w:p>
        </w:tc>
        <w:tc>
          <w:tcPr>
            <w:tcW w:w="416" w:type="pct"/>
            <w:shd w:val="clear" w:color="auto" w:fill="auto"/>
          </w:tcPr>
          <w:p w14:paraId="499BB538" w14:textId="77777777" w:rsidR="00C02894" w:rsidRPr="00357D70" w:rsidRDefault="00C02894" w:rsidP="00665A4D">
            <w:pPr>
              <w:adjustRightInd w:val="0"/>
              <w:snapToGrid w:val="0"/>
              <w:rPr>
                <w:szCs w:val="21"/>
              </w:rPr>
            </w:pPr>
          </w:p>
        </w:tc>
        <w:tc>
          <w:tcPr>
            <w:tcW w:w="416" w:type="pct"/>
          </w:tcPr>
          <w:p w14:paraId="758403FA" w14:textId="77777777" w:rsidR="00C02894" w:rsidRPr="00357D70" w:rsidRDefault="00C02894" w:rsidP="00665A4D">
            <w:pPr>
              <w:adjustRightInd w:val="0"/>
              <w:snapToGrid w:val="0"/>
              <w:rPr>
                <w:szCs w:val="21"/>
              </w:rPr>
            </w:pPr>
          </w:p>
        </w:tc>
        <w:tc>
          <w:tcPr>
            <w:tcW w:w="1113" w:type="pct"/>
            <w:shd w:val="clear" w:color="auto" w:fill="auto"/>
          </w:tcPr>
          <w:p w14:paraId="64997778" w14:textId="77777777" w:rsidR="00C02894" w:rsidRPr="00357D70" w:rsidRDefault="00C02894" w:rsidP="00665A4D">
            <w:pPr>
              <w:adjustRightInd w:val="0"/>
              <w:snapToGrid w:val="0"/>
              <w:rPr>
                <w:szCs w:val="21"/>
              </w:rPr>
            </w:pPr>
          </w:p>
        </w:tc>
      </w:tr>
      <w:tr w:rsidR="00B26D59" w:rsidRPr="00357D70" w14:paraId="6BA21E69" w14:textId="77777777" w:rsidTr="00665A4D">
        <w:trPr>
          <w:cantSplit/>
        </w:trPr>
        <w:tc>
          <w:tcPr>
            <w:tcW w:w="373" w:type="pct"/>
          </w:tcPr>
          <w:p w14:paraId="1BF4BC3D"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16E6389E" w14:textId="77777777" w:rsidR="00C02894" w:rsidRPr="00357D70" w:rsidRDefault="00C02894" w:rsidP="00665A4D">
            <w:pPr>
              <w:adjustRightInd w:val="0"/>
              <w:snapToGrid w:val="0"/>
              <w:jc w:val="center"/>
              <w:rPr>
                <w:szCs w:val="21"/>
              </w:rPr>
            </w:pPr>
            <w:r w:rsidRPr="00357D70">
              <w:rPr>
                <w:szCs w:val="21"/>
              </w:rPr>
              <w:t>其他</w:t>
            </w:r>
          </w:p>
        </w:tc>
        <w:tc>
          <w:tcPr>
            <w:tcW w:w="1995" w:type="pct"/>
            <w:shd w:val="clear" w:color="auto" w:fill="auto"/>
          </w:tcPr>
          <w:p w14:paraId="1916D1AE" w14:textId="77777777" w:rsidR="00C02894" w:rsidRPr="00357D70" w:rsidRDefault="00C02894" w:rsidP="00665A4D">
            <w:pPr>
              <w:adjustRightInd w:val="0"/>
              <w:snapToGrid w:val="0"/>
              <w:rPr>
                <w:szCs w:val="21"/>
              </w:rPr>
            </w:pPr>
            <w:r w:rsidRPr="00357D70">
              <w:rPr>
                <w:szCs w:val="21"/>
              </w:rPr>
              <w:t>应根据看门狗触发周期正确设置其清除周期（不能超过狗咬时间）</w:t>
            </w:r>
          </w:p>
        </w:tc>
        <w:tc>
          <w:tcPr>
            <w:tcW w:w="332" w:type="pct"/>
            <w:shd w:val="clear" w:color="auto" w:fill="auto"/>
          </w:tcPr>
          <w:p w14:paraId="1B76B03E" w14:textId="77777777" w:rsidR="00C02894" w:rsidRPr="00357D70" w:rsidRDefault="00C02894" w:rsidP="00665A4D">
            <w:pPr>
              <w:adjustRightInd w:val="0"/>
              <w:snapToGrid w:val="0"/>
              <w:rPr>
                <w:szCs w:val="21"/>
              </w:rPr>
            </w:pPr>
          </w:p>
        </w:tc>
        <w:tc>
          <w:tcPr>
            <w:tcW w:w="416" w:type="pct"/>
            <w:shd w:val="clear" w:color="auto" w:fill="auto"/>
          </w:tcPr>
          <w:p w14:paraId="3353FE8F" w14:textId="77777777" w:rsidR="00C02894" w:rsidRPr="00357D70" w:rsidRDefault="00C02894" w:rsidP="00665A4D">
            <w:pPr>
              <w:adjustRightInd w:val="0"/>
              <w:snapToGrid w:val="0"/>
              <w:rPr>
                <w:szCs w:val="21"/>
              </w:rPr>
            </w:pPr>
          </w:p>
        </w:tc>
        <w:tc>
          <w:tcPr>
            <w:tcW w:w="416" w:type="pct"/>
          </w:tcPr>
          <w:p w14:paraId="38598B17" w14:textId="77777777" w:rsidR="00C02894" w:rsidRPr="00357D70" w:rsidRDefault="00C02894" w:rsidP="00665A4D">
            <w:pPr>
              <w:adjustRightInd w:val="0"/>
              <w:snapToGrid w:val="0"/>
              <w:rPr>
                <w:szCs w:val="21"/>
              </w:rPr>
            </w:pPr>
          </w:p>
        </w:tc>
        <w:tc>
          <w:tcPr>
            <w:tcW w:w="1113" w:type="pct"/>
            <w:shd w:val="clear" w:color="auto" w:fill="auto"/>
          </w:tcPr>
          <w:p w14:paraId="5E39D4B5" w14:textId="77777777" w:rsidR="00C02894" w:rsidRPr="00357D70" w:rsidRDefault="00C02894" w:rsidP="00665A4D">
            <w:pPr>
              <w:adjustRightInd w:val="0"/>
              <w:snapToGrid w:val="0"/>
              <w:rPr>
                <w:szCs w:val="21"/>
              </w:rPr>
            </w:pPr>
          </w:p>
        </w:tc>
      </w:tr>
      <w:tr w:rsidR="00B26D59" w:rsidRPr="00357D70" w14:paraId="0DACAC78" w14:textId="77777777" w:rsidTr="00665A4D">
        <w:trPr>
          <w:cantSplit/>
        </w:trPr>
        <w:tc>
          <w:tcPr>
            <w:tcW w:w="373" w:type="pct"/>
          </w:tcPr>
          <w:p w14:paraId="4575893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91F0D54" w14:textId="77777777" w:rsidR="00C02894" w:rsidRPr="00357D70" w:rsidRDefault="00C02894" w:rsidP="00665A4D">
            <w:pPr>
              <w:adjustRightInd w:val="0"/>
              <w:snapToGrid w:val="0"/>
              <w:jc w:val="center"/>
              <w:rPr>
                <w:szCs w:val="21"/>
              </w:rPr>
            </w:pPr>
          </w:p>
        </w:tc>
        <w:tc>
          <w:tcPr>
            <w:tcW w:w="1995" w:type="pct"/>
            <w:shd w:val="clear" w:color="auto" w:fill="auto"/>
          </w:tcPr>
          <w:p w14:paraId="474F2861" w14:textId="77777777" w:rsidR="00C02894" w:rsidRPr="00357D70" w:rsidRDefault="00C02894" w:rsidP="00665A4D">
            <w:pPr>
              <w:adjustRightInd w:val="0"/>
              <w:snapToGrid w:val="0"/>
              <w:rPr>
                <w:szCs w:val="21"/>
              </w:rPr>
            </w:pPr>
            <w:r w:rsidRPr="00357D7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tcPr>
          <w:p w14:paraId="42CCFB69" w14:textId="77777777" w:rsidR="00C02894" w:rsidRPr="00357D70" w:rsidRDefault="00C02894" w:rsidP="00665A4D">
            <w:pPr>
              <w:adjustRightInd w:val="0"/>
              <w:snapToGrid w:val="0"/>
              <w:rPr>
                <w:szCs w:val="21"/>
              </w:rPr>
            </w:pPr>
          </w:p>
        </w:tc>
        <w:tc>
          <w:tcPr>
            <w:tcW w:w="416" w:type="pct"/>
            <w:shd w:val="clear" w:color="auto" w:fill="auto"/>
          </w:tcPr>
          <w:p w14:paraId="4CD5D3BE" w14:textId="77777777" w:rsidR="00C02894" w:rsidRPr="00357D70" w:rsidRDefault="00C02894" w:rsidP="00665A4D">
            <w:pPr>
              <w:adjustRightInd w:val="0"/>
              <w:snapToGrid w:val="0"/>
              <w:rPr>
                <w:szCs w:val="21"/>
              </w:rPr>
            </w:pPr>
          </w:p>
        </w:tc>
        <w:tc>
          <w:tcPr>
            <w:tcW w:w="416" w:type="pct"/>
          </w:tcPr>
          <w:p w14:paraId="42290FBE" w14:textId="77777777" w:rsidR="00C02894" w:rsidRPr="00357D70" w:rsidRDefault="00C02894" w:rsidP="00665A4D">
            <w:pPr>
              <w:adjustRightInd w:val="0"/>
              <w:snapToGrid w:val="0"/>
              <w:rPr>
                <w:szCs w:val="21"/>
              </w:rPr>
            </w:pPr>
          </w:p>
        </w:tc>
        <w:tc>
          <w:tcPr>
            <w:tcW w:w="1113" w:type="pct"/>
            <w:shd w:val="clear" w:color="auto" w:fill="auto"/>
          </w:tcPr>
          <w:p w14:paraId="3C4DBF32" w14:textId="77777777" w:rsidR="00C02894" w:rsidRPr="00357D70" w:rsidRDefault="00C02894" w:rsidP="00665A4D">
            <w:pPr>
              <w:adjustRightInd w:val="0"/>
              <w:snapToGrid w:val="0"/>
              <w:rPr>
                <w:szCs w:val="21"/>
              </w:rPr>
            </w:pPr>
          </w:p>
        </w:tc>
      </w:tr>
      <w:tr w:rsidR="00B26D59" w:rsidRPr="00357D70" w14:paraId="71681346" w14:textId="77777777" w:rsidTr="00665A4D">
        <w:trPr>
          <w:cantSplit/>
        </w:trPr>
        <w:tc>
          <w:tcPr>
            <w:tcW w:w="373" w:type="pct"/>
          </w:tcPr>
          <w:p w14:paraId="34614020"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1E5DEE0" w14:textId="77777777" w:rsidR="00C02894" w:rsidRPr="00357D70" w:rsidRDefault="00C02894" w:rsidP="00665A4D">
            <w:pPr>
              <w:adjustRightInd w:val="0"/>
              <w:snapToGrid w:val="0"/>
              <w:jc w:val="center"/>
              <w:rPr>
                <w:szCs w:val="21"/>
              </w:rPr>
            </w:pPr>
          </w:p>
        </w:tc>
        <w:tc>
          <w:tcPr>
            <w:tcW w:w="1995" w:type="pct"/>
            <w:shd w:val="clear" w:color="auto" w:fill="auto"/>
          </w:tcPr>
          <w:p w14:paraId="3AA3E349" w14:textId="77777777" w:rsidR="00C02894" w:rsidRPr="00357D70" w:rsidRDefault="00C02894" w:rsidP="00665A4D">
            <w:pPr>
              <w:adjustRightInd w:val="0"/>
              <w:snapToGrid w:val="0"/>
              <w:rPr>
                <w:szCs w:val="21"/>
              </w:rPr>
            </w:pPr>
            <w:r w:rsidRPr="00357D70">
              <w:rPr>
                <w:szCs w:val="21"/>
              </w:rPr>
              <w:t>对于全局变量的读写要合理</w:t>
            </w:r>
          </w:p>
        </w:tc>
        <w:tc>
          <w:tcPr>
            <w:tcW w:w="332" w:type="pct"/>
            <w:shd w:val="clear" w:color="auto" w:fill="auto"/>
          </w:tcPr>
          <w:p w14:paraId="3C532BEE" w14:textId="77777777" w:rsidR="00C02894" w:rsidRPr="00357D70" w:rsidRDefault="00C02894" w:rsidP="00665A4D">
            <w:pPr>
              <w:adjustRightInd w:val="0"/>
              <w:snapToGrid w:val="0"/>
              <w:rPr>
                <w:szCs w:val="21"/>
              </w:rPr>
            </w:pPr>
          </w:p>
        </w:tc>
        <w:tc>
          <w:tcPr>
            <w:tcW w:w="416" w:type="pct"/>
            <w:shd w:val="clear" w:color="auto" w:fill="auto"/>
          </w:tcPr>
          <w:p w14:paraId="5DC91D14" w14:textId="77777777" w:rsidR="00C02894" w:rsidRPr="00357D70" w:rsidRDefault="00C02894" w:rsidP="00665A4D">
            <w:pPr>
              <w:adjustRightInd w:val="0"/>
              <w:snapToGrid w:val="0"/>
              <w:rPr>
                <w:szCs w:val="21"/>
              </w:rPr>
            </w:pPr>
          </w:p>
        </w:tc>
        <w:tc>
          <w:tcPr>
            <w:tcW w:w="416" w:type="pct"/>
          </w:tcPr>
          <w:p w14:paraId="076D7D62" w14:textId="77777777" w:rsidR="00C02894" w:rsidRPr="00357D70" w:rsidRDefault="00C02894" w:rsidP="00665A4D">
            <w:pPr>
              <w:adjustRightInd w:val="0"/>
              <w:snapToGrid w:val="0"/>
              <w:rPr>
                <w:szCs w:val="21"/>
              </w:rPr>
            </w:pPr>
          </w:p>
        </w:tc>
        <w:tc>
          <w:tcPr>
            <w:tcW w:w="1113" w:type="pct"/>
            <w:shd w:val="clear" w:color="auto" w:fill="auto"/>
          </w:tcPr>
          <w:p w14:paraId="0E6FC869" w14:textId="77777777" w:rsidR="00C02894" w:rsidRPr="00357D70" w:rsidRDefault="00C02894" w:rsidP="00665A4D">
            <w:pPr>
              <w:adjustRightInd w:val="0"/>
              <w:snapToGrid w:val="0"/>
              <w:rPr>
                <w:szCs w:val="21"/>
              </w:rPr>
            </w:pPr>
          </w:p>
        </w:tc>
      </w:tr>
    </w:tbl>
    <w:p w14:paraId="6F0D778D" w14:textId="77777777" w:rsidR="00C02894" w:rsidRPr="00357D70" w:rsidRDefault="00C02894" w:rsidP="00C02894">
      <w:pPr>
        <w:adjustRightInd w:val="0"/>
        <w:snapToGrid w:val="0"/>
        <w:spacing w:line="360" w:lineRule="auto"/>
        <w:jc w:val="center"/>
        <w:rPr>
          <w:rFonts w:eastAsia="黑体"/>
          <w:bCs/>
          <w:szCs w:val="21"/>
        </w:rPr>
      </w:pPr>
    </w:p>
    <w:p w14:paraId="72B03E00" w14:textId="77777777" w:rsidR="00C02894" w:rsidRPr="00357D70" w:rsidRDefault="00C02894" w:rsidP="00C02894">
      <w:pPr>
        <w:adjustRightInd w:val="0"/>
        <w:snapToGrid w:val="0"/>
        <w:spacing w:line="360" w:lineRule="auto"/>
        <w:jc w:val="center"/>
      </w:pPr>
      <w:r w:rsidRPr="00357D70">
        <w:t>汇编语言代码审查单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5"/>
        <w:gridCol w:w="4249"/>
        <w:gridCol w:w="600"/>
        <w:gridCol w:w="752"/>
        <w:gridCol w:w="752"/>
        <w:gridCol w:w="2012"/>
      </w:tblGrid>
      <w:tr w:rsidR="00B26D59" w:rsidRPr="00357D70" w14:paraId="339D075D" w14:textId="77777777" w:rsidTr="00442597">
        <w:trPr>
          <w:cantSplit/>
          <w:trHeight w:val="315"/>
        </w:trPr>
        <w:tc>
          <w:tcPr>
            <w:tcW w:w="373" w:type="pct"/>
            <w:vMerge w:val="restart"/>
            <w:vAlign w:val="center"/>
          </w:tcPr>
          <w:p w14:paraId="6E4787D9" w14:textId="77777777" w:rsidR="00C02894" w:rsidRPr="00357D70" w:rsidRDefault="00C02894" w:rsidP="00442597">
            <w:pPr>
              <w:adjustRightInd w:val="0"/>
              <w:snapToGrid w:val="0"/>
              <w:jc w:val="center"/>
              <w:rPr>
                <w:rFonts w:eastAsia="黑体"/>
                <w:szCs w:val="21"/>
              </w:rPr>
            </w:pPr>
            <w:r w:rsidRPr="00357D70">
              <w:rPr>
                <w:rFonts w:eastAsia="黑体"/>
                <w:szCs w:val="21"/>
              </w:rPr>
              <w:t>序号</w:t>
            </w:r>
          </w:p>
        </w:tc>
        <w:tc>
          <w:tcPr>
            <w:tcW w:w="2350" w:type="pct"/>
            <w:vMerge w:val="restart"/>
            <w:shd w:val="clear" w:color="auto" w:fill="auto"/>
            <w:vAlign w:val="center"/>
          </w:tcPr>
          <w:p w14:paraId="493387CB" w14:textId="77777777" w:rsidR="00C02894" w:rsidRPr="00357D70" w:rsidRDefault="00C02894" w:rsidP="00442597">
            <w:pPr>
              <w:adjustRightInd w:val="0"/>
              <w:snapToGrid w:val="0"/>
              <w:jc w:val="center"/>
              <w:rPr>
                <w:rFonts w:eastAsia="黑体"/>
                <w:szCs w:val="21"/>
              </w:rPr>
            </w:pPr>
            <w:r w:rsidRPr="00357D70">
              <w:rPr>
                <w:rFonts w:eastAsia="黑体"/>
                <w:szCs w:val="21"/>
              </w:rPr>
              <w:t>审查内容</w:t>
            </w:r>
          </w:p>
        </w:tc>
        <w:tc>
          <w:tcPr>
            <w:tcW w:w="1164" w:type="pct"/>
            <w:gridSpan w:val="3"/>
            <w:shd w:val="clear" w:color="auto" w:fill="auto"/>
            <w:vAlign w:val="center"/>
          </w:tcPr>
          <w:p w14:paraId="58ED493E" w14:textId="77777777" w:rsidR="00C02894" w:rsidRPr="00357D70" w:rsidRDefault="00C02894" w:rsidP="00442597">
            <w:pPr>
              <w:adjustRightInd w:val="0"/>
              <w:snapToGrid w:val="0"/>
              <w:jc w:val="center"/>
              <w:rPr>
                <w:rFonts w:eastAsia="黑体"/>
                <w:szCs w:val="21"/>
              </w:rPr>
            </w:pPr>
            <w:r w:rsidRPr="00357D70">
              <w:rPr>
                <w:rFonts w:eastAsia="黑体"/>
                <w:szCs w:val="21"/>
              </w:rPr>
              <w:t>审查结果</w:t>
            </w:r>
            <w:r w:rsidRPr="00357D70">
              <w:rPr>
                <w:rFonts w:eastAsia="黑体"/>
                <w:bCs/>
                <w:szCs w:val="21"/>
              </w:rPr>
              <w:t>（填</w:t>
            </w:r>
            <w:r w:rsidRPr="00357D70">
              <w:rPr>
                <w:rFonts w:eastAsia="黑体"/>
                <w:bCs/>
                <w:szCs w:val="21"/>
              </w:rPr>
              <w:t>√</w:t>
            </w:r>
            <w:r w:rsidRPr="00357D70">
              <w:rPr>
                <w:rFonts w:eastAsia="黑体"/>
                <w:bCs/>
                <w:szCs w:val="21"/>
              </w:rPr>
              <w:t>）</w:t>
            </w:r>
          </w:p>
        </w:tc>
        <w:tc>
          <w:tcPr>
            <w:tcW w:w="1113" w:type="pct"/>
            <w:vMerge w:val="restart"/>
            <w:shd w:val="clear" w:color="auto" w:fill="auto"/>
            <w:vAlign w:val="center"/>
          </w:tcPr>
          <w:p w14:paraId="221FA8D7" w14:textId="77777777" w:rsidR="00C02894" w:rsidRPr="00357D70" w:rsidRDefault="00C02894" w:rsidP="00442597">
            <w:pPr>
              <w:adjustRightInd w:val="0"/>
              <w:snapToGrid w:val="0"/>
              <w:jc w:val="center"/>
              <w:rPr>
                <w:rFonts w:eastAsia="黑体"/>
                <w:szCs w:val="21"/>
              </w:rPr>
            </w:pPr>
            <w:r w:rsidRPr="00357D70">
              <w:rPr>
                <w:rFonts w:eastAsia="黑体"/>
                <w:szCs w:val="21"/>
              </w:rPr>
              <w:t>备注</w:t>
            </w:r>
          </w:p>
        </w:tc>
      </w:tr>
      <w:tr w:rsidR="00B26D59" w:rsidRPr="00357D70" w14:paraId="14AB3726" w14:textId="77777777" w:rsidTr="00442597">
        <w:trPr>
          <w:cantSplit/>
          <w:trHeight w:val="315"/>
        </w:trPr>
        <w:tc>
          <w:tcPr>
            <w:tcW w:w="373" w:type="pct"/>
            <w:vMerge/>
          </w:tcPr>
          <w:p w14:paraId="2A304AA9" w14:textId="77777777" w:rsidR="00C02894" w:rsidRPr="00357D70" w:rsidRDefault="00C02894" w:rsidP="00442597">
            <w:pPr>
              <w:adjustRightInd w:val="0"/>
              <w:snapToGrid w:val="0"/>
              <w:jc w:val="center"/>
              <w:rPr>
                <w:szCs w:val="21"/>
              </w:rPr>
            </w:pPr>
          </w:p>
        </w:tc>
        <w:tc>
          <w:tcPr>
            <w:tcW w:w="2350" w:type="pct"/>
            <w:vMerge/>
            <w:shd w:val="clear" w:color="auto" w:fill="auto"/>
          </w:tcPr>
          <w:p w14:paraId="19AD0100" w14:textId="77777777" w:rsidR="00C02894" w:rsidRPr="00357D70" w:rsidRDefault="00C02894" w:rsidP="00442597">
            <w:pPr>
              <w:adjustRightInd w:val="0"/>
              <w:snapToGrid w:val="0"/>
              <w:jc w:val="center"/>
              <w:rPr>
                <w:szCs w:val="21"/>
              </w:rPr>
            </w:pPr>
          </w:p>
        </w:tc>
        <w:tc>
          <w:tcPr>
            <w:tcW w:w="332" w:type="pct"/>
            <w:shd w:val="clear" w:color="auto" w:fill="auto"/>
            <w:vAlign w:val="center"/>
          </w:tcPr>
          <w:p w14:paraId="1D0C1B0B" w14:textId="77777777" w:rsidR="00C02894" w:rsidRPr="00357D70" w:rsidRDefault="00C02894" w:rsidP="00442597">
            <w:pPr>
              <w:adjustRightInd w:val="0"/>
              <w:snapToGrid w:val="0"/>
              <w:jc w:val="center"/>
              <w:rPr>
                <w:rFonts w:eastAsia="黑体"/>
                <w:szCs w:val="21"/>
              </w:rPr>
            </w:pPr>
            <w:r w:rsidRPr="00357D70">
              <w:rPr>
                <w:rFonts w:eastAsia="黑体"/>
                <w:szCs w:val="21"/>
              </w:rPr>
              <w:t>通过</w:t>
            </w:r>
          </w:p>
        </w:tc>
        <w:tc>
          <w:tcPr>
            <w:tcW w:w="416" w:type="pct"/>
            <w:shd w:val="clear" w:color="auto" w:fill="auto"/>
            <w:vAlign w:val="center"/>
          </w:tcPr>
          <w:p w14:paraId="747637C1" w14:textId="77777777" w:rsidR="00C02894" w:rsidRPr="00357D70" w:rsidRDefault="00C02894" w:rsidP="00442597">
            <w:pPr>
              <w:adjustRightInd w:val="0"/>
              <w:snapToGrid w:val="0"/>
              <w:jc w:val="center"/>
              <w:rPr>
                <w:rFonts w:eastAsia="黑体"/>
                <w:szCs w:val="21"/>
              </w:rPr>
            </w:pPr>
            <w:r w:rsidRPr="00357D70">
              <w:rPr>
                <w:rFonts w:eastAsia="黑体"/>
                <w:szCs w:val="21"/>
              </w:rPr>
              <w:t>不通过</w:t>
            </w:r>
          </w:p>
        </w:tc>
        <w:tc>
          <w:tcPr>
            <w:tcW w:w="416" w:type="pct"/>
            <w:vAlign w:val="center"/>
          </w:tcPr>
          <w:p w14:paraId="7645E13E" w14:textId="77777777" w:rsidR="00C02894" w:rsidRPr="00357D70" w:rsidRDefault="00C02894" w:rsidP="00442597">
            <w:pPr>
              <w:adjustRightInd w:val="0"/>
              <w:snapToGrid w:val="0"/>
              <w:jc w:val="center"/>
              <w:rPr>
                <w:rFonts w:eastAsia="黑体"/>
                <w:szCs w:val="21"/>
              </w:rPr>
            </w:pPr>
            <w:r w:rsidRPr="00357D70">
              <w:rPr>
                <w:rFonts w:eastAsia="黑体"/>
                <w:szCs w:val="21"/>
              </w:rPr>
              <w:t>不适用</w:t>
            </w:r>
          </w:p>
        </w:tc>
        <w:tc>
          <w:tcPr>
            <w:tcW w:w="1113" w:type="pct"/>
            <w:vMerge/>
            <w:shd w:val="clear" w:color="auto" w:fill="auto"/>
          </w:tcPr>
          <w:p w14:paraId="71DF0AB8" w14:textId="77777777" w:rsidR="00C02894" w:rsidRPr="00357D70" w:rsidRDefault="00C02894" w:rsidP="00442597">
            <w:pPr>
              <w:adjustRightInd w:val="0"/>
              <w:snapToGrid w:val="0"/>
              <w:jc w:val="center"/>
              <w:rPr>
                <w:szCs w:val="21"/>
              </w:rPr>
            </w:pPr>
          </w:p>
        </w:tc>
      </w:tr>
      <w:tr w:rsidR="00B26D59" w:rsidRPr="00357D70" w14:paraId="0425E565" w14:textId="77777777" w:rsidTr="00CD3307">
        <w:trPr>
          <w:cantSplit/>
        </w:trPr>
        <w:tc>
          <w:tcPr>
            <w:tcW w:w="373" w:type="pct"/>
            <w:vAlign w:val="center"/>
          </w:tcPr>
          <w:p w14:paraId="076F5B7D"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5615841B" w14:textId="77777777" w:rsidR="00C02894" w:rsidRPr="00357D70" w:rsidRDefault="00C02894" w:rsidP="00442597">
            <w:pPr>
              <w:adjustRightInd w:val="0"/>
              <w:snapToGrid w:val="0"/>
              <w:rPr>
                <w:szCs w:val="21"/>
              </w:rPr>
            </w:pPr>
            <w:r w:rsidRPr="00357D70">
              <w:rPr>
                <w:szCs w:val="21"/>
              </w:rPr>
              <w:t>禁止子程序名被重用</w:t>
            </w:r>
          </w:p>
        </w:tc>
        <w:tc>
          <w:tcPr>
            <w:tcW w:w="332" w:type="pct"/>
            <w:shd w:val="clear" w:color="auto" w:fill="auto"/>
            <w:vAlign w:val="center"/>
          </w:tcPr>
          <w:p w14:paraId="1279D468"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66D65007" w14:textId="77777777" w:rsidR="00C02894" w:rsidRPr="00357D70" w:rsidRDefault="00C02894" w:rsidP="00CD3307">
            <w:pPr>
              <w:adjustRightInd w:val="0"/>
              <w:snapToGrid w:val="0"/>
              <w:jc w:val="center"/>
              <w:rPr>
                <w:szCs w:val="21"/>
              </w:rPr>
            </w:pPr>
          </w:p>
        </w:tc>
        <w:tc>
          <w:tcPr>
            <w:tcW w:w="416" w:type="pct"/>
            <w:vAlign w:val="center"/>
          </w:tcPr>
          <w:p w14:paraId="46C909DD"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298C3DA6" w14:textId="77777777" w:rsidR="00C02894" w:rsidRPr="00357D70" w:rsidRDefault="00C02894" w:rsidP="00CD3307">
            <w:pPr>
              <w:adjustRightInd w:val="0"/>
              <w:snapToGrid w:val="0"/>
              <w:jc w:val="center"/>
              <w:rPr>
                <w:szCs w:val="21"/>
              </w:rPr>
            </w:pPr>
          </w:p>
        </w:tc>
      </w:tr>
      <w:tr w:rsidR="00B26D59" w:rsidRPr="00357D70" w14:paraId="2D7A7E23" w14:textId="77777777" w:rsidTr="00CD3307">
        <w:trPr>
          <w:cantSplit/>
        </w:trPr>
        <w:tc>
          <w:tcPr>
            <w:tcW w:w="373" w:type="pct"/>
            <w:vAlign w:val="center"/>
          </w:tcPr>
          <w:p w14:paraId="3CDE103C"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2E219EA5" w14:textId="77777777" w:rsidR="00C02894" w:rsidRPr="00357D70" w:rsidRDefault="00C02894" w:rsidP="00442597">
            <w:pPr>
              <w:adjustRightInd w:val="0"/>
              <w:snapToGrid w:val="0"/>
              <w:rPr>
                <w:szCs w:val="21"/>
              </w:rPr>
            </w:pPr>
            <w:r w:rsidRPr="00357D70">
              <w:rPr>
                <w:szCs w:val="21"/>
              </w:rPr>
              <w:t>禁止标号名被重用</w:t>
            </w:r>
          </w:p>
        </w:tc>
        <w:tc>
          <w:tcPr>
            <w:tcW w:w="332" w:type="pct"/>
            <w:shd w:val="clear" w:color="auto" w:fill="auto"/>
            <w:vAlign w:val="center"/>
          </w:tcPr>
          <w:p w14:paraId="5ACFF968"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779FDFF9" w14:textId="77777777" w:rsidR="00C02894" w:rsidRPr="00357D70" w:rsidRDefault="00C02894" w:rsidP="00CD3307">
            <w:pPr>
              <w:adjustRightInd w:val="0"/>
              <w:snapToGrid w:val="0"/>
              <w:jc w:val="center"/>
              <w:rPr>
                <w:szCs w:val="21"/>
              </w:rPr>
            </w:pPr>
          </w:p>
        </w:tc>
        <w:tc>
          <w:tcPr>
            <w:tcW w:w="416" w:type="pct"/>
            <w:vAlign w:val="center"/>
          </w:tcPr>
          <w:p w14:paraId="4B604174"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46BBCB7E" w14:textId="77777777" w:rsidR="00C02894" w:rsidRPr="00357D70" w:rsidRDefault="00C02894" w:rsidP="00CD3307">
            <w:pPr>
              <w:adjustRightInd w:val="0"/>
              <w:snapToGrid w:val="0"/>
              <w:jc w:val="center"/>
              <w:rPr>
                <w:szCs w:val="21"/>
              </w:rPr>
            </w:pPr>
          </w:p>
        </w:tc>
      </w:tr>
      <w:tr w:rsidR="00B26D59" w:rsidRPr="00357D70" w14:paraId="78C04273" w14:textId="77777777" w:rsidTr="00CD3307">
        <w:trPr>
          <w:cantSplit/>
        </w:trPr>
        <w:tc>
          <w:tcPr>
            <w:tcW w:w="373" w:type="pct"/>
            <w:vAlign w:val="center"/>
          </w:tcPr>
          <w:p w14:paraId="4F45C4A1"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42952C01" w14:textId="77777777" w:rsidR="00C02894" w:rsidRPr="00357D70" w:rsidRDefault="00C02894" w:rsidP="00442597">
            <w:pPr>
              <w:adjustRightInd w:val="0"/>
              <w:snapToGrid w:val="0"/>
              <w:rPr>
                <w:szCs w:val="21"/>
              </w:rPr>
            </w:pPr>
            <w:r w:rsidRPr="00357D70">
              <w:rPr>
                <w:szCs w:val="21"/>
              </w:rPr>
              <w:t>未用中断的中断向量要有处理</w:t>
            </w:r>
          </w:p>
        </w:tc>
        <w:tc>
          <w:tcPr>
            <w:tcW w:w="332" w:type="pct"/>
            <w:shd w:val="clear" w:color="auto" w:fill="auto"/>
            <w:vAlign w:val="center"/>
          </w:tcPr>
          <w:p w14:paraId="6FC60232"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1A4F1E38" w14:textId="77777777" w:rsidR="00C02894" w:rsidRPr="00357D70" w:rsidRDefault="00C02894" w:rsidP="00CD3307">
            <w:pPr>
              <w:adjustRightInd w:val="0"/>
              <w:snapToGrid w:val="0"/>
              <w:jc w:val="center"/>
              <w:rPr>
                <w:szCs w:val="21"/>
              </w:rPr>
            </w:pPr>
          </w:p>
        </w:tc>
        <w:tc>
          <w:tcPr>
            <w:tcW w:w="416" w:type="pct"/>
            <w:vAlign w:val="center"/>
          </w:tcPr>
          <w:p w14:paraId="68470D1A"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08CE9895" w14:textId="77777777" w:rsidR="00C02894" w:rsidRPr="00357D70" w:rsidRDefault="00C02894" w:rsidP="00CD3307">
            <w:pPr>
              <w:adjustRightInd w:val="0"/>
              <w:snapToGrid w:val="0"/>
              <w:jc w:val="center"/>
              <w:rPr>
                <w:szCs w:val="21"/>
              </w:rPr>
            </w:pPr>
          </w:p>
        </w:tc>
      </w:tr>
      <w:tr w:rsidR="00B26D59" w:rsidRPr="00357D70" w14:paraId="51FA63A6" w14:textId="77777777" w:rsidTr="00CD3307">
        <w:trPr>
          <w:cantSplit/>
        </w:trPr>
        <w:tc>
          <w:tcPr>
            <w:tcW w:w="373" w:type="pct"/>
            <w:vAlign w:val="center"/>
          </w:tcPr>
          <w:p w14:paraId="02C22A12"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6DD4A46A" w14:textId="77777777" w:rsidR="00C02894" w:rsidRPr="00357D70" w:rsidRDefault="00C02894" w:rsidP="00442597">
            <w:pPr>
              <w:adjustRightInd w:val="0"/>
              <w:snapToGrid w:val="0"/>
              <w:rPr>
                <w:szCs w:val="21"/>
              </w:rPr>
            </w:pPr>
            <w:r w:rsidRPr="00357D70">
              <w:rPr>
                <w:szCs w:val="21"/>
              </w:rPr>
              <w:t>保留字、标号、子程序名必须统一大小写</w:t>
            </w:r>
          </w:p>
        </w:tc>
        <w:tc>
          <w:tcPr>
            <w:tcW w:w="332" w:type="pct"/>
            <w:shd w:val="clear" w:color="auto" w:fill="auto"/>
            <w:vAlign w:val="center"/>
          </w:tcPr>
          <w:p w14:paraId="11B47957"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539FA857" w14:textId="77777777" w:rsidR="00C02894" w:rsidRPr="00357D70" w:rsidRDefault="00C02894" w:rsidP="00CD3307">
            <w:pPr>
              <w:adjustRightInd w:val="0"/>
              <w:snapToGrid w:val="0"/>
              <w:jc w:val="center"/>
              <w:rPr>
                <w:szCs w:val="21"/>
              </w:rPr>
            </w:pPr>
          </w:p>
        </w:tc>
        <w:tc>
          <w:tcPr>
            <w:tcW w:w="416" w:type="pct"/>
            <w:vAlign w:val="center"/>
          </w:tcPr>
          <w:p w14:paraId="2F09F21D"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2B9A1A94" w14:textId="77777777" w:rsidR="00C02894" w:rsidRPr="00357D70" w:rsidRDefault="00C02894" w:rsidP="00CD3307">
            <w:pPr>
              <w:adjustRightInd w:val="0"/>
              <w:snapToGrid w:val="0"/>
              <w:jc w:val="center"/>
              <w:rPr>
                <w:szCs w:val="21"/>
              </w:rPr>
            </w:pPr>
          </w:p>
        </w:tc>
      </w:tr>
      <w:tr w:rsidR="00B26D59" w:rsidRPr="00357D70" w14:paraId="169211A7" w14:textId="77777777" w:rsidTr="00CD3307">
        <w:trPr>
          <w:cantSplit/>
        </w:trPr>
        <w:tc>
          <w:tcPr>
            <w:tcW w:w="373" w:type="pct"/>
            <w:vAlign w:val="center"/>
          </w:tcPr>
          <w:p w14:paraId="0DCDC6E0"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2A53449C" w14:textId="77777777" w:rsidR="00C02894" w:rsidRPr="00357D70" w:rsidRDefault="00C02894" w:rsidP="00442597">
            <w:pPr>
              <w:adjustRightInd w:val="0"/>
              <w:snapToGrid w:val="0"/>
              <w:rPr>
                <w:szCs w:val="21"/>
              </w:rPr>
            </w:pPr>
            <w:r w:rsidRPr="00357D70">
              <w:rPr>
                <w:szCs w:val="21"/>
              </w:rPr>
              <w:t>不允许以大小写敏感来区分变量</w:t>
            </w:r>
          </w:p>
        </w:tc>
        <w:tc>
          <w:tcPr>
            <w:tcW w:w="332" w:type="pct"/>
            <w:shd w:val="clear" w:color="auto" w:fill="auto"/>
            <w:vAlign w:val="center"/>
          </w:tcPr>
          <w:p w14:paraId="577BE837"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47887420" w14:textId="77777777" w:rsidR="00C02894" w:rsidRPr="00357D70" w:rsidRDefault="00C02894" w:rsidP="00CD3307">
            <w:pPr>
              <w:adjustRightInd w:val="0"/>
              <w:snapToGrid w:val="0"/>
              <w:jc w:val="center"/>
              <w:rPr>
                <w:szCs w:val="21"/>
              </w:rPr>
            </w:pPr>
          </w:p>
        </w:tc>
        <w:tc>
          <w:tcPr>
            <w:tcW w:w="416" w:type="pct"/>
            <w:vAlign w:val="center"/>
          </w:tcPr>
          <w:p w14:paraId="58DBC9EA"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02DDEB21" w14:textId="77777777" w:rsidR="00C02894" w:rsidRPr="00357D70" w:rsidRDefault="00C02894" w:rsidP="00CD3307">
            <w:pPr>
              <w:adjustRightInd w:val="0"/>
              <w:snapToGrid w:val="0"/>
              <w:jc w:val="center"/>
              <w:rPr>
                <w:szCs w:val="21"/>
              </w:rPr>
            </w:pPr>
          </w:p>
        </w:tc>
      </w:tr>
      <w:tr w:rsidR="00B26D59" w:rsidRPr="00357D70" w14:paraId="7B3462E8" w14:textId="77777777" w:rsidTr="00CD3307">
        <w:trPr>
          <w:cantSplit/>
        </w:trPr>
        <w:tc>
          <w:tcPr>
            <w:tcW w:w="373" w:type="pct"/>
            <w:vAlign w:val="center"/>
          </w:tcPr>
          <w:p w14:paraId="7CBC0424"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53F7CD11" w14:textId="77777777" w:rsidR="00C02894" w:rsidRPr="00357D70" w:rsidRDefault="00C02894" w:rsidP="00442597">
            <w:pPr>
              <w:adjustRightInd w:val="0"/>
              <w:snapToGrid w:val="0"/>
              <w:rPr>
                <w:szCs w:val="21"/>
              </w:rPr>
            </w:pPr>
            <w:r w:rsidRPr="00357D70">
              <w:rPr>
                <w:szCs w:val="21"/>
              </w:rPr>
              <w:t>必要使用难以区分的相近字符作变量、标号及子程序名</w:t>
            </w:r>
          </w:p>
        </w:tc>
        <w:tc>
          <w:tcPr>
            <w:tcW w:w="332" w:type="pct"/>
            <w:shd w:val="clear" w:color="auto" w:fill="auto"/>
            <w:vAlign w:val="center"/>
          </w:tcPr>
          <w:p w14:paraId="6482E5E8"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0CBAE23B" w14:textId="77777777" w:rsidR="00C02894" w:rsidRPr="00357D70" w:rsidRDefault="00C02894" w:rsidP="00CD3307">
            <w:pPr>
              <w:adjustRightInd w:val="0"/>
              <w:snapToGrid w:val="0"/>
              <w:jc w:val="center"/>
              <w:rPr>
                <w:szCs w:val="21"/>
              </w:rPr>
            </w:pPr>
          </w:p>
        </w:tc>
        <w:tc>
          <w:tcPr>
            <w:tcW w:w="416" w:type="pct"/>
            <w:vAlign w:val="center"/>
          </w:tcPr>
          <w:p w14:paraId="7885A8F4"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3AAF8955" w14:textId="77777777" w:rsidR="00C02894" w:rsidRPr="00357D70" w:rsidRDefault="00C02894" w:rsidP="00CD3307">
            <w:pPr>
              <w:adjustRightInd w:val="0"/>
              <w:snapToGrid w:val="0"/>
              <w:jc w:val="center"/>
              <w:rPr>
                <w:szCs w:val="21"/>
              </w:rPr>
            </w:pPr>
          </w:p>
        </w:tc>
      </w:tr>
      <w:tr w:rsidR="00B26D59" w:rsidRPr="00357D70" w14:paraId="2836D9EF" w14:textId="77777777" w:rsidTr="00CD3307">
        <w:trPr>
          <w:cantSplit/>
        </w:trPr>
        <w:tc>
          <w:tcPr>
            <w:tcW w:w="373" w:type="pct"/>
            <w:vAlign w:val="center"/>
          </w:tcPr>
          <w:p w14:paraId="23C3671A"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1A571E00" w14:textId="77777777" w:rsidR="00C02894" w:rsidRPr="00357D70" w:rsidRDefault="00C02894" w:rsidP="00442597">
            <w:pPr>
              <w:adjustRightInd w:val="0"/>
              <w:snapToGrid w:val="0"/>
              <w:rPr>
                <w:szCs w:val="21"/>
              </w:rPr>
            </w:pPr>
            <w:r w:rsidRPr="00357D70">
              <w:rPr>
                <w:szCs w:val="21"/>
              </w:rPr>
              <w:t>变量、标号及子程序名不能超过</w:t>
            </w:r>
            <w:r w:rsidRPr="00357D70">
              <w:rPr>
                <w:szCs w:val="21"/>
              </w:rPr>
              <w:t>31</w:t>
            </w:r>
            <w:r w:rsidRPr="00357D70">
              <w:rPr>
                <w:szCs w:val="21"/>
              </w:rPr>
              <w:t>个字符或少于</w:t>
            </w:r>
            <w:r w:rsidRPr="00357D70">
              <w:rPr>
                <w:szCs w:val="21"/>
              </w:rPr>
              <w:t>2</w:t>
            </w:r>
            <w:r w:rsidRPr="00357D70">
              <w:rPr>
                <w:szCs w:val="21"/>
              </w:rPr>
              <w:t>个字符</w:t>
            </w:r>
          </w:p>
        </w:tc>
        <w:tc>
          <w:tcPr>
            <w:tcW w:w="332" w:type="pct"/>
            <w:shd w:val="clear" w:color="auto" w:fill="auto"/>
            <w:vAlign w:val="center"/>
          </w:tcPr>
          <w:p w14:paraId="1B269967"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32D7CF1F" w14:textId="77777777" w:rsidR="00C02894" w:rsidRPr="00357D70" w:rsidRDefault="00C02894" w:rsidP="00CD3307">
            <w:pPr>
              <w:adjustRightInd w:val="0"/>
              <w:snapToGrid w:val="0"/>
              <w:jc w:val="center"/>
              <w:rPr>
                <w:szCs w:val="21"/>
              </w:rPr>
            </w:pPr>
          </w:p>
        </w:tc>
        <w:tc>
          <w:tcPr>
            <w:tcW w:w="416" w:type="pct"/>
            <w:vAlign w:val="center"/>
          </w:tcPr>
          <w:p w14:paraId="1C31B5C6"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3A173AC8" w14:textId="77777777" w:rsidR="00C02894" w:rsidRPr="00357D70" w:rsidRDefault="00C02894" w:rsidP="00CD3307">
            <w:pPr>
              <w:adjustRightInd w:val="0"/>
              <w:snapToGrid w:val="0"/>
              <w:jc w:val="center"/>
              <w:rPr>
                <w:szCs w:val="21"/>
              </w:rPr>
            </w:pPr>
          </w:p>
        </w:tc>
      </w:tr>
      <w:tr w:rsidR="00B26D59" w:rsidRPr="00357D70" w14:paraId="325EB273" w14:textId="77777777" w:rsidTr="00CD3307">
        <w:trPr>
          <w:cantSplit/>
        </w:trPr>
        <w:tc>
          <w:tcPr>
            <w:tcW w:w="373" w:type="pct"/>
            <w:vAlign w:val="center"/>
          </w:tcPr>
          <w:p w14:paraId="5B53600B"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28986502" w14:textId="77777777" w:rsidR="00C02894" w:rsidRPr="00357D70" w:rsidRDefault="00C02894" w:rsidP="00442597">
            <w:pPr>
              <w:adjustRightInd w:val="0"/>
              <w:snapToGrid w:val="0"/>
              <w:rPr>
                <w:szCs w:val="21"/>
              </w:rPr>
            </w:pPr>
            <w:r w:rsidRPr="00357D70">
              <w:rPr>
                <w:szCs w:val="21"/>
              </w:rPr>
              <w:t>编程时应有</w:t>
            </w:r>
            <w:r w:rsidRPr="00357D70">
              <w:rPr>
                <w:szCs w:val="21"/>
              </w:rPr>
              <w:t>CAST</w:t>
            </w:r>
            <w:r w:rsidRPr="00357D70">
              <w:rPr>
                <w:szCs w:val="21"/>
              </w:rPr>
              <w:t>标识的显示模块化</w:t>
            </w:r>
          </w:p>
        </w:tc>
        <w:tc>
          <w:tcPr>
            <w:tcW w:w="332" w:type="pct"/>
            <w:shd w:val="clear" w:color="auto" w:fill="auto"/>
            <w:vAlign w:val="center"/>
          </w:tcPr>
          <w:p w14:paraId="7967BD7D"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1BDD545B" w14:textId="77777777" w:rsidR="00C02894" w:rsidRPr="00357D70" w:rsidRDefault="00C02894" w:rsidP="00CD3307">
            <w:pPr>
              <w:adjustRightInd w:val="0"/>
              <w:snapToGrid w:val="0"/>
              <w:jc w:val="center"/>
              <w:rPr>
                <w:szCs w:val="21"/>
              </w:rPr>
            </w:pPr>
          </w:p>
        </w:tc>
        <w:tc>
          <w:tcPr>
            <w:tcW w:w="416" w:type="pct"/>
            <w:vAlign w:val="center"/>
          </w:tcPr>
          <w:p w14:paraId="14F9E8EC"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5269729C" w14:textId="77777777" w:rsidR="00C02894" w:rsidRPr="00357D70" w:rsidRDefault="00C02894" w:rsidP="00CD3307">
            <w:pPr>
              <w:adjustRightInd w:val="0"/>
              <w:snapToGrid w:val="0"/>
              <w:jc w:val="center"/>
              <w:rPr>
                <w:szCs w:val="21"/>
              </w:rPr>
            </w:pPr>
          </w:p>
        </w:tc>
      </w:tr>
      <w:tr w:rsidR="00B26D59" w:rsidRPr="00357D70" w14:paraId="7CFC9437" w14:textId="77777777" w:rsidTr="00CD3307">
        <w:trPr>
          <w:cantSplit/>
        </w:trPr>
        <w:tc>
          <w:tcPr>
            <w:tcW w:w="373" w:type="pct"/>
            <w:vAlign w:val="center"/>
          </w:tcPr>
          <w:p w14:paraId="75F0AF34"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2D7E5E65" w14:textId="77777777" w:rsidR="00C02894" w:rsidRPr="00357D70" w:rsidRDefault="00C02894" w:rsidP="00442597">
            <w:pPr>
              <w:adjustRightInd w:val="0"/>
              <w:snapToGrid w:val="0"/>
              <w:rPr>
                <w:szCs w:val="21"/>
              </w:rPr>
            </w:pPr>
            <w:r w:rsidRPr="00357D70">
              <w:rPr>
                <w:szCs w:val="21"/>
              </w:rPr>
              <w:t>每个子程序一定要做到唯一入口、唯一出口</w:t>
            </w:r>
          </w:p>
        </w:tc>
        <w:tc>
          <w:tcPr>
            <w:tcW w:w="332" w:type="pct"/>
            <w:shd w:val="clear" w:color="auto" w:fill="auto"/>
            <w:vAlign w:val="center"/>
          </w:tcPr>
          <w:p w14:paraId="63F80FF2"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3E88AD27" w14:textId="77777777" w:rsidR="00C02894" w:rsidRPr="00357D70" w:rsidRDefault="00C02894" w:rsidP="00CD3307">
            <w:pPr>
              <w:adjustRightInd w:val="0"/>
              <w:snapToGrid w:val="0"/>
              <w:jc w:val="center"/>
              <w:rPr>
                <w:szCs w:val="21"/>
              </w:rPr>
            </w:pPr>
          </w:p>
        </w:tc>
        <w:tc>
          <w:tcPr>
            <w:tcW w:w="416" w:type="pct"/>
            <w:vAlign w:val="center"/>
          </w:tcPr>
          <w:p w14:paraId="1C677CC6"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492A75F8" w14:textId="77777777" w:rsidR="00C02894" w:rsidRPr="00357D70" w:rsidRDefault="00C02894" w:rsidP="00CD3307">
            <w:pPr>
              <w:adjustRightInd w:val="0"/>
              <w:snapToGrid w:val="0"/>
              <w:jc w:val="center"/>
              <w:rPr>
                <w:szCs w:val="21"/>
              </w:rPr>
            </w:pPr>
          </w:p>
        </w:tc>
      </w:tr>
      <w:tr w:rsidR="00B26D59" w:rsidRPr="00357D70" w14:paraId="0722DE1A" w14:textId="77777777" w:rsidTr="00CD3307">
        <w:trPr>
          <w:cantSplit/>
        </w:trPr>
        <w:tc>
          <w:tcPr>
            <w:tcW w:w="373" w:type="pct"/>
            <w:vAlign w:val="center"/>
          </w:tcPr>
          <w:p w14:paraId="00CEFC1E"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1FAAC160" w14:textId="77777777" w:rsidR="00C02894" w:rsidRPr="00357D70" w:rsidRDefault="00C02894" w:rsidP="00442597">
            <w:pPr>
              <w:adjustRightInd w:val="0"/>
              <w:snapToGrid w:val="0"/>
              <w:rPr>
                <w:szCs w:val="21"/>
              </w:rPr>
            </w:pPr>
            <w:r w:rsidRPr="00357D70">
              <w:rPr>
                <w:szCs w:val="21"/>
              </w:rPr>
              <w:t>中断处理程序中的压栈、出栈指令要匹配</w:t>
            </w:r>
          </w:p>
        </w:tc>
        <w:tc>
          <w:tcPr>
            <w:tcW w:w="332" w:type="pct"/>
            <w:shd w:val="clear" w:color="auto" w:fill="auto"/>
            <w:vAlign w:val="center"/>
          </w:tcPr>
          <w:p w14:paraId="74C9355F"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66117D60" w14:textId="77777777" w:rsidR="00C02894" w:rsidRPr="00357D70" w:rsidRDefault="00C02894" w:rsidP="00CD3307">
            <w:pPr>
              <w:adjustRightInd w:val="0"/>
              <w:snapToGrid w:val="0"/>
              <w:jc w:val="center"/>
              <w:rPr>
                <w:szCs w:val="21"/>
              </w:rPr>
            </w:pPr>
          </w:p>
        </w:tc>
        <w:tc>
          <w:tcPr>
            <w:tcW w:w="416" w:type="pct"/>
            <w:vAlign w:val="center"/>
          </w:tcPr>
          <w:p w14:paraId="4803B7D9"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51B0CFDB" w14:textId="77777777" w:rsidR="00C02894" w:rsidRPr="00357D70" w:rsidRDefault="00C02894" w:rsidP="00CD3307">
            <w:pPr>
              <w:adjustRightInd w:val="0"/>
              <w:snapToGrid w:val="0"/>
              <w:jc w:val="center"/>
              <w:rPr>
                <w:szCs w:val="21"/>
              </w:rPr>
            </w:pPr>
          </w:p>
        </w:tc>
      </w:tr>
      <w:tr w:rsidR="00B26D59" w:rsidRPr="00357D70" w14:paraId="0F34F1D4" w14:textId="77777777" w:rsidTr="00CD3307">
        <w:trPr>
          <w:cantSplit/>
        </w:trPr>
        <w:tc>
          <w:tcPr>
            <w:tcW w:w="373" w:type="pct"/>
            <w:vAlign w:val="center"/>
          </w:tcPr>
          <w:p w14:paraId="5FAF413E"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6166D165" w14:textId="77777777" w:rsidR="00C02894" w:rsidRPr="00357D70" w:rsidRDefault="00C02894" w:rsidP="00442597">
            <w:pPr>
              <w:adjustRightInd w:val="0"/>
              <w:snapToGrid w:val="0"/>
              <w:rPr>
                <w:szCs w:val="21"/>
              </w:rPr>
            </w:pPr>
            <w:r w:rsidRPr="00357D70">
              <w:rPr>
                <w:szCs w:val="21"/>
              </w:rPr>
              <w:t>应显示对</w:t>
            </w:r>
            <w:r w:rsidRPr="00357D70">
              <w:rPr>
                <w:szCs w:val="21"/>
              </w:rPr>
              <w:t>T1</w:t>
            </w:r>
            <w:r w:rsidRPr="00357D70">
              <w:rPr>
                <w:szCs w:val="21"/>
              </w:rPr>
              <w:t>或者</w:t>
            </w:r>
            <w:r w:rsidRPr="00357D70">
              <w:rPr>
                <w:szCs w:val="21"/>
              </w:rPr>
              <w:t>R1</w:t>
            </w:r>
            <w:r w:rsidRPr="00357D70">
              <w:rPr>
                <w:szCs w:val="21"/>
              </w:rPr>
              <w:t>进行清零操作</w:t>
            </w:r>
          </w:p>
        </w:tc>
        <w:tc>
          <w:tcPr>
            <w:tcW w:w="332" w:type="pct"/>
            <w:shd w:val="clear" w:color="auto" w:fill="auto"/>
            <w:vAlign w:val="center"/>
          </w:tcPr>
          <w:p w14:paraId="407C02C8"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70838C7E" w14:textId="77777777" w:rsidR="00C02894" w:rsidRPr="00357D70" w:rsidRDefault="00C02894" w:rsidP="00CD3307">
            <w:pPr>
              <w:adjustRightInd w:val="0"/>
              <w:snapToGrid w:val="0"/>
              <w:jc w:val="center"/>
              <w:rPr>
                <w:szCs w:val="21"/>
              </w:rPr>
            </w:pPr>
          </w:p>
        </w:tc>
        <w:tc>
          <w:tcPr>
            <w:tcW w:w="416" w:type="pct"/>
            <w:vAlign w:val="center"/>
          </w:tcPr>
          <w:p w14:paraId="01B1B5D0"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19989FBE" w14:textId="77777777" w:rsidR="00C02894" w:rsidRPr="00357D70" w:rsidRDefault="00C02894" w:rsidP="00CD3307">
            <w:pPr>
              <w:adjustRightInd w:val="0"/>
              <w:snapToGrid w:val="0"/>
              <w:jc w:val="center"/>
              <w:rPr>
                <w:szCs w:val="21"/>
              </w:rPr>
            </w:pPr>
          </w:p>
        </w:tc>
      </w:tr>
      <w:tr w:rsidR="00B26D59" w:rsidRPr="00357D70" w14:paraId="66998A4F" w14:textId="77777777" w:rsidTr="00CD3307">
        <w:trPr>
          <w:cantSplit/>
        </w:trPr>
        <w:tc>
          <w:tcPr>
            <w:tcW w:w="373" w:type="pct"/>
            <w:vAlign w:val="center"/>
          </w:tcPr>
          <w:p w14:paraId="7D2E062A"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69AF6347" w14:textId="77777777" w:rsidR="00C02894" w:rsidRPr="00357D70" w:rsidRDefault="00C02894" w:rsidP="00442597">
            <w:pPr>
              <w:adjustRightInd w:val="0"/>
              <w:snapToGrid w:val="0"/>
              <w:rPr>
                <w:szCs w:val="21"/>
              </w:rPr>
            </w:pPr>
            <w:r w:rsidRPr="00357D70">
              <w:rPr>
                <w:szCs w:val="21"/>
              </w:rPr>
              <w:t>切换工作寄存器时，应使用</w:t>
            </w:r>
            <w:r w:rsidRPr="00357D70">
              <w:rPr>
                <w:szCs w:val="21"/>
              </w:rPr>
              <w:t>SETB</w:t>
            </w:r>
            <w:r w:rsidRPr="00357D70">
              <w:rPr>
                <w:szCs w:val="21"/>
              </w:rPr>
              <w:t>、</w:t>
            </w:r>
            <w:r w:rsidRPr="00357D70">
              <w:rPr>
                <w:szCs w:val="21"/>
              </w:rPr>
              <w:t>CLR</w:t>
            </w:r>
            <w:r w:rsidRPr="00357D70">
              <w:rPr>
                <w:szCs w:val="21"/>
              </w:rPr>
              <w:t>指令操作</w:t>
            </w:r>
            <w:r w:rsidRPr="00357D70">
              <w:rPr>
                <w:szCs w:val="21"/>
              </w:rPr>
              <w:t>PSW</w:t>
            </w:r>
            <w:r w:rsidRPr="00357D70">
              <w:rPr>
                <w:szCs w:val="21"/>
              </w:rPr>
              <w:t>寄存器</w:t>
            </w:r>
          </w:p>
        </w:tc>
        <w:tc>
          <w:tcPr>
            <w:tcW w:w="332" w:type="pct"/>
            <w:shd w:val="clear" w:color="auto" w:fill="auto"/>
            <w:vAlign w:val="center"/>
          </w:tcPr>
          <w:p w14:paraId="08809BE6"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48E978C2" w14:textId="77777777" w:rsidR="00C02894" w:rsidRPr="00357D70" w:rsidRDefault="00C02894" w:rsidP="00CD3307">
            <w:pPr>
              <w:adjustRightInd w:val="0"/>
              <w:snapToGrid w:val="0"/>
              <w:jc w:val="center"/>
              <w:rPr>
                <w:szCs w:val="21"/>
              </w:rPr>
            </w:pPr>
          </w:p>
        </w:tc>
        <w:tc>
          <w:tcPr>
            <w:tcW w:w="416" w:type="pct"/>
            <w:vAlign w:val="center"/>
          </w:tcPr>
          <w:p w14:paraId="3FCA78C7"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55883D03" w14:textId="77777777" w:rsidR="00C02894" w:rsidRPr="00357D70" w:rsidRDefault="00C02894" w:rsidP="00CD3307">
            <w:pPr>
              <w:adjustRightInd w:val="0"/>
              <w:snapToGrid w:val="0"/>
              <w:jc w:val="center"/>
              <w:rPr>
                <w:szCs w:val="21"/>
              </w:rPr>
            </w:pPr>
          </w:p>
        </w:tc>
      </w:tr>
      <w:tr w:rsidR="00B26D59" w:rsidRPr="00357D70" w14:paraId="75930703" w14:textId="77777777" w:rsidTr="00CD3307">
        <w:trPr>
          <w:cantSplit/>
        </w:trPr>
        <w:tc>
          <w:tcPr>
            <w:tcW w:w="373" w:type="pct"/>
            <w:vAlign w:val="center"/>
          </w:tcPr>
          <w:p w14:paraId="2B5BD9F5"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7DC55CFF" w14:textId="77777777" w:rsidR="00C02894" w:rsidRPr="00357D70" w:rsidRDefault="00C02894" w:rsidP="00442597">
            <w:pPr>
              <w:adjustRightInd w:val="0"/>
              <w:snapToGrid w:val="0"/>
              <w:rPr>
                <w:szCs w:val="21"/>
              </w:rPr>
            </w:pPr>
            <w:r w:rsidRPr="00357D70">
              <w:rPr>
                <w:szCs w:val="21"/>
              </w:rPr>
              <w:t>对于需求文档中明确规定的数值应使用常数定义而不直接使用立即数</w:t>
            </w:r>
          </w:p>
        </w:tc>
        <w:tc>
          <w:tcPr>
            <w:tcW w:w="332" w:type="pct"/>
            <w:shd w:val="clear" w:color="auto" w:fill="auto"/>
            <w:vAlign w:val="center"/>
          </w:tcPr>
          <w:p w14:paraId="178DB067"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31B52C5F" w14:textId="77777777" w:rsidR="00C02894" w:rsidRPr="00357D70" w:rsidRDefault="00C02894" w:rsidP="00CD3307">
            <w:pPr>
              <w:adjustRightInd w:val="0"/>
              <w:snapToGrid w:val="0"/>
              <w:jc w:val="center"/>
              <w:rPr>
                <w:szCs w:val="21"/>
              </w:rPr>
            </w:pPr>
          </w:p>
        </w:tc>
        <w:tc>
          <w:tcPr>
            <w:tcW w:w="416" w:type="pct"/>
            <w:vAlign w:val="center"/>
          </w:tcPr>
          <w:p w14:paraId="0E7400E5"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13531681" w14:textId="77777777" w:rsidR="00C02894" w:rsidRPr="00357D70" w:rsidRDefault="00C02894" w:rsidP="00CD3307">
            <w:pPr>
              <w:adjustRightInd w:val="0"/>
              <w:snapToGrid w:val="0"/>
              <w:jc w:val="center"/>
              <w:rPr>
                <w:szCs w:val="21"/>
              </w:rPr>
            </w:pPr>
          </w:p>
        </w:tc>
      </w:tr>
      <w:tr w:rsidR="00B26D59" w:rsidRPr="00357D70" w14:paraId="19374DC4" w14:textId="77777777" w:rsidTr="00CD3307">
        <w:trPr>
          <w:cantSplit/>
        </w:trPr>
        <w:tc>
          <w:tcPr>
            <w:tcW w:w="373" w:type="pct"/>
            <w:vAlign w:val="center"/>
          </w:tcPr>
          <w:p w14:paraId="2480E81E"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00557B47" w14:textId="77777777" w:rsidR="00C02894" w:rsidRPr="00357D70" w:rsidRDefault="00C02894" w:rsidP="00442597">
            <w:pPr>
              <w:adjustRightInd w:val="0"/>
              <w:snapToGrid w:val="0"/>
              <w:rPr>
                <w:szCs w:val="21"/>
              </w:rPr>
            </w:pPr>
            <w:r w:rsidRPr="00357D70">
              <w:rPr>
                <w:szCs w:val="21"/>
              </w:rPr>
              <w:t>应使用寄存器名对</w:t>
            </w:r>
            <w:r w:rsidRPr="00357D70">
              <w:rPr>
                <w:szCs w:val="21"/>
              </w:rPr>
              <w:t>SFR</w:t>
            </w:r>
            <w:r w:rsidRPr="00357D70">
              <w:rPr>
                <w:szCs w:val="21"/>
              </w:rPr>
              <w:t>（特殊功能寄存器）进行寻址</w:t>
            </w:r>
          </w:p>
        </w:tc>
        <w:tc>
          <w:tcPr>
            <w:tcW w:w="332" w:type="pct"/>
            <w:shd w:val="clear" w:color="auto" w:fill="auto"/>
            <w:vAlign w:val="center"/>
          </w:tcPr>
          <w:p w14:paraId="6A6704FE"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0D3778F1" w14:textId="77777777" w:rsidR="00C02894" w:rsidRPr="00357D70" w:rsidRDefault="00C02894" w:rsidP="00CD3307">
            <w:pPr>
              <w:adjustRightInd w:val="0"/>
              <w:snapToGrid w:val="0"/>
              <w:jc w:val="center"/>
              <w:rPr>
                <w:szCs w:val="21"/>
              </w:rPr>
            </w:pPr>
          </w:p>
        </w:tc>
        <w:tc>
          <w:tcPr>
            <w:tcW w:w="416" w:type="pct"/>
            <w:vAlign w:val="center"/>
          </w:tcPr>
          <w:p w14:paraId="2427704C"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180BD6AC" w14:textId="77777777" w:rsidR="00C02894" w:rsidRPr="00357D70" w:rsidRDefault="00C02894" w:rsidP="00CD3307">
            <w:pPr>
              <w:adjustRightInd w:val="0"/>
              <w:snapToGrid w:val="0"/>
              <w:jc w:val="center"/>
              <w:rPr>
                <w:szCs w:val="21"/>
              </w:rPr>
            </w:pPr>
          </w:p>
        </w:tc>
      </w:tr>
      <w:tr w:rsidR="00B26D59" w:rsidRPr="00357D70" w14:paraId="298E4AB6" w14:textId="77777777" w:rsidTr="00CD3307">
        <w:trPr>
          <w:cantSplit/>
        </w:trPr>
        <w:tc>
          <w:tcPr>
            <w:tcW w:w="373" w:type="pct"/>
            <w:vAlign w:val="center"/>
          </w:tcPr>
          <w:p w14:paraId="79AF2467"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4F147934" w14:textId="77777777" w:rsidR="00C02894" w:rsidRPr="00357D70" w:rsidRDefault="00C02894" w:rsidP="00442597">
            <w:pPr>
              <w:adjustRightInd w:val="0"/>
              <w:snapToGrid w:val="0"/>
              <w:rPr>
                <w:szCs w:val="21"/>
              </w:rPr>
            </w:pPr>
            <w:r w:rsidRPr="00357D70">
              <w:rPr>
                <w:szCs w:val="21"/>
              </w:rPr>
              <w:t>程序复位要进行两次中断返回</w:t>
            </w:r>
          </w:p>
        </w:tc>
        <w:tc>
          <w:tcPr>
            <w:tcW w:w="332" w:type="pct"/>
            <w:shd w:val="clear" w:color="auto" w:fill="auto"/>
            <w:vAlign w:val="center"/>
          </w:tcPr>
          <w:p w14:paraId="5F7AAE69"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0081C8EA" w14:textId="77777777" w:rsidR="00C02894" w:rsidRPr="00357D70" w:rsidRDefault="00C02894" w:rsidP="00CD3307">
            <w:pPr>
              <w:adjustRightInd w:val="0"/>
              <w:snapToGrid w:val="0"/>
              <w:jc w:val="center"/>
              <w:rPr>
                <w:szCs w:val="21"/>
              </w:rPr>
            </w:pPr>
          </w:p>
        </w:tc>
        <w:tc>
          <w:tcPr>
            <w:tcW w:w="416" w:type="pct"/>
            <w:vAlign w:val="center"/>
          </w:tcPr>
          <w:p w14:paraId="0E057986"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0313CC39" w14:textId="77777777" w:rsidR="00C02894" w:rsidRPr="00357D70" w:rsidRDefault="00C02894" w:rsidP="00CD3307">
            <w:pPr>
              <w:adjustRightInd w:val="0"/>
              <w:snapToGrid w:val="0"/>
              <w:jc w:val="center"/>
              <w:rPr>
                <w:szCs w:val="21"/>
              </w:rPr>
            </w:pPr>
          </w:p>
        </w:tc>
      </w:tr>
      <w:tr w:rsidR="00B26D59" w:rsidRPr="00357D70" w14:paraId="40683212" w14:textId="77777777" w:rsidTr="00CD3307">
        <w:trPr>
          <w:cantSplit/>
        </w:trPr>
        <w:tc>
          <w:tcPr>
            <w:tcW w:w="373" w:type="pct"/>
            <w:vAlign w:val="center"/>
          </w:tcPr>
          <w:p w14:paraId="52D4F974"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4F72BB5B" w14:textId="77777777" w:rsidR="00C02894" w:rsidRPr="00357D70" w:rsidRDefault="00C02894" w:rsidP="00442597">
            <w:pPr>
              <w:adjustRightInd w:val="0"/>
              <w:snapToGrid w:val="0"/>
              <w:rPr>
                <w:szCs w:val="21"/>
              </w:rPr>
            </w:pPr>
            <w:r w:rsidRPr="00357D70">
              <w:rPr>
                <w:szCs w:val="21"/>
              </w:rPr>
              <w:t>禁止把特殊功能寄存器（</w:t>
            </w:r>
            <w:r w:rsidRPr="00357D70">
              <w:rPr>
                <w:szCs w:val="21"/>
              </w:rPr>
              <w:t>SFR</w:t>
            </w:r>
            <w:r w:rsidRPr="00357D70">
              <w:rPr>
                <w:szCs w:val="21"/>
              </w:rPr>
              <w:t>）作通用寄存器使用</w:t>
            </w:r>
          </w:p>
        </w:tc>
        <w:tc>
          <w:tcPr>
            <w:tcW w:w="332" w:type="pct"/>
            <w:shd w:val="clear" w:color="auto" w:fill="auto"/>
            <w:vAlign w:val="center"/>
          </w:tcPr>
          <w:p w14:paraId="7F8A7CE7"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7EE6AADE" w14:textId="77777777" w:rsidR="00C02894" w:rsidRPr="00357D70" w:rsidRDefault="00C02894" w:rsidP="00CD3307">
            <w:pPr>
              <w:adjustRightInd w:val="0"/>
              <w:snapToGrid w:val="0"/>
              <w:jc w:val="center"/>
              <w:rPr>
                <w:szCs w:val="21"/>
              </w:rPr>
            </w:pPr>
          </w:p>
        </w:tc>
        <w:tc>
          <w:tcPr>
            <w:tcW w:w="416" w:type="pct"/>
            <w:vAlign w:val="center"/>
          </w:tcPr>
          <w:p w14:paraId="7235F7B6"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1B6D0512" w14:textId="77777777" w:rsidR="00C02894" w:rsidRPr="00357D70" w:rsidRDefault="00C02894" w:rsidP="00CD3307">
            <w:pPr>
              <w:adjustRightInd w:val="0"/>
              <w:snapToGrid w:val="0"/>
              <w:jc w:val="center"/>
              <w:rPr>
                <w:szCs w:val="21"/>
              </w:rPr>
            </w:pPr>
          </w:p>
        </w:tc>
      </w:tr>
      <w:tr w:rsidR="00B26D59" w:rsidRPr="00357D70" w14:paraId="1E0D2F2E" w14:textId="77777777" w:rsidTr="00CD3307">
        <w:trPr>
          <w:cantSplit/>
        </w:trPr>
        <w:tc>
          <w:tcPr>
            <w:tcW w:w="373" w:type="pct"/>
            <w:vAlign w:val="center"/>
          </w:tcPr>
          <w:p w14:paraId="7855AEA8"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0A1A663C" w14:textId="77777777" w:rsidR="00C02894" w:rsidRPr="00357D70" w:rsidRDefault="00C02894" w:rsidP="00442597">
            <w:pPr>
              <w:adjustRightInd w:val="0"/>
              <w:snapToGrid w:val="0"/>
              <w:rPr>
                <w:szCs w:val="21"/>
              </w:rPr>
            </w:pPr>
            <w:r w:rsidRPr="00357D70">
              <w:rPr>
                <w:szCs w:val="21"/>
              </w:rPr>
              <w:t>禁止程序中的垃圾代码</w:t>
            </w:r>
          </w:p>
        </w:tc>
        <w:tc>
          <w:tcPr>
            <w:tcW w:w="332" w:type="pct"/>
            <w:shd w:val="clear" w:color="auto" w:fill="auto"/>
            <w:vAlign w:val="center"/>
          </w:tcPr>
          <w:p w14:paraId="31D0C15F"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30972E7B" w14:textId="77777777" w:rsidR="00C02894" w:rsidRPr="00357D70" w:rsidRDefault="00C02894" w:rsidP="00CD3307">
            <w:pPr>
              <w:adjustRightInd w:val="0"/>
              <w:snapToGrid w:val="0"/>
              <w:jc w:val="center"/>
              <w:rPr>
                <w:szCs w:val="21"/>
              </w:rPr>
            </w:pPr>
          </w:p>
        </w:tc>
        <w:tc>
          <w:tcPr>
            <w:tcW w:w="416" w:type="pct"/>
            <w:vAlign w:val="center"/>
          </w:tcPr>
          <w:p w14:paraId="32DEFDC6"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2FBA6DA5" w14:textId="77777777" w:rsidR="00C02894" w:rsidRPr="00357D70" w:rsidRDefault="00C02894" w:rsidP="00CD3307">
            <w:pPr>
              <w:adjustRightInd w:val="0"/>
              <w:snapToGrid w:val="0"/>
              <w:jc w:val="center"/>
              <w:rPr>
                <w:szCs w:val="21"/>
              </w:rPr>
            </w:pPr>
          </w:p>
        </w:tc>
      </w:tr>
      <w:tr w:rsidR="00B26D59" w:rsidRPr="00357D70" w14:paraId="366D06B9" w14:textId="77777777" w:rsidTr="00CD3307">
        <w:trPr>
          <w:cantSplit/>
        </w:trPr>
        <w:tc>
          <w:tcPr>
            <w:tcW w:w="373" w:type="pct"/>
            <w:vAlign w:val="center"/>
          </w:tcPr>
          <w:p w14:paraId="7AD7C230"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42419A68" w14:textId="77777777" w:rsidR="00C02894" w:rsidRPr="00357D70" w:rsidRDefault="00C02894" w:rsidP="00442597">
            <w:pPr>
              <w:adjustRightInd w:val="0"/>
              <w:snapToGrid w:val="0"/>
              <w:rPr>
                <w:szCs w:val="21"/>
              </w:rPr>
            </w:pPr>
            <w:r w:rsidRPr="00357D70">
              <w:rPr>
                <w:szCs w:val="21"/>
              </w:rPr>
              <w:t>注释比例不少于</w:t>
            </w:r>
            <w:r w:rsidRPr="00357D70">
              <w:rPr>
                <w:szCs w:val="21"/>
              </w:rPr>
              <w:t>20%</w:t>
            </w:r>
          </w:p>
        </w:tc>
        <w:tc>
          <w:tcPr>
            <w:tcW w:w="332" w:type="pct"/>
            <w:shd w:val="clear" w:color="auto" w:fill="auto"/>
            <w:vAlign w:val="center"/>
          </w:tcPr>
          <w:p w14:paraId="69CD6211"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073821A9" w14:textId="77777777" w:rsidR="00C02894" w:rsidRPr="00357D70" w:rsidRDefault="00C02894" w:rsidP="00CD3307">
            <w:pPr>
              <w:adjustRightInd w:val="0"/>
              <w:snapToGrid w:val="0"/>
              <w:jc w:val="center"/>
              <w:rPr>
                <w:szCs w:val="21"/>
              </w:rPr>
            </w:pPr>
          </w:p>
        </w:tc>
        <w:tc>
          <w:tcPr>
            <w:tcW w:w="416" w:type="pct"/>
            <w:vAlign w:val="center"/>
          </w:tcPr>
          <w:p w14:paraId="0F701110"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594B3CEC" w14:textId="77777777" w:rsidR="00C02894" w:rsidRPr="00357D70" w:rsidRDefault="00C02894" w:rsidP="00CD3307">
            <w:pPr>
              <w:adjustRightInd w:val="0"/>
              <w:snapToGrid w:val="0"/>
              <w:jc w:val="center"/>
              <w:rPr>
                <w:szCs w:val="21"/>
              </w:rPr>
            </w:pPr>
          </w:p>
        </w:tc>
      </w:tr>
    </w:tbl>
    <w:p w14:paraId="0FA7AAA5" w14:textId="77777777" w:rsidR="00C02894" w:rsidRPr="00357D70" w:rsidRDefault="00C02894" w:rsidP="00C02894">
      <w:pPr>
        <w:adjustRightInd w:val="0"/>
        <w:snapToGrid w:val="0"/>
        <w:spacing w:line="360" w:lineRule="auto"/>
        <w:jc w:val="center"/>
        <w:rPr>
          <w:rFonts w:eastAsia="黑体"/>
          <w:bCs/>
          <w:szCs w:val="21"/>
        </w:rPr>
      </w:pPr>
    </w:p>
    <w:p w14:paraId="2E4A41B3" w14:textId="77777777" w:rsidR="00C02894" w:rsidRPr="00357D70" w:rsidRDefault="00C02894" w:rsidP="00C02894">
      <w:pPr>
        <w:adjustRightInd w:val="0"/>
        <w:snapToGrid w:val="0"/>
        <w:spacing w:line="360" w:lineRule="auto"/>
        <w:jc w:val="center"/>
        <w:rPr>
          <w:rFonts w:eastAsia="黑体"/>
          <w:bCs/>
          <w:szCs w:val="21"/>
        </w:rPr>
      </w:pPr>
      <w:r w:rsidRPr="00357D70">
        <w:rPr>
          <w:rFonts w:eastAsia="黑体"/>
          <w:bCs/>
          <w:szCs w:val="21"/>
        </w:rPr>
        <w:t>代码审查项（</w:t>
      </w:r>
      <w:r w:rsidRPr="00357D70">
        <w:rPr>
          <w:rFonts w:eastAsia="黑体"/>
          <w:bCs/>
          <w:szCs w:val="21"/>
        </w:rPr>
        <w:t>C</w:t>
      </w:r>
      <w:r w:rsidRPr="00357D7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59"/>
        <w:gridCol w:w="2551"/>
        <w:gridCol w:w="5529"/>
      </w:tblGrid>
      <w:tr w:rsidR="00B26D59" w:rsidRPr="00357D70" w14:paraId="402937F6" w14:textId="77777777" w:rsidTr="00CD3307">
        <w:tc>
          <w:tcPr>
            <w:tcW w:w="959" w:type="dxa"/>
            <w:shd w:val="clear" w:color="auto" w:fill="auto"/>
            <w:vAlign w:val="center"/>
          </w:tcPr>
          <w:p w14:paraId="71C74DFC" w14:textId="361BF02D" w:rsidR="00C02894" w:rsidRPr="00357D70" w:rsidRDefault="00C02894" w:rsidP="00CD3307">
            <w:pPr>
              <w:pStyle w:val="table"/>
              <w:adjustRightInd w:val="0"/>
              <w:snapToGrid w:val="0"/>
              <w:spacing w:after="0"/>
              <w:rPr>
                <w:rFonts w:eastAsia="黑体"/>
                <w:b w:val="0"/>
                <w:noProof w:val="0"/>
                <w:kern w:val="2"/>
                <w:sz w:val="21"/>
                <w:szCs w:val="24"/>
              </w:rPr>
            </w:pPr>
            <w:r w:rsidRPr="00357D70">
              <w:rPr>
                <w:rFonts w:eastAsia="黑体"/>
                <w:b w:val="0"/>
                <w:noProof w:val="0"/>
                <w:kern w:val="2"/>
                <w:sz w:val="21"/>
                <w:szCs w:val="24"/>
              </w:rPr>
              <w:t>序号</w:t>
            </w:r>
          </w:p>
        </w:tc>
        <w:tc>
          <w:tcPr>
            <w:tcW w:w="2551" w:type="dxa"/>
            <w:shd w:val="clear" w:color="auto" w:fill="auto"/>
            <w:vAlign w:val="center"/>
          </w:tcPr>
          <w:p w14:paraId="0607B436" w14:textId="77777777" w:rsidR="00C02894" w:rsidRPr="00357D70" w:rsidRDefault="00C02894" w:rsidP="00CD3307">
            <w:pPr>
              <w:pStyle w:val="table"/>
              <w:adjustRightInd w:val="0"/>
              <w:snapToGrid w:val="0"/>
              <w:spacing w:after="0"/>
              <w:rPr>
                <w:rFonts w:eastAsia="黑体"/>
                <w:b w:val="0"/>
                <w:noProof w:val="0"/>
                <w:kern w:val="2"/>
                <w:sz w:val="21"/>
                <w:szCs w:val="24"/>
              </w:rPr>
            </w:pPr>
            <w:r w:rsidRPr="00357D70">
              <w:rPr>
                <w:rFonts w:eastAsia="黑体"/>
                <w:b w:val="0"/>
                <w:noProof w:val="0"/>
                <w:kern w:val="2"/>
                <w:sz w:val="21"/>
                <w:szCs w:val="24"/>
              </w:rPr>
              <w:t>审查项</w:t>
            </w:r>
          </w:p>
        </w:tc>
        <w:tc>
          <w:tcPr>
            <w:tcW w:w="5529" w:type="dxa"/>
            <w:shd w:val="clear" w:color="auto" w:fill="auto"/>
            <w:vAlign w:val="center"/>
          </w:tcPr>
          <w:p w14:paraId="7099323D" w14:textId="77777777" w:rsidR="00C02894" w:rsidRPr="00357D70" w:rsidRDefault="00C02894" w:rsidP="00CD3307">
            <w:pPr>
              <w:pStyle w:val="table"/>
              <w:adjustRightInd w:val="0"/>
              <w:snapToGrid w:val="0"/>
              <w:spacing w:after="0"/>
              <w:rPr>
                <w:rFonts w:eastAsia="黑体"/>
                <w:b w:val="0"/>
                <w:noProof w:val="0"/>
                <w:kern w:val="2"/>
                <w:sz w:val="21"/>
                <w:szCs w:val="24"/>
              </w:rPr>
            </w:pPr>
            <w:r w:rsidRPr="00357D70">
              <w:rPr>
                <w:rFonts w:eastAsia="黑体"/>
                <w:b w:val="0"/>
                <w:noProof w:val="0"/>
                <w:kern w:val="2"/>
                <w:sz w:val="21"/>
                <w:szCs w:val="24"/>
              </w:rPr>
              <w:t>审查内容</w:t>
            </w:r>
          </w:p>
        </w:tc>
      </w:tr>
      <w:tr w:rsidR="00B26D59" w:rsidRPr="00357D70" w14:paraId="109BD126" w14:textId="77777777" w:rsidTr="00CD3307">
        <w:tc>
          <w:tcPr>
            <w:tcW w:w="959" w:type="dxa"/>
            <w:shd w:val="clear" w:color="auto" w:fill="auto"/>
            <w:vAlign w:val="center"/>
          </w:tcPr>
          <w:p w14:paraId="08549E2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31430F96" w14:textId="77777777" w:rsidR="00C02894" w:rsidRPr="00357D70" w:rsidRDefault="00C02894" w:rsidP="00CD3307">
            <w:pPr>
              <w:autoSpaceDE w:val="0"/>
              <w:autoSpaceDN w:val="0"/>
              <w:adjustRightInd w:val="0"/>
              <w:snapToGrid w:val="0"/>
              <w:rPr>
                <w:kern w:val="0"/>
                <w:szCs w:val="21"/>
              </w:rPr>
            </w:pPr>
            <w:r w:rsidRPr="00357D70">
              <w:rPr>
                <w:kern w:val="0"/>
                <w:szCs w:val="21"/>
              </w:rPr>
              <w:t>Use of Uninitialized Data</w:t>
            </w:r>
          </w:p>
          <w:p w14:paraId="74B9BEC9" w14:textId="77777777" w:rsidR="00C02894" w:rsidRPr="00357D70" w:rsidRDefault="00C02894" w:rsidP="00CD3307">
            <w:pPr>
              <w:autoSpaceDE w:val="0"/>
              <w:autoSpaceDN w:val="0"/>
              <w:adjustRightInd w:val="0"/>
              <w:snapToGrid w:val="0"/>
              <w:rPr>
                <w:noProof/>
                <w:kern w:val="0"/>
                <w:szCs w:val="21"/>
              </w:rPr>
            </w:pPr>
            <w:r w:rsidRPr="00357D70">
              <w:rPr>
                <w:kern w:val="0"/>
                <w:szCs w:val="21"/>
              </w:rPr>
              <w:t>---</w:t>
            </w:r>
            <w:r w:rsidRPr="00357D70">
              <w:rPr>
                <w:kern w:val="0"/>
                <w:szCs w:val="21"/>
              </w:rPr>
              <w:t>使用未初始化的数据</w:t>
            </w:r>
          </w:p>
        </w:tc>
        <w:tc>
          <w:tcPr>
            <w:tcW w:w="5529" w:type="dxa"/>
            <w:shd w:val="clear" w:color="auto" w:fill="auto"/>
            <w:vAlign w:val="center"/>
          </w:tcPr>
          <w:p w14:paraId="14D9284C" w14:textId="77777777" w:rsidR="00C02894" w:rsidRPr="00357D70" w:rsidRDefault="00C02894" w:rsidP="00CD3307">
            <w:pPr>
              <w:pStyle w:val="af4"/>
              <w:adjustRightInd w:val="0"/>
              <w:snapToGrid w:val="0"/>
              <w:spacing w:after="0"/>
            </w:pPr>
            <w:r w:rsidRPr="00357D70">
              <w:t>Uninitialized Variable – possible</w:t>
            </w:r>
          </w:p>
          <w:p w14:paraId="69EBA813" w14:textId="77777777" w:rsidR="00C02894" w:rsidRPr="00357D70" w:rsidRDefault="00C02894" w:rsidP="00CD3307">
            <w:pPr>
              <w:pStyle w:val="af4"/>
              <w:adjustRightInd w:val="0"/>
              <w:snapToGrid w:val="0"/>
              <w:spacing w:after="0"/>
            </w:pPr>
            <w:r w:rsidRPr="00357D70">
              <w:t>---</w:t>
            </w:r>
            <w:r w:rsidRPr="00357D70">
              <w:t>变量可能未初始化</w:t>
            </w:r>
          </w:p>
        </w:tc>
      </w:tr>
      <w:tr w:rsidR="00B26D59" w:rsidRPr="00357D70" w14:paraId="553F8414" w14:textId="77777777" w:rsidTr="00CD3307">
        <w:tc>
          <w:tcPr>
            <w:tcW w:w="959" w:type="dxa"/>
            <w:shd w:val="clear" w:color="auto" w:fill="auto"/>
            <w:vAlign w:val="center"/>
          </w:tcPr>
          <w:p w14:paraId="44B3560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EF81F5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FD7FDEF" w14:textId="77777777" w:rsidR="00C02894" w:rsidRPr="00357D70" w:rsidRDefault="00C02894" w:rsidP="00CD3307">
            <w:pPr>
              <w:pStyle w:val="af4"/>
              <w:adjustRightInd w:val="0"/>
              <w:snapToGrid w:val="0"/>
              <w:spacing w:after="0"/>
            </w:pPr>
            <w:r w:rsidRPr="00357D70">
              <w:t>Uninitialized Variable</w:t>
            </w:r>
          </w:p>
          <w:p w14:paraId="1C35C126" w14:textId="77777777" w:rsidR="00C02894" w:rsidRPr="00357D70" w:rsidRDefault="00C02894" w:rsidP="00CD3307">
            <w:pPr>
              <w:pStyle w:val="af4"/>
              <w:adjustRightInd w:val="0"/>
              <w:snapToGrid w:val="0"/>
              <w:spacing w:after="0"/>
            </w:pPr>
            <w:r w:rsidRPr="00357D70">
              <w:t>---</w:t>
            </w:r>
            <w:r w:rsidRPr="00357D70">
              <w:t>变量未初始化</w:t>
            </w:r>
          </w:p>
        </w:tc>
      </w:tr>
      <w:tr w:rsidR="00B26D59" w:rsidRPr="00357D70" w14:paraId="0D13F391" w14:textId="77777777" w:rsidTr="00CD3307">
        <w:tc>
          <w:tcPr>
            <w:tcW w:w="959" w:type="dxa"/>
            <w:shd w:val="clear" w:color="auto" w:fill="auto"/>
            <w:vAlign w:val="center"/>
          </w:tcPr>
          <w:p w14:paraId="00BAD2B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A32ECC9"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EB28BE0" w14:textId="77777777" w:rsidR="00C02894" w:rsidRPr="00357D70" w:rsidRDefault="00C02894" w:rsidP="00CD3307">
            <w:pPr>
              <w:pStyle w:val="af4"/>
              <w:adjustRightInd w:val="0"/>
              <w:snapToGrid w:val="0"/>
              <w:spacing w:after="0"/>
            </w:pPr>
            <w:r w:rsidRPr="00357D70">
              <w:t>Uninitialized Array – possible</w:t>
            </w:r>
          </w:p>
          <w:p w14:paraId="12ACDFD7" w14:textId="77777777" w:rsidR="00C02894" w:rsidRPr="00357D70" w:rsidRDefault="00C02894" w:rsidP="00CD3307">
            <w:pPr>
              <w:pStyle w:val="af4"/>
              <w:adjustRightInd w:val="0"/>
              <w:snapToGrid w:val="0"/>
              <w:spacing w:after="0"/>
            </w:pPr>
            <w:r w:rsidRPr="00357D70">
              <w:t>---</w:t>
            </w:r>
            <w:r w:rsidRPr="00357D70">
              <w:t>队列元素可能未初始化</w:t>
            </w:r>
          </w:p>
        </w:tc>
      </w:tr>
      <w:tr w:rsidR="00B26D59" w:rsidRPr="00357D70" w14:paraId="31B86D48" w14:textId="77777777" w:rsidTr="00CD3307">
        <w:tc>
          <w:tcPr>
            <w:tcW w:w="959" w:type="dxa"/>
            <w:shd w:val="clear" w:color="auto" w:fill="auto"/>
            <w:vAlign w:val="center"/>
          </w:tcPr>
          <w:p w14:paraId="5173C33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114629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61721F4" w14:textId="77777777" w:rsidR="00C02894" w:rsidRPr="00357D70" w:rsidRDefault="00C02894" w:rsidP="00CD3307">
            <w:pPr>
              <w:pStyle w:val="af4"/>
              <w:adjustRightInd w:val="0"/>
              <w:snapToGrid w:val="0"/>
              <w:spacing w:after="0"/>
            </w:pPr>
            <w:r w:rsidRPr="00357D70">
              <w:t>Uninitialized Array</w:t>
            </w:r>
          </w:p>
          <w:p w14:paraId="207E8B73" w14:textId="77777777" w:rsidR="00C02894" w:rsidRPr="00357D70" w:rsidRDefault="00C02894" w:rsidP="00CD3307">
            <w:pPr>
              <w:pStyle w:val="af4"/>
              <w:adjustRightInd w:val="0"/>
              <w:snapToGrid w:val="0"/>
              <w:spacing w:after="0"/>
            </w:pPr>
            <w:r w:rsidRPr="00357D70">
              <w:t>---</w:t>
            </w:r>
            <w:r w:rsidRPr="00357D70">
              <w:t>队列元素未初始化</w:t>
            </w:r>
          </w:p>
        </w:tc>
      </w:tr>
      <w:tr w:rsidR="00B26D59" w:rsidRPr="00357D70" w14:paraId="1A113D45" w14:textId="77777777" w:rsidTr="00CD3307">
        <w:tc>
          <w:tcPr>
            <w:tcW w:w="959" w:type="dxa"/>
            <w:shd w:val="clear" w:color="auto" w:fill="auto"/>
            <w:vAlign w:val="center"/>
          </w:tcPr>
          <w:p w14:paraId="0B4526F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6F4BA54"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59D183C" w14:textId="77777777" w:rsidR="00C02894" w:rsidRPr="00357D70" w:rsidRDefault="00C02894" w:rsidP="00CD3307">
            <w:pPr>
              <w:pStyle w:val="af4"/>
              <w:adjustRightInd w:val="0"/>
              <w:snapToGrid w:val="0"/>
              <w:spacing w:after="0"/>
            </w:pPr>
            <w:r w:rsidRPr="00357D70">
              <w:t>Partialy Uninitialized Array</w:t>
            </w:r>
          </w:p>
          <w:p w14:paraId="16B7890C" w14:textId="77777777" w:rsidR="00C02894" w:rsidRPr="00357D70" w:rsidRDefault="00C02894" w:rsidP="00CD3307">
            <w:pPr>
              <w:pStyle w:val="af4"/>
              <w:adjustRightInd w:val="0"/>
              <w:snapToGrid w:val="0"/>
              <w:spacing w:after="0"/>
            </w:pPr>
            <w:r w:rsidRPr="00357D70">
              <w:t>---</w:t>
            </w:r>
            <w:r w:rsidRPr="00357D70">
              <w:t>队列元素部分初始化</w:t>
            </w:r>
          </w:p>
        </w:tc>
      </w:tr>
      <w:tr w:rsidR="00B26D59" w:rsidRPr="00357D70" w14:paraId="3D017192" w14:textId="77777777" w:rsidTr="00CD3307">
        <w:tc>
          <w:tcPr>
            <w:tcW w:w="959" w:type="dxa"/>
            <w:shd w:val="clear" w:color="auto" w:fill="auto"/>
            <w:vAlign w:val="center"/>
          </w:tcPr>
          <w:p w14:paraId="2268447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517CFF1"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D911F4D" w14:textId="77777777" w:rsidR="00C02894" w:rsidRPr="00357D70" w:rsidRDefault="00C02894" w:rsidP="00CD3307">
            <w:pPr>
              <w:pStyle w:val="af4"/>
              <w:adjustRightInd w:val="0"/>
              <w:snapToGrid w:val="0"/>
              <w:spacing w:after="0"/>
            </w:pPr>
            <w:r w:rsidRPr="00357D70">
              <w:t>Uninitialized Variable in Constructor – possible</w:t>
            </w:r>
          </w:p>
          <w:p w14:paraId="536AA324" w14:textId="77777777" w:rsidR="00C02894" w:rsidRPr="00357D70" w:rsidRDefault="00C02894" w:rsidP="00CD3307">
            <w:pPr>
              <w:pStyle w:val="af4"/>
              <w:adjustRightInd w:val="0"/>
              <w:snapToGrid w:val="0"/>
              <w:spacing w:after="0"/>
            </w:pPr>
            <w:r w:rsidRPr="00357D70">
              <w:t>---</w:t>
            </w:r>
            <w:r w:rsidRPr="00357D70">
              <w:t>构造函数中变量可能未初始化</w:t>
            </w:r>
          </w:p>
        </w:tc>
      </w:tr>
      <w:tr w:rsidR="00B26D59" w:rsidRPr="00357D70" w14:paraId="4223F4E1" w14:textId="77777777" w:rsidTr="00CD3307">
        <w:tc>
          <w:tcPr>
            <w:tcW w:w="959" w:type="dxa"/>
            <w:shd w:val="clear" w:color="auto" w:fill="auto"/>
            <w:vAlign w:val="center"/>
          </w:tcPr>
          <w:p w14:paraId="7B6ED18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569A3BA"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0BAF582" w14:textId="77777777" w:rsidR="00C02894" w:rsidRPr="00357D70" w:rsidRDefault="00C02894" w:rsidP="00CD3307">
            <w:pPr>
              <w:pStyle w:val="af4"/>
              <w:adjustRightInd w:val="0"/>
              <w:snapToGrid w:val="0"/>
              <w:spacing w:after="0"/>
            </w:pPr>
            <w:r w:rsidRPr="00357D70">
              <w:t>Uninitialized Variable in Constructor</w:t>
            </w:r>
          </w:p>
          <w:p w14:paraId="3F693506" w14:textId="77777777" w:rsidR="00C02894" w:rsidRPr="00357D70" w:rsidRDefault="00C02894" w:rsidP="00CD3307">
            <w:pPr>
              <w:pStyle w:val="af4"/>
              <w:adjustRightInd w:val="0"/>
              <w:snapToGrid w:val="0"/>
              <w:spacing w:after="0"/>
            </w:pPr>
            <w:r w:rsidRPr="00357D70">
              <w:t>---</w:t>
            </w:r>
            <w:r w:rsidRPr="00357D70">
              <w:t>构造函数中变量未初始化</w:t>
            </w:r>
          </w:p>
        </w:tc>
      </w:tr>
      <w:tr w:rsidR="00B26D59" w:rsidRPr="00357D70" w14:paraId="1D69858E" w14:textId="77777777" w:rsidTr="00CD3307">
        <w:tc>
          <w:tcPr>
            <w:tcW w:w="959" w:type="dxa"/>
            <w:shd w:val="clear" w:color="auto" w:fill="auto"/>
            <w:vAlign w:val="center"/>
          </w:tcPr>
          <w:p w14:paraId="7876437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C06088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E8167ED" w14:textId="77777777" w:rsidR="00C02894" w:rsidRPr="00357D70" w:rsidRDefault="00C02894" w:rsidP="00CD3307">
            <w:pPr>
              <w:pStyle w:val="af4"/>
              <w:adjustRightInd w:val="0"/>
              <w:snapToGrid w:val="0"/>
              <w:spacing w:after="0"/>
            </w:pPr>
            <w:r w:rsidRPr="00357D70">
              <w:t>Uninitialized Heap Use – possible</w:t>
            </w:r>
          </w:p>
          <w:p w14:paraId="057CBCF4" w14:textId="77777777" w:rsidR="00C02894" w:rsidRPr="00357D70" w:rsidRDefault="00C02894" w:rsidP="00CD3307">
            <w:pPr>
              <w:pStyle w:val="af4"/>
              <w:adjustRightInd w:val="0"/>
              <w:snapToGrid w:val="0"/>
              <w:spacing w:after="0"/>
            </w:pPr>
            <w:r w:rsidRPr="00357D70">
              <w:t>--</w:t>
            </w:r>
            <w:r w:rsidRPr="00357D70">
              <w:t>使用的堆栈未初始化</w:t>
            </w:r>
          </w:p>
        </w:tc>
      </w:tr>
      <w:tr w:rsidR="00B26D59" w:rsidRPr="00357D70" w14:paraId="4D62A565" w14:textId="77777777" w:rsidTr="00CD3307">
        <w:tc>
          <w:tcPr>
            <w:tcW w:w="959" w:type="dxa"/>
            <w:shd w:val="clear" w:color="auto" w:fill="auto"/>
            <w:vAlign w:val="center"/>
          </w:tcPr>
          <w:p w14:paraId="743552C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3CB687D8" w14:textId="77777777" w:rsidR="00C02894" w:rsidRPr="00357D70" w:rsidRDefault="00C02894" w:rsidP="00CD3307">
            <w:pPr>
              <w:adjustRightInd w:val="0"/>
              <w:snapToGrid w:val="0"/>
              <w:rPr>
                <w:kern w:val="0"/>
                <w:szCs w:val="21"/>
              </w:rPr>
            </w:pPr>
            <w:r w:rsidRPr="00357D70">
              <w:rPr>
                <w:kern w:val="0"/>
                <w:szCs w:val="21"/>
              </w:rPr>
              <w:t>Concurrency</w:t>
            </w:r>
          </w:p>
          <w:p w14:paraId="41864F99"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并发处理</w:t>
            </w:r>
          </w:p>
        </w:tc>
        <w:tc>
          <w:tcPr>
            <w:tcW w:w="5529" w:type="dxa"/>
            <w:shd w:val="clear" w:color="auto" w:fill="auto"/>
            <w:vAlign w:val="center"/>
          </w:tcPr>
          <w:p w14:paraId="58A86A29" w14:textId="77777777" w:rsidR="00C02894" w:rsidRPr="00357D70" w:rsidRDefault="00C02894" w:rsidP="00CD3307">
            <w:pPr>
              <w:pStyle w:val="af4"/>
              <w:adjustRightInd w:val="0"/>
              <w:snapToGrid w:val="0"/>
              <w:spacing w:after="0"/>
            </w:pPr>
            <w:r w:rsidRPr="00357D70">
              <w:t>Missing unlock for variable</w:t>
            </w:r>
          </w:p>
          <w:p w14:paraId="4FFD8EF8" w14:textId="77777777" w:rsidR="00C02894" w:rsidRPr="00357D70" w:rsidRDefault="00C02894" w:rsidP="00CD3307">
            <w:pPr>
              <w:pStyle w:val="af4"/>
              <w:adjustRightInd w:val="0"/>
              <w:snapToGrid w:val="0"/>
              <w:spacing w:after="0"/>
            </w:pPr>
            <w:r w:rsidRPr="00357D70">
              <w:t>---</w:t>
            </w:r>
            <w:r w:rsidRPr="00357D70">
              <w:t>变量缺少解锁</w:t>
            </w:r>
          </w:p>
        </w:tc>
      </w:tr>
      <w:tr w:rsidR="00B26D59" w:rsidRPr="00357D70" w14:paraId="7F3FF7F3" w14:textId="77777777" w:rsidTr="00CD3307">
        <w:tc>
          <w:tcPr>
            <w:tcW w:w="959" w:type="dxa"/>
            <w:shd w:val="clear" w:color="auto" w:fill="auto"/>
            <w:vAlign w:val="center"/>
          </w:tcPr>
          <w:p w14:paraId="5C7003B5"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04B25CC"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DF5E44A" w14:textId="77777777" w:rsidR="00C02894" w:rsidRPr="00357D70" w:rsidRDefault="00C02894" w:rsidP="00CD3307">
            <w:pPr>
              <w:pStyle w:val="af4"/>
              <w:adjustRightInd w:val="0"/>
              <w:snapToGrid w:val="0"/>
              <w:spacing w:after="0"/>
            </w:pPr>
            <w:r w:rsidRPr="00357D70">
              <w:t>Deadlock</w:t>
            </w:r>
          </w:p>
          <w:p w14:paraId="0D43DB47" w14:textId="77777777" w:rsidR="00C02894" w:rsidRPr="00357D70" w:rsidRDefault="00C02894" w:rsidP="00CD3307">
            <w:pPr>
              <w:pStyle w:val="af4"/>
              <w:adjustRightInd w:val="0"/>
              <w:snapToGrid w:val="0"/>
              <w:spacing w:after="0"/>
            </w:pPr>
            <w:r w:rsidRPr="00357D70">
              <w:t>---</w:t>
            </w:r>
            <w:r w:rsidRPr="00357D70">
              <w:t>程序死锁</w:t>
            </w:r>
          </w:p>
        </w:tc>
      </w:tr>
      <w:tr w:rsidR="00B26D59" w:rsidRPr="00357D70" w14:paraId="2664682D" w14:textId="77777777" w:rsidTr="00CD3307">
        <w:tc>
          <w:tcPr>
            <w:tcW w:w="959" w:type="dxa"/>
            <w:shd w:val="clear" w:color="auto" w:fill="auto"/>
            <w:vAlign w:val="center"/>
          </w:tcPr>
          <w:p w14:paraId="5418183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3B65E866" w14:textId="77777777" w:rsidR="00C02894" w:rsidRPr="00357D70" w:rsidRDefault="00C02894" w:rsidP="00CD3307">
            <w:pPr>
              <w:adjustRightInd w:val="0"/>
              <w:snapToGrid w:val="0"/>
              <w:rPr>
                <w:kern w:val="0"/>
                <w:szCs w:val="21"/>
              </w:rPr>
            </w:pPr>
            <w:r w:rsidRPr="00357D70">
              <w:rPr>
                <w:kern w:val="0"/>
                <w:szCs w:val="21"/>
              </w:rPr>
              <w:t>Memory Leaks</w:t>
            </w:r>
          </w:p>
          <w:p w14:paraId="4F91528B"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内存泄露</w:t>
            </w:r>
          </w:p>
        </w:tc>
        <w:tc>
          <w:tcPr>
            <w:tcW w:w="5529" w:type="dxa"/>
            <w:shd w:val="clear" w:color="auto" w:fill="auto"/>
            <w:vAlign w:val="center"/>
          </w:tcPr>
          <w:p w14:paraId="15186EE6" w14:textId="77777777" w:rsidR="00C02894" w:rsidRPr="00357D70" w:rsidRDefault="00C02894" w:rsidP="00CD3307">
            <w:pPr>
              <w:pStyle w:val="af4"/>
              <w:adjustRightInd w:val="0"/>
              <w:snapToGrid w:val="0"/>
              <w:spacing w:after="0"/>
            </w:pPr>
            <w:r w:rsidRPr="00357D70">
              <w:t>Inconsistent Freeing of Memory</w:t>
            </w:r>
          </w:p>
          <w:p w14:paraId="65631D35" w14:textId="77777777" w:rsidR="00C02894" w:rsidRPr="00357D70" w:rsidRDefault="00C02894" w:rsidP="00CD3307">
            <w:pPr>
              <w:pStyle w:val="af4"/>
              <w:adjustRightInd w:val="0"/>
              <w:snapToGrid w:val="0"/>
              <w:spacing w:after="0"/>
            </w:pPr>
            <w:r w:rsidRPr="00357D70">
              <w:t>---</w:t>
            </w:r>
            <w:r w:rsidRPr="00357D70">
              <w:t>释放内存不一致</w:t>
            </w:r>
          </w:p>
        </w:tc>
      </w:tr>
      <w:tr w:rsidR="00B26D59" w:rsidRPr="00357D70" w14:paraId="0FA3E40B" w14:textId="77777777" w:rsidTr="00CD3307">
        <w:tc>
          <w:tcPr>
            <w:tcW w:w="959" w:type="dxa"/>
            <w:shd w:val="clear" w:color="auto" w:fill="auto"/>
            <w:vAlign w:val="center"/>
          </w:tcPr>
          <w:p w14:paraId="74FD4BB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44F266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B81967C" w14:textId="77777777" w:rsidR="00C02894" w:rsidRPr="00357D70" w:rsidRDefault="00C02894" w:rsidP="00CD3307">
            <w:pPr>
              <w:pStyle w:val="af4"/>
              <w:adjustRightInd w:val="0"/>
              <w:snapToGrid w:val="0"/>
              <w:spacing w:after="0"/>
            </w:pPr>
            <w:r w:rsidRPr="00357D70">
              <w:t>Memory Leak – possible</w:t>
            </w:r>
          </w:p>
          <w:p w14:paraId="1576F50E" w14:textId="77777777" w:rsidR="00C02894" w:rsidRPr="00357D70" w:rsidRDefault="00C02894" w:rsidP="00CD3307">
            <w:pPr>
              <w:pStyle w:val="af4"/>
              <w:adjustRightInd w:val="0"/>
              <w:snapToGrid w:val="0"/>
              <w:spacing w:after="0"/>
            </w:pPr>
            <w:r w:rsidRPr="00357D70">
              <w:t>---</w:t>
            </w:r>
            <w:r w:rsidRPr="00357D70">
              <w:t>内存可能泄漏</w:t>
            </w:r>
          </w:p>
        </w:tc>
      </w:tr>
      <w:tr w:rsidR="00B26D59" w:rsidRPr="00357D70" w14:paraId="42AD6B40" w14:textId="77777777" w:rsidTr="00CD3307">
        <w:tc>
          <w:tcPr>
            <w:tcW w:w="959" w:type="dxa"/>
            <w:shd w:val="clear" w:color="auto" w:fill="auto"/>
            <w:vAlign w:val="center"/>
          </w:tcPr>
          <w:p w14:paraId="1D70383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5285A2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816BC3F" w14:textId="77777777" w:rsidR="00C02894" w:rsidRPr="00357D70" w:rsidRDefault="00C02894" w:rsidP="00CD3307">
            <w:pPr>
              <w:pStyle w:val="af4"/>
              <w:adjustRightInd w:val="0"/>
              <w:snapToGrid w:val="0"/>
              <w:spacing w:after="0"/>
            </w:pPr>
            <w:r w:rsidRPr="00357D70">
              <w:t>Memory Leak</w:t>
            </w:r>
          </w:p>
          <w:p w14:paraId="0B4073F6" w14:textId="77777777" w:rsidR="00C02894" w:rsidRPr="00357D70" w:rsidRDefault="00C02894" w:rsidP="00CD3307">
            <w:pPr>
              <w:pStyle w:val="af4"/>
              <w:adjustRightInd w:val="0"/>
              <w:snapToGrid w:val="0"/>
              <w:spacing w:after="0"/>
            </w:pPr>
            <w:r w:rsidRPr="00357D70">
              <w:lastRenderedPageBreak/>
              <w:t>---</w:t>
            </w:r>
            <w:r w:rsidRPr="00357D70">
              <w:t>内存泄漏</w:t>
            </w:r>
          </w:p>
        </w:tc>
      </w:tr>
      <w:tr w:rsidR="00B26D59" w:rsidRPr="00357D70" w14:paraId="30A178B0" w14:textId="77777777" w:rsidTr="00CD3307">
        <w:tc>
          <w:tcPr>
            <w:tcW w:w="959" w:type="dxa"/>
            <w:shd w:val="clear" w:color="auto" w:fill="auto"/>
            <w:vAlign w:val="center"/>
          </w:tcPr>
          <w:p w14:paraId="11F849A6"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D2E1F25"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D6DD755" w14:textId="77777777" w:rsidR="00C02894" w:rsidRPr="00357D70" w:rsidRDefault="00C02894" w:rsidP="00CD3307">
            <w:pPr>
              <w:pStyle w:val="af4"/>
              <w:adjustRightInd w:val="0"/>
              <w:snapToGrid w:val="0"/>
              <w:spacing w:after="0"/>
            </w:pPr>
            <w:r w:rsidRPr="00357D70">
              <w:t>Memory Leak - in destructor</w:t>
            </w:r>
          </w:p>
          <w:p w14:paraId="29EAD2B0" w14:textId="77777777" w:rsidR="00C02894" w:rsidRPr="00357D70" w:rsidRDefault="00C02894" w:rsidP="00CD3307">
            <w:pPr>
              <w:pStyle w:val="af4"/>
              <w:adjustRightInd w:val="0"/>
              <w:snapToGrid w:val="0"/>
              <w:spacing w:after="0"/>
            </w:pPr>
            <w:r w:rsidRPr="00357D70">
              <w:t>---</w:t>
            </w:r>
            <w:r w:rsidRPr="00357D70">
              <w:t>在析构函数中，内存泄露</w:t>
            </w:r>
          </w:p>
        </w:tc>
      </w:tr>
      <w:tr w:rsidR="00B26D59" w:rsidRPr="00357D70" w14:paraId="3CCC6A15" w14:textId="77777777" w:rsidTr="00CD3307">
        <w:tc>
          <w:tcPr>
            <w:tcW w:w="959" w:type="dxa"/>
            <w:shd w:val="clear" w:color="auto" w:fill="auto"/>
            <w:vAlign w:val="center"/>
          </w:tcPr>
          <w:p w14:paraId="3D9FCE1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6B2B74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12EE87B" w14:textId="77777777" w:rsidR="00C02894" w:rsidRPr="00357D70" w:rsidRDefault="00C02894" w:rsidP="00CD3307">
            <w:pPr>
              <w:pStyle w:val="af4"/>
              <w:adjustRightInd w:val="0"/>
              <w:snapToGrid w:val="0"/>
              <w:spacing w:after="0"/>
            </w:pPr>
            <w:r w:rsidRPr="00357D70">
              <w:t>Memory Leak - possible in destructor</w:t>
            </w:r>
          </w:p>
          <w:p w14:paraId="7F99728C" w14:textId="77777777" w:rsidR="00C02894" w:rsidRPr="00357D70" w:rsidRDefault="00C02894" w:rsidP="00CD3307">
            <w:pPr>
              <w:pStyle w:val="af4"/>
              <w:adjustRightInd w:val="0"/>
              <w:snapToGrid w:val="0"/>
              <w:spacing w:after="0"/>
            </w:pPr>
            <w:r w:rsidRPr="00357D70">
              <w:t>--</w:t>
            </w:r>
            <w:r w:rsidRPr="00357D70">
              <w:t>在析构函数中，可能内存泄露</w:t>
            </w:r>
          </w:p>
        </w:tc>
      </w:tr>
      <w:tr w:rsidR="00B26D59" w:rsidRPr="00357D70" w14:paraId="7132565F" w14:textId="77777777" w:rsidTr="00CD3307">
        <w:tc>
          <w:tcPr>
            <w:tcW w:w="959" w:type="dxa"/>
            <w:shd w:val="clear" w:color="auto" w:fill="auto"/>
            <w:vAlign w:val="center"/>
          </w:tcPr>
          <w:p w14:paraId="090E8B5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0E051933" w14:textId="77777777" w:rsidR="00C02894" w:rsidRPr="00357D70" w:rsidRDefault="00C02894" w:rsidP="00CD3307">
            <w:pPr>
              <w:adjustRightInd w:val="0"/>
              <w:snapToGrid w:val="0"/>
              <w:rPr>
                <w:noProof/>
                <w:kern w:val="0"/>
                <w:szCs w:val="21"/>
              </w:rPr>
            </w:pPr>
          </w:p>
        </w:tc>
        <w:tc>
          <w:tcPr>
            <w:tcW w:w="5529" w:type="dxa"/>
            <w:vMerge w:val="restart"/>
            <w:shd w:val="clear" w:color="auto" w:fill="auto"/>
            <w:vAlign w:val="center"/>
          </w:tcPr>
          <w:p w14:paraId="74A465A8" w14:textId="77777777" w:rsidR="00C02894" w:rsidRPr="00357D70" w:rsidRDefault="00C02894" w:rsidP="00CD3307">
            <w:pPr>
              <w:pStyle w:val="af4"/>
              <w:adjustRightInd w:val="0"/>
              <w:snapToGrid w:val="0"/>
              <w:spacing w:after="0"/>
            </w:pPr>
            <w:r w:rsidRPr="00357D70">
              <w:t>Memory Leak - in operator=</w:t>
            </w:r>
          </w:p>
          <w:p w14:paraId="61DCDDB5" w14:textId="77777777" w:rsidR="00C02894" w:rsidRPr="00357D70" w:rsidRDefault="00C02894" w:rsidP="00CD3307">
            <w:pPr>
              <w:pStyle w:val="af4"/>
              <w:adjustRightInd w:val="0"/>
              <w:snapToGrid w:val="0"/>
              <w:spacing w:after="0"/>
            </w:pPr>
            <w:r w:rsidRPr="00357D70">
              <w:t>--</w:t>
            </w:r>
            <w:r w:rsidRPr="00357D70">
              <w:t>赋值操作符</w:t>
            </w:r>
            <w:r w:rsidRPr="00357D70">
              <w:t>=</w:t>
            </w:r>
            <w:r w:rsidRPr="00357D70">
              <w:t>，导致内存泄露</w:t>
            </w:r>
          </w:p>
        </w:tc>
      </w:tr>
      <w:tr w:rsidR="00B26D59" w:rsidRPr="00357D70" w14:paraId="5492C1FD" w14:textId="77777777" w:rsidTr="00CD3307">
        <w:tc>
          <w:tcPr>
            <w:tcW w:w="959" w:type="dxa"/>
            <w:shd w:val="clear" w:color="auto" w:fill="auto"/>
            <w:vAlign w:val="center"/>
          </w:tcPr>
          <w:p w14:paraId="332870C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17A4181" w14:textId="77777777" w:rsidR="00C02894" w:rsidRPr="00357D70" w:rsidRDefault="00C02894" w:rsidP="00CD3307">
            <w:pPr>
              <w:adjustRightInd w:val="0"/>
              <w:snapToGrid w:val="0"/>
              <w:rPr>
                <w:noProof/>
                <w:kern w:val="0"/>
                <w:szCs w:val="21"/>
              </w:rPr>
            </w:pPr>
          </w:p>
        </w:tc>
        <w:tc>
          <w:tcPr>
            <w:tcW w:w="5529" w:type="dxa"/>
            <w:vMerge/>
            <w:shd w:val="clear" w:color="auto" w:fill="auto"/>
            <w:vAlign w:val="center"/>
          </w:tcPr>
          <w:p w14:paraId="3A2FBDD7" w14:textId="77777777" w:rsidR="00C02894" w:rsidRPr="00357D70" w:rsidRDefault="00C02894" w:rsidP="00CD3307">
            <w:pPr>
              <w:pStyle w:val="af4"/>
              <w:adjustRightInd w:val="0"/>
              <w:snapToGrid w:val="0"/>
              <w:spacing w:after="0"/>
            </w:pPr>
          </w:p>
        </w:tc>
      </w:tr>
      <w:tr w:rsidR="00B26D59" w:rsidRPr="00357D70" w14:paraId="5C6BB008" w14:textId="77777777" w:rsidTr="00CD3307">
        <w:tc>
          <w:tcPr>
            <w:tcW w:w="959" w:type="dxa"/>
            <w:shd w:val="clear" w:color="auto" w:fill="auto"/>
            <w:vAlign w:val="center"/>
          </w:tcPr>
          <w:p w14:paraId="1D28DB6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4376E09B" w14:textId="77777777" w:rsidR="00C02894" w:rsidRPr="00357D70" w:rsidRDefault="00C02894" w:rsidP="00CD3307">
            <w:pPr>
              <w:adjustRightInd w:val="0"/>
              <w:snapToGrid w:val="0"/>
              <w:rPr>
                <w:kern w:val="0"/>
                <w:szCs w:val="21"/>
              </w:rPr>
            </w:pPr>
            <w:r w:rsidRPr="00357D70">
              <w:rPr>
                <w:kern w:val="0"/>
                <w:szCs w:val="21"/>
              </w:rPr>
              <w:t>Attempt to Use Memory after Free</w:t>
            </w:r>
          </w:p>
          <w:p w14:paraId="42936563" w14:textId="77777777" w:rsidR="00C02894" w:rsidRPr="00357D70" w:rsidRDefault="00C02894" w:rsidP="00CD3307">
            <w:pPr>
              <w:adjustRightInd w:val="0"/>
              <w:snapToGrid w:val="0"/>
              <w:rPr>
                <w:kern w:val="0"/>
                <w:szCs w:val="21"/>
              </w:rPr>
            </w:pPr>
            <w:r w:rsidRPr="00357D70">
              <w:rPr>
                <w:kern w:val="0"/>
                <w:szCs w:val="21"/>
              </w:rPr>
              <w:t>---</w:t>
            </w:r>
            <w:r w:rsidRPr="00357D70">
              <w:rPr>
                <w:kern w:val="0"/>
                <w:szCs w:val="21"/>
              </w:rPr>
              <w:t>使用已经释放</w:t>
            </w:r>
          </w:p>
          <w:p w14:paraId="2BA560F5" w14:textId="77777777" w:rsidR="00C02894" w:rsidRPr="00357D70" w:rsidRDefault="00C02894" w:rsidP="00CD3307">
            <w:pPr>
              <w:adjustRightInd w:val="0"/>
              <w:snapToGrid w:val="0"/>
              <w:rPr>
                <w:noProof/>
                <w:kern w:val="0"/>
                <w:szCs w:val="21"/>
              </w:rPr>
            </w:pPr>
            <w:r w:rsidRPr="00357D70">
              <w:rPr>
                <w:kern w:val="0"/>
                <w:szCs w:val="21"/>
              </w:rPr>
              <w:t>的内存</w:t>
            </w:r>
          </w:p>
        </w:tc>
        <w:tc>
          <w:tcPr>
            <w:tcW w:w="5529" w:type="dxa"/>
            <w:shd w:val="clear" w:color="auto" w:fill="auto"/>
            <w:vAlign w:val="center"/>
          </w:tcPr>
          <w:p w14:paraId="02855041" w14:textId="77777777" w:rsidR="00C02894" w:rsidRPr="00357D70" w:rsidRDefault="00C02894" w:rsidP="00CD3307">
            <w:pPr>
              <w:pStyle w:val="af4"/>
              <w:adjustRightInd w:val="0"/>
              <w:snapToGrid w:val="0"/>
              <w:spacing w:after="0"/>
            </w:pPr>
            <w:r w:rsidRPr="00357D70">
              <w:t>Use of free memory (access) – possible</w:t>
            </w:r>
          </w:p>
          <w:p w14:paraId="4F647866" w14:textId="77777777" w:rsidR="00C02894" w:rsidRPr="00357D70" w:rsidRDefault="00C02894" w:rsidP="00CD3307">
            <w:pPr>
              <w:pStyle w:val="af4"/>
              <w:adjustRightInd w:val="0"/>
              <w:snapToGrid w:val="0"/>
              <w:spacing w:after="0"/>
            </w:pPr>
            <w:r w:rsidRPr="00357D70">
              <w:t>---</w:t>
            </w:r>
            <w:r w:rsidRPr="00357D70">
              <w:t>使用</w:t>
            </w:r>
            <w:r w:rsidRPr="00357D70">
              <w:t>(</w:t>
            </w:r>
            <w:r w:rsidRPr="00357D70">
              <w:t>读写</w:t>
            </w:r>
            <w:r w:rsidRPr="00357D70">
              <w:t>)</w:t>
            </w:r>
            <w:r w:rsidRPr="00357D70">
              <w:t>可能已经释放的内存</w:t>
            </w:r>
          </w:p>
        </w:tc>
      </w:tr>
      <w:tr w:rsidR="00B26D59" w:rsidRPr="00357D70" w14:paraId="27F487EF" w14:textId="77777777" w:rsidTr="00CD3307">
        <w:tc>
          <w:tcPr>
            <w:tcW w:w="959" w:type="dxa"/>
            <w:shd w:val="clear" w:color="auto" w:fill="auto"/>
            <w:vAlign w:val="center"/>
          </w:tcPr>
          <w:p w14:paraId="2A4CFE9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6D0D9D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541591A" w14:textId="77777777" w:rsidR="00C02894" w:rsidRPr="00357D70" w:rsidRDefault="00C02894" w:rsidP="00CD3307">
            <w:pPr>
              <w:pStyle w:val="af4"/>
              <w:adjustRightInd w:val="0"/>
              <w:snapToGrid w:val="0"/>
              <w:spacing w:after="0"/>
            </w:pPr>
            <w:r w:rsidRPr="00357D70">
              <w:t>Use of Freed Memory by Pointer</w:t>
            </w:r>
          </w:p>
          <w:p w14:paraId="67043866" w14:textId="77777777" w:rsidR="00C02894" w:rsidRPr="00357D70" w:rsidRDefault="00C02894" w:rsidP="00CD3307">
            <w:pPr>
              <w:pStyle w:val="af4"/>
              <w:adjustRightInd w:val="0"/>
              <w:snapToGrid w:val="0"/>
              <w:spacing w:after="0"/>
            </w:pPr>
            <w:r w:rsidRPr="00357D70">
              <w:t>---</w:t>
            </w:r>
            <w:r w:rsidRPr="00357D70">
              <w:t>通过指针调用已经被释放的内存</w:t>
            </w:r>
          </w:p>
        </w:tc>
      </w:tr>
      <w:tr w:rsidR="00B26D59" w:rsidRPr="00357D70" w14:paraId="355FCA9F" w14:textId="77777777" w:rsidTr="00CD3307">
        <w:tc>
          <w:tcPr>
            <w:tcW w:w="959" w:type="dxa"/>
            <w:shd w:val="clear" w:color="auto" w:fill="auto"/>
            <w:vAlign w:val="center"/>
          </w:tcPr>
          <w:p w14:paraId="6B0F9E5C"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13B14A6"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2940D6D" w14:textId="77777777" w:rsidR="00C02894" w:rsidRPr="00357D70" w:rsidRDefault="00C02894" w:rsidP="00CD3307">
            <w:pPr>
              <w:pStyle w:val="af4"/>
              <w:adjustRightInd w:val="0"/>
              <w:snapToGrid w:val="0"/>
              <w:spacing w:after="0"/>
            </w:pPr>
            <w:r w:rsidRPr="00357D70">
              <w:t>Use of free memory (double free) – possible</w:t>
            </w:r>
          </w:p>
          <w:p w14:paraId="64D408BB" w14:textId="77777777" w:rsidR="00C02894" w:rsidRPr="00357D70" w:rsidRDefault="00C02894" w:rsidP="00CD3307">
            <w:pPr>
              <w:pStyle w:val="af4"/>
              <w:adjustRightInd w:val="0"/>
              <w:snapToGrid w:val="0"/>
              <w:spacing w:after="0"/>
            </w:pPr>
            <w:r w:rsidRPr="00357D70">
              <w:t>---</w:t>
            </w:r>
            <w:r w:rsidRPr="00357D70">
              <w:t>使用可能已经被释放的内存</w:t>
            </w:r>
            <w:r w:rsidRPr="00357D70">
              <w:t>(</w:t>
            </w:r>
            <w:r w:rsidRPr="00357D70">
              <w:t>重复释放</w:t>
            </w:r>
            <w:r w:rsidRPr="00357D70">
              <w:t>)</w:t>
            </w:r>
          </w:p>
        </w:tc>
      </w:tr>
      <w:tr w:rsidR="00B26D59" w:rsidRPr="00357D70" w14:paraId="6B7F3DC0" w14:textId="77777777" w:rsidTr="00CD3307">
        <w:tc>
          <w:tcPr>
            <w:tcW w:w="959" w:type="dxa"/>
            <w:shd w:val="clear" w:color="auto" w:fill="auto"/>
            <w:vAlign w:val="center"/>
          </w:tcPr>
          <w:p w14:paraId="36ED03B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DB34D2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2A4BA2D" w14:textId="77777777" w:rsidR="00C02894" w:rsidRPr="00357D70" w:rsidRDefault="00C02894" w:rsidP="00CD3307">
            <w:pPr>
              <w:pStyle w:val="af4"/>
              <w:adjustRightInd w:val="0"/>
              <w:snapToGrid w:val="0"/>
              <w:spacing w:after="0"/>
            </w:pPr>
            <w:r w:rsidRPr="00357D70">
              <w:t>Freeing Freed Memory</w:t>
            </w:r>
          </w:p>
          <w:p w14:paraId="2487095F" w14:textId="77777777" w:rsidR="00C02894" w:rsidRPr="00357D70" w:rsidRDefault="00C02894" w:rsidP="00CD3307">
            <w:pPr>
              <w:pStyle w:val="af4"/>
              <w:adjustRightInd w:val="0"/>
              <w:snapToGrid w:val="0"/>
              <w:spacing w:after="0"/>
            </w:pPr>
            <w:r w:rsidRPr="00357D70">
              <w:t>---</w:t>
            </w:r>
            <w:r w:rsidRPr="00357D70">
              <w:t>释放已经被释放的内存</w:t>
            </w:r>
          </w:p>
        </w:tc>
      </w:tr>
      <w:tr w:rsidR="00B26D59" w:rsidRPr="00357D70" w14:paraId="2808B37C" w14:textId="77777777" w:rsidTr="00CD3307">
        <w:tc>
          <w:tcPr>
            <w:tcW w:w="959" w:type="dxa"/>
            <w:shd w:val="clear" w:color="auto" w:fill="auto"/>
            <w:vAlign w:val="center"/>
          </w:tcPr>
          <w:p w14:paraId="0B70F07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06C555C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B797422" w14:textId="77777777" w:rsidR="00C02894" w:rsidRPr="00357D70" w:rsidRDefault="00C02894" w:rsidP="00CD3307">
            <w:pPr>
              <w:pStyle w:val="af4"/>
              <w:adjustRightInd w:val="0"/>
              <w:snapToGrid w:val="0"/>
              <w:spacing w:after="0"/>
            </w:pPr>
            <w:r w:rsidRPr="00357D70">
              <w:t>Use of freed memory (return) – possible</w:t>
            </w:r>
          </w:p>
          <w:p w14:paraId="5D69344F" w14:textId="77777777" w:rsidR="00C02894" w:rsidRPr="00357D70" w:rsidRDefault="00C02894" w:rsidP="00CD3307">
            <w:pPr>
              <w:pStyle w:val="af4"/>
              <w:adjustRightInd w:val="0"/>
              <w:snapToGrid w:val="0"/>
              <w:spacing w:after="0"/>
            </w:pPr>
            <w:r w:rsidRPr="00357D70">
              <w:t>---</w:t>
            </w:r>
            <w:r w:rsidRPr="00357D70">
              <w:t>使用</w:t>
            </w:r>
            <w:r w:rsidRPr="00357D70">
              <w:t>(</w:t>
            </w:r>
            <w:r w:rsidRPr="00357D70">
              <w:t>返回</w:t>
            </w:r>
            <w:r w:rsidRPr="00357D70">
              <w:t>)</w:t>
            </w:r>
            <w:r w:rsidRPr="00357D70">
              <w:t>可能已经释放的内存</w:t>
            </w:r>
          </w:p>
        </w:tc>
      </w:tr>
      <w:tr w:rsidR="00B26D59" w:rsidRPr="00357D70" w14:paraId="63B594E7" w14:textId="77777777" w:rsidTr="00CD3307">
        <w:tc>
          <w:tcPr>
            <w:tcW w:w="959" w:type="dxa"/>
            <w:shd w:val="clear" w:color="auto" w:fill="auto"/>
            <w:vAlign w:val="center"/>
          </w:tcPr>
          <w:p w14:paraId="70DA6E6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06C9E41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A3F5631" w14:textId="77777777" w:rsidR="00C02894" w:rsidRPr="00357D70" w:rsidRDefault="00C02894" w:rsidP="00CD3307">
            <w:pPr>
              <w:pStyle w:val="af4"/>
              <w:adjustRightInd w:val="0"/>
              <w:snapToGrid w:val="0"/>
              <w:spacing w:after="0"/>
            </w:pPr>
            <w:r w:rsidRPr="00357D70">
              <w:t>Use of Freed Memory on Return</w:t>
            </w:r>
          </w:p>
          <w:p w14:paraId="3ADA4C80" w14:textId="77777777" w:rsidR="00C02894" w:rsidRPr="00357D70" w:rsidRDefault="00C02894" w:rsidP="00CD3307">
            <w:pPr>
              <w:pStyle w:val="af4"/>
              <w:adjustRightInd w:val="0"/>
              <w:snapToGrid w:val="0"/>
              <w:spacing w:after="0"/>
            </w:pPr>
            <w:r w:rsidRPr="00357D70">
              <w:t>---</w:t>
            </w:r>
            <w:r w:rsidRPr="00357D70">
              <w:t>使用已经释放的返回内存</w:t>
            </w:r>
          </w:p>
        </w:tc>
      </w:tr>
      <w:tr w:rsidR="00B26D59" w:rsidRPr="00357D70" w14:paraId="190D26D3" w14:textId="77777777" w:rsidTr="00CD3307">
        <w:tc>
          <w:tcPr>
            <w:tcW w:w="959" w:type="dxa"/>
            <w:shd w:val="clear" w:color="auto" w:fill="auto"/>
            <w:vAlign w:val="center"/>
          </w:tcPr>
          <w:p w14:paraId="481E49E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D069AB5"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169DF88" w14:textId="77777777" w:rsidR="00C02894" w:rsidRPr="00357D70" w:rsidRDefault="00C02894" w:rsidP="00CD3307">
            <w:pPr>
              <w:pStyle w:val="af4"/>
              <w:adjustRightInd w:val="0"/>
              <w:snapToGrid w:val="0"/>
              <w:spacing w:after="0"/>
            </w:pPr>
            <w:r w:rsidRPr="00357D70">
              <w:t>Use of free memory – possible</w:t>
            </w:r>
          </w:p>
          <w:p w14:paraId="25B12CB7" w14:textId="77777777" w:rsidR="00C02894" w:rsidRPr="00357D70" w:rsidRDefault="00C02894" w:rsidP="00CD3307">
            <w:pPr>
              <w:pStyle w:val="af4"/>
              <w:adjustRightInd w:val="0"/>
              <w:snapToGrid w:val="0"/>
              <w:spacing w:after="0"/>
            </w:pPr>
            <w:r w:rsidRPr="00357D70">
              <w:t>---</w:t>
            </w:r>
            <w:r w:rsidRPr="00357D70">
              <w:t>使用可能已经被释放的内存</w:t>
            </w:r>
          </w:p>
        </w:tc>
      </w:tr>
      <w:tr w:rsidR="00B26D59" w:rsidRPr="00357D70" w14:paraId="6678A841" w14:textId="77777777" w:rsidTr="00CD3307">
        <w:tc>
          <w:tcPr>
            <w:tcW w:w="959" w:type="dxa"/>
            <w:shd w:val="clear" w:color="auto" w:fill="auto"/>
            <w:vAlign w:val="center"/>
          </w:tcPr>
          <w:p w14:paraId="289724E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9705B6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66E9CC9" w14:textId="77777777" w:rsidR="00C02894" w:rsidRPr="00357D70" w:rsidRDefault="00C02894" w:rsidP="00CD3307">
            <w:pPr>
              <w:pStyle w:val="af4"/>
              <w:adjustRightInd w:val="0"/>
              <w:snapToGrid w:val="0"/>
              <w:spacing w:after="0"/>
            </w:pPr>
            <w:r w:rsidRPr="00357D70">
              <w:t>Use of Freed Memory</w:t>
            </w:r>
          </w:p>
          <w:p w14:paraId="0C81B13A" w14:textId="77777777" w:rsidR="00C02894" w:rsidRPr="00357D70" w:rsidRDefault="00C02894" w:rsidP="00CD3307">
            <w:pPr>
              <w:pStyle w:val="af4"/>
              <w:adjustRightInd w:val="0"/>
              <w:snapToGrid w:val="0"/>
              <w:spacing w:after="0"/>
            </w:pPr>
            <w:r w:rsidRPr="00357D70">
              <w:t>---</w:t>
            </w:r>
            <w:r w:rsidRPr="00357D70">
              <w:t>使用已经被释放的内存</w:t>
            </w:r>
          </w:p>
        </w:tc>
      </w:tr>
      <w:tr w:rsidR="00B26D59" w:rsidRPr="00357D70" w14:paraId="6D8FEBA2" w14:textId="77777777" w:rsidTr="00CD3307">
        <w:tc>
          <w:tcPr>
            <w:tcW w:w="959" w:type="dxa"/>
            <w:shd w:val="clear" w:color="auto" w:fill="auto"/>
            <w:vAlign w:val="center"/>
          </w:tcPr>
          <w:p w14:paraId="3DDBA99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F05055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EAB3A30" w14:textId="77777777" w:rsidR="00C02894" w:rsidRPr="00357D70" w:rsidRDefault="00C02894" w:rsidP="00CD3307">
            <w:pPr>
              <w:pStyle w:val="af4"/>
              <w:adjustRightInd w:val="0"/>
              <w:snapToGrid w:val="0"/>
              <w:spacing w:after="0"/>
            </w:pPr>
            <w:r w:rsidRPr="00357D70">
              <w:t>Use of free memory (double free) - no copy constructor</w:t>
            </w:r>
          </w:p>
          <w:p w14:paraId="39E4443D" w14:textId="77777777" w:rsidR="00C02894" w:rsidRPr="00357D70" w:rsidRDefault="00C02894" w:rsidP="00CD3307">
            <w:pPr>
              <w:pStyle w:val="af4"/>
              <w:adjustRightInd w:val="0"/>
              <w:snapToGrid w:val="0"/>
              <w:spacing w:after="0"/>
            </w:pPr>
            <w:r w:rsidRPr="00357D70">
              <w:t>---</w:t>
            </w:r>
            <w:r w:rsidRPr="00357D70">
              <w:t>释放已经被释放的内存</w:t>
            </w:r>
            <w:r w:rsidRPr="00357D70">
              <w:t>(</w:t>
            </w:r>
            <w:r w:rsidRPr="00357D70">
              <w:t>重复释放</w:t>
            </w:r>
            <w:r w:rsidRPr="00357D70">
              <w:t>)---</w:t>
            </w:r>
            <w:r w:rsidRPr="00357D70">
              <w:t>拷贝</w:t>
            </w:r>
          </w:p>
          <w:p w14:paraId="051ABB4B" w14:textId="77777777" w:rsidR="00C02894" w:rsidRPr="00357D70" w:rsidRDefault="00C02894" w:rsidP="00CD3307">
            <w:pPr>
              <w:pStyle w:val="af4"/>
              <w:adjustRightInd w:val="0"/>
              <w:snapToGrid w:val="0"/>
              <w:spacing w:after="0"/>
            </w:pPr>
            <w:r w:rsidRPr="00357D70">
              <w:t>构造函数没有定义</w:t>
            </w:r>
          </w:p>
        </w:tc>
      </w:tr>
      <w:tr w:rsidR="00B26D59" w:rsidRPr="00357D70" w14:paraId="7767CDAC" w14:textId="77777777" w:rsidTr="00CD3307">
        <w:tc>
          <w:tcPr>
            <w:tcW w:w="959" w:type="dxa"/>
            <w:shd w:val="clear" w:color="auto" w:fill="auto"/>
            <w:vAlign w:val="center"/>
          </w:tcPr>
          <w:p w14:paraId="454F995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9B98ED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EA8D252" w14:textId="77777777" w:rsidR="00C02894" w:rsidRPr="00357D70" w:rsidRDefault="00C02894" w:rsidP="00CD3307">
            <w:pPr>
              <w:pStyle w:val="af4"/>
              <w:adjustRightInd w:val="0"/>
              <w:snapToGrid w:val="0"/>
              <w:spacing w:after="0"/>
            </w:pPr>
            <w:r w:rsidRPr="00357D70">
              <w:t>Use of free memory (double free) – no operator=</w:t>
            </w:r>
          </w:p>
          <w:p w14:paraId="2D99914C" w14:textId="77777777" w:rsidR="00C02894" w:rsidRPr="00357D70" w:rsidRDefault="00C02894" w:rsidP="00CD3307">
            <w:pPr>
              <w:pStyle w:val="af4"/>
              <w:adjustRightInd w:val="0"/>
              <w:snapToGrid w:val="0"/>
              <w:spacing w:after="0"/>
            </w:pPr>
            <w:r w:rsidRPr="00357D70">
              <w:t>---</w:t>
            </w:r>
            <w:r w:rsidRPr="00357D70">
              <w:t>释放已经被释放的内存</w:t>
            </w:r>
            <w:r w:rsidRPr="00357D70">
              <w:t>(</w:t>
            </w:r>
            <w:r w:rsidRPr="00357D70">
              <w:t>重复释放</w:t>
            </w:r>
            <w:r w:rsidRPr="00357D70">
              <w:t>)---</w:t>
            </w:r>
            <w:r w:rsidRPr="00357D70">
              <w:t>赋值操作符</w:t>
            </w:r>
            <w:r w:rsidRPr="00357D70">
              <w:t>=</w:t>
            </w:r>
            <w:r w:rsidRPr="00357D70">
              <w:t>没有定义</w:t>
            </w:r>
          </w:p>
        </w:tc>
      </w:tr>
      <w:tr w:rsidR="00B26D59" w:rsidRPr="00357D70" w14:paraId="331AB9CE" w14:textId="77777777" w:rsidTr="00CD3307">
        <w:tc>
          <w:tcPr>
            <w:tcW w:w="959" w:type="dxa"/>
            <w:shd w:val="clear" w:color="auto" w:fill="auto"/>
            <w:vAlign w:val="center"/>
          </w:tcPr>
          <w:p w14:paraId="644A411C"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0FB0B24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8B519BB" w14:textId="77777777" w:rsidR="00C02894" w:rsidRPr="00357D70" w:rsidRDefault="00C02894" w:rsidP="00CD3307">
            <w:pPr>
              <w:pStyle w:val="af4"/>
              <w:adjustRightInd w:val="0"/>
              <w:snapToGrid w:val="0"/>
              <w:spacing w:after="0"/>
            </w:pPr>
            <w:r w:rsidRPr="00357D70">
              <w:t>Function returns address of local variable</w:t>
            </w:r>
          </w:p>
          <w:p w14:paraId="26A8C1AC" w14:textId="77777777" w:rsidR="00C02894" w:rsidRPr="00357D70" w:rsidRDefault="00C02894" w:rsidP="00CD3307">
            <w:pPr>
              <w:pStyle w:val="af4"/>
              <w:adjustRightInd w:val="0"/>
              <w:snapToGrid w:val="0"/>
              <w:spacing w:after="0"/>
            </w:pPr>
            <w:r w:rsidRPr="00357D70">
              <w:t>---</w:t>
            </w:r>
            <w:r w:rsidRPr="00357D70">
              <w:t>函数返回局部变量</w:t>
            </w:r>
            <w:r w:rsidRPr="00357D70">
              <w:t>(</w:t>
            </w:r>
            <w:r w:rsidRPr="00357D70">
              <w:t>指针</w:t>
            </w:r>
            <w:r w:rsidRPr="00357D70">
              <w:t>)</w:t>
            </w:r>
            <w:r w:rsidRPr="00357D70">
              <w:t>地址</w:t>
            </w:r>
          </w:p>
        </w:tc>
      </w:tr>
      <w:tr w:rsidR="00B26D59" w:rsidRPr="00357D70" w14:paraId="46C9E63E" w14:textId="77777777" w:rsidTr="00CD3307">
        <w:tc>
          <w:tcPr>
            <w:tcW w:w="959" w:type="dxa"/>
            <w:shd w:val="clear" w:color="auto" w:fill="auto"/>
            <w:vAlign w:val="center"/>
          </w:tcPr>
          <w:p w14:paraId="2356D0E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499092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E020CB2" w14:textId="77777777" w:rsidR="00C02894" w:rsidRPr="00357D70" w:rsidRDefault="00C02894" w:rsidP="00CD3307">
            <w:pPr>
              <w:pStyle w:val="af4"/>
              <w:adjustRightInd w:val="0"/>
              <w:snapToGrid w:val="0"/>
              <w:spacing w:after="0"/>
            </w:pPr>
            <w:r w:rsidRPr="00357D70">
              <w:t>Function returns address of local variable</w:t>
            </w:r>
          </w:p>
          <w:p w14:paraId="7FADBA1D" w14:textId="77777777" w:rsidR="00C02894" w:rsidRPr="00357D70" w:rsidRDefault="00C02894" w:rsidP="00CD3307">
            <w:pPr>
              <w:pStyle w:val="af4"/>
              <w:adjustRightInd w:val="0"/>
              <w:snapToGrid w:val="0"/>
              <w:spacing w:after="0"/>
            </w:pPr>
            <w:r w:rsidRPr="00357D70">
              <w:t>---</w:t>
            </w:r>
            <w:r w:rsidRPr="00357D70">
              <w:t>函数返回局部变量</w:t>
            </w:r>
            <w:r w:rsidRPr="00357D70">
              <w:t>(</w:t>
            </w:r>
            <w:r w:rsidRPr="00357D70">
              <w:t>内存</w:t>
            </w:r>
            <w:r w:rsidRPr="00357D70">
              <w:t>)</w:t>
            </w:r>
            <w:r w:rsidRPr="00357D70">
              <w:t>地址</w:t>
            </w:r>
          </w:p>
        </w:tc>
      </w:tr>
      <w:tr w:rsidR="00B26D59" w:rsidRPr="00357D70" w14:paraId="46CF1AE8" w14:textId="77777777" w:rsidTr="00CD3307">
        <w:tc>
          <w:tcPr>
            <w:tcW w:w="959" w:type="dxa"/>
            <w:shd w:val="clear" w:color="auto" w:fill="auto"/>
            <w:vAlign w:val="center"/>
          </w:tcPr>
          <w:p w14:paraId="4A92AE2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83072B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5AD1703" w14:textId="77777777" w:rsidR="00C02894" w:rsidRPr="00357D70" w:rsidRDefault="00C02894" w:rsidP="00CD3307">
            <w:pPr>
              <w:pStyle w:val="af4"/>
              <w:adjustRightInd w:val="0"/>
              <w:snapToGrid w:val="0"/>
              <w:spacing w:after="0"/>
            </w:pPr>
            <w:r w:rsidRPr="00357D70">
              <w:t>Function returns address of local variable</w:t>
            </w:r>
          </w:p>
          <w:p w14:paraId="0C58D424" w14:textId="77777777" w:rsidR="00C02894" w:rsidRPr="00357D70" w:rsidRDefault="00C02894" w:rsidP="00CD3307">
            <w:pPr>
              <w:pStyle w:val="af4"/>
              <w:adjustRightInd w:val="0"/>
              <w:snapToGrid w:val="0"/>
              <w:spacing w:after="0"/>
            </w:pPr>
            <w:r w:rsidRPr="00357D70">
              <w:t>---</w:t>
            </w:r>
            <w:r w:rsidRPr="00357D70">
              <w:t>函数返回局部变量</w:t>
            </w:r>
            <w:r w:rsidRPr="00357D70">
              <w:t>(</w:t>
            </w:r>
            <w:r w:rsidRPr="00357D70">
              <w:t>全局变量</w:t>
            </w:r>
            <w:r w:rsidRPr="00357D70">
              <w:t>)</w:t>
            </w:r>
            <w:r w:rsidRPr="00357D70">
              <w:t>地址</w:t>
            </w:r>
          </w:p>
        </w:tc>
      </w:tr>
      <w:tr w:rsidR="00B26D59" w:rsidRPr="00357D70" w14:paraId="23CD625E" w14:textId="77777777" w:rsidTr="00CD3307">
        <w:tc>
          <w:tcPr>
            <w:tcW w:w="959" w:type="dxa"/>
            <w:shd w:val="clear" w:color="auto" w:fill="auto"/>
            <w:vAlign w:val="center"/>
          </w:tcPr>
          <w:p w14:paraId="1248081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706BB4C5" w14:textId="77777777" w:rsidR="00C02894" w:rsidRPr="00357D70" w:rsidRDefault="00C02894" w:rsidP="00CD3307">
            <w:pPr>
              <w:adjustRightInd w:val="0"/>
              <w:snapToGrid w:val="0"/>
              <w:rPr>
                <w:kern w:val="0"/>
                <w:szCs w:val="21"/>
              </w:rPr>
            </w:pPr>
            <w:r w:rsidRPr="00357D70">
              <w:rPr>
                <w:kern w:val="0"/>
                <w:szCs w:val="21"/>
              </w:rPr>
              <w:t>Improper Memory Deallocation</w:t>
            </w:r>
          </w:p>
          <w:p w14:paraId="6F02D5E9"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不合理的内存释放</w:t>
            </w:r>
          </w:p>
        </w:tc>
        <w:tc>
          <w:tcPr>
            <w:tcW w:w="5529" w:type="dxa"/>
            <w:shd w:val="clear" w:color="auto" w:fill="auto"/>
            <w:vAlign w:val="center"/>
          </w:tcPr>
          <w:p w14:paraId="5AD53EA8" w14:textId="77777777" w:rsidR="00C02894" w:rsidRPr="00357D70" w:rsidRDefault="00C02894" w:rsidP="00CD3307">
            <w:pPr>
              <w:pStyle w:val="af4"/>
              <w:adjustRightInd w:val="0"/>
              <w:snapToGrid w:val="0"/>
              <w:spacing w:after="0"/>
            </w:pPr>
            <w:r w:rsidRPr="00357D70">
              <w:t>Freeing Mismatched Memory - in destructor</w:t>
            </w:r>
          </w:p>
          <w:p w14:paraId="41D1AC57" w14:textId="77777777" w:rsidR="00C02894" w:rsidRPr="00357D70" w:rsidRDefault="00C02894" w:rsidP="00CD3307">
            <w:pPr>
              <w:pStyle w:val="af4"/>
              <w:adjustRightInd w:val="0"/>
              <w:snapToGrid w:val="0"/>
              <w:spacing w:after="0"/>
            </w:pPr>
            <w:r w:rsidRPr="00357D70">
              <w:t>---</w:t>
            </w:r>
            <w:r w:rsidRPr="00357D70">
              <w:t>在析构函数中，释放不匹配的内存</w:t>
            </w:r>
          </w:p>
        </w:tc>
      </w:tr>
      <w:tr w:rsidR="00B26D59" w:rsidRPr="00357D70" w14:paraId="2DA53B0C" w14:textId="77777777" w:rsidTr="00CD3307">
        <w:tc>
          <w:tcPr>
            <w:tcW w:w="959" w:type="dxa"/>
            <w:shd w:val="clear" w:color="auto" w:fill="auto"/>
            <w:vAlign w:val="center"/>
          </w:tcPr>
          <w:p w14:paraId="1943850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E53C91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F5760BB" w14:textId="77777777" w:rsidR="00C02894" w:rsidRPr="00357D70" w:rsidRDefault="00C02894" w:rsidP="00CD3307">
            <w:pPr>
              <w:pStyle w:val="af4"/>
              <w:adjustRightInd w:val="0"/>
              <w:snapToGrid w:val="0"/>
              <w:spacing w:after="0"/>
            </w:pPr>
            <w:r w:rsidRPr="00357D70">
              <w:t>Freeing Non-Heap Memory – possible</w:t>
            </w:r>
          </w:p>
          <w:p w14:paraId="5626E828" w14:textId="77777777" w:rsidR="00C02894" w:rsidRPr="00357D70" w:rsidRDefault="00C02894" w:rsidP="00CD3307">
            <w:pPr>
              <w:pStyle w:val="af4"/>
              <w:adjustRightInd w:val="0"/>
              <w:snapToGrid w:val="0"/>
              <w:spacing w:after="0"/>
            </w:pPr>
            <w:r w:rsidRPr="00357D70">
              <w:lastRenderedPageBreak/>
              <w:t>---</w:t>
            </w:r>
            <w:r w:rsidRPr="00357D70">
              <w:t>可能释放非堆栈内存</w:t>
            </w:r>
          </w:p>
        </w:tc>
      </w:tr>
      <w:tr w:rsidR="00B26D59" w:rsidRPr="00357D70" w14:paraId="30C7BBB9" w14:textId="77777777" w:rsidTr="00CD3307">
        <w:tc>
          <w:tcPr>
            <w:tcW w:w="959" w:type="dxa"/>
            <w:shd w:val="clear" w:color="auto" w:fill="auto"/>
            <w:vAlign w:val="center"/>
          </w:tcPr>
          <w:p w14:paraId="36D70025"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12D5B89"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41D9DA3" w14:textId="77777777" w:rsidR="00C02894" w:rsidRPr="00357D70" w:rsidRDefault="00C02894" w:rsidP="00CD3307">
            <w:pPr>
              <w:pStyle w:val="af4"/>
              <w:adjustRightInd w:val="0"/>
              <w:snapToGrid w:val="0"/>
              <w:spacing w:after="0"/>
            </w:pPr>
            <w:r w:rsidRPr="00357D70">
              <w:t>Freeing Non-Heap Memory</w:t>
            </w:r>
          </w:p>
          <w:p w14:paraId="2F35749F" w14:textId="77777777" w:rsidR="00C02894" w:rsidRPr="00357D70" w:rsidRDefault="00C02894" w:rsidP="00CD3307">
            <w:pPr>
              <w:pStyle w:val="af4"/>
              <w:adjustRightInd w:val="0"/>
              <w:snapToGrid w:val="0"/>
              <w:spacing w:after="0"/>
            </w:pPr>
            <w:r w:rsidRPr="00357D70">
              <w:t>--</w:t>
            </w:r>
            <w:r w:rsidRPr="00357D70">
              <w:t>释放非堆栈内存</w:t>
            </w:r>
          </w:p>
        </w:tc>
      </w:tr>
      <w:tr w:rsidR="00B26D59" w:rsidRPr="00357D70" w14:paraId="2E9431C9" w14:textId="77777777" w:rsidTr="00CD3307">
        <w:tc>
          <w:tcPr>
            <w:tcW w:w="959" w:type="dxa"/>
            <w:shd w:val="clear" w:color="auto" w:fill="auto"/>
            <w:vAlign w:val="center"/>
          </w:tcPr>
          <w:p w14:paraId="7979786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40C08B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CB7287A" w14:textId="77777777" w:rsidR="00C02894" w:rsidRPr="00357D70" w:rsidRDefault="00C02894" w:rsidP="00CD3307">
            <w:pPr>
              <w:pStyle w:val="af4"/>
              <w:adjustRightInd w:val="0"/>
              <w:snapToGrid w:val="0"/>
              <w:spacing w:after="0"/>
            </w:pPr>
            <w:r w:rsidRPr="00357D70">
              <w:t>Freeing Unallocated Memory – possible</w:t>
            </w:r>
          </w:p>
          <w:p w14:paraId="39989B8D" w14:textId="77777777" w:rsidR="00C02894" w:rsidRPr="00357D70" w:rsidRDefault="00C02894" w:rsidP="00CD3307">
            <w:pPr>
              <w:pStyle w:val="af4"/>
              <w:adjustRightInd w:val="0"/>
              <w:snapToGrid w:val="0"/>
              <w:spacing w:after="0"/>
            </w:pPr>
            <w:r w:rsidRPr="00357D70">
              <w:t>---</w:t>
            </w:r>
            <w:r w:rsidRPr="00357D70">
              <w:t>释放可能未开辟的内存</w:t>
            </w:r>
          </w:p>
        </w:tc>
      </w:tr>
      <w:tr w:rsidR="00B26D59" w:rsidRPr="00357D70" w14:paraId="287B9822" w14:textId="77777777" w:rsidTr="00CD3307">
        <w:tc>
          <w:tcPr>
            <w:tcW w:w="959" w:type="dxa"/>
            <w:shd w:val="clear" w:color="auto" w:fill="auto"/>
            <w:vAlign w:val="center"/>
          </w:tcPr>
          <w:p w14:paraId="0646C36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3C27EDC"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789AC38" w14:textId="77777777" w:rsidR="00C02894" w:rsidRPr="00357D70" w:rsidRDefault="00C02894" w:rsidP="00CD3307">
            <w:pPr>
              <w:pStyle w:val="af4"/>
              <w:adjustRightInd w:val="0"/>
              <w:snapToGrid w:val="0"/>
              <w:spacing w:after="0"/>
            </w:pPr>
            <w:r w:rsidRPr="00357D70">
              <w:t>Freeing Unallocated Memory</w:t>
            </w:r>
          </w:p>
          <w:p w14:paraId="37A0A235" w14:textId="77777777" w:rsidR="00C02894" w:rsidRPr="00357D70" w:rsidRDefault="00C02894" w:rsidP="00CD3307">
            <w:pPr>
              <w:pStyle w:val="af4"/>
              <w:adjustRightInd w:val="0"/>
              <w:snapToGrid w:val="0"/>
              <w:spacing w:after="0"/>
            </w:pPr>
            <w:r w:rsidRPr="00357D70">
              <w:t>---</w:t>
            </w:r>
            <w:r w:rsidRPr="00357D70">
              <w:t>释放未开辟的内存</w:t>
            </w:r>
          </w:p>
        </w:tc>
      </w:tr>
      <w:tr w:rsidR="00B26D59" w:rsidRPr="00357D70" w14:paraId="0646356A" w14:textId="77777777" w:rsidTr="00CD3307">
        <w:tc>
          <w:tcPr>
            <w:tcW w:w="959" w:type="dxa"/>
            <w:shd w:val="clear" w:color="auto" w:fill="auto"/>
            <w:vAlign w:val="center"/>
          </w:tcPr>
          <w:p w14:paraId="288811C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071E55A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1C801FE" w14:textId="77777777" w:rsidR="00C02894" w:rsidRPr="00357D70" w:rsidRDefault="00C02894" w:rsidP="00CD3307">
            <w:pPr>
              <w:pStyle w:val="af4"/>
              <w:adjustRightInd w:val="0"/>
              <w:snapToGrid w:val="0"/>
              <w:spacing w:after="0"/>
            </w:pPr>
            <w:r w:rsidRPr="00357D70">
              <w:t>Freeing Mismatched Memory – possible</w:t>
            </w:r>
          </w:p>
          <w:p w14:paraId="61013474" w14:textId="77777777" w:rsidR="00C02894" w:rsidRPr="00357D70" w:rsidRDefault="00C02894" w:rsidP="00CD3307">
            <w:pPr>
              <w:pStyle w:val="af4"/>
              <w:adjustRightInd w:val="0"/>
              <w:snapToGrid w:val="0"/>
              <w:spacing w:after="0"/>
            </w:pPr>
            <w:r w:rsidRPr="00357D70">
              <w:t>---</w:t>
            </w:r>
            <w:r w:rsidRPr="00357D70">
              <w:t>释放可能不匹配的内存</w:t>
            </w:r>
          </w:p>
        </w:tc>
      </w:tr>
      <w:tr w:rsidR="00B26D59" w:rsidRPr="00357D70" w14:paraId="05A2635D" w14:textId="77777777" w:rsidTr="00CD3307">
        <w:tc>
          <w:tcPr>
            <w:tcW w:w="959" w:type="dxa"/>
            <w:shd w:val="clear" w:color="auto" w:fill="auto"/>
            <w:vAlign w:val="center"/>
          </w:tcPr>
          <w:p w14:paraId="4E7BCCDE"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E6F44A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DAA8D7F" w14:textId="77777777" w:rsidR="00C02894" w:rsidRPr="00357D70" w:rsidRDefault="00C02894" w:rsidP="00CD3307">
            <w:pPr>
              <w:pStyle w:val="af4"/>
              <w:adjustRightInd w:val="0"/>
              <w:snapToGrid w:val="0"/>
              <w:spacing w:after="0"/>
            </w:pPr>
            <w:r w:rsidRPr="00357D70">
              <w:t>Freeing Mismatched Memory</w:t>
            </w:r>
          </w:p>
          <w:p w14:paraId="6303034C" w14:textId="77777777" w:rsidR="00C02894" w:rsidRPr="00357D70" w:rsidRDefault="00C02894" w:rsidP="00CD3307">
            <w:pPr>
              <w:pStyle w:val="af4"/>
              <w:adjustRightInd w:val="0"/>
              <w:snapToGrid w:val="0"/>
              <w:spacing w:after="0"/>
            </w:pPr>
            <w:r w:rsidRPr="00357D70">
              <w:t>---</w:t>
            </w:r>
            <w:r w:rsidRPr="00357D70">
              <w:t>释放不匹配的内存</w:t>
            </w:r>
          </w:p>
        </w:tc>
      </w:tr>
      <w:tr w:rsidR="00B26D59" w:rsidRPr="00357D70" w14:paraId="4E2B1636" w14:textId="77777777" w:rsidTr="00CD3307">
        <w:tc>
          <w:tcPr>
            <w:tcW w:w="959" w:type="dxa"/>
            <w:shd w:val="clear" w:color="auto" w:fill="auto"/>
            <w:vAlign w:val="center"/>
          </w:tcPr>
          <w:p w14:paraId="41CA97B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142B1269" w14:textId="77777777" w:rsidR="00C02894" w:rsidRPr="00357D70" w:rsidRDefault="00C02894" w:rsidP="00CD3307">
            <w:pPr>
              <w:adjustRightInd w:val="0"/>
              <w:snapToGrid w:val="0"/>
              <w:rPr>
                <w:kern w:val="0"/>
                <w:szCs w:val="21"/>
              </w:rPr>
            </w:pPr>
            <w:r w:rsidRPr="00357D70">
              <w:rPr>
                <w:kern w:val="0"/>
                <w:szCs w:val="21"/>
              </w:rPr>
              <w:t>Null Pointer Dereference</w:t>
            </w:r>
          </w:p>
          <w:p w14:paraId="536E1232"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空指针引用取消</w:t>
            </w:r>
          </w:p>
        </w:tc>
        <w:tc>
          <w:tcPr>
            <w:tcW w:w="5529" w:type="dxa"/>
            <w:shd w:val="clear" w:color="auto" w:fill="auto"/>
            <w:vAlign w:val="center"/>
          </w:tcPr>
          <w:p w14:paraId="40BCF004" w14:textId="77777777" w:rsidR="00C02894" w:rsidRPr="00357D70" w:rsidRDefault="00C02894" w:rsidP="00CD3307">
            <w:pPr>
              <w:pStyle w:val="af4"/>
              <w:adjustRightInd w:val="0"/>
              <w:snapToGrid w:val="0"/>
              <w:spacing w:after="0"/>
            </w:pPr>
            <w:r w:rsidRPr="00357D70">
              <w:t>Null pointer may be dereferenced</w:t>
            </w:r>
          </w:p>
          <w:p w14:paraId="2B5099DA" w14:textId="77777777" w:rsidR="00C02894" w:rsidRPr="00357D70" w:rsidRDefault="00C02894" w:rsidP="00CD3307">
            <w:pPr>
              <w:pStyle w:val="af4"/>
              <w:adjustRightInd w:val="0"/>
              <w:snapToGrid w:val="0"/>
              <w:spacing w:after="0"/>
            </w:pPr>
            <w:r w:rsidRPr="00357D70">
              <w:t>---</w:t>
            </w:r>
            <w:r w:rsidRPr="00357D70">
              <w:t>对空指针引用可能会被取消</w:t>
            </w:r>
          </w:p>
        </w:tc>
      </w:tr>
      <w:tr w:rsidR="00B26D59" w:rsidRPr="00357D70" w14:paraId="7120571B" w14:textId="77777777" w:rsidTr="00CD3307">
        <w:tc>
          <w:tcPr>
            <w:tcW w:w="959" w:type="dxa"/>
            <w:shd w:val="clear" w:color="auto" w:fill="auto"/>
            <w:vAlign w:val="center"/>
          </w:tcPr>
          <w:p w14:paraId="6600038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9948A85"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292CB6F" w14:textId="77777777" w:rsidR="00C02894" w:rsidRPr="00357D70" w:rsidRDefault="00C02894" w:rsidP="00CD3307">
            <w:pPr>
              <w:pStyle w:val="af4"/>
              <w:adjustRightInd w:val="0"/>
              <w:snapToGrid w:val="0"/>
              <w:spacing w:after="0"/>
            </w:pPr>
            <w:r w:rsidRPr="00357D70">
              <w:t>Null pointer will be dereferenced</w:t>
            </w:r>
          </w:p>
          <w:p w14:paraId="1493473B" w14:textId="77777777" w:rsidR="00C02894" w:rsidRPr="00357D70" w:rsidRDefault="00C02894" w:rsidP="00CD3307">
            <w:pPr>
              <w:pStyle w:val="af4"/>
              <w:adjustRightInd w:val="0"/>
              <w:snapToGrid w:val="0"/>
              <w:spacing w:after="0"/>
            </w:pPr>
            <w:r w:rsidRPr="00357D70">
              <w:t>---</w:t>
            </w:r>
            <w:r w:rsidRPr="00357D70">
              <w:t>对空指针引用将取消</w:t>
            </w:r>
          </w:p>
        </w:tc>
      </w:tr>
      <w:tr w:rsidR="00B26D59" w:rsidRPr="00357D70" w14:paraId="7376A4CE" w14:textId="77777777" w:rsidTr="00CD3307">
        <w:tc>
          <w:tcPr>
            <w:tcW w:w="959" w:type="dxa"/>
            <w:shd w:val="clear" w:color="auto" w:fill="auto"/>
            <w:vAlign w:val="center"/>
          </w:tcPr>
          <w:p w14:paraId="00BA9B4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1E2A438"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EC2B423" w14:textId="77777777" w:rsidR="00C02894" w:rsidRPr="00357D70" w:rsidRDefault="00C02894" w:rsidP="00CD3307">
            <w:pPr>
              <w:pStyle w:val="af4"/>
              <w:adjustRightInd w:val="0"/>
              <w:snapToGrid w:val="0"/>
              <w:spacing w:after="0"/>
            </w:pPr>
            <w:r w:rsidRPr="00357D70">
              <w:t>Null pointer may be passed to function that may dereference it</w:t>
            </w:r>
          </w:p>
          <w:p w14:paraId="4E85861B" w14:textId="77777777" w:rsidR="00C02894" w:rsidRPr="00357D70" w:rsidRDefault="00C02894" w:rsidP="00CD3307">
            <w:pPr>
              <w:pStyle w:val="af4"/>
              <w:adjustRightInd w:val="0"/>
              <w:snapToGrid w:val="0"/>
              <w:spacing w:after="0"/>
            </w:pPr>
            <w:r w:rsidRPr="00357D70">
              <w:t>---</w:t>
            </w:r>
            <w:r w:rsidRPr="00357D70">
              <w:t>空指针可能会传递给函数，可能会取消对它的引用</w:t>
            </w:r>
          </w:p>
        </w:tc>
      </w:tr>
      <w:tr w:rsidR="00B26D59" w:rsidRPr="00357D70" w14:paraId="1E2AB777" w14:textId="77777777" w:rsidTr="00CD3307">
        <w:tc>
          <w:tcPr>
            <w:tcW w:w="959" w:type="dxa"/>
            <w:shd w:val="clear" w:color="auto" w:fill="auto"/>
            <w:vAlign w:val="center"/>
          </w:tcPr>
          <w:p w14:paraId="299D5B5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4C6C140"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7F06C26" w14:textId="77777777" w:rsidR="00C02894" w:rsidRPr="00357D70" w:rsidRDefault="00C02894" w:rsidP="00CD3307">
            <w:pPr>
              <w:pStyle w:val="af4"/>
              <w:adjustRightInd w:val="0"/>
              <w:snapToGrid w:val="0"/>
              <w:spacing w:after="0"/>
            </w:pPr>
            <w:r w:rsidRPr="00357D70">
              <w:t>Null pointer will be passed to function that may dereference it</w:t>
            </w:r>
          </w:p>
          <w:p w14:paraId="4D71B49D" w14:textId="77777777" w:rsidR="00C02894" w:rsidRPr="00357D70" w:rsidRDefault="00C02894" w:rsidP="00CD3307">
            <w:pPr>
              <w:pStyle w:val="af4"/>
              <w:adjustRightInd w:val="0"/>
              <w:snapToGrid w:val="0"/>
              <w:spacing w:after="0"/>
            </w:pPr>
            <w:r w:rsidRPr="00357D70">
              <w:t>---</w:t>
            </w:r>
            <w:r w:rsidRPr="00357D70">
              <w:t>空指针将传递给函数，可能会取消对它的引用</w:t>
            </w:r>
          </w:p>
        </w:tc>
      </w:tr>
      <w:tr w:rsidR="00B26D59" w:rsidRPr="00357D70" w14:paraId="4447F020" w14:textId="77777777" w:rsidTr="00CD3307">
        <w:tc>
          <w:tcPr>
            <w:tcW w:w="959" w:type="dxa"/>
            <w:shd w:val="clear" w:color="auto" w:fill="auto"/>
            <w:vAlign w:val="center"/>
          </w:tcPr>
          <w:p w14:paraId="67CD0E32"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0A6765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D15FFAE" w14:textId="77777777" w:rsidR="00C02894" w:rsidRPr="00357D70" w:rsidRDefault="00C02894" w:rsidP="00CD3307">
            <w:pPr>
              <w:pStyle w:val="af4"/>
              <w:adjustRightInd w:val="0"/>
              <w:snapToGrid w:val="0"/>
              <w:spacing w:after="0"/>
            </w:pPr>
            <w:r w:rsidRPr="00357D70">
              <w:t>Result of function that can return NULL may be dereferenced</w:t>
            </w:r>
          </w:p>
          <w:p w14:paraId="5FFE9285" w14:textId="77777777" w:rsidR="00C02894" w:rsidRPr="00357D70" w:rsidRDefault="00C02894" w:rsidP="00CD3307">
            <w:pPr>
              <w:pStyle w:val="af4"/>
              <w:adjustRightInd w:val="0"/>
              <w:snapToGrid w:val="0"/>
              <w:spacing w:after="0"/>
            </w:pPr>
            <w:r w:rsidRPr="00357D70">
              <w:t>---</w:t>
            </w:r>
            <w:r w:rsidRPr="00357D70">
              <w:t>函数返回</w:t>
            </w:r>
            <w:r w:rsidRPr="00357D70">
              <w:t xml:space="preserve">NULL </w:t>
            </w:r>
            <w:r w:rsidRPr="00357D70">
              <w:t>结果，可能会被取消引用</w:t>
            </w:r>
          </w:p>
        </w:tc>
      </w:tr>
      <w:tr w:rsidR="00B26D59" w:rsidRPr="00357D70" w14:paraId="71276E9C" w14:textId="77777777" w:rsidTr="00CD3307">
        <w:tc>
          <w:tcPr>
            <w:tcW w:w="959" w:type="dxa"/>
            <w:shd w:val="clear" w:color="auto" w:fill="auto"/>
            <w:vAlign w:val="center"/>
          </w:tcPr>
          <w:p w14:paraId="16D3E67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A3D8A8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5F8E77E" w14:textId="77777777" w:rsidR="00C02894" w:rsidRPr="00357D70" w:rsidRDefault="00C02894" w:rsidP="00CD3307">
            <w:pPr>
              <w:pStyle w:val="af4"/>
              <w:adjustRightInd w:val="0"/>
              <w:snapToGrid w:val="0"/>
              <w:spacing w:after="0"/>
            </w:pPr>
            <w:r w:rsidRPr="00357D70">
              <w:t>Result of function that may return NULL will be dereferenced</w:t>
            </w:r>
          </w:p>
          <w:p w14:paraId="38D57CF4" w14:textId="77777777" w:rsidR="00C02894" w:rsidRPr="00357D70" w:rsidRDefault="00C02894" w:rsidP="00CD3307">
            <w:pPr>
              <w:pStyle w:val="af4"/>
              <w:adjustRightInd w:val="0"/>
              <w:snapToGrid w:val="0"/>
              <w:spacing w:after="0"/>
            </w:pPr>
            <w:r w:rsidRPr="00357D70">
              <w:t>---</w:t>
            </w:r>
            <w:r w:rsidRPr="00357D70">
              <w:t>函数可能返回</w:t>
            </w:r>
            <w:r w:rsidRPr="00357D70">
              <w:t xml:space="preserve">NULL </w:t>
            </w:r>
            <w:r w:rsidRPr="00357D70">
              <w:t>结果，将被取消引用</w:t>
            </w:r>
          </w:p>
        </w:tc>
      </w:tr>
      <w:tr w:rsidR="00B26D59" w:rsidRPr="00357D70" w14:paraId="2DDBD7FB" w14:textId="77777777" w:rsidTr="00CD3307">
        <w:tc>
          <w:tcPr>
            <w:tcW w:w="959" w:type="dxa"/>
            <w:shd w:val="clear" w:color="auto" w:fill="auto"/>
            <w:vAlign w:val="center"/>
          </w:tcPr>
          <w:p w14:paraId="10CB4BF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22CF400"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1999E94" w14:textId="77777777" w:rsidR="00C02894" w:rsidRPr="00357D70" w:rsidRDefault="00C02894" w:rsidP="00CD3307">
            <w:pPr>
              <w:pStyle w:val="af4"/>
              <w:adjustRightInd w:val="0"/>
              <w:snapToGrid w:val="0"/>
              <w:spacing w:after="0"/>
            </w:pPr>
            <w:r w:rsidRPr="00357D70">
              <w:t>Pointer may be dereferenced after it was positively checked for NULL</w:t>
            </w:r>
          </w:p>
          <w:p w14:paraId="2D659A43" w14:textId="77777777" w:rsidR="00C02894" w:rsidRPr="00357D70" w:rsidRDefault="00C02894" w:rsidP="00CD3307">
            <w:pPr>
              <w:pStyle w:val="af4"/>
              <w:adjustRightInd w:val="0"/>
              <w:snapToGrid w:val="0"/>
              <w:spacing w:after="0"/>
            </w:pPr>
            <w:r w:rsidRPr="00357D70">
              <w:t>---</w:t>
            </w:r>
            <w:r w:rsidRPr="00357D70">
              <w:t>经过对指针是否为空的检查后，对指针的引用可能会被取消</w:t>
            </w:r>
          </w:p>
        </w:tc>
      </w:tr>
      <w:tr w:rsidR="00B26D59" w:rsidRPr="00357D70" w14:paraId="4E054B6B" w14:textId="77777777" w:rsidTr="00CD3307">
        <w:tc>
          <w:tcPr>
            <w:tcW w:w="959" w:type="dxa"/>
            <w:shd w:val="clear" w:color="auto" w:fill="auto"/>
            <w:vAlign w:val="center"/>
          </w:tcPr>
          <w:p w14:paraId="65F9714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D7B9A5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9DDDF5D" w14:textId="77777777" w:rsidR="00C02894" w:rsidRPr="00357D70" w:rsidRDefault="00C02894" w:rsidP="00CD3307">
            <w:pPr>
              <w:pStyle w:val="af4"/>
              <w:adjustRightInd w:val="0"/>
              <w:snapToGrid w:val="0"/>
              <w:spacing w:after="0"/>
            </w:pPr>
            <w:r w:rsidRPr="00357D70">
              <w:t>Pointer will be dereferenced after it was positively checked for NULL</w:t>
            </w:r>
          </w:p>
          <w:p w14:paraId="4FCEDD1C" w14:textId="77777777" w:rsidR="00C02894" w:rsidRPr="00357D70" w:rsidRDefault="00C02894" w:rsidP="00CD3307">
            <w:pPr>
              <w:pStyle w:val="af4"/>
              <w:adjustRightInd w:val="0"/>
              <w:snapToGrid w:val="0"/>
              <w:spacing w:after="0"/>
            </w:pPr>
            <w:r w:rsidRPr="00357D70">
              <w:t>---</w:t>
            </w:r>
            <w:r w:rsidRPr="00357D70">
              <w:t>经过对指针是否为空的检查后，对指针的引用将会被取消</w:t>
            </w:r>
          </w:p>
        </w:tc>
      </w:tr>
      <w:tr w:rsidR="00B26D59" w:rsidRPr="00357D70" w14:paraId="5AA268C2" w14:textId="77777777" w:rsidTr="00CD3307">
        <w:tc>
          <w:tcPr>
            <w:tcW w:w="959" w:type="dxa"/>
            <w:shd w:val="clear" w:color="auto" w:fill="auto"/>
            <w:vAlign w:val="center"/>
          </w:tcPr>
          <w:p w14:paraId="3C2B365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0CF9139"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60322B5" w14:textId="77777777" w:rsidR="00C02894" w:rsidRPr="00357D70" w:rsidRDefault="00C02894" w:rsidP="00CD3307">
            <w:pPr>
              <w:pStyle w:val="af4"/>
              <w:adjustRightInd w:val="0"/>
              <w:snapToGrid w:val="0"/>
              <w:spacing w:after="0"/>
            </w:pPr>
            <w:r w:rsidRPr="00357D70">
              <w:t>NULL is dereferenced</w:t>
            </w:r>
          </w:p>
          <w:p w14:paraId="11573BEB" w14:textId="77777777" w:rsidR="00C02894" w:rsidRPr="00357D70" w:rsidRDefault="00C02894" w:rsidP="00CD3307">
            <w:pPr>
              <w:pStyle w:val="af4"/>
              <w:adjustRightInd w:val="0"/>
              <w:snapToGrid w:val="0"/>
              <w:spacing w:after="0"/>
            </w:pPr>
            <w:r w:rsidRPr="00357D70">
              <w:t>---</w:t>
            </w:r>
            <w:r w:rsidRPr="00357D70">
              <w:t>对</w:t>
            </w:r>
            <w:r w:rsidRPr="00357D70">
              <w:t xml:space="preserve">NULL </w:t>
            </w:r>
            <w:r w:rsidRPr="00357D70">
              <w:t>的引用被取消</w:t>
            </w:r>
          </w:p>
        </w:tc>
      </w:tr>
      <w:tr w:rsidR="00B26D59" w:rsidRPr="00357D70" w14:paraId="71A08147" w14:textId="77777777" w:rsidTr="00CD3307">
        <w:tc>
          <w:tcPr>
            <w:tcW w:w="959" w:type="dxa"/>
            <w:shd w:val="clear" w:color="auto" w:fill="auto"/>
            <w:vAlign w:val="center"/>
          </w:tcPr>
          <w:p w14:paraId="2399B1C5"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A459D7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BB7DD31" w14:textId="77777777" w:rsidR="00C02894" w:rsidRPr="00357D70" w:rsidRDefault="00C02894" w:rsidP="00CD3307">
            <w:pPr>
              <w:pStyle w:val="af4"/>
              <w:adjustRightInd w:val="0"/>
              <w:snapToGrid w:val="0"/>
              <w:spacing w:after="0"/>
            </w:pPr>
            <w:r w:rsidRPr="00357D70">
              <w:t>Result of function that may return NULL may be passed to another function that may dereference it</w:t>
            </w:r>
          </w:p>
          <w:p w14:paraId="17AD624A" w14:textId="77777777" w:rsidR="00C02894" w:rsidRPr="00357D70" w:rsidRDefault="00C02894" w:rsidP="00CD3307">
            <w:pPr>
              <w:pStyle w:val="af4"/>
              <w:adjustRightInd w:val="0"/>
              <w:snapToGrid w:val="0"/>
              <w:spacing w:after="0"/>
            </w:pPr>
            <w:r w:rsidRPr="00357D70">
              <w:lastRenderedPageBreak/>
              <w:t>---</w:t>
            </w:r>
            <w:r w:rsidRPr="00357D70">
              <w:t>函数可能返回</w:t>
            </w:r>
            <w:r w:rsidRPr="00357D70">
              <w:t xml:space="preserve">NULL </w:t>
            </w:r>
            <w:r w:rsidRPr="00357D70">
              <w:t>结果，并可能被传递到另一个函数，这可能会取消对它的引用</w:t>
            </w:r>
          </w:p>
        </w:tc>
      </w:tr>
      <w:tr w:rsidR="00B26D59" w:rsidRPr="00357D70" w14:paraId="15455011" w14:textId="77777777" w:rsidTr="00CD3307">
        <w:tc>
          <w:tcPr>
            <w:tcW w:w="959" w:type="dxa"/>
            <w:shd w:val="clear" w:color="auto" w:fill="auto"/>
            <w:vAlign w:val="center"/>
          </w:tcPr>
          <w:p w14:paraId="358C7D2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9AAEEE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D9BFFAA" w14:textId="77777777" w:rsidR="00C02894" w:rsidRPr="00357D70" w:rsidRDefault="00C02894" w:rsidP="00CD3307">
            <w:pPr>
              <w:pStyle w:val="af4"/>
              <w:adjustRightInd w:val="0"/>
              <w:snapToGrid w:val="0"/>
              <w:spacing w:after="0"/>
            </w:pPr>
            <w:r w:rsidRPr="00357D70">
              <w:t xml:space="preserve">Result of function that may return NULL will be passed to another function that may dereference it </w:t>
            </w:r>
          </w:p>
          <w:p w14:paraId="44ABFE3D" w14:textId="77777777" w:rsidR="00C02894" w:rsidRPr="00357D70" w:rsidRDefault="00C02894" w:rsidP="00CD3307">
            <w:pPr>
              <w:pStyle w:val="af4"/>
              <w:adjustRightInd w:val="0"/>
              <w:snapToGrid w:val="0"/>
              <w:spacing w:after="0"/>
            </w:pPr>
            <w:r w:rsidRPr="00357D70">
              <w:t>---</w:t>
            </w:r>
            <w:r w:rsidRPr="00357D70">
              <w:t>函数可能返回</w:t>
            </w:r>
            <w:r w:rsidRPr="00357D70">
              <w:t xml:space="preserve">NULL </w:t>
            </w:r>
            <w:r w:rsidRPr="00357D70">
              <w:t>结果，并将被传递到另一个函数，可能会取消对它的引用</w:t>
            </w:r>
          </w:p>
        </w:tc>
      </w:tr>
      <w:tr w:rsidR="00B26D59" w:rsidRPr="00357D70" w14:paraId="2CBBFCF1" w14:textId="77777777" w:rsidTr="00CD3307">
        <w:tc>
          <w:tcPr>
            <w:tcW w:w="959" w:type="dxa"/>
            <w:shd w:val="clear" w:color="auto" w:fill="auto"/>
            <w:vAlign w:val="center"/>
          </w:tcPr>
          <w:p w14:paraId="1F1D50D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2B38945"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CA6003E" w14:textId="77777777" w:rsidR="00C02894" w:rsidRPr="00357D70" w:rsidRDefault="00C02894" w:rsidP="00CD3307">
            <w:pPr>
              <w:pStyle w:val="af4"/>
              <w:adjustRightInd w:val="0"/>
              <w:snapToGrid w:val="0"/>
              <w:spacing w:after="0"/>
            </w:pPr>
            <w:r w:rsidRPr="00357D70">
              <w:t>Pointer may be passed to function that can dereference it after it was positively checked for NULL</w:t>
            </w:r>
          </w:p>
          <w:p w14:paraId="0764451C" w14:textId="77777777" w:rsidR="00C02894" w:rsidRPr="00357D70" w:rsidRDefault="00C02894" w:rsidP="00CD3307">
            <w:pPr>
              <w:pStyle w:val="af4"/>
              <w:adjustRightInd w:val="0"/>
              <w:snapToGrid w:val="0"/>
              <w:spacing w:after="0"/>
            </w:pPr>
            <w:r w:rsidRPr="00357D70">
              <w:t>---</w:t>
            </w:r>
            <w:r w:rsidRPr="00357D70">
              <w:t>经过对指针是否为空的检查后，指针可能会被传递给函数，对指针的引用将被取消</w:t>
            </w:r>
          </w:p>
        </w:tc>
      </w:tr>
      <w:tr w:rsidR="00B26D59" w:rsidRPr="00357D70" w14:paraId="5CE328D3" w14:textId="77777777" w:rsidTr="00CD3307">
        <w:tc>
          <w:tcPr>
            <w:tcW w:w="959" w:type="dxa"/>
            <w:shd w:val="clear" w:color="auto" w:fill="auto"/>
            <w:vAlign w:val="center"/>
          </w:tcPr>
          <w:p w14:paraId="42E3851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D76820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6670DE0" w14:textId="77777777" w:rsidR="00C02894" w:rsidRPr="00357D70" w:rsidRDefault="00C02894" w:rsidP="00CD3307">
            <w:pPr>
              <w:pStyle w:val="af4"/>
              <w:adjustRightInd w:val="0"/>
              <w:snapToGrid w:val="0"/>
              <w:spacing w:after="0"/>
            </w:pPr>
            <w:r w:rsidRPr="00357D70">
              <w:t>Pointer will be passed to function that may dereference it after it was positively checked for NULL</w:t>
            </w:r>
          </w:p>
          <w:p w14:paraId="2A8C2138" w14:textId="77777777" w:rsidR="00C02894" w:rsidRPr="00357D70" w:rsidRDefault="00C02894" w:rsidP="00CD3307">
            <w:pPr>
              <w:pStyle w:val="af4"/>
              <w:adjustRightInd w:val="0"/>
              <w:snapToGrid w:val="0"/>
              <w:spacing w:after="0"/>
            </w:pPr>
            <w:r w:rsidRPr="00357D70">
              <w:t>---</w:t>
            </w:r>
            <w:r w:rsidRPr="00357D70">
              <w:t>经过对指针是否为空的检查后，指针将被传递给函数，对指针的引用可能会取消</w:t>
            </w:r>
          </w:p>
        </w:tc>
      </w:tr>
      <w:tr w:rsidR="00B26D59" w:rsidRPr="00357D70" w14:paraId="1A443B71" w14:textId="77777777" w:rsidTr="00CD3307">
        <w:tc>
          <w:tcPr>
            <w:tcW w:w="959" w:type="dxa"/>
            <w:shd w:val="clear" w:color="auto" w:fill="auto"/>
            <w:vAlign w:val="center"/>
          </w:tcPr>
          <w:p w14:paraId="11A20B6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09D6091"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08E59D8" w14:textId="77777777" w:rsidR="00C02894" w:rsidRPr="00357D70" w:rsidRDefault="00C02894" w:rsidP="00CD3307">
            <w:pPr>
              <w:pStyle w:val="af4"/>
              <w:adjustRightInd w:val="0"/>
              <w:snapToGrid w:val="0"/>
              <w:spacing w:after="0"/>
            </w:pPr>
            <w:r w:rsidRPr="00357D70">
              <w:t>NULL is passed to function that can dereference it</w:t>
            </w:r>
          </w:p>
          <w:p w14:paraId="70196BAA" w14:textId="77777777" w:rsidR="00C02894" w:rsidRPr="00357D70" w:rsidRDefault="00C02894" w:rsidP="00CD3307">
            <w:pPr>
              <w:pStyle w:val="af4"/>
              <w:adjustRightInd w:val="0"/>
              <w:snapToGrid w:val="0"/>
              <w:spacing w:after="0"/>
            </w:pPr>
            <w:r w:rsidRPr="00357D70">
              <w:t>---</w:t>
            </w:r>
            <w:r w:rsidRPr="00357D70">
              <w:t>将</w:t>
            </w:r>
            <w:r w:rsidRPr="00357D70">
              <w:t xml:space="preserve">NULL </w:t>
            </w:r>
            <w:r w:rsidRPr="00357D70">
              <w:t>传递给函数，这种引用将被取消</w:t>
            </w:r>
          </w:p>
        </w:tc>
      </w:tr>
      <w:tr w:rsidR="00B26D59" w:rsidRPr="00357D70" w14:paraId="632A65CD" w14:textId="77777777" w:rsidTr="00CD3307">
        <w:tc>
          <w:tcPr>
            <w:tcW w:w="959" w:type="dxa"/>
            <w:shd w:val="clear" w:color="auto" w:fill="auto"/>
            <w:vAlign w:val="center"/>
          </w:tcPr>
          <w:p w14:paraId="46A9259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214970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AF3D591" w14:textId="77777777" w:rsidR="00C02894" w:rsidRPr="00357D70" w:rsidRDefault="00C02894" w:rsidP="00CD3307">
            <w:pPr>
              <w:pStyle w:val="af4"/>
              <w:adjustRightInd w:val="0"/>
              <w:snapToGrid w:val="0"/>
              <w:spacing w:after="0"/>
            </w:pPr>
            <w:r w:rsidRPr="00357D70">
              <w:t>Suspicious dereference of pointer before NULL check</w:t>
            </w:r>
          </w:p>
          <w:p w14:paraId="07550195" w14:textId="77777777" w:rsidR="00C02894" w:rsidRPr="00357D70" w:rsidRDefault="00C02894" w:rsidP="00CD3307">
            <w:pPr>
              <w:pStyle w:val="af4"/>
              <w:adjustRightInd w:val="0"/>
              <w:snapToGrid w:val="0"/>
              <w:spacing w:after="0"/>
            </w:pPr>
            <w:r w:rsidRPr="00357D70">
              <w:t>---</w:t>
            </w:r>
            <w:r w:rsidRPr="00357D70">
              <w:t>在检查指针是否为空之前，指针的引用不可信</w:t>
            </w:r>
          </w:p>
        </w:tc>
      </w:tr>
      <w:tr w:rsidR="00B26D59" w:rsidRPr="00357D70" w14:paraId="7E8464C3" w14:textId="77777777" w:rsidTr="00CD3307">
        <w:tc>
          <w:tcPr>
            <w:tcW w:w="959" w:type="dxa"/>
            <w:shd w:val="clear" w:color="auto" w:fill="auto"/>
            <w:vAlign w:val="center"/>
          </w:tcPr>
          <w:p w14:paraId="6C905DE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96F97D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9204DF2" w14:textId="77777777" w:rsidR="00C02894" w:rsidRPr="00357D70" w:rsidRDefault="00C02894" w:rsidP="00CD3307">
            <w:pPr>
              <w:pStyle w:val="af4"/>
              <w:adjustRightInd w:val="0"/>
              <w:snapToGrid w:val="0"/>
              <w:spacing w:after="0"/>
            </w:pPr>
            <w:r w:rsidRPr="00357D70">
              <w:t>Suspicious dereference of pointer in function call before NULL check</w:t>
            </w:r>
          </w:p>
          <w:p w14:paraId="775B2416" w14:textId="77777777" w:rsidR="00C02894" w:rsidRPr="00357D70" w:rsidRDefault="00C02894" w:rsidP="00CD3307">
            <w:pPr>
              <w:pStyle w:val="af4"/>
              <w:adjustRightInd w:val="0"/>
              <w:snapToGrid w:val="0"/>
              <w:spacing w:after="0"/>
            </w:pPr>
            <w:r w:rsidRPr="00357D70">
              <w:t>---</w:t>
            </w:r>
            <w:r w:rsidRPr="00357D70">
              <w:t>在检查指针是否为空之前，函数调用中指针的引用不可信</w:t>
            </w:r>
          </w:p>
        </w:tc>
      </w:tr>
      <w:tr w:rsidR="00B26D59" w:rsidRPr="00357D70" w14:paraId="1E0281DA" w14:textId="77777777" w:rsidTr="00CD3307">
        <w:tc>
          <w:tcPr>
            <w:tcW w:w="959" w:type="dxa"/>
            <w:shd w:val="clear" w:color="auto" w:fill="auto"/>
            <w:vAlign w:val="center"/>
          </w:tcPr>
          <w:p w14:paraId="381A87F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6CDE3989" w14:textId="77777777" w:rsidR="00C02894" w:rsidRPr="00357D70" w:rsidRDefault="00C02894" w:rsidP="00CD3307">
            <w:pPr>
              <w:adjustRightInd w:val="0"/>
              <w:snapToGrid w:val="0"/>
              <w:rPr>
                <w:kern w:val="0"/>
                <w:szCs w:val="21"/>
              </w:rPr>
            </w:pPr>
            <w:r w:rsidRPr="00357D70">
              <w:rPr>
                <w:kern w:val="0"/>
                <w:szCs w:val="21"/>
              </w:rPr>
              <w:t>Inappropriate Iterator Usage</w:t>
            </w:r>
          </w:p>
          <w:p w14:paraId="245228D1"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不兼容的迭代使用</w:t>
            </w:r>
          </w:p>
        </w:tc>
        <w:tc>
          <w:tcPr>
            <w:tcW w:w="5529" w:type="dxa"/>
            <w:shd w:val="clear" w:color="auto" w:fill="auto"/>
            <w:vAlign w:val="center"/>
          </w:tcPr>
          <w:p w14:paraId="7EF4B110" w14:textId="77777777" w:rsidR="00C02894" w:rsidRPr="00357D70" w:rsidRDefault="00C02894" w:rsidP="00CD3307">
            <w:pPr>
              <w:pStyle w:val="af4"/>
              <w:adjustRightInd w:val="0"/>
              <w:snapToGrid w:val="0"/>
              <w:spacing w:after="0"/>
            </w:pPr>
            <w:r w:rsidRPr="00357D70">
              <w:t>Use of invalid iterator</w:t>
            </w:r>
          </w:p>
          <w:p w14:paraId="0C39BC89" w14:textId="77777777" w:rsidR="00C02894" w:rsidRPr="00357D70" w:rsidRDefault="00C02894" w:rsidP="00CD3307">
            <w:pPr>
              <w:pStyle w:val="af4"/>
              <w:adjustRightInd w:val="0"/>
              <w:snapToGrid w:val="0"/>
              <w:spacing w:after="0"/>
            </w:pPr>
            <w:r w:rsidRPr="00357D70">
              <w:t>---</w:t>
            </w:r>
            <w:r w:rsidRPr="00357D70">
              <w:t>使用无效的迭代器</w:t>
            </w:r>
          </w:p>
        </w:tc>
      </w:tr>
      <w:tr w:rsidR="00B26D59" w:rsidRPr="00357D70" w14:paraId="10149D12" w14:textId="77777777" w:rsidTr="00CD3307">
        <w:tc>
          <w:tcPr>
            <w:tcW w:w="959" w:type="dxa"/>
            <w:shd w:val="clear" w:color="auto" w:fill="auto"/>
            <w:vAlign w:val="center"/>
          </w:tcPr>
          <w:p w14:paraId="613C56DE"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2DD7836"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559893B" w14:textId="77777777" w:rsidR="00C02894" w:rsidRPr="00357D70" w:rsidRDefault="00C02894" w:rsidP="00CD3307">
            <w:pPr>
              <w:pStyle w:val="af4"/>
              <w:adjustRightInd w:val="0"/>
              <w:snapToGrid w:val="0"/>
              <w:spacing w:after="0"/>
            </w:pPr>
            <w:r w:rsidRPr="00357D70">
              <w:t>Dereference of 'end' iterator</w:t>
            </w:r>
          </w:p>
          <w:p w14:paraId="36F27F91" w14:textId="77777777" w:rsidR="00C02894" w:rsidRPr="00357D70" w:rsidRDefault="00C02894" w:rsidP="00CD3307">
            <w:pPr>
              <w:pStyle w:val="af4"/>
              <w:adjustRightInd w:val="0"/>
              <w:snapToGrid w:val="0"/>
              <w:spacing w:after="0"/>
            </w:pPr>
            <w:r w:rsidRPr="00357D70">
              <w:t>---</w:t>
            </w:r>
            <w:r w:rsidRPr="00357D70">
              <w:t>取消迭代器调用</w:t>
            </w:r>
            <w:r w:rsidRPr="00357D70">
              <w:t>end()</w:t>
            </w:r>
            <w:r w:rsidRPr="00357D70">
              <w:t>成员函数</w:t>
            </w:r>
          </w:p>
        </w:tc>
      </w:tr>
      <w:tr w:rsidR="00B26D59" w:rsidRPr="00357D70" w14:paraId="65770087" w14:textId="77777777" w:rsidTr="00CD3307">
        <w:tc>
          <w:tcPr>
            <w:tcW w:w="959" w:type="dxa"/>
            <w:shd w:val="clear" w:color="auto" w:fill="auto"/>
            <w:vAlign w:val="center"/>
          </w:tcPr>
          <w:p w14:paraId="01DA624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1F9141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B85599B" w14:textId="77777777" w:rsidR="00C02894" w:rsidRPr="00357D70" w:rsidRDefault="00C02894" w:rsidP="00CD3307">
            <w:pPr>
              <w:pStyle w:val="af4"/>
              <w:adjustRightInd w:val="0"/>
              <w:snapToGrid w:val="0"/>
              <w:spacing w:after="0"/>
            </w:pPr>
            <w:r w:rsidRPr="00357D70">
              <w:t>Use of iterator with inappropriate container object</w:t>
            </w:r>
          </w:p>
          <w:p w14:paraId="05CB5B37" w14:textId="77777777" w:rsidR="00C02894" w:rsidRPr="00357D70" w:rsidRDefault="00C02894" w:rsidP="00CD3307">
            <w:pPr>
              <w:pStyle w:val="af4"/>
              <w:adjustRightInd w:val="0"/>
              <w:snapToGrid w:val="0"/>
              <w:spacing w:after="0"/>
            </w:pPr>
            <w:r w:rsidRPr="00357D70">
              <w:t>---</w:t>
            </w:r>
            <w:r w:rsidRPr="00357D70">
              <w:t>使用迭代器的不适当容器对象</w:t>
            </w:r>
          </w:p>
        </w:tc>
      </w:tr>
      <w:tr w:rsidR="00B26D59" w:rsidRPr="00357D70" w14:paraId="38AEE3D4" w14:textId="77777777" w:rsidTr="00CD3307">
        <w:tc>
          <w:tcPr>
            <w:tcW w:w="959" w:type="dxa"/>
            <w:shd w:val="clear" w:color="auto" w:fill="auto"/>
            <w:vAlign w:val="center"/>
          </w:tcPr>
          <w:p w14:paraId="215C3A0C" w14:textId="77777777" w:rsidR="00C02894" w:rsidRPr="00357D70" w:rsidRDefault="00C02894" w:rsidP="00CD3307">
            <w:pPr>
              <w:numPr>
                <w:ilvl w:val="0"/>
                <w:numId w:val="39"/>
              </w:numPr>
              <w:adjustRightInd w:val="0"/>
              <w:snapToGrid w:val="0"/>
              <w:jc w:val="center"/>
              <w:rPr>
                <w:noProof/>
                <w:kern w:val="0"/>
                <w:szCs w:val="21"/>
              </w:rPr>
            </w:pPr>
          </w:p>
        </w:tc>
        <w:tc>
          <w:tcPr>
            <w:tcW w:w="2551" w:type="dxa"/>
            <w:shd w:val="clear" w:color="auto" w:fill="auto"/>
            <w:vAlign w:val="center"/>
          </w:tcPr>
          <w:p w14:paraId="6A2BB3A0" w14:textId="77777777" w:rsidR="00C02894" w:rsidRPr="00357D70" w:rsidRDefault="00C02894" w:rsidP="00CD3307">
            <w:pPr>
              <w:adjustRightInd w:val="0"/>
              <w:snapToGrid w:val="0"/>
              <w:rPr>
                <w:kern w:val="0"/>
                <w:szCs w:val="21"/>
              </w:rPr>
            </w:pPr>
            <w:r w:rsidRPr="00357D70">
              <w:rPr>
                <w:kern w:val="0"/>
                <w:szCs w:val="21"/>
              </w:rPr>
              <w:t>Unreachable Code</w:t>
            </w:r>
          </w:p>
          <w:p w14:paraId="2996F617"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不可达代码</w:t>
            </w:r>
          </w:p>
        </w:tc>
        <w:tc>
          <w:tcPr>
            <w:tcW w:w="5529" w:type="dxa"/>
            <w:shd w:val="clear" w:color="auto" w:fill="auto"/>
            <w:vAlign w:val="center"/>
          </w:tcPr>
          <w:p w14:paraId="1F6B9897" w14:textId="77777777" w:rsidR="00C02894" w:rsidRPr="00357D70" w:rsidRDefault="00C02894" w:rsidP="00CD3307">
            <w:pPr>
              <w:pStyle w:val="af4"/>
              <w:adjustRightInd w:val="0"/>
              <w:snapToGrid w:val="0"/>
              <w:spacing w:after="0"/>
            </w:pPr>
            <w:r w:rsidRPr="00357D70">
              <w:t>Unreachable code</w:t>
            </w:r>
          </w:p>
          <w:p w14:paraId="7DC99039" w14:textId="77777777" w:rsidR="00C02894" w:rsidRPr="00357D70" w:rsidRDefault="00C02894" w:rsidP="00CD3307">
            <w:pPr>
              <w:pStyle w:val="af4"/>
              <w:adjustRightInd w:val="0"/>
              <w:snapToGrid w:val="0"/>
              <w:spacing w:after="0"/>
            </w:pPr>
            <w:r w:rsidRPr="00357D70">
              <w:t>---</w:t>
            </w:r>
            <w:r w:rsidRPr="00357D70">
              <w:t>不可达代码</w:t>
            </w:r>
          </w:p>
        </w:tc>
      </w:tr>
      <w:tr w:rsidR="00B26D59" w:rsidRPr="00357D70" w14:paraId="75429131" w14:textId="77777777" w:rsidTr="00CD3307">
        <w:tc>
          <w:tcPr>
            <w:tcW w:w="959" w:type="dxa"/>
            <w:shd w:val="clear" w:color="auto" w:fill="auto"/>
            <w:vAlign w:val="center"/>
          </w:tcPr>
          <w:p w14:paraId="2866FF1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12546B8C" w14:textId="77777777" w:rsidR="00C02894" w:rsidRPr="00357D70" w:rsidRDefault="00C02894" w:rsidP="00CD3307">
            <w:pPr>
              <w:adjustRightInd w:val="0"/>
              <w:snapToGrid w:val="0"/>
              <w:rPr>
                <w:kern w:val="0"/>
                <w:szCs w:val="21"/>
              </w:rPr>
            </w:pPr>
            <w:r w:rsidRPr="00357D70">
              <w:rPr>
                <w:kern w:val="0"/>
                <w:szCs w:val="21"/>
              </w:rPr>
              <w:t>Mismatched Return Types</w:t>
            </w:r>
          </w:p>
          <w:p w14:paraId="4BAEA610"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不匹配的返回类型</w:t>
            </w:r>
          </w:p>
        </w:tc>
        <w:tc>
          <w:tcPr>
            <w:tcW w:w="5529" w:type="dxa"/>
            <w:shd w:val="clear" w:color="auto" w:fill="auto"/>
            <w:vAlign w:val="center"/>
          </w:tcPr>
          <w:p w14:paraId="0625833E" w14:textId="77777777" w:rsidR="00C02894" w:rsidRPr="00357D70" w:rsidRDefault="00C02894" w:rsidP="00CD3307">
            <w:pPr>
              <w:pStyle w:val="af4"/>
              <w:adjustRightInd w:val="0"/>
              <w:snapToGrid w:val="0"/>
              <w:spacing w:after="0"/>
            </w:pPr>
            <w:r w:rsidRPr="00357D70">
              <w:t>Operator= return a reference to *this</w:t>
            </w:r>
          </w:p>
          <w:p w14:paraId="68288350" w14:textId="77777777" w:rsidR="00C02894" w:rsidRPr="00357D70" w:rsidRDefault="00C02894" w:rsidP="00CD3307">
            <w:pPr>
              <w:pStyle w:val="af4"/>
              <w:adjustRightInd w:val="0"/>
              <w:snapToGrid w:val="0"/>
              <w:spacing w:after="0"/>
            </w:pPr>
            <w:r w:rsidRPr="00357D70">
              <w:t>赋值操作符</w:t>
            </w:r>
            <w:r w:rsidRPr="00357D70">
              <w:t>=</w:t>
            </w:r>
            <w:r w:rsidRPr="00357D70">
              <w:t>，返回内容引用了</w:t>
            </w:r>
            <w:r w:rsidRPr="00357D70">
              <w:t>*this</w:t>
            </w:r>
          </w:p>
        </w:tc>
      </w:tr>
      <w:tr w:rsidR="00B26D59" w:rsidRPr="00357D70" w14:paraId="4604C0FF" w14:textId="77777777" w:rsidTr="00CD3307">
        <w:tc>
          <w:tcPr>
            <w:tcW w:w="959" w:type="dxa"/>
            <w:shd w:val="clear" w:color="auto" w:fill="auto"/>
            <w:vAlign w:val="center"/>
          </w:tcPr>
          <w:p w14:paraId="15C8EBAE"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80634D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125487D" w14:textId="77777777" w:rsidR="00C02894" w:rsidRPr="00357D70" w:rsidRDefault="00C02894" w:rsidP="00CD3307">
            <w:pPr>
              <w:pStyle w:val="af4"/>
              <w:adjustRightInd w:val="0"/>
              <w:snapToGrid w:val="0"/>
              <w:spacing w:after="0"/>
            </w:pPr>
            <w:r w:rsidRPr="00357D70">
              <w:t>Non-void function does not return value</w:t>
            </w:r>
          </w:p>
          <w:p w14:paraId="0E5AA1FB" w14:textId="77777777" w:rsidR="00C02894" w:rsidRPr="00357D70" w:rsidRDefault="00C02894" w:rsidP="00CD3307">
            <w:pPr>
              <w:pStyle w:val="af4"/>
              <w:adjustRightInd w:val="0"/>
              <w:snapToGrid w:val="0"/>
              <w:spacing w:after="0"/>
            </w:pPr>
            <w:r w:rsidRPr="00357D70">
              <w:t>---</w:t>
            </w:r>
            <w:r w:rsidRPr="00357D70">
              <w:t>非</w:t>
            </w:r>
            <w:r w:rsidRPr="00357D70">
              <w:t xml:space="preserve">Void </w:t>
            </w:r>
            <w:r w:rsidRPr="00357D70">
              <w:t>函数没有返回值</w:t>
            </w:r>
          </w:p>
        </w:tc>
      </w:tr>
      <w:tr w:rsidR="00B26D59" w:rsidRPr="00357D70" w14:paraId="58499684" w14:textId="77777777" w:rsidTr="00CD3307">
        <w:tc>
          <w:tcPr>
            <w:tcW w:w="959" w:type="dxa"/>
            <w:shd w:val="clear" w:color="auto" w:fill="auto"/>
            <w:vAlign w:val="center"/>
          </w:tcPr>
          <w:p w14:paraId="3F6CDF6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EC4203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51543C9" w14:textId="77777777" w:rsidR="00C02894" w:rsidRPr="00357D70" w:rsidRDefault="00C02894" w:rsidP="00CD3307">
            <w:pPr>
              <w:pStyle w:val="af4"/>
              <w:adjustRightInd w:val="0"/>
              <w:snapToGrid w:val="0"/>
              <w:spacing w:after="0"/>
            </w:pPr>
            <w:r w:rsidRPr="00357D70">
              <w:t>Non-void function implicitly returning int does not return value</w:t>
            </w:r>
          </w:p>
          <w:p w14:paraId="2BD65362" w14:textId="77777777" w:rsidR="00C02894" w:rsidRPr="00357D70" w:rsidRDefault="00C02894" w:rsidP="00CD3307">
            <w:pPr>
              <w:pStyle w:val="af4"/>
              <w:adjustRightInd w:val="0"/>
              <w:snapToGrid w:val="0"/>
              <w:spacing w:after="0"/>
            </w:pPr>
            <w:r w:rsidRPr="00357D70">
              <w:t>---</w:t>
            </w:r>
            <w:r w:rsidRPr="00357D70">
              <w:t>非</w:t>
            </w:r>
            <w:r w:rsidRPr="00357D70">
              <w:t xml:space="preserve">Void </w:t>
            </w:r>
            <w:r w:rsidRPr="00357D70">
              <w:t>函数明确返回</w:t>
            </w:r>
            <w:r w:rsidRPr="00357D70">
              <w:t xml:space="preserve">int </w:t>
            </w:r>
            <w:r w:rsidRPr="00357D70">
              <w:t>值，实际没有返回值</w:t>
            </w:r>
          </w:p>
        </w:tc>
      </w:tr>
      <w:tr w:rsidR="00B26D59" w:rsidRPr="00357D70" w14:paraId="7ABEDBFC" w14:textId="77777777" w:rsidTr="00CD3307">
        <w:tc>
          <w:tcPr>
            <w:tcW w:w="959" w:type="dxa"/>
            <w:shd w:val="clear" w:color="auto" w:fill="auto"/>
            <w:vAlign w:val="center"/>
          </w:tcPr>
          <w:p w14:paraId="1A201D7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D17646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5748FA6" w14:textId="77777777" w:rsidR="00C02894" w:rsidRPr="00357D70" w:rsidRDefault="00C02894" w:rsidP="00CD3307">
            <w:pPr>
              <w:pStyle w:val="af4"/>
              <w:adjustRightInd w:val="0"/>
              <w:snapToGrid w:val="0"/>
              <w:spacing w:after="0"/>
            </w:pPr>
            <w:r w:rsidRPr="00357D70">
              <w:t xml:space="preserve">Void function returns value </w:t>
            </w:r>
          </w:p>
          <w:p w14:paraId="43B7BC48" w14:textId="77777777" w:rsidR="00C02894" w:rsidRPr="00357D70" w:rsidRDefault="00C02894" w:rsidP="00CD3307">
            <w:pPr>
              <w:pStyle w:val="af4"/>
              <w:adjustRightInd w:val="0"/>
              <w:snapToGrid w:val="0"/>
              <w:spacing w:after="0"/>
            </w:pPr>
            <w:r w:rsidRPr="00357D70">
              <w:t xml:space="preserve">---Void </w:t>
            </w:r>
            <w:r w:rsidRPr="00357D70">
              <w:t>函数有返回值</w:t>
            </w:r>
          </w:p>
        </w:tc>
      </w:tr>
      <w:tr w:rsidR="00B26D59" w:rsidRPr="00357D70" w14:paraId="1755F044" w14:textId="77777777" w:rsidTr="00CD3307">
        <w:tc>
          <w:tcPr>
            <w:tcW w:w="959" w:type="dxa"/>
            <w:shd w:val="clear" w:color="auto" w:fill="auto"/>
            <w:vAlign w:val="center"/>
          </w:tcPr>
          <w:p w14:paraId="070A5DD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3BECE5C"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9FF5D50" w14:textId="77777777" w:rsidR="00C02894" w:rsidRPr="00357D70" w:rsidRDefault="00C02894" w:rsidP="00CD3307">
            <w:pPr>
              <w:pStyle w:val="af4"/>
              <w:adjustRightInd w:val="0"/>
              <w:snapToGrid w:val="0"/>
              <w:spacing w:after="0"/>
            </w:pPr>
            <w:r w:rsidRPr="00357D70">
              <w:t>Non-void function returns void value</w:t>
            </w:r>
          </w:p>
          <w:p w14:paraId="14ABA141" w14:textId="77777777" w:rsidR="00C02894" w:rsidRPr="00357D70" w:rsidRDefault="00C02894" w:rsidP="00CD3307">
            <w:pPr>
              <w:pStyle w:val="af4"/>
              <w:adjustRightInd w:val="0"/>
              <w:snapToGrid w:val="0"/>
              <w:spacing w:after="0"/>
            </w:pPr>
            <w:r w:rsidRPr="00357D70">
              <w:lastRenderedPageBreak/>
              <w:t>---</w:t>
            </w:r>
            <w:r w:rsidRPr="00357D70">
              <w:t>非</w:t>
            </w:r>
            <w:r w:rsidRPr="00357D70">
              <w:t xml:space="preserve">Void </w:t>
            </w:r>
            <w:r w:rsidRPr="00357D70">
              <w:t>函数返回</w:t>
            </w:r>
            <w:r w:rsidRPr="00357D70">
              <w:t xml:space="preserve">void </w:t>
            </w:r>
            <w:r w:rsidRPr="00357D70">
              <w:t>结果</w:t>
            </w:r>
          </w:p>
        </w:tc>
      </w:tr>
      <w:tr w:rsidR="00B26D59" w:rsidRPr="00357D70" w14:paraId="70F9D895" w14:textId="77777777" w:rsidTr="00CD3307">
        <w:tc>
          <w:tcPr>
            <w:tcW w:w="959" w:type="dxa"/>
            <w:shd w:val="clear" w:color="auto" w:fill="auto"/>
            <w:vAlign w:val="center"/>
          </w:tcPr>
          <w:p w14:paraId="56EF164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D3676C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D76EFEF" w14:textId="77777777" w:rsidR="00C02894" w:rsidRPr="00357D70" w:rsidRDefault="00C02894" w:rsidP="00CD3307">
            <w:pPr>
              <w:pStyle w:val="af4"/>
              <w:adjustRightInd w:val="0"/>
              <w:snapToGrid w:val="0"/>
              <w:spacing w:after="0"/>
            </w:pPr>
            <w:r w:rsidRPr="00357D70">
              <w:t>Implicitly int function returns void value</w:t>
            </w:r>
          </w:p>
          <w:p w14:paraId="76DF562C" w14:textId="77777777" w:rsidR="00C02894" w:rsidRPr="00357D70" w:rsidRDefault="00C02894" w:rsidP="00CD3307">
            <w:pPr>
              <w:pStyle w:val="af4"/>
              <w:adjustRightInd w:val="0"/>
              <w:snapToGrid w:val="0"/>
              <w:spacing w:after="0"/>
            </w:pPr>
            <w:r w:rsidRPr="00357D70">
              <w:t>---</w:t>
            </w:r>
            <w:r w:rsidRPr="00357D70">
              <w:t>明确的</w:t>
            </w:r>
            <w:r w:rsidRPr="00357D70">
              <w:t xml:space="preserve">int </w:t>
            </w:r>
            <w:r w:rsidRPr="00357D70">
              <w:t>函数返回</w:t>
            </w:r>
            <w:r w:rsidRPr="00357D70">
              <w:t xml:space="preserve">void </w:t>
            </w:r>
            <w:r w:rsidRPr="00357D70">
              <w:t>结果</w:t>
            </w:r>
          </w:p>
        </w:tc>
      </w:tr>
      <w:tr w:rsidR="00B26D59" w:rsidRPr="00357D70" w14:paraId="6ACF1226" w14:textId="77777777" w:rsidTr="00CD3307">
        <w:tc>
          <w:tcPr>
            <w:tcW w:w="959" w:type="dxa"/>
            <w:shd w:val="clear" w:color="auto" w:fill="auto"/>
            <w:vAlign w:val="center"/>
          </w:tcPr>
          <w:p w14:paraId="3BF6BD0C"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03BF4503" w14:textId="77777777" w:rsidR="00C02894" w:rsidRPr="00357D70" w:rsidRDefault="00C02894" w:rsidP="00CD3307">
            <w:pPr>
              <w:adjustRightInd w:val="0"/>
              <w:snapToGrid w:val="0"/>
              <w:rPr>
                <w:kern w:val="0"/>
                <w:szCs w:val="21"/>
              </w:rPr>
            </w:pPr>
            <w:r w:rsidRPr="00357D70">
              <w:rPr>
                <w:kern w:val="0"/>
                <w:szCs w:val="21"/>
              </w:rPr>
              <w:t>Buffer Overflow</w:t>
            </w:r>
          </w:p>
          <w:p w14:paraId="5BC73AC9"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缓冲区溢出</w:t>
            </w:r>
          </w:p>
        </w:tc>
        <w:tc>
          <w:tcPr>
            <w:tcW w:w="5529" w:type="dxa"/>
            <w:shd w:val="clear" w:color="auto" w:fill="auto"/>
            <w:vAlign w:val="center"/>
          </w:tcPr>
          <w:p w14:paraId="052721CA" w14:textId="77777777" w:rsidR="00C02894" w:rsidRPr="00357D70" w:rsidRDefault="00C02894" w:rsidP="00CD3307">
            <w:pPr>
              <w:pStyle w:val="af4"/>
              <w:adjustRightInd w:val="0"/>
              <w:snapToGrid w:val="0"/>
              <w:spacing w:after="0"/>
            </w:pPr>
            <w:r w:rsidRPr="00357D70">
              <w:t>Buffer Overflow - Array Index Out of Bounds</w:t>
            </w:r>
          </w:p>
          <w:p w14:paraId="49480405" w14:textId="77777777" w:rsidR="00C02894" w:rsidRPr="00357D70" w:rsidRDefault="00C02894" w:rsidP="00CD3307">
            <w:pPr>
              <w:pStyle w:val="af4"/>
              <w:adjustRightInd w:val="0"/>
              <w:snapToGrid w:val="0"/>
              <w:spacing w:after="0"/>
            </w:pPr>
            <w:r w:rsidRPr="00357D70">
              <w:t>---</w:t>
            </w:r>
            <w:r w:rsidRPr="00357D70">
              <w:t>队列索引出超出边界，导致缓冲区溢出</w:t>
            </w:r>
          </w:p>
        </w:tc>
      </w:tr>
      <w:tr w:rsidR="00B26D59" w:rsidRPr="00357D70" w14:paraId="3BD34854" w14:textId="77777777" w:rsidTr="00CD3307">
        <w:tc>
          <w:tcPr>
            <w:tcW w:w="959" w:type="dxa"/>
            <w:shd w:val="clear" w:color="auto" w:fill="auto"/>
            <w:vAlign w:val="center"/>
          </w:tcPr>
          <w:p w14:paraId="24F82FF2"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0541F5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6444BCB" w14:textId="77777777" w:rsidR="00C02894" w:rsidRPr="00357D70" w:rsidRDefault="00C02894" w:rsidP="00CD3307">
            <w:pPr>
              <w:pStyle w:val="af4"/>
              <w:adjustRightInd w:val="0"/>
              <w:snapToGrid w:val="0"/>
              <w:spacing w:after="0"/>
            </w:pPr>
            <w:r w:rsidRPr="00357D70">
              <w:t>Buffer Overflow - Local Array Index Out of Bounds</w:t>
            </w:r>
          </w:p>
          <w:p w14:paraId="551C5AC6" w14:textId="77777777" w:rsidR="00C02894" w:rsidRPr="00357D70" w:rsidRDefault="00C02894" w:rsidP="00CD3307">
            <w:pPr>
              <w:pStyle w:val="af4"/>
              <w:adjustRightInd w:val="0"/>
              <w:snapToGrid w:val="0"/>
              <w:spacing w:after="0"/>
            </w:pPr>
            <w:r w:rsidRPr="00357D70">
              <w:t>---</w:t>
            </w:r>
            <w:r w:rsidRPr="00357D70">
              <w:t>局部队列索引超出边界，导致缓冲区溢出</w:t>
            </w:r>
          </w:p>
        </w:tc>
      </w:tr>
      <w:tr w:rsidR="00B26D59" w:rsidRPr="00357D70" w14:paraId="4A0904B5" w14:textId="77777777" w:rsidTr="00CD3307">
        <w:tc>
          <w:tcPr>
            <w:tcW w:w="959" w:type="dxa"/>
            <w:shd w:val="clear" w:color="auto" w:fill="auto"/>
            <w:vAlign w:val="center"/>
          </w:tcPr>
          <w:p w14:paraId="338A95A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69C316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11F7743" w14:textId="77777777" w:rsidR="00C02894" w:rsidRPr="00357D70" w:rsidRDefault="00C02894" w:rsidP="00CD3307">
            <w:pPr>
              <w:pStyle w:val="af4"/>
              <w:adjustRightInd w:val="0"/>
              <w:snapToGrid w:val="0"/>
              <w:spacing w:after="0"/>
            </w:pPr>
            <w:r w:rsidRPr="00357D70">
              <w:t>Buffer Overflow from Unvalidated Input</w:t>
            </w:r>
          </w:p>
          <w:p w14:paraId="7F2F0613" w14:textId="77777777" w:rsidR="00C02894" w:rsidRPr="00357D70" w:rsidRDefault="00C02894" w:rsidP="00CD3307">
            <w:pPr>
              <w:pStyle w:val="af4"/>
              <w:adjustRightInd w:val="0"/>
              <w:snapToGrid w:val="0"/>
              <w:spacing w:after="0"/>
            </w:pPr>
            <w:r w:rsidRPr="00357D70">
              <w:t>---</w:t>
            </w:r>
            <w:r w:rsidRPr="00357D70">
              <w:t>无效的输入导致缓冲区溢出</w:t>
            </w:r>
          </w:p>
        </w:tc>
      </w:tr>
      <w:tr w:rsidR="00B26D59" w:rsidRPr="00357D70" w14:paraId="3221D75D" w14:textId="77777777" w:rsidTr="00CD3307">
        <w:tc>
          <w:tcPr>
            <w:tcW w:w="959" w:type="dxa"/>
            <w:shd w:val="clear" w:color="auto" w:fill="auto"/>
            <w:vAlign w:val="center"/>
          </w:tcPr>
          <w:p w14:paraId="57066CB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C84B37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9E4DA87" w14:textId="77777777" w:rsidR="00C02894" w:rsidRPr="00357D70" w:rsidRDefault="00C02894" w:rsidP="00CD3307">
            <w:pPr>
              <w:pStyle w:val="af4"/>
              <w:adjustRightInd w:val="0"/>
              <w:snapToGrid w:val="0"/>
              <w:spacing w:after="0"/>
            </w:pPr>
            <w:r w:rsidRPr="00357D70">
              <w:t>Unvalidated User Input Causing Buffer Overflow - Non-Null Terminated String</w:t>
            </w:r>
          </w:p>
          <w:p w14:paraId="5BA05D22" w14:textId="77777777" w:rsidR="00C02894" w:rsidRPr="00357D70" w:rsidRDefault="00C02894" w:rsidP="00CD3307">
            <w:pPr>
              <w:pStyle w:val="af4"/>
              <w:adjustRightInd w:val="0"/>
              <w:snapToGrid w:val="0"/>
              <w:spacing w:after="0"/>
            </w:pPr>
            <w:r w:rsidRPr="00357D70">
              <w:t>---</w:t>
            </w:r>
            <w:r w:rsidRPr="00357D70">
              <w:t>无效的用户输入</w:t>
            </w:r>
            <w:r w:rsidRPr="00357D70">
              <w:t>(</w:t>
            </w:r>
            <w:r w:rsidRPr="00357D70">
              <w:t>非空终断字符串</w:t>
            </w:r>
            <w:r w:rsidRPr="00357D70">
              <w:t>)</w:t>
            </w:r>
            <w:r w:rsidRPr="00357D70">
              <w:t>导致缓冲区溢出</w:t>
            </w:r>
          </w:p>
        </w:tc>
      </w:tr>
      <w:tr w:rsidR="00B26D59" w:rsidRPr="00357D70" w14:paraId="0E8E8231" w14:textId="77777777" w:rsidTr="00CD3307">
        <w:tc>
          <w:tcPr>
            <w:tcW w:w="959" w:type="dxa"/>
            <w:shd w:val="clear" w:color="auto" w:fill="auto"/>
            <w:vAlign w:val="center"/>
          </w:tcPr>
          <w:p w14:paraId="574FE7D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F7E3A3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88CF7CD" w14:textId="77777777" w:rsidR="00C02894" w:rsidRPr="00357D70" w:rsidRDefault="00C02894" w:rsidP="00CD3307">
            <w:pPr>
              <w:pStyle w:val="af4"/>
              <w:adjustRightInd w:val="0"/>
              <w:snapToGrid w:val="0"/>
              <w:spacing w:after="0"/>
            </w:pPr>
            <w:r w:rsidRPr="00357D70">
              <w:t>Buffer Overflow - Non-null Terminated String</w:t>
            </w:r>
          </w:p>
          <w:p w14:paraId="730B2B71" w14:textId="77777777" w:rsidR="00C02894" w:rsidRPr="00357D70" w:rsidRDefault="00C02894" w:rsidP="00CD3307">
            <w:pPr>
              <w:pStyle w:val="af4"/>
              <w:adjustRightInd w:val="0"/>
              <w:snapToGrid w:val="0"/>
              <w:spacing w:after="0"/>
            </w:pPr>
            <w:r w:rsidRPr="00357D70">
              <w:t>---</w:t>
            </w:r>
            <w:r w:rsidRPr="00357D70">
              <w:t>非空终断字符串导致缓冲区溢出</w:t>
            </w:r>
          </w:p>
        </w:tc>
      </w:tr>
      <w:tr w:rsidR="00B26D59" w:rsidRPr="00357D70" w14:paraId="3DECFDFB" w14:textId="77777777" w:rsidTr="00CD3307">
        <w:tc>
          <w:tcPr>
            <w:tcW w:w="959" w:type="dxa"/>
            <w:shd w:val="clear" w:color="auto" w:fill="auto"/>
            <w:vAlign w:val="center"/>
          </w:tcPr>
          <w:p w14:paraId="0C255A4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004624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33A2E02" w14:textId="77777777" w:rsidR="00C02894" w:rsidRPr="00357D70" w:rsidRDefault="00C02894" w:rsidP="00CD3307">
            <w:pPr>
              <w:pStyle w:val="af4"/>
              <w:adjustRightInd w:val="0"/>
              <w:snapToGrid w:val="0"/>
              <w:spacing w:after="0"/>
            </w:pPr>
            <w:r w:rsidRPr="00357D70">
              <w:t>Buffer Overflow - Non-null Terminated String</w:t>
            </w:r>
          </w:p>
          <w:p w14:paraId="3A03C6C3" w14:textId="77777777" w:rsidR="00C02894" w:rsidRPr="00357D70" w:rsidRDefault="00C02894" w:rsidP="00CD3307">
            <w:pPr>
              <w:pStyle w:val="af4"/>
              <w:adjustRightInd w:val="0"/>
              <w:snapToGrid w:val="0"/>
              <w:spacing w:after="0"/>
            </w:pPr>
            <w:r w:rsidRPr="00357D70">
              <w:t>---</w:t>
            </w:r>
            <w:r w:rsidRPr="00357D70">
              <w:t>非空终断字符串可能导致缓冲区溢出</w:t>
            </w:r>
          </w:p>
        </w:tc>
      </w:tr>
      <w:tr w:rsidR="00B26D59" w:rsidRPr="00357D70" w14:paraId="3427F589" w14:textId="77777777" w:rsidTr="00CD3307">
        <w:tc>
          <w:tcPr>
            <w:tcW w:w="959" w:type="dxa"/>
            <w:shd w:val="clear" w:color="auto" w:fill="auto"/>
            <w:vAlign w:val="center"/>
          </w:tcPr>
          <w:p w14:paraId="47D8698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455A76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504E7B2" w14:textId="77777777" w:rsidR="00C02894" w:rsidRPr="00357D70" w:rsidRDefault="00C02894" w:rsidP="00CD3307">
            <w:pPr>
              <w:pStyle w:val="af4"/>
              <w:adjustRightInd w:val="0"/>
              <w:snapToGrid w:val="0"/>
              <w:spacing w:after="0"/>
            </w:pPr>
            <w:r w:rsidRPr="00357D70">
              <w:t>Buffer Overflow - Array Index Out of Bounds</w:t>
            </w:r>
          </w:p>
          <w:p w14:paraId="58399578" w14:textId="77777777" w:rsidR="00C02894" w:rsidRPr="00357D70" w:rsidRDefault="00C02894" w:rsidP="00CD3307">
            <w:pPr>
              <w:pStyle w:val="af4"/>
              <w:adjustRightInd w:val="0"/>
              <w:snapToGrid w:val="0"/>
              <w:spacing w:after="0"/>
            </w:pPr>
            <w:r w:rsidRPr="00357D70">
              <w:t>---</w:t>
            </w:r>
            <w:r w:rsidRPr="00357D70">
              <w:t>队列索引超出边界导致缓冲区溢出</w:t>
            </w:r>
          </w:p>
        </w:tc>
      </w:tr>
      <w:tr w:rsidR="00B26D59" w:rsidRPr="00357D70" w14:paraId="3741E4C8" w14:textId="77777777" w:rsidTr="00CD3307">
        <w:tc>
          <w:tcPr>
            <w:tcW w:w="959" w:type="dxa"/>
            <w:shd w:val="clear" w:color="auto" w:fill="auto"/>
            <w:vAlign w:val="center"/>
          </w:tcPr>
          <w:p w14:paraId="7C03538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6A9065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D650169" w14:textId="77777777" w:rsidR="00C02894" w:rsidRPr="00357D70" w:rsidRDefault="00C02894" w:rsidP="00CD3307">
            <w:pPr>
              <w:pStyle w:val="af4"/>
              <w:adjustRightInd w:val="0"/>
              <w:snapToGrid w:val="0"/>
              <w:spacing w:after="0"/>
            </w:pPr>
            <w:r w:rsidRPr="00357D70">
              <w:t>Mapping function failed</w:t>
            </w:r>
          </w:p>
          <w:p w14:paraId="66F3EFC2" w14:textId="77777777" w:rsidR="00C02894" w:rsidRPr="00357D70" w:rsidRDefault="00C02894" w:rsidP="00CD3307">
            <w:pPr>
              <w:pStyle w:val="af4"/>
              <w:adjustRightInd w:val="0"/>
              <w:snapToGrid w:val="0"/>
              <w:spacing w:after="0"/>
            </w:pPr>
            <w:r w:rsidRPr="00357D70">
              <w:t>---</w:t>
            </w:r>
            <w:r w:rsidRPr="00357D70">
              <w:t>映射函数失败</w:t>
            </w:r>
          </w:p>
        </w:tc>
      </w:tr>
      <w:tr w:rsidR="00B26D59" w:rsidRPr="00357D70" w14:paraId="3DCB85FA" w14:textId="77777777" w:rsidTr="00CD3307">
        <w:tc>
          <w:tcPr>
            <w:tcW w:w="959" w:type="dxa"/>
            <w:shd w:val="clear" w:color="auto" w:fill="auto"/>
            <w:vAlign w:val="center"/>
          </w:tcPr>
          <w:p w14:paraId="75F2976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6A861C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4BCE5A4" w14:textId="77777777" w:rsidR="00C02894" w:rsidRPr="00357D70" w:rsidRDefault="00C02894" w:rsidP="00CD3307">
            <w:pPr>
              <w:pStyle w:val="af4"/>
              <w:adjustRightInd w:val="0"/>
              <w:snapToGrid w:val="0"/>
              <w:spacing w:after="0"/>
            </w:pPr>
            <w:r w:rsidRPr="00357D70">
              <w:t>Buffer overflow in mapping character function</w:t>
            </w:r>
          </w:p>
          <w:p w14:paraId="4DC29B45" w14:textId="77777777" w:rsidR="00C02894" w:rsidRPr="00357D70" w:rsidRDefault="00C02894" w:rsidP="00CD3307">
            <w:pPr>
              <w:pStyle w:val="af4"/>
              <w:adjustRightInd w:val="0"/>
              <w:snapToGrid w:val="0"/>
              <w:spacing w:after="0"/>
            </w:pPr>
            <w:r w:rsidRPr="00357D70">
              <w:t>---</w:t>
            </w:r>
            <w:r w:rsidRPr="00357D70">
              <w:t>字符映射函数导致缓冲区溢出，使用</w:t>
            </w:r>
            <w:r w:rsidRPr="00357D70">
              <w:t xml:space="preserve">MultiBytetoWideChar </w:t>
            </w:r>
            <w:r w:rsidRPr="00357D70">
              <w:t>和</w:t>
            </w:r>
            <w:r w:rsidRPr="00357D70">
              <w:t>WidecharToMultiByte</w:t>
            </w:r>
            <w:r w:rsidRPr="00357D70">
              <w:t>函数容易导致缓冲区溢出</w:t>
            </w:r>
          </w:p>
        </w:tc>
      </w:tr>
      <w:tr w:rsidR="00B26D59" w:rsidRPr="00357D70" w14:paraId="44BDCA14" w14:textId="77777777" w:rsidTr="00CD3307">
        <w:tc>
          <w:tcPr>
            <w:tcW w:w="959" w:type="dxa"/>
            <w:shd w:val="clear" w:color="auto" w:fill="auto"/>
            <w:vAlign w:val="center"/>
          </w:tcPr>
          <w:p w14:paraId="43DF8E7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269C32C"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E715B8E" w14:textId="77777777" w:rsidR="00C02894" w:rsidRPr="00357D70" w:rsidRDefault="00C02894" w:rsidP="00CD3307">
            <w:pPr>
              <w:pStyle w:val="af4"/>
              <w:adjustRightInd w:val="0"/>
              <w:snapToGrid w:val="0"/>
              <w:spacing w:after="0"/>
            </w:pPr>
            <w:r w:rsidRPr="00357D70">
              <w:t>Buffer Overflow in Bound String Copy</w:t>
            </w:r>
          </w:p>
          <w:p w14:paraId="3DD23811" w14:textId="77777777" w:rsidR="00C02894" w:rsidRPr="00357D70" w:rsidRDefault="00C02894" w:rsidP="00CD3307">
            <w:pPr>
              <w:pStyle w:val="af4"/>
              <w:adjustRightInd w:val="0"/>
              <w:snapToGrid w:val="0"/>
              <w:spacing w:after="0"/>
            </w:pPr>
            <w:r w:rsidRPr="00357D70">
              <w:t>--</w:t>
            </w:r>
            <w:r w:rsidRPr="00357D70">
              <w:t>使用邦定的字符串拷贝，导致缓冲区溢出</w:t>
            </w:r>
          </w:p>
        </w:tc>
      </w:tr>
      <w:tr w:rsidR="00B26D59" w:rsidRPr="00357D70" w14:paraId="0B97E2A6" w14:textId="77777777" w:rsidTr="00CD3307">
        <w:tc>
          <w:tcPr>
            <w:tcW w:w="959" w:type="dxa"/>
            <w:shd w:val="clear" w:color="auto" w:fill="auto"/>
            <w:vAlign w:val="center"/>
          </w:tcPr>
          <w:p w14:paraId="3FFE3C4E"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75C4A6A"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A9F8253" w14:textId="77777777" w:rsidR="00C02894" w:rsidRPr="00357D70" w:rsidRDefault="00C02894" w:rsidP="00CD3307">
            <w:pPr>
              <w:pStyle w:val="af4"/>
              <w:adjustRightInd w:val="0"/>
              <w:snapToGrid w:val="0"/>
              <w:spacing w:after="0"/>
            </w:pPr>
            <w:r w:rsidRPr="00357D70">
              <w:t>Buffer Overflow in Bound sprintf</w:t>
            </w:r>
          </w:p>
          <w:p w14:paraId="64577E5F" w14:textId="77777777" w:rsidR="00C02894" w:rsidRPr="00357D70" w:rsidRDefault="00C02894" w:rsidP="00CD3307">
            <w:pPr>
              <w:pStyle w:val="af4"/>
              <w:adjustRightInd w:val="0"/>
              <w:snapToGrid w:val="0"/>
              <w:spacing w:after="0"/>
            </w:pPr>
            <w:r w:rsidRPr="00357D70">
              <w:t>---</w:t>
            </w:r>
            <w:r w:rsidRPr="00357D70">
              <w:t>使用邦定的函数</w:t>
            </w:r>
            <w:r w:rsidRPr="00357D70">
              <w:t>sprintf</w:t>
            </w:r>
            <w:r w:rsidRPr="00357D70">
              <w:t>，导致缓冲区溢出</w:t>
            </w:r>
          </w:p>
        </w:tc>
      </w:tr>
      <w:tr w:rsidR="00B26D59" w:rsidRPr="00357D70" w14:paraId="7F7F0076" w14:textId="77777777" w:rsidTr="00CD3307">
        <w:tc>
          <w:tcPr>
            <w:tcW w:w="959" w:type="dxa"/>
            <w:shd w:val="clear" w:color="auto" w:fill="auto"/>
            <w:vAlign w:val="center"/>
          </w:tcPr>
          <w:p w14:paraId="5CDEAF8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5FFC05A"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F832A65" w14:textId="77777777" w:rsidR="00C02894" w:rsidRPr="00357D70" w:rsidRDefault="00C02894" w:rsidP="00CD3307">
            <w:pPr>
              <w:pStyle w:val="af4"/>
              <w:adjustRightInd w:val="0"/>
              <w:snapToGrid w:val="0"/>
              <w:spacing w:after="0"/>
            </w:pPr>
            <w:r w:rsidRPr="00357D70">
              <w:t>Usage of 'gets'</w:t>
            </w:r>
          </w:p>
          <w:p w14:paraId="05FE152D" w14:textId="77777777" w:rsidR="00C02894" w:rsidRPr="00357D70" w:rsidRDefault="00C02894" w:rsidP="00CD3307">
            <w:pPr>
              <w:pStyle w:val="af4"/>
              <w:adjustRightInd w:val="0"/>
              <w:snapToGrid w:val="0"/>
              <w:spacing w:after="0"/>
            </w:pPr>
            <w:r w:rsidRPr="00357D70">
              <w:t>--</w:t>
            </w:r>
            <w:r w:rsidRPr="00357D70">
              <w:t>使用</w:t>
            </w:r>
            <w:r w:rsidRPr="00357D70">
              <w:t xml:space="preserve">gets </w:t>
            </w:r>
            <w:r w:rsidRPr="00357D70">
              <w:t>函数，该函数不检查内存边界，容易导致内存溢出</w:t>
            </w:r>
          </w:p>
        </w:tc>
      </w:tr>
      <w:tr w:rsidR="00B26D59" w:rsidRPr="00357D70" w14:paraId="4FAB9E78" w14:textId="77777777" w:rsidTr="00CD3307">
        <w:tc>
          <w:tcPr>
            <w:tcW w:w="959" w:type="dxa"/>
            <w:shd w:val="clear" w:color="auto" w:fill="auto"/>
            <w:vAlign w:val="center"/>
          </w:tcPr>
          <w:p w14:paraId="4641BA02"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289C46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A408FEA" w14:textId="77777777" w:rsidR="00C02894" w:rsidRPr="00357D70" w:rsidRDefault="00C02894" w:rsidP="00CD3307">
            <w:pPr>
              <w:pStyle w:val="af4"/>
              <w:adjustRightInd w:val="0"/>
              <w:snapToGrid w:val="0"/>
              <w:spacing w:after="0"/>
            </w:pPr>
            <w:r w:rsidRPr="00357D70">
              <w:t>Buffer Overflow in Unbound String Copy</w:t>
            </w:r>
          </w:p>
          <w:p w14:paraId="79DDDE71" w14:textId="77777777" w:rsidR="00C02894" w:rsidRPr="00357D70" w:rsidRDefault="00C02894" w:rsidP="00CD3307">
            <w:pPr>
              <w:pStyle w:val="af4"/>
              <w:adjustRightInd w:val="0"/>
              <w:snapToGrid w:val="0"/>
              <w:spacing w:after="0"/>
            </w:pPr>
            <w:r w:rsidRPr="00357D70">
              <w:t>---</w:t>
            </w:r>
            <w:r w:rsidRPr="00357D70">
              <w:t>使用未邦定的字符串拷贝，导致缓冲区溢出</w:t>
            </w:r>
          </w:p>
        </w:tc>
      </w:tr>
      <w:tr w:rsidR="00B26D59" w:rsidRPr="00357D70" w14:paraId="6A62B269" w14:textId="77777777" w:rsidTr="00CD3307">
        <w:tc>
          <w:tcPr>
            <w:tcW w:w="959" w:type="dxa"/>
            <w:shd w:val="clear" w:color="auto" w:fill="auto"/>
            <w:vAlign w:val="center"/>
          </w:tcPr>
          <w:p w14:paraId="05EB408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D175A34"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3EC4A97" w14:textId="77777777" w:rsidR="00C02894" w:rsidRPr="00357D70" w:rsidRDefault="00C02894" w:rsidP="00CD3307">
            <w:pPr>
              <w:pStyle w:val="af4"/>
              <w:adjustRightInd w:val="0"/>
              <w:snapToGrid w:val="0"/>
              <w:spacing w:after="0"/>
            </w:pPr>
            <w:r w:rsidRPr="00357D70">
              <w:t>Buffer Overflow in Unbound sprintf</w:t>
            </w:r>
          </w:p>
          <w:p w14:paraId="4AF66A8E" w14:textId="77777777" w:rsidR="00C02894" w:rsidRPr="00357D70" w:rsidRDefault="00C02894" w:rsidP="00CD3307">
            <w:pPr>
              <w:pStyle w:val="af4"/>
              <w:adjustRightInd w:val="0"/>
              <w:snapToGrid w:val="0"/>
              <w:spacing w:after="0"/>
            </w:pPr>
            <w:r w:rsidRPr="00357D70">
              <w:t>---</w:t>
            </w:r>
            <w:r w:rsidRPr="00357D70">
              <w:t>使用未邦定的函数</w:t>
            </w:r>
            <w:r w:rsidRPr="00357D70">
              <w:t>sprintf</w:t>
            </w:r>
            <w:r w:rsidRPr="00357D70">
              <w:t>，导致缓冲区溢出</w:t>
            </w:r>
          </w:p>
        </w:tc>
      </w:tr>
      <w:tr w:rsidR="00B26D59" w:rsidRPr="00357D70" w14:paraId="1BAB9235" w14:textId="77777777" w:rsidTr="00CD3307">
        <w:tc>
          <w:tcPr>
            <w:tcW w:w="959" w:type="dxa"/>
            <w:shd w:val="clear" w:color="auto" w:fill="auto"/>
            <w:vAlign w:val="center"/>
          </w:tcPr>
          <w:p w14:paraId="6763446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6441096"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C3D3D48" w14:textId="77777777" w:rsidR="00C02894" w:rsidRPr="00357D70" w:rsidRDefault="00C02894" w:rsidP="00CD3307">
            <w:pPr>
              <w:pStyle w:val="af4"/>
              <w:adjustRightInd w:val="0"/>
              <w:snapToGrid w:val="0"/>
              <w:spacing w:after="0"/>
            </w:pPr>
            <w:r w:rsidRPr="00357D70">
              <w:t>Buffer Overflow - Array Index may be out of Bounds</w:t>
            </w:r>
          </w:p>
          <w:p w14:paraId="3464D77C" w14:textId="77777777" w:rsidR="00C02894" w:rsidRPr="00357D70" w:rsidRDefault="00C02894" w:rsidP="00CD3307">
            <w:pPr>
              <w:pStyle w:val="af4"/>
              <w:adjustRightInd w:val="0"/>
              <w:snapToGrid w:val="0"/>
              <w:spacing w:after="0"/>
            </w:pPr>
            <w:r w:rsidRPr="00357D70">
              <w:t>--</w:t>
            </w:r>
            <w:r w:rsidRPr="00357D70">
              <w:t>局部队列索引可能超出边界，导致缓冲区溢出</w:t>
            </w:r>
          </w:p>
        </w:tc>
      </w:tr>
      <w:tr w:rsidR="00B26D59" w:rsidRPr="00357D70" w14:paraId="340E52C6" w14:textId="77777777" w:rsidTr="00CD3307">
        <w:tc>
          <w:tcPr>
            <w:tcW w:w="959" w:type="dxa"/>
            <w:shd w:val="clear" w:color="auto" w:fill="auto"/>
            <w:vAlign w:val="center"/>
          </w:tcPr>
          <w:p w14:paraId="2014ACC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43550F8"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C700B8B" w14:textId="77777777" w:rsidR="00C02894" w:rsidRPr="00357D70" w:rsidRDefault="00C02894" w:rsidP="00CD3307">
            <w:pPr>
              <w:pStyle w:val="af4"/>
              <w:adjustRightInd w:val="0"/>
              <w:snapToGrid w:val="0"/>
              <w:spacing w:after="0"/>
            </w:pPr>
            <w:r w:rsidRPr="00357D70">
              <w:t>Input format specifier error</w:t>
            </w:r>
          </w:p>
          <w:p w14:paraId="117797FC" w14:textId="77777777" w:rsidR="00C02894" w:rsidRPr="00357D70" w:rsidRDefault="00C02894" w:rsidP="00CD3307">
            <w:pPr>
              <w:pStyle w:val="af4"/>
              <w:adjustRightInd w:val="0"/>
              <w:snapToGrid w:val="0"/>
              <w:spacing w:after="0"/>
            </w:pPr>
            <w:r w:rsidRPr="00357D70">
              <w:lastRenderedPageBreak/>
              <w:t>---</w:t>
            </w:r>
            <w:r w:rsidRPr="00357D70">
              <w:t>输入格式符错误</w:t>
            </w:r>
          </w:p>
        </w:tc>
      </w:tr>
      <w:tr w:rsidR="00B26D59" w:rsidRPr="00357D70" w14:paraId="17CB6C61" w14:textId="77777777" w:rsidTr="00CD3307">
        <w:tc>
          <w:tcPr>
            <w:tcW w:w="959" w:type="dxa"/>
            <w:shd w:val="clear" w:color="auto" w:fill="auto"/>
            <w:vAlign w:val="center"/>
          </w:tcPr>
          <w:p w14:paraId="248A408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66DB847D" w14:textId="77777777" w:rsidR="00C02894" w:rsidRPr="00357D70" w:rsidRDefault="00C02894" w:rsidP="00CD3307">
            <w:pPr>
              <w:adjustRightInd w:val="0"/>
              <w:snapToGrid w:val="0"/>
              <w:rPr>
                <w:kern w:val="0"/>
                <w:szCs w:val="21"/>
              </w:rPr>
            </w:pPr>
            <w:r w:rsidRPr="00357D70">
              <w:rPr>
                <w:kern w:val="0"/>
                <w:szCs w:val="21"/>
              </w:rPr>
              <w:t>Print functions format</w:t>
            </w:r>
          </w:p>
          <w:p w14:paraId="0E76A7C0"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打印函数格式问题</w:t>
            </w:r>
          </w:p>
        </w:tc>
        <w:tc>
          <w:tcPr>
            <w:tcW w:w="5529" w:type="dxa"/>
            <w:shd w:val="clear" w:color="auto" w:fill="auto"/>
            <w:vAlign w:val="center"/>
          </w:tcPr>
          <w:p w14:paraId="790E1948" w14:textId="77777777" w:rsidR="00C02894" w:rsidRPr="00357D70" w:rsidRDefault="00C02894" w:rsidP="00CD3307">
            <w:pPr>
              <w:pStyle w:val="af4"/>
              <w:adjustRightInd w:val="0"/>
              <w:snapToGrid w:val="0"/>
              <w:spacing w:after="0"/>
            </w:pPr>
            <w:r w:rsidRPr="00357D70">
              <w:t>Incompatible type of a print function parameter</w:t>
            </w:r>
          </w:p>
          <w:p w14:paraId="2CECE9A0" w14:textId="77777777" w:rsidR="00C02894" w:rsidRPr="00357D70" w:rsidRDefault="00C02894" w:rsidP="00CD3307">
            <w:pPr>
              <w:pStyle w:val="af4"/>
              <w:adjustRightInd w:val="0"/>
              <w:snapToGrid w:val="0"/>
              <w:spacing w:after="0"/>
            </w:pPr>
            <w:r w:rsidRPr="00357D70">
              <w:t>---</w:t>
            </w:r>
            <w:r w:rsidRPr="00357D70">
              <w:t>打印函数中使用不匹配的参数类型</w:t>
            </w:r>
          </w:p>
        </w:tc>
      </w:tr>
      <w:tr w:rsidR="00B26D59" w:rsidRPr="00357D70" w14:paraId="2B9FB727" w14:textId="77777777" w:rsidTr="00CD3307">
        <w:tc>
          <w:tcPr>
            <w:tcW w:w="959" w:type="dxa"/>
            <w:shd w:val="clear" w:color="auto" w:fill="auto"/>
            <w:vAlign w:val="center"/>
          </w:tcPr>
          <w:p w14:paraId="7209832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1F8642C"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127EE6F" w14:textId="77777777" w:rsidR="00C02894" w:rsidRPr="00357D70" w:rsidRDefault="00C02894" w:rsidP="00CD3307">
            <w:pPr>
              <w:pStyle w:val="af4"/>
              <w:adjustRightInd w:val="0"/>
              <w:snapToGrid w:val="0"/>
              <w:spacing w:after="0"/>
            </w:pPr>
            <w:r w:rsidRPr="00357D70">
              <w:t xml:space="preserve">Too few arguments in a print function call </w:t>
            </w:r>
          </w:p>
          <w:p w14:paraId="53F2FB4E" w14:textId="77777777" w:rsidR="00C02894" w:rsidRPr="00357D70" w:rsidRDefault="00C02894" w:rsidP="00CD3307">
            <w:pPr>
              <w:pStyle w:val="af4"/>
              <w:adjustRightInd w:val="0"/>
              <w:snapToGrid w:val="0"/>
              <w:spacing w:after="0"/>
            </w:pPr>
            <w:r w:rsidRPr="00357D70">
              <w:t>---</w:t>
            </w:r>
            <w:r w:rsidRPr="00357D70">
              <w:t>调用打印函数的参数太少</w:t>
            </w:r>
          </w:p>
        </w:tc>
      </w:tr>
      <w:tr w:rsidR="00B26D59" w:rsidRPr="00357D70" w14:paraId="33046131" w14:textId="77777777" w:rsidTr="00CD3307">
        <w:tc>
          <w:tcPr>
            <w:tcW w:w="959" w:type="dxa"/>
            <w:shd w:val="clear" w:color="auto" w:fill="auto"/>
            <w:vAlign w:val="center"/>
          </w:tcPr>
          <w:p w14:paraId="2942288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A18FF28"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C018C01" w14:textId="77777777" w:rsidR="00C02894" w:rsidRPr="00357D70" w:rsidRDefault="00C02894" w:rsidP="00CD3307">
            <w:pPr>
              <w:pStyle w:val="af4"/>
              <w:adjustRightInd w:val="0"/>
              <w:snapToGrid w:val="0"/>
              <w:spacing w:after="0"/>
            </w:pPr>
            <w:r w:rsidRPr="00357D70">
              <w:t>Unknown format specifier in a print function call</w:t>
            </w:r>
          </w:p>
          <w:p w14:paraId="4264E079" w14:textId="77777777" w:rsidR="00C02894" w:rsidRPr="00357D70" w:rsidRDefault="00C02894" w:rsidP="00CD3307">
            <w:pPr>
              <w:pStyle w:val="af4"/>
              <w:adjustRightInd w:val="0"/>
              <w:snapToGrid w:val="0"/>
              <w:spacing w:after="0"/>
            </w:pPr>
            <w:r w:rsidRPr="00357D70">
              <w:t>---</w:t>
            </w:r>
            <w:r w:rsidRPr="00357D70">
              <w:t>在打印函数中使用未知格式符</w:t>
            </w:r>
          </w:p>
        </w:tc>
      </w:tr>
      <w:tr w:rsidR="00B26D59" w:rsidRPr="00357D70" w14:paraId="59399220" w14:textId="77777777" w:rsidTr="00CD3307">
        <w:tc>
          <w:tcPr>
            <w:tcW w:w="959" w:type="dxa"/>
            <w:shd w:val="clear" w:color="auto" w:fill="auto"/>
            <w:vAlign w:val="center"/>
          </w:tcPr>
          <w:p w14:paraId="4A11697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1908042D" w14:textId="77777777" w:rsidR="00C02894" w:rsidRPr="00357D70" w:rsidRDefault="00C02894" w:rsidP="00CD3307">
            <w:pPr>
              <w:adjustRightInd w:val="0"/>
              <w:snapToGrid w:val="0"/>
              <w:rPr>
                <w:kern w:val="0"/>
                <w:szCs w:val="21"/>
              </w:rPr>
            </w:pPr>
            <w:r w:rsidRPr="00357D70">
              <w:rPr>
                <w:kern w:val="0"/>
                <w:szCs w:val="21"/>
              </w:rPr>
              <w:t>Scan functions format</w:t>
            </w:r>
          </w:p>
          <w:p w14:paraId="6394F52F"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扫描函数格式问题</w:t>
            </w:r>
          </w:p>
        </w:tc>
        <w:tc>
          <w:tcPr>
            <w:tcW w:w="5529" w:type="dxa"/>
            <w:shd w:val="clear" w:color="auto" w:fill="auto"/>
            <w:vAlign w:val="center"/>
          </w:tcPr>
          <w:p w14:paraId="648EE6CF" w14:textId="77777777" w:rsidR="00C02894" w:rsidRPr="00357D70" w:rsidRDefault="00C02894" w:rsidP="00CD3307">
            <w:pPr>
              <w:pStyle w:val="af4"/>
              <w:adjustRightInd w:val="0"/>
              <w:snapToGrid w:val="0"/>
              <w:spacing w:after="0"/>
            </w:pPr>
            <w:r w:rsidRPr="00357D70">
              <w:t>Incompatible type of a scan function parameter ---</w:t>
            </w:r>
            <w:r w:rsidRPr="00357D70">
              <w:t>扫描函数参数使用不匹配类型</w:t>
            </w:r>
          </w:p>
        </w:tc>
      </w:tr>
      <w:tr w:rsidR="00B26D59" w:rsidRPr="00357D70" w14:paraId="48209DF3" w14:textId="77777777" w:rsidTr="00CD3307">
        <w:tc>
          <w:tcPr>
            <w:tcW w:w="959" w:type="dxa"/>
            <w:shd w:val="clear" w:color="auto" w:fill="auto"/>
            <w:vAlign w:val="center"/>
          </w:tcPr>
          <w:p w14:paraId="10A7CA4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0084B9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949412B" w14:textId="77777777" w:rsidR="00C02894" w:rsidRPr="00357D70" w:rsidRDefault="00C02894" w:rsidP="00CD3307">
            <w:pPr>
              <w:pStyle w:val="af4"/>
              <w:adjustRightInd w:val="0"/>
              <w:snapToGrid w:val="0"/>
              <w:spacing w:after="0"/>
            </w:pPr>
            <w:r w:rsidRPr="00357D70">
              <w:t>Too few arguments in a scan function call</w:t>
            </w:r>
          </w:p>
          <w:p w14:paraId="7A55C983" w14:textId="77777777" w:rsidR="00C02894" w:rsidRPr="00357D70" w:rsidRDefault="00C02894" w:rsidP="00CD3307">
            <w:pPr>
              <w:pStyle w:val="af4"/>
              <w:adjustRightInd w:val="0"/>
              <w:snapToGrid w:val="0"/>
              <w:spacing w:after="0"/>
            </w:pPr>
            <w:r w:rsidRPr="00357D70">
              <w:t>---</w:t>
            </w:r>
            <w:r w:rsidRPr="00357D70">
              <w:t>调用扫描函数的参数太少</w:t>
            </w:r>
          </w:p>
        </w:tc>
      </w:tr>
      <w:tr w:rsidR="00B26D59" w:rsidRPr="00357D70" w14:paraId="2E8B7359" w14:textId="77777777" w:rsidTr="00CD3307">
        <w:tc>
          <w:tcPr>
            <w:tcW w:w="959" w:type="dxa"/>
            <w:shd w:val="clear" w:color="auto" w:fill="auto"/>
            <w:vAlign w:val="center"/>
          </w:tcPr>
          <w:p w14:paraId="26585AC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69E7209"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7898788" w14:textId="77777777" w:rsidR="00C02894" w:rsidRPr="00357D70" w:rsidRDefault="00C02894" w:rsidP="00CD3307">
            <w:pPr>
              <w:pStyle w:val="af4"/>
              <w:adjustRightInd w:val="0"/>
              <w:snapToGrid w:val="0"/>
              <w:spacing w:after="0"/>
            </w:pPr>
            <w:r w:rsidRPr="00357D70">
              <w:t>Unknown format specifier in a scan function call</w:t>
            </w:r>
          </w:p>
          <w:p w14:paraId="62213216" w14:textId="77777777" w:rsidR="00C02894" w:rsidRPr="00357D70" w:rsidRDefault="00C02894" w:rsidP="00CD3307">
            <w:pPr>
              <w:pStyle w:val="af4"/>
              <w:adjustRightInd w:val="0"/>
              <w:snapToGrid w:val="0"/>
              <w:spacing w:after="0"/>
            </w:pPr>
            <w:r w:rsidRPr="00357D70">
              <w:t>---</w:t>
            </w:r>
            <w:r w:rsidRPr="00357D70">
              <w:t>调用扫描函数中，使用未知格式的修饰符</w:t>
            </w:r>
          </w:p>
        </w:tc>
      </w:tr>
      <w:tr w:rsidR="00B26D59" w:rsidRPr="00357D70" w14:paraId="02628D22" w14:textId="77777777" w:rsidTr="00CD3307">
        <w:tc>
          <w:tcPr>
            <w:tcW w:w="959" w:type="dxa"/>
            <w:shd w:val="clear" w:color="auto" w:fill="auto"/>
            <w:vAlign w:val="center"/>
          </w:tcPr>
          <w:p w14:paraId="36D4F2C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22718C4A" w14:textId="77777777" w:rsidR="00C02894" w:rsidRPr="00357D70" w:rsidRDefault="00C02894" w:rsidP="00CD3307">
            <w:pPr>
              <w:adjustRightInd w:val="0"/>
              <w:snapToGrid w:val="0"/>
              <w:rPr>
                <w:kern w:val="0"/>
                <w:szCs w:val="21"/>
              </w:rPr>
            </w:pPr>
            <w:r w:rsidRPr="00357D70">
              <w:rPr>
                <w:kern w:val="0"/>
                <w:szCs w:val="21"/>
              </w:rPr>
              <w:t>Unvalidated User Input</w:t>
            </w:r>
          </w:p>
          <w:p w14:paraId="791FB2DE"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不可用的用户输入</w:t>
            </w:r>
          </w:p>
        </w:tc>
        <w:tc>
          <w:tcPr>
            <w:tcW w:w="5529" w:type="dxa"/>
            <w:shd w:val="clear" w:color="auto" w:fill="auto"/>
            <w:vAlign w:val="center"/>
          </w:tcPr>
          <w:p w14:paraId="501DF37F" w14:textId="77777777" w:rsidR="00C02894" w:rsidRPr="00357D70" w:rsidRDefault="00C02894" w:rsidP="00CD3307">
            <w:pPr>
              <w:pStyle w:val="af4"/>
              <w:adjustRightInd w:val="0"/>
              <w:snapToGrid w:val="0"/>
              <w:spacing w:after="0"/>
            </w:pPr>
            <w:r w:rsidRPr="00357D70">
              <w:t>Use of Unvalidated Integer in Memory Allocation</w:t>
            </w:r>
          </w:p>
          <w:p w14:paraId="28132AED" w14:textId="77777777" w:rsidR="00C02894" w:rsidRPr="00357D70" w:rsidRDefault="00C02894" w:rsidP="00CD3307">
            <w:pPr>
              <w:pStyle w:val="af4"/>
              <w:adjustRightInd w:val="0"/>
              <w:snapToGrid w:val="0"/>
              <w:spacing w:after="0"/>
            </w:pPr>
            <w:r w:rsidRPr="00357D70">
              <w:t>---</w:t>
            </w:r>
            <w:r w:rsidRPr="00357D70">
              <w:t>内存开辟过程中使用无效的整数</w:t>
            </w:r>
          </w:p>
        </w:tc>
      </w:tr>
      <w:tr w:rsidR="00B26D59" w:rsidRPr="00357D70" w14:paraId="676BA91B" w14:textId="77777777" w:rsidTr="00CD3307">
        <w:tc>
          <w:tcPr>
            <w:tcW w:w="959" w:type="dxa"/>
            <w:shd w:val="clear" w:color="auto" w:fill="auto"/>
            <w:vAlign w:val="center"/>
          </w:tcPr>
          <w:p w14:paraId="19CD0C5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A5E7DC1"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60B4F65" w14:textId="77777777" w:rsidR="00C02894" w:rsidRPr="00357D70" w:rsidRDefault="00C02894" w:rsidP="00CD3307">
            <w:pPr>
              <w:pStyle w:val="af4"/>
              <w:adjustRightInd w:val="0"/>
              <w:snapToGrid w:val="0"/>
              <w:spacing w:after="0"/>
            </w:pPr>
            <w:r w:rsidRPr="00357D70">
              <w:t>Use of Unvalidated Data in a Format String.</w:t>
            </w:r>
          </w:p>
          <w:p w14:paraId="3AF1C051" w14:textId="77777777" w:rsidR="00C02894" w:rsidRPr="00357D70" w:rsidRDefault="00C02894" w:rsidP="00CD3307">
            <w:pPr>
              <w:pStyle w:val="af4"/>
              <w:adjustRightInd w:val="0"/>
              <w:snapToGrid w:val="0"/>
              <w:spacing w:after="0"/>
            </w:pPr>
            <w:r w:rsidRPr="00357D70">
              <w:t>---</w:t>
            </w:r>
            <w:r w:rsidRPr="00357D70">
              <w:t>在固定格式的字符串中，使用无效数据</w:t>
            </w:r>
          </w:p>
        </w:tc>
      </w:tr>
      <w:tr w:rsidR="00B26D59" w:rsidRPr="00357D70" w14:paraId="0FDBCF21" w14:textId="77777777" w:rsidTr="00CD3307">
        <w:tc>
          <w:tcPr>
            <w:tcW w:w="959" w:type="dxa"/>
            <w:shd w:val="clear" w:color="auto" w:fill="auto"/>
            <w:vAlign w:val="center"/>
          </w:tcPr>
          <w:p w14:paraId="28436E2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DE616A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F00C762" w14:textId="77777777" w:rsidR="00C02894" w:rsidRPr="00357D70" w:rsidRDefault="00C02894" w:rsidP="00CD3307">
            <w:pPr>
              <w:pStyle w:val="af4"/>
              <w:adjustRightInd w:val="0"/>
              <w:snapToGrid w:val="0"/>
              <w:spacing w:after="0"/>
            </w:pPr>
            <w:r w:rsidRPr="00357D70">
              <w:t>Use of Unvalidated Integer as Array Index</w:t>
            </w:r>
          </w:p>
          <w:p w14:paraId="1BEDE0F5" w14:textId="77777777" w:rsidR="00C02894" w:rsidRPr="00357D70" w:rsidRDefault="00C02894" w:rsidP="00CD3307">
            <w:pPr>
              <w:pStyle w:val="af4"/>
              <w:adjustRightInd w:val="0"/>
              <w:snapToGrid w:val="0"/>
              <w:spacing w:after="0"/>
            </w:pPr>
            <w:r w:rsidRPr="00357D70">
              <w:t>---</w:t>
            </w:r>
            <w:r w:rsidRPr="00357D70">
              <w:t>使用无效的整数作为队列索引</w:t>
            </w:r>
          </w:p>
        </w:tc>
      </w:tr>
      <w:tr w:rsidR="00B26D59" w:rsidRPr="00357D70" w14:paraId="462D5AF7" w14:textId="77777777" w:rsidTr="00CD3307">
        <w:tc>
          <w:tcPr>
            <w:tcW w:w="959" w:type="dxa"/>
            <w:shd w:val="clear" w:color="auto" w:fill="auto"/>
            <w:vAlign w:val="center"/>
          </w:tcPr>
          <w:p w14:paraId="7EA5DA55"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BB5FBA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F84B4A6" w14:textId="77777777" w:rsidR="00C02894" w:rsidRPr="00357D70" w:rsidRDefault="00C02894" w:rsidP="00CD3307">
            <w:pPr>
              <w:pStyle w:val="af4"/>
              <w:adjustRightInd w:val="0"/>
              <w:snapToGrid w:val="0"/>
              <w:spacing w:after="0"/>
            </w:pPr>
            <w:r w:rsidRPr="00357D70">
              <w:t>Use of Unvalidated Integer in Loop Condition</w:t>
            </w:r>
          </w:p>
          <w:p w14:paraId="311322DE" w14:textId="77777777" w:rsidR="00C02894" w:rsidRPr="00357D70" w:rsidRDefault="00C02894" w:rsidP="00CD3307">
            <w:pPr>
              <w:pStyle w:val="af4"/>
              <w:adjustRightInd w:val="0"/>
              <w:snapToGrid w:val="0"/>
              <w:spacing w:after="0"/>
            </w:pPr>
            <w:r w:rsidRPr="00357D70">
              <w:t>---</w:t>
            </w:r>
            <w:r w:rsidRPr="00357D70">
              <w:t>在迭代条件中使用无效的整数</w:t>
            </w:r>
          </w:p>
        </w:tc>
      </w:tr>
      <w:tr w:rsidR="00B26D59" w:rsidRPr="00357D70" w14:paraId="6E835396" w14:textId="77777777" w:rsidTr="00CD3307">
        <w:tc>
          <w:tcPr>
            <w:tcW w:w="959" w:type="dxa"/>
            <w:shd w:val="clear" w:color="auto" w:fill="auto"/>
            <w:vAlign w:val="center"/>
          </w:tcPr>
          <w:p w14:paraId="5507980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F607719"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2C5CE27" w14:textId="77777777" w:rsidR="00C02894" w:rsidRPr="00357D70" w:rsidRDefault="00C02894" w:rsidP="00CD3307">
            <w:pPr>
              <w:pStyle w:val="af4"/>
              <w:adjustRightInd w:val="0"/>
              <w:snapToGrid w:val="0"/>
              <w:spacing w:after="0"/>
            </w:pPr>
            <w:r w:rsidRPr="00357D70">
              <w:t>Command Injection</w:t>
            </w:r>
          </w:p>
          <w:p w14:paraId="0982805E" w14:textId="77777777" w:rsidR="00C02894" w:rsidRPr="00357D70" w:rsidRDefault="00C02894" w:rsidP="00CD3307">
            <w:pPr>
              <w:pStyle w:val="af4"/>
              <w:adjustRightInd w:val="0"/>
              <w:snapToGrid w:val="0"/>
              <w:spacing w:after="0"/>
            </w:pPr>
            <w:r w:rsidRPr="00357D70">
              <w:t>---</w:t>
            </w:r>
            <w:r w:rsidRPr="00357D70">
              <w:t>命令行注入</w:t>
            </w:r>
          </w:p>
        </w:tc>
      </w:tr>
      <w:tr w:rsidR="00B26D59" w:rsidRPr="00357D70" w14:paraId="6225B0F6" w14:textId="77777777" w:rsidTr="00CD3307">
        <w:tc>
          <w:tcPr>
            <w:tcW w:w="959" w:type="dxa"/>
            <w:shd w:val="clear" w:color="auto" w:fill="auto"/>
            <w:vAlign w:val="center"/>
          </w:tcPr>
          <w:p w14:paraId="3F2A9F9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1397F08"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5CB3690" w14:textId="77777777" w:rsidR="00C02894" w:rsidRPr="00357D70" w:rsidRDefault="00C02894" w:rsidP="00CD3307">
            <w:pPr>
              <w:pStyle w:val="af4"/>
              <w:adjustRightInd w:val="0"/>
              <w:snapToGrid w:val="0"/>
              <w:spacing w:after="0"/>
            </w:pPr>
            <w:r w:rsidRPr="00357D70">
              <w:t>Loading File without Use of Absolute Path</w:t>
            </w:r>
          </w:p>
          <w:p w14:paraId="0FF9184B" w14:textId="77777777" w:rsidR="00C02894" w:rsidRPr="00357D70" w:rsidRDefault="00C02894" w:rsidP="00CD3307">
            <w:pPr>
              <w:pStyle w:val="af4"/>
              <w:adjustRightInd w:val="0"/>
              <w:snapToGrid w:val="0"/>
              <w:spacing w:after="0"/>
            </w:pPr>
            <w:r w:rsidRPr="00357D70">
              <w:t>---</w:t>
            </w:r>
            <w:r w:rsidRPr="00357D70">
              <w:t>加载文件没有使用绝对路径</w:t>
            </w:r>
          </w:p>
        </w:tc>
      </w:tr>
      <w:tr w:rsidR="00B26D59" w:rsidRPr="00357D70" w14:paraId="24CFC3FC" w14:textId="77777777" w:rsidTr="00CD3307">
        <w:tc>
          <w:tcPr>
            <w:tcW w:w="959" w:type="dxa"/>
            <w:shd w:val="clear" w:color="auto" w:fill="auto"/>
            <w:vAlign w:val="center"/>
          </w:tcPr>
          <w:p w14:paraId="5B02C4A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43F1B1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3FF8584" w14:textId="77777777" w:rsidR="00C02894" w:rsidRPr="00357D70" w:rsidRDefault="00C02894" w:rsidP="00CD3307">
            <w:pPr>
              <w:pStyle w:val="af4"/>
              <w:adjustRightInd w:val="0"/>
              <w:snapToGrid w:val="0"/>
              <w:spacing w:after="0"/>
            </w:pPr>
            <w:r w:rsidRPr="00357D70">
              <w:t>Use of Unvalidated String Data</w:t>
            </w:r>
          </w:p>
          <w:p w14:paraId="0CB20753" w14:textId="77777777" w:rsidR="00C02894" w:rsidRPr="00357D70" w:rsidRDefault="00C02894" w:rsidP="00CD3307">
            <w:pPr>
              <w:pStyle w:val="af4"/>
              <w:adjustRightInd w:val="0"/>
              <w:snapToGrid w:val="0"/>
              <w:spacing w:after="0"/>
            </w:pPr>
            <w:r w:rsidRPr="00357D70">
              <w:t>---</w:t>
            </w:r>
            <w:r w:rsidRPr="00357D70">
              <w:t>使用无效字符串数据</w:t>
            </w:r>
          </w:p>
        </w:tc>
      </w:tr>
      <w:tr w:rsidR="00B26D59" w:rsidRPr="00357D70" w14:paraId="0DBCD1FE" w14:textId="77777777" w:rsidTr="00CD3307">
        <w:tc>
          <w:tcPr>
            <w:tcW w:w="959" w:type="dxa"/>
            <w:shd w:val="clear" w:color="auto" w:fill="auto"/>
            <w:vAlign w:val="center"/>
          </w:tcPr>
          <w:p w14:paraId="519E634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4454691F" w14:textId="77777777" w:rsidR="00C02894" w:rsidRPr="00357D70" w:rsidRDefault="00C02894" w:rsidP="00CD3307">
            <w:pPr>
              <w:adjustRightInd w:val="0"/>
              <w:snapToGrid w:val="0"/>
              <w:rPr>
                <w:kern w:val="0"/>
                <w:szCs w:val="21"/>
              </w:rPr>
            </w:pPr>
            <w:r w:rsidRPr="00357D70">
              <w:rPr>
                <w:kern w:val="0"/>
                <w:szCs w:val="21"/>
              </w:rPr>
              <w:t>Weak Encryption</w:t>
            </w:r>
          </w:p>
          <w:p w14:paraId="7551B688"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弱加密</w:t>
            </w:r>
          </w:p>
        </w:tc>
        <w:tc>
          <w:tcPr>
            <w:tcW w:w="5529" w:type="dxa"/>
            <w:shd w:val="clear" w:color="auto" w:fill="auto"/>
            <w:vAlign w:val="center"/>
          </w:tcPr>
          <w:p w14:paraId="5AD46B4D" w14:textId="77777777" w:rsidR="00C02894" w:rsidRPr="00357D70" w:rsidRDefault="00C02894" w:rsidP="00CD3307">
            <w:pPr>
              <w:pStyle w:val="af4"/>
              <w:adjustRightInd w:val="0"/>
              <w:snapToGrid w:val="0"/>
              <w:spacing w:after="0"/>
            </w:pPr>
            <w:r w:rsidRPr="00357D70">
              <w:t>Use of Poor Encryption</w:t>
            </w:r>
          </w:p>
          <w:p w14:paraId="22255865" w14:textId="77777777" w:rsidR="00C02894" w:rsidRPr="00357D70" w:rsidRDefault="00C02894" w:rsidP="00CD3307">
            <w:pPr>
              <w:pStyle w:val="af4"/>
              <w:adjustRightInd w:val="0"/>
              <w:snapToGrid w:val="0"/>
              <w:spacing w:after="0"/>
            </w:pPr>
            <w:r w:rsidRPr="00357D70">
              <w:t>---</w:t>
            </w:r>
            <w:r w:rsidRPr="00357D70">
              <w:t>使用弱加密</w:t>
            </w:r>
          </w:p>
        </w:tc>
      </w:tr>
      <w:tr w:rsidR="00B26D59" w:rsidRPr="00357D70" w14:paraId="3527BB0B" w14:textId="77777777" w:rsidTr="00CD3307">
        <w:tc>
          <w:tcPr>
            <w:tcW w:w="959" w:type="dxa"/>
            <w:shd w:val="clear" w:color="auto" w:fill="auto"/>
            <w:vAlign w:val="center"/>
          </w:tcPr>
          <w:p w14:paraId="1FD0B2B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4644410"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593D4C8" w14:textId="77777777" w:rsidR="00C02894" w:rsidRPr="00357D70" w:rsidRDefault="00C02894" w:rsidP="00CD3307">
            <w:pPr>
              <w:pStyle w:val="af4"/>
              <w:adjustRightInd w:val="0"/>
              <w:snapToGrid w:val="0"/>
              <w:spacing w:after="0"/>
            </w:pPr>
            <w:r w:rsidRPr="00357D70">
              <w:t>Use of Poor Encryption</w:t>
            </w:r>
          </w:p>
          <w:p w14:paraId="0356D4A0" w14:textId="77777777" w:rsidR="00C02894" w:rsidRPr="00357D70" w:rsidRDefault="00C02894" w:rsidP="00CD3307">
            <w:pPr>
              <w:pStyle w:val="af4"/>
              <w:adjustRightInd w:val="0"/>
              <w:snapToGrid w:val="0"/>
              <w:spacing w:after="0"/>
            </w:pPr>
            <w:r w:rsidRPr="00357D70">
              <w:t>---</w:t>
            </w:r>
            <w:r w:rsidRPr="00357D70">
              <w:t>使用弱加密</w:t>
            </w:r>
          </w:p>
        </w:tc>
      </w:tr>
      <w:tr w:rsidR="00B26D59" w:rsidRPr="00357D70" w14:paraId="2C8966CA" w14:textId="77777777" w:rsidTr="00CD3307">
        <w:tc>
          <w:tcPr>
            <w:tcW w:w="959" w:type="dxa"/>
            <w:shd w:val="clear" w:color="auto" w:fill="auto"/>
            <w:vAlign w:val="center"/>
          </w:tcPr>
          <w:p w14:paraId="503F6252"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AABCF0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C317D29" w14:textId="77777777" w:rsidR="00C02894" w:rsidRPr="00357D70" w:rsidRDefault="00C02894" w:rsidP="00CD3307">
            <w:pPr>
              <w:pStyle w:val="af4"/>
              <w:adjustRightInd w:val="0"/>
              <w:snapToGrid w:val="0"/>
              <w:spacing w:after="0"/>
            </w:pPr>
            <w:r w:rsidRPr="00357D70">
              <w:t>Insecure (Constant) Temporary File Name in Call to CreateFile</w:t>
            </w:r>
          </w:p>
          <w:p w14:paraId="319B43EB" w14:textId="77777777" w:rsidR="00C02894" w:rsidRPr="00357D70" w:rsidRDefault="00C02894" w:rsidP="00CD3307">
            <w:pPr>
              <w:pStyle w:val="af4"/>
              <w:adjustRightInd w:val="0"/>
              <w:snapToGrid w:val="0"/>
              <w:spacing w:after="0"/>
            </w:pPr>
            <w:r w:rsidRPr="00357D70">
              <w:t>---</w:t>
            </w:r>
            <w:r w:rsidRPr="00357D70">
              <w:t>调用函数</w:t>
            </w:r>
            <w:r w:rsidRPr="00357D70">
              <w:t xml:space="preserve">CreateFile </w:t>
            </w:r>
            <w:r w:rsidRPr="00357D70">
              <w:t>导致不安全的固定文件名</w:t>
            </w:r>
          </w:p>
        </w:tc>
      </w:tr>
      <w:tr w:rsidR="00B26D59" w:rsidRPr="00357D70" w14:paraId="2C361FC7" w14:textId="77777777" w:rsidTr="00CD3307">
        <w:tc>
          <w:tcPr>
            <w:tcW w:w="959" w:type="dxa"/>
            <w:shd w:val="clear" w:color="auto" w:fill="auto"/>
            <w:vAlign w:val="center"/>
          </w:tcPr>
          <w:p w14:paraId="2E3913B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EB76159"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C1E80CE" w14:textId="77777777" w:rsidR="00C02894" w:rsidRPr="00357D70" w:rsidRDefault="00C02894" w:rsidP="00CD3307">
            <w:pPr>
              <w:pStyle w:val="af4"/>
              <w:adjustRightInd w:val="0"/>
              <w:snapToGrid w:val="0"/>
              <w:spacing w:after="0"/>
            </w:pPr>
            <w:r w:rsidRPr="00357D70">
              <w:t>Modification of Temporary File Name before Call to CreateFile</w:t>
            </w:r>
          </w:p>
          <w:p w14:paraId="794020C5" w14:textId="77777777" w:rsidR="00C02894" w:rsidRPr="00357D70" w:rsidRDefault="00C02894" w:rsidP="00CD3307">
            <w:pPr>
              <w:pStyle w:val="af4"/>
              <w:adjustRightInd w:val="0"/>
              <w:snapToGrid w:val="0"/>
              <w:spacing w:after="0"/>
            </w:pPr>
            <w:r w:rsidRPr="00357D70">
              <w:t>---</w:t>
            </w:r>
            <w:r w:rsidRPr="00357D70">
              <w:t>调用函数</w:t>
            </w:r>
            <w:r w:rsidRPr="00357D70">
              <w:t xml:space="preserve">CreateFile </w:t>
            </w:r>
            <w:r w:rsidRPr="00357D70">
              <w:t>将改变临时文件名</w:t>
            </w:r>
          </w:p>
        </w:tc>
      </w:tr>
      <w:tr w:rsidR="00B26D59" w:rsidRPr="00357D70" w14:paraId="26CB873D" w14:textId="77777777" w:rsidTr="00CD3307">
        <w:tc>
          <w:tcPr>
            <w:tcW w:w="959" w:type="dxa"/>
            <w:shd w:val="clear" w:color="auto" w:fill="auto"/>
            <w:vAlign w:val="center"/>
          </w:tcPr>
          <w:p w14:paraId="336DD2A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7376E2C"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48A3A1E" w14:textId="77777777" w:rsidR="00C02894" w:rsidRPr="00357D70" w:rsidRDefault="00C02894" w:rsidP="00CD3307">
            <w:pPr>
              <w:pStyle w:val="af4"/>
              <w:adjustRightInd w:val="0"/>
              <w:snapToGrid w:val="0"/>
              <w:spacing w:after="0"/>
            </w:pPr>
            <w:r w:rsidRPr="00357D70">
              <w:t>Missing Temporary File Name in Call to CreateFile</w:t>
            </w:r>
          </w:p>
          <w:p w14:paraId="05E46A38" w14:textId="77777777" w:rsidR="00C02894" w:rsidRPr="00357D70" w:rsidRDefault="00C02894" w:rsidP="00CD3307">
            <w:pPr>
              <w:pStyle w:val="af4"/>
              <w:adjustRightInd w:val="0"/>
              <w:snapToGrid w:val="0"/>
              <w:spacing w:after="0"/>
            </w:pPr>
            <w:r w:rsidRPr="00357D70">
              <w:t>---</w:t>
            </w:r>
            <w:r w:rsidRPr="00357D70">
              <w:t>调用函数</w:t>
            </w:r>
            <w:r w:rsidRPr="00357D70">
              <w:t xml:space="preserve">CreateFile </w:t>
            </w:r>
            <w:r w:rsidRPr="00357D70">
              <w:t>导致丢失临时文件名</w:t>
            </w:r>
          </w:p>
        </w:tc>
      </w:tr>
      <w:tr w:rsidR="00B26D59" w:rsidRPr="00357D70" w14:paraId="087AC3A0" w14:textId="77777777" w:rsidTr="00CD3307">
        <w:tc>
          <w:tcPr>
            <w:tcW w:w="959" w:type="dxa"/>
            <w:shd w:val="clear" w:color="auto" w:fill="auto"/>
            <w:vAlign w:val="center"/>
          </w:tcPr>
          <w:p w14:paraId="690FFF0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5B7C7E0"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67B9A6B" w14:textId="77777777" w:rsidR="00C02894" w:rsidRPr="00357D70" w:rsidRDefault="00C02894" w:rsidP="00CD3307">
            <w:pPr>
              <w:pStyle w:val="af4"/>
              <w:adjustRightInd w:val="0"/>
              <w:snapToGrid w:val="0"/>
              <w:spacing w:after="0"/>
            </w:pPr>
            <w:r w:rsidRPr="00357D70">
              <w:t>Insecure Temporary File Name in Call to CreateFile</w:t>
            </w:r>
          </w:p>
          <w:p w14:paraId="1EDFBDA2" w14:textId="77777777" w:rsidR="00C02894" w:rsidRPr="00357D70" w:rsidRDefault="00C02894" w:rsidP="00CD3307">
            <w:pPr>
              <w:pStyle w:val="af4"/>
              <w:adjustRightInd w:val="0"/>
              <w:snapToGrid w:val="0"/>
              <w:spacing w:after="0"/>
            </w:pPr>
            <w:r w:rsidRPr="00357D70">
              <w:t>---</w:t>
            </w:r>
            <w:r w:rsidRPr="00357D70">
              <w:t>调用函数</w:t>
            </w:r>
            <w:r w:rsidRPr="00357D70">
              <w:t xml:space="preserve">CreateFile </w:t>
            </w:r>
            <w:r w:rsidRPr="00357D70">
              <w:t>导致不安全的临时文件名</w:t>
            </w:r>
          </w:p>
        </w:tc>
      </w:tr>
      <w:tr w:rsidR="00B26D59" w:rsidRPr="00357D70" w14:paraId="02197E9A" w14:textId="77777777" w:rsidTr="00CD3307">
        <w:tc>
          <w:tcPr>
            <w:tcW w:w="959" w:type="dxa"/>
            <w:shd w:val="clear" w:color="auto" w:fill="auto"/>
            <w:vAlign w:val="center"/>
          </w:tcPr>
          <w:p w14:paraId="68AF8772"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0EC14B4"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BE313A1" w14:textId="77777777" w:rsidR="00C02894" w:rsidRPr="00357D70" w:rsidRDefault="00C02894" w:rsidP="00CD3307">
            <w:pPr>
              <w:pStyle w:val="af4"/>
              <w:adjustRightInd w:val="0"/>
              <w:snapToGrid w:val="0"/>
              <w:spacing w:after="0"/>
            </w:pPr>
            <w:r w:rsidRPr="00357D70">
              <w:t>Missing Secure Temporary File Names in Call to CreateFile</w:t>
            </w:r>
          </w:p>
          <w:p w14:paraId="01750A51" w14:textId="77777777" w:rsidR="00C02894" w:rsidRPr="00357D70" w:rsidRDefault="00C02894" w:rsidP="00CD3307">
            <w:pPr>
              <w:pStyle w:val="af4"/>
              <w:adjustRightInd w:val="0"/>
              <w:snapToGrid w:val="0"/>
              <w:spacing w:after="0"/>
            </w:pPr>
            <w:r w:rsidRPr="00357D70">
              <w:t>---</w:t>
            </w:r>
            <w:r w:rsidRPr="00357D70">
              <w:t>调用函数</w:t>
            </w:r>
            <w:r w:rsidRPr="00357D70">
              <w:t xml:space="preserve">CreateFile </w:t>
            </w:r>
            <w:r w:rsidRPr="00357D70">
              <w:t>将丢失安全的临时文件名</w:t>
            </w:r>
          </w:p>
        </w:tc>
      </w:tr>
      <w:tr w:rsidR="00B26D59" w:rsidRPr="00357D70" w14:paraId="3CC7BC61" w14:textId="77777777" w:rsidTr="00CD3307">
        <w:tc>
          <w:tcPr>
            <w:tcW w:w="959" w:type="dxa"/>
            <w:shd w:val="clear" w:color="auto" w:fill="auto"/>
            <w:vAlign w:val="center"/>
          </w:tcPr>
          <w:p w14:paraId="271A7DC4" w14:textId="77777777" w:rsidR="00C02894" w:rsidRPr="00357D70" w:rsidRDefault="00C02894" w:rsidP="00CD3307">
            <w:pPr>
              <w:numPr>
                <w:ilvl w:val="0"/>
                <w:numId w:val="39"/>
              </w:numPr>
              <w:adjustRightInd w:val="0"/>
              <w:snapToGrid w:val="0"/>
              <w:jc w:val="center"/>
              <w:rPr>
                <w:noProof/>
                <w:kern w:val="0"/>
                <w:szCs w:val="21"/>
              </w:rPr>
            </w:pPr>
          </w:p>
        </w:tc>
        <w:tc>
          <w:tcPr>
            <w:tcW w:w="2551" w:type="dxa"/>
            <w:shd w:val="clear" w:color="auto" w:fill="auto"/>
            <w:vAlign w:val="center"/>
          </w:tcPr>
          <w:p w14:paraId="3E57806F" w14:textId="77777777" w:rsidR="00C02894" w:rsidRPr="00357D70" w:rsidRDefault="00C02894" w:rsidP="00CD3307">
            <w:pPr>
              <w:adjustRightInd w:val="0"/>
              <w:snapToGrid w:val="0"/>
              <w:rPr>
                <w:kern w:val="0"/>
                <w:szCs w:val="21"/>
              </w:rPr>
            </w:pPr>
            <w:r w:rsidRPr="00357D70">
              <w:rPr>
                <w:kern w:val="0"/>
                <w:szCs w:val="21"/>
              </w:rPr>
              <w:t>Registry Manipulation</w:t>
            </w:r>
          </w:p>
          <w:p w14:paraId="3DE704AB"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注册表篡改</w:t>
            </w:r>
          </w:p>
        </w:tc>
        <w:tc>
          <w:tcPr>
            <w:tcW w:w="5529" w:type="dxa"/>
            <w:shd w:val="clear" w:color="auto" w:fill="auto"/>
            <w:vAlign w:val="center"/>
          </w:tcPr>
          <w:p w14:paraId="62AAEA49" w14:textId="77777777" w:rsidR="00C02894" w:rsidRPr="00357D70" w:rsidRDefault="00C02894" w:rsidP="00CD3307">
            <w:pPr>
              <w:pStyle w:val="af4"/>
              <w:adjustRightInd w:val="0"/>
              <w:snapToGrid w:val="0"/>
              <w:spacing w:after="0"/>
            </w:pPr>
            <w:r w:rsidRPr="00357D70">
              <w:t>HKEY_LOCAL_MACHINE Used as 'hkey' Parameter for Registry Manipulation Function</w:t>
            </w:r>
          </w:p>
          <w:p w14:paraId="51EAEE60" w14:textId="77777777" w:rsidR="00C02894" w:rsidRPr="00357D70" w:rsidRDefault="00C02894" w:rsidP="00CD3307">
            <w:pPr>
              <w:pStyle w:val="af4"/>
              <w:adjustRightInd w:val="0"/>
              <w:snapToGrid w:val="0"/>
              <w:spacing w:after="0"/>
            </w:pPr>
            <w:r w:rsidRPr="00357D70">
              <w:t>--</w:t>
            </w:r>
            <w:r w:rsidRPr="00357D70">
              <w:t>注册时使用宏</w:t>
            </w:r>
            <w:r w:rsidRPr="00357D70">
              <w:t>HKEY_LOCAL_MACHINE</w:t>
            </w:r>
            <w:r w:rsidRPr="00357D70">
              <w:t>作为参数，将导致非管理员获得权限</w:t>
            </w:r>
          </w:p>
        </w:tc>
      </w:tr>
      <w:tr w:rsidR="00B26D59" w:rsidRPr="00357D70" w14:paraId="7D5669EE" w14:textId="77777777" w:rsidTr="00CD3307">
        <w:tc>
          <w:tcPr>
            <w:tcW w:w="959" w:type="dxa"/>
            <w:shd w:val="clear" w:color="auto" w:fill="auto"/>
            <w:vAlign w:val="center"/>
          </w:tcPr>
          <w:p w14:paraId="5592B778" w14:textId="77777777" w:rsidR="00C02894" w:rsidRPr="00357D70" w:rsidRDefault="00C02894" w:rsidP="00CD3307">
            <w:pPr>
              <w:numPr>
                <w:ilvl w:val="0"/>
                <w:numId w:val="39"/>
              </w:numPr>
              <w:adjustRightInd w:val="0"/>
              <w:snapToGrid w:val="0"/>
              <w:jc w:val="center"/>
              <w:rPr>
                <w:noProof/>
                <w:kern w:val="0"/>
                <w:szCs w:val="21"/>
              </w:rPr>
            </w:pPr>
          </w:p>
        </w:tc>
        <w:tc>
          <w:tcPr>
            <w:tcW w:w="2551" w:type="dxa"/>
            <w:shd w:val="clear" w:color="auto" w:fill="auto"/>
            <w:vAlign w:val="center"/>
          </w:tcPr>
          <w:p w14:paraId="78955573" w14:textId="77777777" w:rsidR="00C02894" w:rsidRPr="00357D70" w:rsidRDefault="00C02894" w:rsidP="00CD3307">
            <w:pPr>
              <w:adjustRightInd w:val="0"/>
              <w:snapToGrid w:val="0"/>
              <w:rPr>
                <w:kern w:val="0"/>
                <w:szCs w:val="21"/>
              </w:rPr>
            </w:pPr>
            <w:r w:rsidRPr="00357D70">
              <w:rPr>
                <w:kern w:val="0"/>
                <w:szCs w:val="21"/>
              </w:rPr>
              <w:t>DNS Spoofing</w:t>
            </w:r>
          </w:p>
          <w:p w14:paraId="13FC1B56" w14:textId="77777777" w:rsidR="00C02894" w:rsidRPr="00357D70" w:rsidRDefault="00C02894" w:rsidP="00CD3307">
            <w:pPr>
              <w:adjustRightInd w:val="0"/>
              <w:snapToGrid w:val="0"/>
              <w:rPr>
                <w:noProof/>
                <w:kern w:val="0"/>
                <w:szCs w:val="21"/>
              </w:rPr>
            </w:pPr>
            <w:r w:rsidRPr="00357D70">
              <w:rPr>
                <w:kern w:val="0"/>
                <w:szCs w:val="21"/>
              </w:rPr>
              <w:t xml:space="preserve">---DNS </w:t>
            </w:r>
            <w:r w:rsidRPr="00357D70">
              <w:rPr>
                <w:kern w:val="0"/>
                <w:szCs w:val="21"/>
              </w:rPr>
              <w:t>欺骗</w:t>
            </w:r>
          </w:p>
        </w:tc>
        <w:tc>
          <w:tcPr>
            <w:tcW w:w="5529" w:type="dxa"/>
            <w:shd w:val="clear" w:color="auto" w:fill="auto"/>
            <w:vAlign w:val="center"/>
          </w:tcPr>
          <w:p w14:paraId="49B15DC6" w14:textId="77777777" w:rsidR="00C02894" w:rsidRPr="00357D70" w:rsidRDefault="00C02894" w:rsidP="00CD3307">
            <w:pPr>
              <w:pStyle w:val="af4"/>
              <w:adjustRightInd w:val="0"/>
              <w:snapToGrid w:val="0"/>
              <w:spacing w:after="0"/>
            </w:pPr>
            <w:r w:rsidRPr="00357D70">
              <w:t>Use of INADDR_ANY in sin_addr.s_addr field of struct sockaddr_in Structure Used for Call to bind Function</w:t>
            </w:r>
          </w:p>
          <w:p w14:paraId="3467633A" w14:textId="77777777" w:rsidR="00C02894" w:rsidRPr="00357D70" w:rsidRDefault="00C02894" w:rsidP="00CD3307">
            <w:pPr>
              <w:pStyle w:val="af4"/>
              <w:adjustRightInd w:val="0"/>
              <w:snapToGrid w:val="0"/>
              <w:spacing w:after="0"/>
            </w:pPr>
            <w:r w:rsidRPr="00357D70">
              <w:t>---</w:t>
            </w:r>
            <w:r w:rsidRPr="00357D70">
              <w:t>调用函数</w:t>
            </w:r>
            <w:r w:rsidRPr="00357D70">
              <w:t xml:space="preserve">bind </w:t>
            </w:r>
            <w:r w:rsidRPr="00357D70">
              <w:t>时，结构体</w:t>
            </w:r>
            <w:r w:rsidRPr="00357D70">
              <w:t xml:space="preserve">sockaddr_in </w:t>
            </w:r>
            <w:r w:rsidRPr="00357D70">
              <w:t>中</w:t>
            </w:r>
            <w:r w:rsidRPr="00357D70">
              <w:t xml:space="preserve">sin_addr.s_addr </w:t>
            </w:r>
            <w:r w:rsidRPr="00357D70">
              <w:t>被设置为</w:t>
            </w:r>
            <w:r w:rsidRPr="00357D70">
              <w:t>INADDR_ANY</w:t>
            </w:r>
          </w:p>
        </w:tc>
      </w:tr>
      <w:tr w:rsidR="00B26D59" w:rsidRPr="00357D70" w14:paraId="137DD584" w14:textId="77777777" w:rsidTr="00CD3307">
        <w:tc>
          <w:tcPr>
            <w:tcW w:w="959" w:type="dxa"/>
            <w:shd w:val="clear" w:color="auto" w:fill="auto"/>
            <w:vAlign w:val="center"/>
          </w:tcPr>
          <w:p w14:paraId="772AC2B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3E7C34F4" w14:textId="77777777" w:rsidR="00C02894" w:rsidRPr="00357D70" w:rsidRDefault="00C02894" w:rsidP="00CD3307">
            <w:pPr>
              <w:adjustRightInd w:val="0"/>
              <w:snapToGrid w:val="0"/>
              <w:rPr>
                <w:kern w:val="0"/>
                <w:szCs w:val="21"/>
              </w:rPr>
            </w:pPr>
            <w:r w:rsidRPr="00357D70">
              <w:rPr>
                <w:kern w:val="0"/>
                <w:szCs w:val="21"/>
              </w:rPr>
              <w:t>Suspicious Code Practices</w:t>
            </w:r>
          </w:p>
          <w:p w14:paraId="3E084C15"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不可信的代码操作</w:t>
            </w:r>
          </w:p>
        </w:tc>
        <w:tc>
          <w:tcPr>
            <w:tcW w:w="5529" w:type="dxa"/>
            <w:shd w:val="clear" w:color="auto" w:fill="auto"/>
            <w:vAlign w:val="center"/>
          </w:tcPr>
          <w:p w14:paraId="5F5B9A7E" w14:textId="77777777" w:rsidR="00C02894" w:rsidRPr="00357D70" w:rsidRDefault="00C02894" w:rsidP="00CD3307">
            <w:pPr>
              <w:pStyle w:val="af4"/>
              <w:adjustRightInd w:val="0"/>
              <w:snapToGrid w:val="0"/>
              <w:spacing w:after="0"/>
            </w:pPr>
            <w:r w:rsidRPr="00357D70">
              <w:t>Command Injection into Shell Execution</w:t>
            </w:r>
          </w:p>
          <w:p w14:paraId="5842BDF2" w14:textId="77777777" w:rsidR="00C02894" w:rsidRPr="00357D70" w:rsidRDefault="00C02894" w:rsidP="00CD3307">
            <w:pPr>
              <w:pStyle w:val="af4"/>
              <w:adjustRightInd w:val="0"/>
              <w:snapToGrid w:val="0"/>
              <w:spacing w:after="0"/>
            </w:pPr>
            <w:r w:rsidRPr="00357D70">
              <w:t>---</w:t>
            </w:r>
            <w:r w:rsidRPr="00357D70">
              <w:t>通过命令行注入</w:t>
            </w:r>
            <w:r w:rsidRPr="00357D70">
              <w:t xml:space="preserve">Shell </w:t>
            </w:r>
            <w:r w:rsidRPr="00357D70">
              <w:t>再执行，无法限制输入命令内容和长度</w:t>
            </w:r>
          </w:p>
        </w:tc>
      </w:tr>
      <w:tr w:rsidR="00B26D59" w:rsidRPr="00357D70" w14:paraId="15A22E41" w14:textId="77777777" w:rsidTr="00CD3307">
        <w:tc>
          <w:tcPr>
            <w:tcW w:w="959" w:type="dxa"/>
            <w:shd w:val="clear" w:color="auto" w:fill="auto"/>
            <w:vAlign w:val="center"/>
          </w:tcPr>
          <w:p w14:paraId="5D74F24E"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A8093D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1B59D50" w14:textId="77777777" w:rsidR="00C02894" w:rsidRPr="00357D70" w:rsidRDefault="00C02894" w:rsidP="00CD3307">
            <w:pPr>
              <w:pStyle w:val="af4"/>
              <w:adjustRightInd w:val="0"/>
              <w:snapToGrid w:val="0"/>
              <w:spacing w:after="0"/>
            </w:pPr>
            <w:r w:rsidRPr="00357D70">
              <w:t xml:space="preserve">Format String Vulnerability </w:t>
            </w:r>
          </w:p>
          <w:p w14:paraId="0F60F4F6" w14:textId="77777777" w:rsidR="00C02894" w:rsidRPr="00357D70" w:rsidRDefault="00C02894" w:rsidP="00CD3307">
            <w:pPr>
              <w:pStyle w:val="af4"/>
              <w:adjustRightInd w:val="0"/>
              <w:snapToGrid w:val="0"/>
              <w:spacing w:after="0"/>
            </w:pPr>
            <w:r w:rsidRPr="00357D70">
              <w:t>---</w:t>
            </w:r>
            <w:r w:rsidRPr="00357D70">
              <w:t>使用固定格式的字符串，但是没有定义字符串长度可能导致内存溢出</w:t>
            </w:r>
          </w:p>
        </w:tc>
      </w:tr>
      <w:tr w:rsidR="00B26D59" w:rsidRPr="00357D70" w14:paraId="62FE8134" w14:textId="77777777" w:rsidTr="00CD3307">
        <w:tc>
          <w:tcPr>
            <w:tcW w:w="959" w:type="dxa"/>
            <w:shd w:val="clear" w:color="auto" w:fill="auto"/>
            <w:vAlign w:val="center"/>
          </w:tcPr>
          <w:p w14:paraId="09D51F86"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0271C1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76D71FB" w14:textId="77777777" w:rsidR="00C02894" w:rsidRPr="00357D70" w:rsidRDefault="00C02894" w:rsidP="00CD3307">
            <w:pPr>
              <w:pStyle w:val="af4"/>
              <w:adjustRightInd w:val="0"/>
              <w:snapToGrid w:val="0"/>
              <w:spacing w:after="0"/>
            </w:pPr>
            <w:r w:rsidRPr="00357D70">
              <w:t>Use of Privilege Elevation</w:t>
            </w:r>
          </w:p>
          <w:p w14:paraId="0CBA5293" w14:textId="77777777" w:rsidR="00C02894" w:rsidRPr="00357D70" w:rsidRDefault="00C02894" w:rsidP="00CD3307">
            <w:pPr>
              <w:pStyle w:val="af4"/>
              <w:adjustRightInd w:val="0"/>
              <w:snapToGrid w:val="0"/>
              <w:spacing w:after="0"/>
            </w:pPr>
            <w:r w:rsidRPr="00357D70">
              <w:t>---</w:t>
            </w:r>
            <w:r w:rsidRPr="00357D70">
              <w:t>使用提升权限</w:t>
            </w:r>
          </w:p>
        </w:tc>
      </w:tr>
      <w:tr w:rsidR="00B26D59" w:rsidRPr="00357D70" w14:paraId="02ED66E5" w14:textId="77777777" w:rsidTr="00CD3307">
        <w:tc>
          <w:tcPr>
            <w:tcW w:w="959" w:type="dxa"/>
            <w:shd w:val="clear" w:color="auto" w:fill="auto"/>
            <w:vAlign w:val="center"/>
          </w:tcPr>
          <w:p w14:paraId="58AFA3B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529B9E4"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CCD4210" w14:textId="77777777" w:rsidR="00C02894" w:rsidRPr="00357D70" w:rsidRDefault="00C02894" w:rsidP="00CD3307">
            <w:pPr>
              <w:pStyle w:val="af4"/>
              <w:adjustRightInd w:val="0"/>
              <w:snapToGrid w:val="0"/>
              <w:spacing w:after="0"/>
            </w:pPr>
            <w:r w:rsidRPr="00357D70">
              <w:t>Use of Dangerous Process Creation</w:t>
            </w:r>
          </w:p>
          <w:p w14:paraId="396C184F" w14:textId="77777777" w:rsidR="00C02894" w:rsidRPr="00357D70" w:rsidRDefault="00C02894" w:rsidP="00CD3307">
            <w:pPr>
              <w:pStyle w:val="af4"/>
              <w:adjustRightInd w:val="0"/>
              <w:snapToGrid w:val="0"/>
              <w:spacing w:after="0"/>
            </w:pPr>
            <w:r w:rsidRPr="00357D70">
              <w:t>---</w:t>
            </w:r>
            <w:r w:rsidRPr="00357D70">
              <w:t>危险进程创建，容易通过环境变量运行任意命令</w:t>
            </w:r>
          </w:p>
        </w:tc>
      </w:tr>
      <w:tr w:rsidR="00B26D59" w:rsidRPr="00357D70" w14:paraId="095E5142" w14:textId="77777777" w:rsidTr="00CD3307">
        <w:tc>
          <w:tcPr>
            <w:tcW w:w="959" w:type="dxa"/>
            <w:shd w:val="clear" w:color="auto" w:fill="auto"/>
            <w:vAlign w:val="center"/>
          </w:tcPr>
          <w:p w14:paraId="68910AA6"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F5269A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7AB48D7" w14:textId="77777777" w:rsidR="00C02894" w:rsidRPr="00357D70" w:rsidRDefault="00C02894" w:rsidP="00CD3307">
            <w:pPr>
              <w:pStyle w:val="af4"/>
              <w:adjustRightInd w:val="0"/>
              <w:snapToGrid w:val="0"/>
              <w:spacing w:after="0"/>
            </w:pPr>
            <w:r w:rsidRPr="00357D70">
              <w:t>Missed conversion from network to host byte order</w:t>
            </w:r>
          </w:p>
          <w:p w14:paraId="4116238B" w14:textId="77777777" w:rsidR="00C02894" w:rsidRPr="00357D70" w:rsidRDefault="00C02894" w:rsidP="00CD3307">
            <w:pPr>
              <w:pStyle w:val="af4"/>
              <w:adjustRightInd w:val="0"/>
              <w:snapToGrid w:val="0"/>
              <w:spacing w:after="0"/>
            </w:pPr>
            <w:r w:rsidRPr="00357D70">
              <w:t>---</w:t>
            </w:r>
            <w:r w:rsidRPr="00357D70">
              <w:t>接收时，没有将网络字节顺序转换为主机字节顺序</w:t>
            </w:r>
          </w:p>
        </w:tc>
      </w:tr>
      <w:tr w:rsidR="00B26D59" w:rsidRPr="00357D70" w14:paraId="4B035AFE" w14:textId="77777777" w:rsidTr="00CD3307">
        <w:tc>
          <w:tcPr>
            <w:tcW w:w="959" w:type="dxa"/>
            <w:shd w:val="clear" w:color="auto" w:fill="auto"/>
            <w:vAlign w:val="center"/>
          </w:tcPr>
          <w:p w14:paraId="0260089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935C0B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E2E6FF0" w14:textId="77777777" w:rsidR="00C02894" w:rsidRPr="00357D70" w:rsidRDefault="00C02894" w:rsidP="00CD3307">
            <w:pPr>
              <w:pStyle w:val="af4"/>
              <w:adjustRightInd w:val="0"/>
              <w:snapToGrid w:val="0"/>
              <w:spacing w:after="0"/>
            </w:pPr>
            <w:r w:rsidRPr="00357D70">
              <w:t>Missed conversion from host to network byte order</w:t>
            </w:r>
          </w:p>
          <w:p w14:paraId="36894406" w14:textId="77777777" w:rsidR="00C02894" w:rsidRPr="00357D70" w:rsidRDefault="00C02894" w:rsidP="00CD3307">
            <w:pPr>
              <w:pStyle w:val="af4"/>
              <w:adjustRightInd w:val="0"/>
              <w:snapToGrid w:val="0"/>
              <w:spacing w:after="0"/>
            </w:pPr>
            <w:r w:rsidRPr="00357D70">
              <w:t>---</w:t>
            </w:r>
            <w:r w:rsidRPr="00357D70">
              <w:t>发送时，没有将主机字节顺序转换为网络字节顺序</w:t>
            </w:r>
          </w:p>
        </w:tc>
      </w:tr>
      <w:tr w:rsidR="00B26D59" w:rsidRPr="00357D70" w14:paraId="03BCBEE3" w14:textId="77777777" w:rsidTr="00CD3307">
        <w:tc>
          <w:tcPr>
            <w:tcW w:w="959" w:type="dxa"/>
            <w:shd w:val="clear" w:color="auto" w:fill="auto"/>
            <w:vAlign w:val="center"/>
          </w:tcPr>
          <w:p w14:paraId="5AC6A0A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10F2E5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E70C3FA" w14:textId="77777777" w:rsidR="00C02894" w:rsidRPr="00357D70" w:rsidRDefault="00C02894" w:rsidP="00CD3307">
            <w:pPr>
              <w:pStyle w:val="af4"/>
              <w:adjustRightInd w:val="0"/>
              <w:snapToGrid w:val="0"/>
              <w:spacing w:after="0"/>
            </w:pPr>
            <w:r w:rsidRPr="00357D70">
              <w:t>Missed conversion from network to host byte order</w:t>
            </w:r>
          </w:p>
          <w:p w14:paraId="171B0C8A" w14:textId="77777777" w:rsidR="00C02894" w:rsidRPr="00357D70" w:rsidRDefault="00C02894" w:rsidP="00CD3307">
            <w:pPr>
              <w:pStyle w:val="af4"/>
              <w:adjustRightInd w:val="0"/>
              <w:snapToGrid w:val="0"/>
              <w:spacing w:after="0"/>
            </w:pPr>
            <w:r w:rsidRPr="00357D70">
              <w:t>--</w:t>
            </w:r>
            <w:r w:rsidRPr="00357D70">
              <w:t>读取时，没有将网络字节顺序转换为主机字节顺序</w:t>
            </w:r>
          </w:p>
        </w:tc>
      </w:tr>
      <w:tr w:rsidR="00B26D59" w:rsidRPr="00357D70" w14:paraId="15B8337E" w14:textId="77777777" w:rsidTr="00CD3307">
        <w:tc>
          <w:tcPr>
            <w:tcW w:w="959" w:type="dxa"/>
            <w:shd w:val="clear" w:color="auto" w:fill="auto"/>
            <w:vAlign w:val="center"/>
          </w:tcPr>
          <w:p w14:paraId="7AF3B92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312A07F"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CA4233F" w14:textId="77777777" w:rsidR="00C02894" w:rsidRPr="00357D70" w:rsidRDefault="00C02894" w:rsidP="00CD3307">
            <w:pPr>
              <w:pStyle w:val="af4"/>
              <w:adjustRightInd w:val="0"/>
              <w:snapToGrid w:val="0"/>
              <w:spacing w:after="0"/>
            </w:pPr>
            <w:r w:rsidRPr="00357D70">
              <w:t>Missed conversion from host to network byte order</w:t>
            </w:r>
          </w:p>
          <w:p w14:paraId="2FE8EC26" w14:textId="77777777" w:rsidR="00C02894" w:rsidRPr="00357D70" w:rsidRDefault="00C02894" w:rsidP="00CD3307">
            <w:pPr>
              <w:pStyle w:val="af4"/>
              <w:adjustRightInd w:val="0"/>
              <w:snapToGrid w:val="0"/>
              <w:spacing w:after="0"/>
            </w:pPr>
            <w:r w:rsidRPr="00357D70">
              <w:t>---</w:t>
            </w:r>
            <w:r w:rsidRPr="00357D70">
              <w:t>写入时，没有将主机字节顺序转换为网络字节顺序</w:t>
            </w:r>
          </w:p>
        </w:tc>
      </w:tr>
      <w:tr w:rsidR="00B26D59" w:rsidRPr="00357D70" w14:paraId="514526ED" w14:textId="77777777" w:rsidTr="00CD3307">
        <w:tc>
          <w:tcPr>
            <w:tcW w:w="959" w:type="dxa"/>
            <w:shd w:val="clear" w:color="auto" w:fill="auto"/>
            <w:vAlign w:val="center"/>
          </w:tcPr>
          <w:p w14:paraId="569C196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D8759D6"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C8E4348" w14:textId="77777777" w:rsidR="00C02894" w:rsidRPr="00357D70" w:rsidRDefault="00C02894" w:rsidP="00CD3307">
            <w:pPr>
              <w:pStyle w:val="af4"/>
              <w:adjustRightInd w:val="0"/>
              <w:snapToGrid w:val="0"/>
              <w:spacing w:after="0"/>
            </w:pPr>
            <w:r w:rsidRPr="00357D70">
              <w:t xml:space="preserve">Suspiciously placed semicolon </w:t>
            </w:r>
          </w:p>
          <w:p w14:paraId="48B7E125" w14:textId="77777777" w:rsidR="00C02894" w:rsidRPr="00357D70" w:rsidRDefault="00C02894" w:rsidP="00CD3307">
            <w:pPr>
              <w:pStyle w:val="af4"/>
              <w:adjustRightInd w:val="0"/>
              <w:snapToGrid w:val="0"/>
              <w:spacing w:after="0"/>
            </w:pPr>
            <w:r w:rsidRPr="00357D70">
              <w:t>---</w:t>
            </w:r>
            <w:r w:rsidRPr="00357D70">
              <w:t>可疑的分号放置</w:t>
            </w:r>
          </w:p>
        </w:tc>
      </w:tr>
      <w:tr w:rsidR="00B26D59" w:rsidRPr="00357D70" w14:paraId="7D3DC5DB" w14:textId="77777777" w:rsidTr="00CD3307">
        <w:tc>
          <w:tcPr>
            <w:tcW w:w="959" w:type="dxa"/>
            <w:shd w:val="clear" w:color="auto" w:fill="auto"/>
            <w:vAlign w:val="center"/>
          </w:tcPr>
          <w:p w14:paraId="64F32DC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03144A0"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D229394" w14:textId="77777777" w:rsidR="00C02894" w:rsidRPr="00357D70" w:rsidRDefault="00C02894" w:rsidP="00CD3307">
            <w:pPr>
              <w:pStyle w:val="af4"/>
              <w:adjustRightInd w:val="0"/>
              <w:snapToGrid w:val="0"/>
              <w:spacing w:after="0"/>
            </w:pPr>
            <w:r w:rsidRPr="00357D70">
              <w:t>Assignment in condition (call)</w:t>
            </w:r>
          </w:p>
          <w:p w14:paraId="12846C5C" w14:textId="77777777" w:rsidR="00C02894" w:rsidRPr="00357D70" w:rsidRDefault="00C02894" w:rsidP="00CD3307">
            <w:pPr>
              <w:pStyle w:val="af4"/>
              <w:adjustRightInd w:val="0"/>
              <w:snapToGrid w:val="0"/>
              <w:spacing w:after="0"/>
            </w:pPr>
            <w:r w:rsidRPr="00357D70">
              <w:t>---</w:t>
            </w:r>
            <w:r w:rsidRPr="00357D70">
              <w:t>调用的条件语句中有赋值操作</w:t>
            </w:r>
          </w:p>
        </w:tc>
      </w:tr>
      <w:tr w:rsidR="00B26D59" w:rsidRPr="00357D70" w14:paraId="260490F4" w14:textId="77777777" w:rsidTr="00CD3307">
        <w:tc>
          <w:tcPr>
            <w:tcW w:w="959" w:type="dxa"/>
            <w:shd w:val="clear" w:color="auto" w:fill="auto"/>
            <w:vAlign w:val="center"/>
          </w:tcPr>
          <w:p w14:paraId="45DC6AD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3FC169F"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8FC9B0A" w14:textId="77777777" w:rsidR="00C02894" w:rsidRPr="00357D70" w:rsidRDefault="00C02894" w:rsidP="00CD3307">
            <w:pPr>
              <w:pStyle w:val="af4"/>
              <w:adjustRightInd w:val="0"/>
              <w:snapToGrid w:val="0"/>
              <w:spacing w:after="0"/>
            </w:pPr>
            <w:r w:rsidRPr="00357D70">
              <w:t>Assignment in condition</w:t>
            </w:r>
          </w:p>
          <w:p w14:paraId="3DD4C133" w14:textId="77777777" w:rsidR="00C02894" w:rsidRPr="00357D70" w:rsidRDefault="00C02894" w:rsidP="00CD3307">
            <w:pPr>
              <w:pStyle w:val="af4"/>
              <w:adjustRightInd w:val="0"/>
              <w:snapToGrid w:val="0"/>
              <w:spacing w:after="0"/>
            </w:pPr>
          </w:p>
        </w:tc>
      </w:tr>
      <w:tr w:rsidR="00B26D59" w:rsidRPr="00357D70" w14:paraId="56050839" w14:textId="77777777" w:rsidTr="00CD3307">
        <w:tc>
          <w:tcPr>
            <w:tcW w:w="959" w:type="dxa"/>
            <w:shd w:val="clear" w:color="auto" w:fill="auto"/>
            <w:vAlign w:val="center"/>
          </w:tcPr>
          <w:p w14:paraId="1839A8C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70D70E0"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9B02840" w14:textId="77777777" w:rsidR="00C02894" w:rsidRPr="00357D70" w:rsidRDefault="00C02894" w:rsidP="00CD3307">
            <w:pPr>
              <w:pStyle w:val="af4"/>
              <w:adjustRightInd w:val="0"/>
              <w:snapToGrid w:val="0"/>
              <w:spacing w:after="0"/>
            </w:pPr>
            <w:r w:rsidRPr="00357D70">
              <w:t>---</w:t>
            </w:r>
            <w:r w:rsidRPr="00357D70">
              <w:t>在条件语句中赋值操作</w:t>
            </w:r>
          </w:p>
        </w:tc>
      </w:tr>
    </w:tbl>
    <w:p w14:paraId="1A195EE8" w14:textId="77777777" w:rsidR="000A411E" w:rsidRPr="00357D70" w:rsidRDefault="000A411E" w:rsidP="000A411E">
      <w:pPr>
        <w:spacing w:line="360" w:lineRule="auto"/>
      </w:pPr>
    </w:p>
    <w:p w14:paraId="5A5AA8D8" w14:textId="77777777" w:rsidR="00380F5F" w:rsidRPr="00357D70" w:rsidRDefault="00380F5F" w:rsidP="00463496">
      <w:pPr>
        <w:spacing w:line="360" w:lineRule="auto"/>
        <w:sectPr w:rsidR="00380F5F" w:rsidRPr="00357D70" w:rsidSect="000A733B">
          <w:headerReference w:type="even" r:id="rId8"/>
          <w:footerReference w:type="even" r:id="rId9"/>
          <w:pgSz w:w="11906" w:h="16838" w:code="9"/>
          <w:pgMar w:top="1418" w:right="1418" w:bottom="1418" w:left="1418" w:header="851" w:footer="992" w:gutter="0"/>
          <w:pgNumType w:start="1"/>
          <w:cols w:space="425"/>
          <w:docGrid w:type="lines" w:linePitch="326"/>
        </w:sectPr>
      </w:pPr>
    </w:p>
    <w:bookmarkEnd w:id="4"/>
    <w:bookmarkEnd w:id="5"/>
    <w:bookmarkEnd w:id="6"/>
    <w:bookmarkEnd w:id="7"/>
    <w:bookmarkEnd w:id="8"/>
    <w:bookmarkEnd w:id="9"/>
    <w:bookmarkEnd w:id="10"/>
    <w:bookmarkEnd w:id="11"/>
    <w:bookmarkEnd w:id="12"/>
    <w:bookmarkEnd w:id="13"/>
    <w:bookmarkEnd w:id="14"/>
    <w:p w14:paraId="630C5A02" w14:textId="77777777" w:rsidR="00BF0F2E" w:rsidRPr="00357D70" w:rsidRDefault="000A411E" w:rsidP="00C14855">
      <w:pPr>
        <w:pStyle w:val="1"/>
        <w:numPr>
          <w:ilvl w:val="0"/>
          <w:numId w:val="19"/>
        </w:numPr>
        <w:spacing w:before="0" w:after="0" w:line="360" w:lineRule="auto"/>
        <w:rPr>
          <w:b w:val="0"/>
        </w:rPr>
      </w:pPr>
      <w:r w:rsidRPr="00357D70">
        <w:rPr>
          <w:b w:val="0"/>
        </w:rPr>
        <w:lastRenderedPageBreak/>
        <w:t xml:space="preserve"> </w:t>
      </w:r>
      <w:bookmarkStart w:id="28" w:name="_Toc103604526"/>
      <w:r w:rsidR="00BF0F2E" w:rsidRPr="00357D70">
        <w:rPr>
          <w:b w:val="0"/>
        </w:rPr>
        <w:t>静态分析结果记录</w:t>
      </w:r>
      <w:bookmarkEnd w:id="28"/>
    </w:p>
    <w:p w14:paraId="6C363E65" w14:textId="77777777" w:rsidR="007E6E5E" w:rsidRPr="00357D70" w:rsidRDefault="007E6E5E" w:rsidP="007E6E5E">
      <w:pPr>
        <w:adjustRightInd w:val="0"/>
        <w:snapToGrid w:val="0"/>
        <w:spacing w:line="360" w:lineRule="auto"/>
        <w:jc w:val="center"/>
        <w:rPr>
          <w:rFonts w:eastAsia="黑体"/>
          <w:szCs w:val="21"/>
        </w:rPr>
      </w:pPr>
      <w:r w:rsidRPr="00357D7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575"/>
        <w:gridCol w:w="1276"/>
        <w:gridCol w:w="1008"/>
        <w:gridCol w:w="1110"/>
        <w:gridCol w:w="2124"/>
        <w:gridCol w:w="2289"/>
      </w:tblGrid>
      <w:tr w:rsidR="00B26D59" w:rsidRPr="00357D70" w14:paraId="13DD3F9B" w14:textId="77777777" w:rsidTr="008E72EC">
        <w:trPr>
          <w:trHeight w:val="567"/>
          <w:jc w:val="center"/>
        </w:trPr>
        <w:tc>
          <w:tcPr>
            <w:tcW w:w="2902" w:type="dxa"/>
            <w:gridSpan w:val="2"/>
            <w:vAlign w:val="center"/>
          </w:tcPr>
          <w:p w14:paraId="7804AAB0"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软件名称</w:t>
            </w:r>
          </w:p>
        </w:tc>
        <w:tc>
          <w:tcPr>
            <w:tcW w:w="2159" w:type="dxa"/>
            <w:gridSpan w:val="2"/>
            <w:vAlign w:val="center"/>
          </w:tcPr>
          <w:p w14:paraId="661527D5" w14:textId="77777777" w:rsidR="007E6E5E" w:rsidRPr="00357D70" w:rsidRDefault="007E6E5E" w:rsidP="008E72EC">
            <w:pPr>
              <w:adjustRightInd w:val="0"/>
              <w:snapToGrid w:val="0"/>
              <w:jc w:val="center"/>
              <w:rPr>
                <w:sz w:val="21"/>
                <w:szCs w:val="21"/>
              </w:rPr>
            </w:pPr>
          </w:p>
        </w:tc>
        <w:tc>
          <w:tcPr>
            <w:tcW w:w="2161" w:type="dxa"/>
            <w:vAlign w:val="center"/>
          </w:tcPr>
          <w:p w14:paraId="54A606FF"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程序行总数（</w:t>
            </w:r>
            <w:r w:rsidRPr="00357D70">
              <w:rPr>
                <w:rFonts w:eastAsia="黑体"/>
                <w:sz w:val="21"/>
                <w:szCs w:val="21"/>
              </w:rPr>
              <w:t>Loc</w:t>
            </w:r>
            <w:r w:rsidRPr="00357D70">
              <w:rPr>
                <w:rFonts w:eastAsia="黑体"/>
                <w:sz w:val="21"/>
                <w:szCs w:val="21"/>
              </w:rPr>
              <w:t>）</w:t>
            </w:r>
          </w:p>
        </w:tc>
        <w:tc>
          <w:tcPr>
            <w:tcW w:w="2348" w:type="dxa"/>
            <w:vAlign w:val="center"/>
          </w:tcPr>
          <w:p w14:paraId="00673EB4" w14:textId="77777777" w:rsidR="007E6E5E" w:rsidRPr="00357D70" w:rsidRDefault="007E6E5E" w:rsidP="008E72EC">
            <w:pPr>
              <w:adjustRightInd w:val="0"/>
              <w:snapToGrid w:val="0"/>
              <w:jc w:val="center"/>
              <w:rPr>
                <w:sz w:val="21"/>
                <w:szCs w:val="21"/>
              </w:rPr>
            </w:pPr>
          </w:p>
        </w:tc>
      </w:tr>
      <w:tr w:rsidR="00B26D59" w:rsidRPr="00357D70" w14:paraId="2B462FFA" w14:textId="77777777" w:rsidTr="008E72EC">
        <w:trPr>
          <w:trHeight w:val="567"/>
          <w:jc w:val="center"/>
        </w:trPr>
        <w:tc>
          <w:tcPr>
            <w:tcW w:w="2902" w:type="dxa"/>
            <w:gridSpan w:val="2"/>
            <w:vAlign w:val="center"/>
          </w:tcPr>
          <w:p w14:paraId="29DDEA57"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软件版本</w:t>
            </w:r>
          </w:p>
        </w:tc>
        <w:tc>
          <w:tcPr>
            <w:tcW w:w="2159" w:type="dxa"/>
            <w:gridSpan w:val="2"/>
            <w:vAlign w:val="center"/>
          </w:tcPr>
          <w:p w14:paraId="4173C2F6" w14:textId="77777777" w:rsidR="007E6E5E" w:rsidRPr="00357D70" w:rsidRDefault="007E6E5E" w:rsidP="008E72EC">
            <w:pPr>
              <w:adjustRightInd w:val="0"/>
              <w:snapToGrid w:val="0"/>
              <w:jc w:val="center"/>
              <w:rPr>
                <w:sz w:val="21"/>
                <w:szCs w:val="21"/>
              </w:rPr>
            </w:pPr>
          </w:p>
        </w:tc>
        <w:tc>
          <w:tcPr>
            <w:tcW w:w="2161" w:type="dxa"/>
            <w:vAlign w:val="center"/>
          </w:tcPr>
          <w:p w14:paraId="110B1BA1"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代码行总数（</w:t>
            </w:r>
            <w:r w:rsidRPr="00357D70">
              <w:rPr>
                <w:rFonts w:eastAsia="黑体"/>
                <w:sz w:val="21"/>
                <w:szCs w:val="21"/>
              </w:rPr>
              <w:t>Loc</w:t>
            </w:r>
            <w:r w:rsidRPr="00357D70">
              <w:rPr>
                <w:rFonts w:eastAsia="黑体"/>
                <w:sz w:val="21"/>
                <w:szCs w:val="21"/>
              </w:rPr>
              <w:t>）</w:t>
            </w:r>
          </w:p>
        </w:tc>
        <w:tc>
          <w:tcPr>
            <w:tcW w:w="2348" w:type="dxa"/>
            <w:vAlign w:val="center"/>
          </w:tcPr>
          <w:p w14:paraId="722FB52B" w14:textId="77777777" w:rsidR="007E6E5E" w:rsidRPr="00357D70" w:rsidRDefault="007E6E5E" w:rsidP="008E72EC">
            <w:pPr>
              <w:adjustRightInd w:val="0"/>
              <w:snapToGrid w:val="0"/>
              <w:jc w:val="center"/>
              <w:rPr>
                <w:sz w:val="21"/>
                <w:szCs w:val="21"/>
              </w:rPr>
            </w:pPr>
          </w:p>
        </w:tc>
      </w:tr>
      <w:tr w:rsidR="00B26D59" w:rsidRPr="00357D70" w14:paraId="6088DF44" w14:textId="77777777" w:rsidTr="008E72EC">
        <w:trPr>
          <w:trHeight w:val="567"/>
          <w:jc w:val="center"/>
        </w:trPr>
        <w:tc>
          <w:tcPr>
            <w:tcW w:w="2902" w:type="dxa"/>
            <w:gridSpan w:val="2"/>
            <w:vAlign w:val="center"/>
          </w:tcPr>
          <w:p w14:paraId="3EAB5F50"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文件总数</w:t>
            </w:r>
            <w:r w:rsidRPr="00357D70">
              <w:rPr>
                <w:rFonts w:eastAsia="黑体"/>
                <w:sz w:val="21"/>
                <w:szCs w:val="21"/>
              </w:rPr>
              <w:t>(</w:t>
            </w:r>
            <w:r w:rsidRPr="00357D70">
              <w:rPr>
                <w:rFonts w:eastAsia="黑体"/>
                <w:sz w:val="21"/>
                <w:szCs w:val="21"/>
              </w:rPr>
              <w:t>个</w:t>
            </w:r>
            <w:r w:rsidRPr="00357D70">
              <w:rPr>
                <w:rFonts w:eastAsia="黑体"/>
                <w:sz w:val="21"/>
                <w:szCs w:val="21"/>
              </w:rPr>
              <w:t>)</w:t>
            </w:r>
          </w:p>
        </w:tc>
        <w:tc>
          <w:tcPr>
            <w:tcW w:w="2159" w:type="dxa"/>
            <w:gridSpan w:val="2"/>
            <w:vAlign w:val="center"/>
          </w:tcPr>
          <w:p w14:paraId="4F746391" w14:textId="77777777" w:rsidR="007E6E5E" w:rsidRPr="00357D70" w:rsidRDefault="007E6E5E" w:rsidP="008E72EC">
            <w:pPr>
              <w:adjustRightInd w:val="0"/>
              <w:snapToGrid w:val="0"/>
              <w:jc w:val="center"/>
              <w:rPr>
                <w:sz w:val="21"/>
                <w:szCs w:val="21"/>
              </w:rPr>
            </w:pPr>
          </w:p>
        </w:tc>
        <w:tc>
          <w:tcPr>
            <w:tcW w:w="2161" w:type="dxa"/>
            <w:vAlign w:val="center"/>
          </w:tcPr>
          <w:p w14:paraId="3F1C93E8"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注释行总数（</w:t>
            </w:r>
            <w:r w:rsidRPr="00357D70">
              <w:rPr>
                <w:rFonts w:eastAsia="黑体"/>
                <w:sz w:val="21"/>
                <w:szCs w:val="21"/>
              </w:rPr>
              <w:t>Loc</w:t>
            </w:r>
            <w:r w:rsidRPr="00357D70">
              <w:rPr>
                <w:rFonts w:eastAsia="黑体"/>
                <w:sz w:val="21"/>
                <w:szCs w:val="21"/>
              </w:rPr>
              <w:t>）</w:t>
            </w:r>
          </w:p>
        </w:tc>
        <w:tc>
          <w:tcPr>
            <w:tcW w:w="2348" w:type="dxa"/>
            <w:vAlign w:val="center"/>
          </w:tcPr>
          <w:p w14:paraId="46630A24" w14:textId="77777777" w:rsidR="007E6E5E" w:rsidRPr="00357D70" w:rsidRDefault="007E6E5E" w:rsidP="008E72EC">
            <w:pPr>
              <w:adjustRightInd w:val="0"/>
              <w:snapToGrid w:val="0"/>
              <w:jc w:val="center"/>
              <w:rPr>
                <w:sz w:val="21"/>
                <w:szCs w:val="21"/>
              </w:rPr>
            </w:pPr>
          </w:p>
        </w:tc>
      </w:tr>
      <w:tr w:rsidR="00B26D59" w:rsidRPr="00357D70" w14:paraId="01776C84" w14:textId="77777777" w:rsidTr="008E72EC">
        <w:trPr>
          <w:trHeight w:val="567"/>
          <w:jc w:val="center"/>
        </w:trPr>
        <w:tc>
          <w:tcPr>
            <w:tcW w:w="2902" w:type="dxa"/>
            <w:gridSpan w:val="2"/>
            <w:vAlign w:val="center"/>
          </w:tcPr>
          <w:p w14:paraId="7DEA2BE2"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模块总数（个）</w:t>
            </w:r>
          </w:p>
        </w:tc>
        <w:tc>
          <w:tcPr>
            <w:tcW w:w="2159" w:type="dxa"/>
            <w:gridSpan w:val="2"/>
            <w:vAlign w:val="center"/>
          </w:tcPr>
          <w:p w14:paraId="1BA28ACB" w14:textId="77777777" w:rsidR="007E6E5E" w:rsidRPr="00357D70" w:rsidRDefault="007E6E5E" w:rsidP="008E72EC">
            <w:pPr>
              <w:adjustRightInd w:val="0"/>
              <w:snapToGrid w:val="0"/>
              <w:jc w:val="center"/>
              <w:rPr>
                <w:sz w:val="21"/>
                <w:szCs w:val="21"/>
              </w:rPr>
            </w:pPr>
          </w:p>
        </w:tc>
        <w:tc>
          <w:tcPr>
            <w:tcW w:w="2161" w:type="dxa"/>
            <w:vAlign w:val="center"/>
          </w:tcPr>
          <w:p w14:paraId="45B353CE"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空白行总数（</w:t>
            </w:r>
            <w:r w:rsidRPr="00357D70">
              <w:rPr>
                <w:rFonts w:eastAsia="黑体"/>
                <w:sz w:val="21"/>
                <w:szCs w:val="21"/>
              </w:rPr>
              <w:t>Loc</w:t>
            </w:r>
            <w:r w:rsidRPr="00357D70">
              <w:rPr>
                <w:rFonts w:eastAsia="黑体"/>
                <w:sz w:val="21"/>
                <w:szCs w:val="21"/>
              </w:rPr>
              <w:t>）</w:t>
            </w:r>
          </w:p>
        </w:tc>
        <w:tc>
          <w:tcPr>
            <w:tcW w:w="2348" w:type="dxa"/>
            <w:vAlign w:val="center"/>
          </w:tcPr>
          <w:p w14:paraId="0BA2D94F" w14:textId="77777777" w:rsidR="007E6E5E" w:rsidRPr="00357D70" w:rsidRDefault="007E6E5E" w:rsidP="008E72EC">
            <w:pPr>
              <w:adjustRightInd w:val="0"/>
              <w:snapToGrid w:val="0"/>
              <w:jc w:val="center"/>
              <w:rPr>
                <w:sz w:val="21"/>
                <w:szCs w:val="21"/>
              </w:rPr>
            </w:pPr>
          </w:p>
        </w:tc>
      </w:tr>
      <w:tr w:rsidR="00B26D59" w:rsidRPr="00357D70" w14:paraId="3F89EC6F" w14:textId="77777777" w:rsidTr="008E72EC">
        <w:trPr>
          <w:trHeight w:val="567"/>
          <w:jc w:val="center"/>
        </w:trPr>
        <w:tc>
          <w:tcPr>
            <w:tcW w:w="2902" w:type="dxa"/>
            <w:gridSpan w:val="2"/>
            <w:vAlign w:val="center"/>
          </w:tcPr>
          <w:p w14:paraId="5D8ABBFF"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软件总注释率</w:t>
            </w:r>
          </w:p>
        </w:tc>
        <w:tc>
          <w:tcPr>
            <w:tcW w:w="2159" w:type="dxa"/>
            <w:gridSpan w:val="2"/>
            <w:vAlign w:val="center"/>
          </w:tcPr>
          <w:p w14:paraId="2E5B20BF" w14:textId="77777777" w:rsidR="007E6E5E" w:rsidRPr="00357D70" w:rsidRDefault="007E6E5E" w:rsidP="008E72EC">
            <w:pPr>
              <w:adjustRightInd w:val="0"/>
              <w:snapToGrid w:val="0"/>
              <w:jc w:val="center"/>
              <w:rPr>
                <w:sz w:val="21"/>
                <w:szCs w:val="21"/>
              </w:rPr>
            </w:pPr>
          </w:p>
        </w:tc>
        <w:tc>
          <w:tcPr>
            <w:tcW w:w="2161" w:type="dxa"/>
            <w:vAlign w:val="center"/>
          </w:tcPr>
          <w:p w14:paraId="79040F08"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需求分析功能点数</w:t>
            </w:r>
          </w:p>
        </w:tc>
        <w:tc>
          <w:tcPr>
            <w:tcW w:w="2348" w:type="dxa"/>
            <w:vAlign w:val="center"/>
          </w:tcPr>
          <w:p w14:paraId="2BC1A955" w14:textId="77777777" w:rsidR="007E6E5E" w:rsidRPr="00357D70" w:rsidRDefault="007E6E5E" w:rsidP="008E72EC">
            <w:pPr>
              <w:adjustRightInd w:val="0"/>
              <w:snapToGrid w:val="0"/>
              <w:jc w:val="center"/>
              <w:rPr>
                <w:sz w:val="21"/>
                <w:szCs w:val="21"/>
              </w:rPr>
            </w:pPr>
          </w:p>
        </w:tc>
      </w:tr>
      <w:tr w:rsidR="00B26D59" w:rsidRPr="00357D70" w14:paraId="4EE0FDB4" w14:textId="77777777" w:rsidTr="008E72EC">
        <w:trPr>
          <w:trHeight w:val="567"/>
          <w:jc w:val="center"/>
        </w:trPr>
        <w:tc>
          <w:tcPr>
            <w:tcW w:w="1600" w:type="dxa"/>
            <w:vAlign w:val="center"/>
          </w:tcPr>
          <w:p w14:paraId="29402DE6"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度量元</w:t>
            </w:r>
          </w:p>
        </w:tc>
        <w:tc>
          <w:tcPr>
            <w:tcW w:w="2336" w:type="dxa"/>
            <w:gridSpan w:val="2"/>
            <w:vAlign w:val="center"/>
          </w:tcPr>
          <w:p w14:paraId="1E2DA6A6"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描述</w:t>
            </w:r>
          </w:p>
        </w:tc>
        <w:tc>
          <w:tcPr>
            <w:tcW w:w="1125" w:type="dxa"/>
            <w:vAlign w:val="center"/>
          </w:tcPr>
          <w:p w14:paraId="585EFCD4"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度量指标</w:t>
            </w:r>
          </w:p>
        </w:tc>
        <w:tc>
          <w:tcPr>
            <w:tcW w:w="2161" w:type="dxa"/>
            <w:vAlign w:val="center"/>
          </w:tcPr>
          <w:p w14:paraId="4F1638A4"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不满足指标的函数单元个数</w:t>
            </w:r>
          </w:p>
        </w:tc>
        <w:tc>
          <w:tcPr>
            <w:tcW w:w="2348" w:type="dxa"/>
            <w:vAlign w:val="center"/>
          </w:tcPr>
          <w:p w14:paraId="2287CD70"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占文件</w:t>
            </w:r>
            <w:r w:rsidRPr="00357D70">
              <w:rPr>
                <w:rFonts w:eastAsia="黑体"/>
                <w:sz w:val="21"/>
                <w:szCs w:val="21"/>
              </w:rPr>
              <w:t>/</w:t>
            </w:r>
            <w:r w:rsidRPr="00357D70">
              <w:rPr>
                <w:rFonts w:eastAsia="黑体"/>
                <w:sz w:val="21"/>
                <w:szCs w:val="21"/>
              </w:rPr>
              <w:t>函数总个数百分比</w:t>
            </w:r>
          </w:p>
        </w:tc>
      </w:tr>
      <w:tr w:rsidR="00B26D59" w:rsidRPr="00357D70" w14:paraId="4D0CAAF4" w14:textId="77777777" w:rsidTr="008E72EC">
        <w:trPr>
          <w:trHeight w:val="567"/>
          <w:jc w:val="center"/>
        </w:trPr>
        <w:tc>
          <w:tcPr>
            <w:tcW w:w="1600" w:type="dxa"/>
            <w:vAlign w:val="center"/>
          </w:tcPr>
          <w:p w14:paraId="2871CF30" w14:textId="77777777" w:rsidR="007E6E5E" w:rsidRPr="00357D70" w:rsidRDefault="007E6E5E" w:rsidP="008E72EC">
            <w:pPr>
              <w:adjustRightInd w:val="0"/>
              <w:snapToGrid w:val="0"/>
              <w:jc w:val="center"/>
              <w:rPr>
                <w:sz w:val="21"/>
                <w:szCs w:val="21"/>
              </w:rPr>
            </w:pPr>
            <w:r w:rsidRPr="00357D70">
              <w:rPr>
                <w:sz w:val="21"/>
                <w:szCs w:val="21"/>
              </w:rPr>
              <w:t>文本度量</w:t>
            </w:r>
          </w:p>
        </w:tc>
        <w:tc>
          <w:tcPr>
            <w:tcW w:w="2336" w:type="dxa"/>
            <w:gridSpan w:val="2"/>
            <w:vAlign w:val="center"/>
          </w:tcPr>
          <w:p w14:paraId="31263463" w14:textId="77777777" w:rsidR="007E6E5E" w:rsidRPr="00357D70" w:rsidRDefault="007E6E5E" w:rsidP="008E72EC">
            <w:pPr>
              <w:adjustRightInd w:val="0"/>
              <w:snapToGrid w:val="0"/>
              <w:jc w:val="center"/>
              <w:rPr>
                <w:sz w:val="21"/>
                <w:szCs w:val="21"/>
              </w:rPr>
            </w:pPr>
            <w:r w:rsidRPr="00357D70">
              <w:rPr>
                <w:sz w:val="21"/>
                <w:szCs w:val="21"/>
              </w:rPr>
              <w:t>软件单元（每个函数）的语句数</w:t>
            </w:r>
          </w:p>
        </w:tc>
        <w:tc>
          <w:tcPr>
            <w:tcW w:w="1125" w:type="dxa"/>
            <w:vAlign w:val="center"/>
          </w:tcPr>
          <w:p w14:paraId="21B48C8A" w14:textId="77777777" w:rsidR="007E6E5E" w:rsidRPr="00357D70" w:rsidRDefault="007E6E5E" w:rsidP="008E72EC">
            <w:pPr>
              <w:adjustRightInd w:val="0"/>
              <w:snapToGrid w:val="0"/>
              <w:jc w:val="center"/>
              <w:rPr>
                <w:sz w:val="21"/>
                <w:szCs w:val="21"/>
              </w:rPr>
            </w:pPr>
            <w:r w:rsidRPr="00357D70">
              <w:rPr>
                <w:sz w:val="21"/>
                <w:szCs w:val="21"/>
              </w:rPr>
              <w:t>≤200</w:t>
            </w:r>
            <w:r w:rsidRPr="00357D70">
              <w:rPr>
                <w:sz w:val="21"/>
                <w:szCs w:val="21"/>
              </w:rPr>
              <w:t>行</w:t>
            </w:r>
          </w:p>
        </w:tc>
        <w:tc>
          <w:tcPr>
            <w:tcW w:w="2161" w:type="dxa"/>
            <w:vAlign w:val="center"/>
          </w:tcPr>
          <w:p w14:paraId="2680440E" w14:textId="77777777" w:rsidR="007E6E5E" w:rsidRPr="00357D70" w:rsidRDefault="007E6E5E" w:rsidP="008E72EC">
            <w:pPr>
              <w:adjustRightInd w:val="0"/>
              <w:snapToGrid w:val="0"/>
              <w:jc w:val="center"/>
              <w:rPr>
                <w:bCs/>
                <w:kern w:val="0"/>
                <w:sz w:val="21"/>
                <w:szCs w:val="21"/>
              </w:rPr>
            </w:pPr>
          </w:p>
        </w:tc>
        <w:tc>
          <w:tcPr>
            <w:tcW w:w="2348" w:type="dxa"/>
            <w:vAlign w:val="center"/>
          </w:tcPr>
          <w:p w14:paraId="21BF9039" w14:textId="77777777" w:rsidR="007E6E5E" w:rsidRPr="00357D70" w:rsidRDefault="007E6E5E" w:rsidP="008E72EC">
            <w:pPr>
              <w:adjustRightInd w:val="0"/>
              <w:snapToGrid w:val="0"/>
              <w:jc w:val="center"/>
              <w:rPr>
                <w:sz w:val="21"/>
                <w:szCs w:val="21"/>
              </w:rPr>
            </w:pPr>
          </w:p>
        </w:tc>
      </w:tr>
      <w:tr w:rsidR="00B26D59" w:rsidRPr="00357D70" w14:paraId="5A6AA659" w14:textId="77777777" w:rsidTr="008E72EC">
        <w:trPr>
          <w:trHeight w:val="567"/>
          <w:jc w:val="center"/>
        </w:trPr>
        <w:tc>
          <w:tcPr>
            <w:tcW w:w="1600" w:type="dxa"/>
            <w:vAlign w:val="center"/>
          </w:tcPr>
          <w:p w14:paraId="7A074115" w14:textId="77777777" w:rsidR="007E6E5E" w:rsidRPr="00357D70" w:rsidRDefault="007E6E5E" w:rsidP="008E72EC">
            <w:pPr>
              <w:adjustRightInd w:val="0"/>
              <w:snapToGrid w:val="0"/>
              <w:jc w:val="center"/>
              <w:rPr>
                <w:sz w:val="21"/>
                <w:szCs w:val="21"/>
              </w:rPr>
            </w:pPr>
            <w:r w:rsidRPr="00357D70">
              <w:rPr>
                <w:sz w:val="21"/>
                <w:szCs w:val="21"/>
              </w:rPr>
              <w:t>扇出数</w:t>
            </w:r>
          </w:p>
        </w:tc>
        <w:tc>
          <w:tcPr>
            <w:tcW w:w="2336" w:type="dxa"/>
            <w:gridSpan w:val="2"/>
            <w:vAlign w:val="center"/>
          </w:tcPr>
          <w:p w14:paraId="0358B8CB" w14:textId="77777777" w:rsidR="007E6E5E" w:rsidRPr="00357D70" w:rsidRDefault="007E6E5E" w:rsidP="008E72EC">
            <w:pPr>
              <w:adjustRightInd w:val="0"/>
              <w:snapToGrid w:val="0"/>
              <w:jc w:val="center"/>
              <w:rPr>
                <w:sz w:val="21"/>
                <w:szCs w:val="21"/>
              </w:rPr>
            </w:pPr>
            <w:r w:rsidRPr="00357D70">
              <w:rPr>
                <w:sz w:val="21"/>
                <w:szCs w:val="21"/>
              </w:rPr>
              <w:t>函数调用下层函数个数</w:t>
            </w:r>
          </w:p>
        </w:tc>
        <w:tc>
          <w:tcPr>
            <w:tcW w:w="1125" w:type="dxa"/>
            <w:vAlign w:val="center"/>
          </w:tcPr>
          <w:p w14:paraId="7DB60874" w14:textId="77777777" w:rsidR="007E6E5E" w:rsidRPr="00357D70" w:rsidRDefault="007E6E5E" w:rsidP="008E72EC">
            <w:pPr>
              <w:adjustRightInd w:val="0"/>
              <w:snapToGrid w:val="0"/>
              <w:jc w:val="center"/>
              <w:rPr>
                <w:sz w:val="21"/>
                <w:szCs w:val="21"/>
              </w:rPr>
            </w:pPr>
            <w:r w:rsidRPr="00357D70">
              <w:rPr>
                <w:sz w:val="21"/>
                <w:szCs w:val="21"/>
              </w:rPr>
              <w:t>&lt;7</w:t>
            </w:r>
          </w:p>
        </w:tc>
        <w:tc>
          <w:tcPr>
            <w:tcW w:w="2161" w:type="dxa"/>
            <w:vAlign w:val="center"/>
          </w:tcPr>
          <w:p w14:paraId="4B6F39A2" w14:textId="77777777" w:rsidR="007E6E5E" w:rsidRPr="00357D70" w:rsidRDefault="007E6E5E" w:rsidP="008E72EC">
            <w:pPr>
              <w:adjustRightInd w:val="0"/>
              <w:snapToGrid w:val="0"/>
              <w:jc w:val="center"/>
              <w:rPr>
                <w:sz w:val="21"/>
                <w:szCs w:val="21"/>
              </w:rPr>
            </w:pPr>
          </w:p>
        </w:tc>
        <w:tc>
          <w:tcPr>
            <w:tcW w:w="2348" w:type="dxa"/>
            <w:vAlign w:val="center"/>
          </w:tcPr>
          <w:p w14:paraId="0502E07C" w14:textId="77777777" w:rsidR="007E6E5E" w:rsidRPr="00357D70" w:rsidRDefault="007E6E5E" w:rsidP="008E72EC">
            <w:pPr>
              <w:adjustRightInd w:val="0"/>
              <w:snapToGrid w:val="0"/>
              <w:jc w:val="center"/>
              <w:rPr>
                <w:sz w:val="21"/>
                <w:szCs w:val="21"/>
              </w:rPr>
            </w:pPr>
          </w:p>
        </w:tc>
      </w:tr>
      <w:tr w:rsidR="00B26D59" w:rsidRPr="00357D70" w14:paraId="7BB502E4" w14:textId="77777777" w:rsidTr="008E72EC">
        <w:trPr>
          <w:trHeight w:val="567"/>
          <w:jc w:val="center"/>
        </w:trPr>
        <w:tc>
          <w:tcPr>
            <w:tcW w:w="1600" w:type="dxa"/>
            <w:vAlign w:val="center"/>
          </w:tcPr>
          <w:p w14:paraId="487C921A" w14:textId="77777777" w:rsidR="007E6E5E" w:rsidRPr="00357D70" w:rsidRDefault="007E6E5E" w:rsidP="008E72EC">
            <w:pPr>
              <w:adjustRightInd w:val="0"/>
              <w:snapToGrid w:val="0"/>
              <w:jc w:val="center"/>
              <w:rPr>
                <w:sz w:val="21"/>
                <w:szCs w:val="21"/>
              </w:rPr>
            </w:pPr>
            <w:r w:rsidRPr="00357D70">
              <w:rPr>
                <w:sz w:val="21"/>
                <w:szCs w:val="21"/>
              </w:rPr>
              <w:t>模块最大圈复杂度</w:t>
            </w:r>
          </w:p>
        </w:tc>
        <w:tc>
          <w:tcPr>
            <w:tcW w:w="2336" w:type="dxa"/>
            <w:gridSpan w:val="2"/>
            <w:vAlign w:val="center"/>
          </w:tcPr>
          <w:p w14:paraId="6DFDCD41" w14:textId="77777777" w:rsidR="007E6E5E" w:rsidRPr="00357D70" w:rsidRDefault="007E6E5E" w:rsidP="008E72EC">
            <w:pPr>
              <w:adjustRightInd w:val="0"/>
              <w:snapToGrid w:val="0"/>
              <w:jc w:val="center"/>
              <w:rPr>
                <w:sz w:val="21"/>
                <w:szCs w:val="21"/>
              </w:rPr>
            </w:pPr>
            <w:r w:rsidRPr="00357D70">
              <w:rPr>
                <w:sz w:val="21"/>
                <w:szCs w:val="21"/>
              </w:rPr>
              <w:t>各模块圈复杂度的最大值</w:t>
            </w:r>
          </w:p>
        </w:tc>
        <w:tc>
          <w:tcPr>
            <w:tcW w:w="1125" w:type="dxa"/>
            <w:vAlign w:val="center"/>
          </w:tcPr>
          <w:p w14:paraId="3CB82056" w14:textId="77777777" w:rsidR="007E6E5E" w:rsidRPr="00357D70" w:rsidRDefault="007E6E5E" w:rsidP="008E72EC">
            <w:pPr>
              <w:adjustRightInd w:val="0"/>
              <w:snapToGrid w:val="0"/>
              <w:jc w:val="center"/>
              <w:rPr>
                <w:sz w:val="21"/>
                <w:szCs w:val="21"/>
              </w:rPr>
            </w:pPr>
            <w:r w:rsidRPr="00357D70">
              <w:rPr>
                <w:sz w:val="21"/>
                <w:szCs w:val="21"/>
              </w:rPr>
              <w:t>≤80</w:t>
            </w:r>
          </w:p>
        </w:tc>
        <w:tc>
          <w:tcPr>
            <w:tcW w:w="2161" w:type="dxa"/>
            <w:vAlign w:val="center"/>
          </w:tcPr>
          <w:p w14:paraId="7EBD6878" w14:textId="77777777" w:rsidR="007E6E5E" w:rsidRPr="00357D70" w:rsidRDefault="007E6E5E" w:rsidP="008E72EC">
            <w:pPr>
              <w:adjustRightInd w:val="0"/>
              <w:snapToGrid w:val="0"/>
              <w:jc w:val="center"/>
              <w:rPr>
                <w:sz w:val="21"/>
                <w:szCs w:val="21"/>
              </w:rPr>
            </w:pPr>
          </w:p>
        </w:tc>
        <w:tc>
          <w:tcPr>
            <w:tcW w:w="2348" w:type="dxa"/>
            <w:vAlign w:val="center"/>
          </w:tcPr>
          <w:p w14:paraId="435DACA5" w14:textId="77777777" w:rsidR="007E6E5E" w:rsidRPr="00357D70" w:rsidRDefault="007E6E5E" w:rsidP="008E72EC">
            <w:pPr>
              <w:adjustRightInd w:val="0"/>
              <w:snapToGrid w:val="0"/>
              <w:jc w:val="center"/>
              <w:rPr>
                <w:sz w:val="21"/>
                <w:szCs w:val="21"/>
              </w:rPr>
            </w:pPr>
          </w:p>
        </w:tc>
      </w:tr>
      <w:tr w:rsidR="00B26D59" w:rsidRPr="00357D70" w14:paraId="4B8CA6F3" w14:textId="77777777" w:rsidTr="008E72EC">
        <w:trPr>
          <w:trHeight w:val="567"/>
          <w:jc w:val="center"/>
        </w:trPr>
        <w:tc>
          <w:tcPr>
            <w:tcW w:w="1600" w:type="dxa"/>
            <w:vAlign w:val="center"/>
          </w:tcPr>
          <w:p w14:paraId="6A3CD392" w14:textId="77777777" w:rsidR="007E6E5E" w:rsidRPr="00357D70" w:rsidRDefault="007E6E5E" w:rsidP="008E72EC">
            <w:pPr>
              <w:adjustRightInd w:val="0"/>
              <w:snapToGrid w:val="0"/>
              <w:jc w:val="center"/>
              <w:rPr>
                <w:sz w:val="21"/>
                <w:szCs w:val="21"/>
              </w:rPr>
            </w:pPr>
            <w:r w:rsidRPr="00357D70">
              <w:rPr>
                <w:sz w:val="21"/>
                <w:szCs w:val="21"/>
              </w:rPr>
              <w:t>圈复杂</w:t>
            </w:r>
            <w:r w:rsidRPr="00357D70">
              <w:rPr>
                <w:sz w:val="21"/>
                <w:szCs w:val="21"/>
              </w:rPr>
              <w:t xml:space="preserve">≥10 </w:t>
            </w:r>
            <w:r w:rsidRPr="00357D70">
              <w:rPr>
                <w:sz w:val="21"/>
                <w:szCs w:val="21"/>
              </w:rPr>
              <w:t>的比例</w:t>
            </w:r>
          </w:p>
        </w:tc>
        <w:tc>
          <w:tcPr>
            <w:tcW w:w="2336" w:type="dxa"/>
            <w:gridSpan w:val="2"/>
            <w:vAlign w:val="center"/>
          </w:tcPr>
          <w:p w14:paraId="3A8D73DD" w14:textId="77777777" w:rsidR="007E6E5E" w:rsidRPr="00357D70" w:rsidRDefault="007E6E5E" w:rsidP="008E72EC">
            <w:pPr>
              <w:adjustRightInd w:val="0"/>
              <w:snapToGrid w:val="0"/>
              <w:jc w:val="center"/>
              <w:rPr>
                <w:sz w:val="21"/>
                <w:szCs w:val="21"/>
              </w:rPr>
            </w:pPr>
            <w:r w:rsidRPr="00357D70">
              <w:rPr>
                <w:sz w:val="21"/>
                <w:szCs w:val="21"/>
              </w:rPr>
              <w:t>模块中圈复杂度</w:t>
            </w:r>
            <w:r w:rsidRPr="00357D70">
              <w:rPr>
                <w:sz w:val="21"/>
                <w:szCs w:val="21"/>
              </w:rPr>
              <w:t xml:space="preserve">≥10 </w:t>
            </w:r>
            <w:r w:rsidRPr="00357D70">
              <w:rPr>
                <w:sz w:val="21"/>
                <w:szCs w:val="21"/>
              </w:rPr>
              <w:t>的个数占总模块数的个数和百分比；</w:t>
            </w:r>
          </w:p>
        </w:tc>
        <w:tc>
          <w:tcPr>
            <w:tcW w:w="1125" w:type="dxa"/>
            <w:vAlign w:val="center"/>
          </w:tcPr>
          <w:p w14:paraId="5FA2A75F" w14:textId="77777777" w:rsidR="007E6E5E" w:rsidRPr="00357D70" w:rsidRDefault="007E6E5E" w:rsidP="008E72EC">
            <w:pPr>
              <w:adjustRightInd w:val="0"/>
              <w:snapToGrid w:val="0"/>
              <w:jc w:val="center"/>
              <w:rPr>
                <w:sz w:val="21"/>
                <w:szCs w:val="21"/>
              </w:rPr>
            </w:pPr>
            <w:r w:rsidRPr="00357D70">
              <w:rPr>
                <w:sz w:val="21"/>
                <w:szCs w:val="21"/>
              </w:rPr>
              <w:t>≤10</w:t>
            </w:r>
          </w:p>
        </w:tc>
        <w:tc>
          <w:tcPr>
            <w:tcW w:w="2161" w:type="dxa"/>
            <w:vAlign w:val="center"/>
          </w:tcPr>
          <w:p w14:paraId="7DFBC94A" w14:textId="77777777" w:rsidR="007E6E5E" w:rsidRPr="00357D70" w:rsidRDefault="007E6E5E" w:rsidP="008E72EC">
            <w:pPr>
              <w:adjustRightInd w:val="0"/>
              <w:snapToGrid w:val="0"/>
              <w:jc w:val="center"/>
              <w:rPr>
                <w:bCs/>
                <w:sz w:val="21"/>
                <w:szCs w:val="21"/>
              </w:rPr>
            </w:pPr>
          </w:p>
        </w:tc>
        <w:tc>
          <w:tcPr>
            <w:tcW w:w="2348" w:type="dxa"/>
            <w:vAlign w:val="center"/>
          </w:tcPr>
          <w:p w14:paraId="3F661DA9" w14:textId="77777777" w:rsidR="007E6E5E" w:rsidRPr="00357D70" w:rsidRDefault="007E6E5E" w:rsidP="008E72EC">
            <w:pPr>
              <w:adjustRightInd w:val="0"/>
              <w:snapToGrid w:val="0"/>
              <w:jc w:val="center"/>
              <w:rPr>
                <w:sz w:val="21"/>
                <w:szCs w:val="21"/>
              </w:rPr>
            </w:pPr>
          </w:p>
        </w:tc>
      </w:tr>
      <w:tr w:rsidR="00B26D59" w:rsidRPr="00357D70" w14:paraId="4C90C4CC" w14:textId="77777777" w:rsidTr="008E72EC">
        <w:trPr>
          <w:trHeight w:val="567"/>
          <w:jc w:val="center"/>
        </w:trPr>
        <w:tc>
          <w:tcPr>
            <w:tcW w:w="1600" w:type="dxa"/>
            <w:vAlign w:val="center"/>
          </w:tcPr>
          <w:p w14:paraId="6DED87D9" w14:textId="77777777" w:rsidR="007E6E5E" w:rsidRPr="00357D70" w:rsidRDefault="007E6E5E" w:rsidP="008E72EC">
            <w:pPr>
              <w:adjustRightInd w:val="0"/>
              <w:snapToGrid w:val="0"/>
              <w:jc w:val="center"/>
              <w:rPr>
                <w:sz w:val="21"/>
                <w:szCs w:val="21"/>
              </w:rPr>
            </w:pPr>
            <w:r w:rsidRPr="00357D70">
              <w:rPr>
                <w:sz w:val="21"/>
                <w:szCs w:val="21"/>
              </w:rPr>
              <w:t>圈复杂</w:t>
            </w:r>
            <w:r w:rsidRPr="00357D70">
              <w:rPr>
                <w:sz w:val="21"/>
                <w:szCs w:val="21"/>
              </w:rPr>
              <w:t xml:space="preserve">≥20 </w:t>
            </w:r>
            <w:r w:rsidRPr="00357D70">
              <w:rPr>
                <w:sz w:val="21"/>
                <w:szCs w:val="21"/>
              </w:rPr>
              <w:t>的比例</w:t>
            </w:r>
          </w:p>
        </w:tc>
        <w:tc>
          <w:tcPr>
            <w:tcW w:w="2336" w:type="dxa"/>
            <w:gridSpan w:val="2"/>
            <w:vAlign w:val="center"/>
          </w:tcPr>
          <w:p w14:paraId="4C818C4A" w14:textId="77777777" w:rsidR="007E6E5E" w:rsidRPr="00357D70" w:rsidRDefault="007E6E5E" w:rsidP="008E72EC">
            <w:pPr>
              <w:adjustRightInd w:val="0"/>
              <w:snapToGrid w:val="0"/>
              <w:jc w:val="center"/>
              <w:rPr>
                <w:sz w:val="21"/>
                <w:szCs w:val="21"/>
              </w:rPr>
            </w:pPr>
            <w:r w:rsidRPr="00357D70">
              <w:rPr>
                <w:sz w:val="21"/>
                <w:szCs w:val="21"/>
              </w:rPr>
              <w:t>模块中圈复杂度</w:t>
            </w:r>
            <w:r w:rsidRPr="00357D70">
              <w:rPr>
                <w:sz w:val="21"/>
                <w:szCs w:val="21"/>
              </w:rPr>
              <w:t xml:space="preserve">≥20 </w:t>
            </w:r>
            <w:r w:rsidRPr="00357D70">
              <w:rPr>
                <w:sz w:val="21"/>
                <w:szCs w:val="21"/>
              </w:rPr>
              <w:t>的个数占总模块数的个数和百分比；</w:t>
            </w:r>
          </w:p>
        </w:tc>
        <w:tc>
          <w:tcPr>
            <w:tcW w:w="1125" w:type="dxa"/>
            <w:vAlign w:val="center"/>
          </w:tcPr>
          <w:p w14:paraId="20EFC17C" w14:textId="77777777" w:rsidR="007E6E5E" w:rsidRPr="00357D70" w:rsidRDefault="007E6E5E" w:rsidP="008E72EC">
            <w:pPr>
              <w:adjustRightInd w:val="0"/>
              <w:snapToGrid w:val="0"/>
              <w:jc w:val="center"/>
              <w:rPr>
                <w:sz w:val="21"/>
                <w:szCs w:val="21"/>
              </w:rPr>
            </w:pPr>
            <w:r w:rsidRPr="00357D70">
              <w:rPr>
                <w:sz w:val="21"/>
                <w:szCs w:val="21"/>
              </w:rPr>
              <w:t>≤20</w:t>
            </w:r>
          </w:p>
        </w:tc>
        <w:tc>
          <w:tcPr>
            <w:tcW w:w="2161" w:type="dxa"/>
            <w:vAlign w:val="center"/>
          </w:tcPr>
          <w:p w14:paraId="28DE7A48" w14:textId="77777777" w:rsidR="007E6E5E" w:rsidRPr="00357D70" w:rsidRDefault="007E6E5E" w:rsidP="008E72EC">
            <w:pPr>
              <w:adjustRightInd w:val="0"/>
              <w:snapToGrid w:val="0"/>
              <w:jc w:val="center"/>
              <w:rPr>
                <w:bCs/>
                <w:sz w:val="21"/>
                <w:szCs w:val="21"/>
              </w:rPr>
            </w:pPr>
          </w:p>
        </w:tc>
        <w:tc>
          <w:tcPr>
            <w:tcW w:w="2348" w:type="dxa"/>
            <w:vAlign w:val="center"/>
          </w:tcPr>
          <w:p w14:paraId="7A05D386" w14:textId="77777777" w:rsidR="007E6E5E" w:rsidRPr="00357D70" w:rsidRDefault="007E6E5E" w:rsidP="008E72EC">
            <w:pPr>
              <w:adjustRightInd w:val="0"/>
              <w:snapToGrid w:val="0"/>
              <w:jc w:val="center"/>
              <w:rPr>
                <w:sz w:val="21"/>
                <w:szCs w:val="21"/>
              </w:rPr>
            </w:pPr>
          </w:p>
        </w:tc>
      </w:tr>
    </w:tbl>
    <w:p w14:paraId="79F65A4A" w14:textId="77777777" w:rsidR="00757A53" w:rsidRPr="00357D70" w:rsidRDefault="00757A53" w:rsidP="0044450B">
      <w:pPr>
        <w:jc w:val="center"/>
        <w:rPr>
          <w:rFonts w:eastAsia="黑体"/>
          <w:sz w:val="21"/>
          <w:szCs w:val="21"/>
        </w:rPr>
      </w:pPr>
    </w:p>
    <w:p w14:paraId="68DAAF88" w14:textId="224631EF" w:rsidR="00BF0F2E" w:rsidRPr="00357D70" w:rsidRDefault="00BF0F2E" w:rsidP="0044450B">
      <w:pPr>
        <w:jc w:val="center"/>
        <w:rPr>
          <w:rFonts w:eastAsia="黑体"/>
          <w:sz w:val="21"/>
          <w:szCs w:val="21"/>
        </w:rPr>
      </w:pPr>
      <w:r w:rsidRPr="00357D70">
        <w:rPr>
          <w:rFonts w:eastAsia="黑体"/>
          <w:sz w:val="21"/>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405"/>
        <w:gridCol w:w="3832"/>
        <w:gridCol w:w="4091"/>
      </w:tblGrid>
      <w:tr w:rsidR="00B26D59" w:rsidRPr="00357D70" w14:paraId="53BAA5D6" w14:textId="77777777" w:rsidTr="00F4728D">
        <w:tc>
          <w:tcPr>
            <w:tcW w:w="753" w:type="pct"/>
            <w:shd w:val="clear" w:color="auto" w:fill="auto"/>
            <w:vAlign w:val="center"/>
          </w:tcPr>
          <w:p w14:paraId="288CE40D" w14:textId="77777777" w:rsidR="00BF0F2E" w:rsidRPr="00357D70" w:rsidRDefault="00BF0F2E" w:rsidP="00F4728D">
            <w:pPr>
              <w:jc w:val="center"/>
              <w:rPr>
                <w:rFonts w:eastAsia="黑体"/>
                <w:sz w:val="21"/>
                <w:szCs w:val="21"/>
              </w:rPr>
            </w:pPr>
            <w:r w:rsidRPr="00357D70">
              <w:rPr>
                <w:rFonts w:eastAsia="黑体"/>
                <w:sz w:val="21"/>
                <w:szCs w:val="21"/>
              </w:rPr>
              <w:t>规则名称</w:t>
            </w:r>
          </w:p>
        </w:tc>
        <w:tc>
          <w:tcPr>
            <w:tcW w:w="2054" w:type="pct"/>
            <w:shd w:val="clear" w:color="auto" w:fill="auto"/>
            <w:vAlign w:val="center"/>
          </w:tcPr>
          <w:p w14:paraId="401592ED" w14:textId="77777777" w:rsidR="00BF0F2E" w:rsidRPr="00357D70" w:rsidRDefault="00BF0F2E" w:rsidP="00F4728D">
            <w:pPr>
              <w:jc w:val="center"/>
              <w:rPr>
                <w:rFonts w:eastAsia="黑体"/>
                <w:sz w:val="21"/>
                <w:szCs w:val="21"/>
              </w:rPr>
            </w:pPr>
            <w:r w:rsidRPr="00357D70">
              <w:rPr>
                <w:rFonts w:eastAsia="黑体"/>
                <w:sz w:val="21"/>
                <w:szCs w:val="21"/>
              </w:rPr>
              <w:t>规则描述</w:t>
            </w:r>
          </w:p>
        </w:tc>
        <w:tc>
          <w:tcPr>
            <w:tcW w:w="2193" w:type="pct"/>
            <w:shd w:val="clear" w:color="auto" w:fill="auto"/>
            <w:vAlign w:val="center"/>
          </w:tcPr>
          <w:p w14:paraId="16B25D86" w14:textId="77777777" w:rsidR="00BF0F2E" w:rsidRPr="00357D70" w:rsidRDefault="00BF0F2E" w:rsidP="00F4728D">
            <w:pPr>
              <w:jc w:val="center"/>
              <w:rPr>
                <w:rFonts w:eastAsia="黑体"/>
                <w:sz w:val="21"/>
                <w:szCs w:val="21"/>
              </w:rPr>
            </w:pPr>
            <w:r w:rsidRPr="00357D70">
              <w:rPr>
                <w:rFonts w:eastAsia="黑体"/>
                <w:sz w:val="21"/>
                <w:szCs w:val="21"/>
              </w:rPr>
              <w:t>问题来源</w:t>
            </w:r>
          </w:p>
        </w:tc>
      </w:tr>
      <w:tr w:rsidR="00B26D59" w:rsidRPr="00357D70" w14:paraId="2A741A33" w14:textId="77777777" w:rsidTr="00F4728D">
        <w:tc>
          <w:tcPr>
            <w:tcW w:w="753" w:type="pct"/>
            <w:shd w:val="clear" w:color="auto" w:fill="auto"/>
            <w:vAlign w:val="center"/>
          </w:tcPr>
          <w:p w14:paraId="3A78D983" w14:textId="77777777" w:rsidR="00BF0F2E" w:rsidRPr="00357D70" w:rsidRDefault="00BF0F2E" w:rsidP="00F4728D">
            <w:pPr>
              <w:widowControl/>
              <w:rPr>
                <w:sz w:val="21"/>
                <w:szCs w:val="21"/>
              </w:rPr>
            </w:pPr>
            <w:r w:rsidRPr="00357D70">
              <w:rPr>
                <w:sz w:val="21"/>
                <w:szCs w:val="21"/>
              </w:rPr>
              <w:t>R-1-1-1</w:t>
            </w:r>
          </w:p>
        </w:tc>
        <w:tc>
          <w:tcPr>
            <w:tcW w:w="2054" w:type="pct"/>
            <w:shd w:val="clear" w:color="auto" w:fill="auto"/>
            <w:vAlign w:val="center"/>
          </w:tcPr>
          <w:p w14:paraId="493D371A" w14:textId="77777777" w:rsidR="00BF0F2E" w:rsidRPr="00357D70" w:rsidRDefault="00BF0F2E" w:rsidP="00F4728D">
            <w:pPr>
              <w:rPr>
                <w:sz w:val="21"/>
                <w:szCs w:val="21"/>
              </w:rPr>
            </w:pPr>
            <w:r w:rsidRPr="00357D70">
              <w:rPr>
                <w:sz w:val="21"/>
                <w:szCs w:val="21"/>
              </w:rPr>
              <w:t>禁止通过宏定义改变关键字和基本类型含义</w:t>
            </w:r>
          </w:p>
        </w:tc>
        <w:tc>
          <w:tcPr>
            <w:tcW w:w="2193" w:type="pct"/>
            <w:shd w:val="clear" w:color="auto" w:fill="auto"/>
            <w:vAlign w:val="center"/>
          </w:tcPr>
          <w:p w14:paraId="4C77C958" w14:textId="44F4E22E" w:rsidR="00BF0F2E" w:rsidRPr="00357D70" w:rsidRDefault="00BF0F2E" w:rsidP="00F4728D">
            <w:pPr>
              <w:rPr>
                <w:sz w:val="21"/>
                <w:szCs w:val="21"/>
              </w:rPr>
            </w:pPr>
          </w:p>
        </w:tc>
      </w:tr>
      <w:tr w:rsidR="00B26D59" w:rsidRPr="00357D70" w14:paraId="13E98EC9" w14:textId="77777777" w:rsidTr="00F4728D">
        <w:tc>
          <w:tcPr>
            <w:tcW w:w="753" w:type="pct"/>
            <w:shd w:val="clear" w:color="auto" w:fill="auto"/>
            <w:vAlign w:val="center"/>
          </w:tcPr>
          <w:p w14:paraId="431DD937" w14:textId="77777777" w:rsidR="00BF0F2E" w:rsidRPr="00357D70" w:rsidRDefault="00BF0F2E" w:rsidP="00F4728D">
            <w:pPr>
              <w:rPr>
                <w:sz w:val="21"/>
                <w:szCs w:val="21"/>
              </w:rPr>
            </w:pPr>
            <w:r w:rsidRPr="00357D70">
              <w:rPr>
                <w:sz w:val="21"/>
                <w:szCs w:val="21"/>
              </w:rPr>
              <w:t>R-1-1-2</w:t>
            </w:r>
          </w:p>
        </w:tc>
        <w:tc>
          <w:tcPr>
            <w:tcW w:w="2054" w:type="pct"/>
            <w:shd w:val="clear" w:color="auto" w:fill="auto"/>
            <w:vAlign w:val="center"/>
          </w:tcPr>
          <w:p w14:paraId="6B22DFC8" w14:textId="77777777" w:rsidR="00BF0F2E" w:rsidRPr="00357D70" w:rsidRDefault="00BF0F2E" w:rsidP="00F4728D">
            <w:pPr>
              <w:rPr>
                <w:sz w:val="21"/>
                <w:szCs w:val="21"/>
              </w:rPr>
            </w:pPr>
            <w:r w:rsidRPr="00357D70">
              <w:rPr>
                <w:sz w:val="21"/>
                <w:szCs w:val="21"/>
              </w:rPr>
              <w:t>禁止将其他标识宏定义为关键字和基本类型</w:t>
            </w:r>
          </w:p>
        </w:tc>
        <w:tc>
          <w:tcPr>
            <w:tcW w:w="2193" w:type="pct"/>
            <w:shd w:val="clear" w:color="auto" w:fill="auto"/>
            <w:vAlign w:val="center"/>
          </w:tcPr>
          <w:p w14:paraId="33EFDC77" w14:textId="0195CA51" w:rsidR="00BF0F2E" w:rsidRPr="00357D70" w:rsidRDefault="00BF0F2E" w:rsidP="00F4728D">
            <w:pPr>
              <w:rPr>
                <w:sz w:val="21"/>
                <w:szCs w:val="21"/>
              </w:rPr>
            </w:pPr>
          </w:p>
        </w:tc>
      </w:tr>
      <w:tr w:rsidR="00B26D59" w:rsidRPr="00357D70" w14:paraId="3BA644E2" w14:textId="77777777" w:rsidTr="00F4728D">
        <w:tc>
          <w:tcPr>
            <w:tcW w:w="753" w:type="pct"/>
            <w:shd w:val="clear" w:color="auto" w:fill="auto"/>
            <w:vAlign w:val="center"/>
          </w:tcPr>
          <w:p w14:paraId="0217686D" w14:textId="77777777" w:rsidR="00BF0F2E" w:rsidRPr="00357D70" w:rsidRDefault="00BF0F2E" w:rsidP="00F4728D">
            <w:pPr>
              <w:rPr>
                <w:sz w:val="21"/>
                <w:szCs w:val="21"/>
              </w:rPr>
            </w:pPr>
            <w:r w:rsidRPr="00357D70">
              <w:rPr>
                <w:sz w:val="21"/>
                <w:szCs w:val="21"/>
              </w:rPr>
              <w:t>R-1-1-3</w:t>
            </w:r>
          </w:p>
        </w:tc>
        <w:tc>
          <w:tcPr>
            <w:tcW w:w="2054" w:type="pct"/>
            <w:shd w:val="clear" w:color="auto" w:fill="auto"/>
            <w:vAlign w:val="center"/>
          </w:tcPr>
          <w:p w14:paraId="570DC1F0" w14:textId="77777777" w:rsidR="00BF0F2E" w:rsidRPr="00357D70" w:rsidRDefault="00BF0F2E" w:rsidP="00F4728D">
            <w:pPr>
              <w:rPr>
                <w:sz w:val="21"/>
                <w:szCs w:val="21"/>
              </w:rPr>
            </w:pPr>
            <w:r w:rsidRPr="00357D70">
              <w:rPr>
                <w:sz w:val="21"/>
                <w:szCs w:val="21"/>
              </w:rPr>
              <w:t>用</w:t>
            </w:r>
            <w:r w:rsidRPr="00357D70">
              <w:rPr>
                <w:sz w:val="21"/>
                <w:szCs w:val="21"/>
              </w:rPr>
              <w:t>typedef</w:t>
            </w:r>
            <w:r w:rsidRPr="00357D70">
              <w:rPr>
                <w:sz w:val="21"/>
                <w:szCs w:val="21"/>
              </w:rPr>
              <w:t>自定义的类型禁止被重新定义</w:t>
            </w:r>
          </w:p>
        </w:tc>
        <w:tc>
          <w:tcPr>
            <w:tcW w:w="2193" w:type="pct"/>
            <w:shd w:val="clear" w:color="auto" w:fill="auto"/>
            <w:vAlign w:val="center"/>
          </w:tcPr>
          <w:p w14:paraId="45D5F1B3" w14:textId="6A7F4377" w:rsidR="00BF0F2E" w:rsidRPr="00357D70" w:rsidRDefault="00BF0F2E" w:rsidP="00F4728D">
            <w:pPr>
              <w:rPr>
                <w:sz w:val="21"/>
                <w:szCs w:val="21"/>
              </w:rPr>
            </w:pPr>
          </w:p>
        </w:tc>
      </w:tr>
      <w:tr w:rsidR="00B26D59" w:rsidRPr="00357D70" w14:paraId="7D6D8A2E" w14:textId="77777777" w:rsidTr="00F4728D">
        <w:tc>
          <w:tcPr>
            <w:tcW w:w="753" w:type="pct"/>
            <w:shd w:val="clear" w:color="auto" w:fill="auto"/>
            <w:vAlign w:val="center"/>
          </w:tcPr>
          <w:p w14:paraId="74AD584E" w14:textId="77777777" w:rsidR="00BF0F2E" w:rsidRPr="00357D70" w:rsidRDefault="00BF0F2E" w:rsidP="00F4728D">
            <w:pPr>
              <w:rPr>
                <w:sz w:val="21"/>
                <w:szCs w:val="21"/>
              </w:rPr>
            </w:pPr>
            <w:r w:rsidRPr="00357D70">
              <w:rPr>
                <w:sz w:val="21"/>
                <w:szCs w:val="21"/>
              </w:rPr>
              <w:t>R-1-1-4</w:t>
            </w:r>
          </w:p>
        </w:tc>
        <w:tc>
          <w:tcPr>
            <w:tcW w:w="2054" w:type="pct"/>
            <w:shd w:val="clear" w:color="auto" w:fill="auto"/>
            <w:vAlign w:val="center"/>
          </w:tcPr>
          <w:p w14:paraId="3921B01B" w14:textId="77777777" w:rsidR="00BF0F2E" w:rsidRPr="00357D70" w:rsidRDefault="00BF0F2E" w:rsidP="00F4728D">
            <w:pPr>
              <w:rPr>
                <w:sz w:val="21"/>
                <w:szCs w:val="21"/>
              </w:rPr>
            </w:pPr>
            <w:r w:rsidRPr="00357D70">
              <w:rPr>
                <w:sz w:val="21"/>
                <w:szCs w:val="21"/>
              </w:rPr>
              <w:t>禁止重新定义</w:t>
            </w:r>
            <w:r w:rsidRPr="00357D70">
              <w:rPr>
                <w:sz w:val="21"/>
                <w:szCs w:val="21"/>
              </w:rPr>
              <w:t>C</w:t>
            </w:r>
            <w:r w:rsidRPr="00357D70">
              <w:rPr>
                <w:sz w:val="21"/>
                <w:szCs w:val="21"/>
              </w:rPr>
              <w:t>或</w:t>
            </w:r>
            <w:r w:rsidRPr="00357D70">
              <w:rPr>
                <w:sz w:val="21"/>
                <w:szCs w:val="21"/>
              </w:rPr>
              <w:t>C++</w:t>
            </w:r>
            <w:r w:rsidRPr="00357D70">
              <w:rPr>
                <w:sz w:val="21"/>
                <w:szCs w:val="21"/>
              </w:rPr>
              <w:t>的关键字</w:t>
            </w:r>
          </w:p>
        </w:tc>
        <w:tc>
          <w:tcPr>
            <w:tcW w:w="2193" w:type="pct"/>
            <w:shd w:val="clear" w:color="auto" w:fill="auto"/>
            <w:vAlign w:val="center"/>
          </w:tcPr>
          <w:p w14:paraId="5C6DDABE" w14:textId="2F4C155B" w:rsidR="00BF0F2E" w:rsidRPr="00357D70" w:rsidRDefault="00BF0F2E" w:rsidP="00F4728D">
            <w:pPr>
              <w:rPr>
                <w:sz w:val="21"/>
                <w:szCs w:val="21"/>
              </w:rPr>
            </w:pPr>
          </w:p>
        </w:tc>
      </w:tr>
      <w:tr w:rsidR="00B26D59" w:rsidRPr="00357D70" w14:paraId="1E37B716" w14:textId="77777777" w:rsidTr="00F4728D">
        <w:tc>
          <w:tcPr>
            <w:tcW w:w="753" w:type="pct"/>
            <w:shd w:val="clear" w:color="auto" w:fill="auto"/>
            <w:vAlign w:val="center"/>
          </w:tcPr>
          <w:p w14:paraId="6E5AFAC6" w14:textId="77777777" w:rsidR="00BF0F2E" w:rsidRPr="00357D70" w:rsidRDefault="00BF0F2E" w:rsidP="00F4728D">
            <w:pPr>
              <w:rPr>
                <w:sz w:val="21"/>
                <w:szCs w:val="21"/>
              </w:rPr>
            </w:pPr>
            <w:r w:rsidRPr="00357D70">
              <w:rPr>
                <w:sz w:val="21"/>
                <w:szCs w:val="21"/>
              </w:rPr>
              <w:t>R-1-1-5</w:t>
            </w:r>
          </w:p>
        </w:tc>
        <w:tc>
          <w:tcPr>
            <w:tcW w:w="2054" w:type="pct"/>
            <w:shd w:val="clear" w:color="auto" w:fill="auto"/>
            <w:vAlign w:val="center"/>
          </w:tcPr>
          <w:p w14:paraId="335365B5" w14:textId="77777777" w:rsidR="00BF0F2E" w:rsidRPr="00357D70" w:rsidRDefault="00BF0F2E" w:rsidP="00F4728D">
            <w:pPr>
              <w:rPr>
                <w:sz w:val="21"/>
                <w:szCs w:val="21"/>
              </w:rPr>
            </w:pPr>
            <w:r w:rsidRPr="00357D70">
              <w:rPr>
                <w:sz w:val="21"/>
                <w:szCs w:val="21"/>
              </w:rPr>
              <w:t>禁止</w:t>
            </w:r>
            <w:r w:rsidRPr="00357D70">
              <w:rPr>
                <w:sz w:val="21"/>
                <w:szCs w:val="21"/>
              </w:rPr>
              <w:t>#define</w:t>
            </w:r>
            <w:r w:rsidRPr="00357D70">
              <w:rPr>
                <w:sz w:val="21"/>
                <w:szCs w:val="21"/>
              </w:rPr>
              <w:t>被重复定义</w:t>
            </w:r>
          </w:p>
        </w:tc>
        <w:tc>
          <w:tcPr>
            <w:tcW w:w="2193" w:type="pct"/>
            <w:shd w:val="clear" w:color="auto" w:fill="auto"/>
            <w:vAlign w:val="center"/>
          </w:tcPr>
          <w:p w14:paraId="21719A43" w14:textId="14DC234C" w:rsidR="00BF0F2E" w:rsidRPr="00357D70" w:rsidRDefault="00BF0F2E" w:rsidP="00F4728D">
            <w:pPr>
              <w:rPr>
                <w:sz w:val="21"/>
                <w:szCs w:val="21"/>
              </w:rPr>
            </w:pPr>
          </w:p>
        </w:tc>
      </w:tr>
      <w:tr w:rsidR="00B26D59" w:rsidRPr="00357D70" w14:paraId="31198A1F" w14:textId="77777777" w:rsidTr="00F4728D">
        <w:tc>
          <w:tcPr>
            <w:tcW w:w="753" w:type="pct"/>
            <w:shd w:val="clear" w:color="auto" w:fill="auto"/>
            <w:vAlign w:val="center"/>
          </w:tcPr>
          <w:p w14:paraId="5A778A0D" w14:textId="77777777" w:rsidR="00BF0F2E" w:rsidRPr="00357D70" w:rsidRDefault="00BF0F2E" w:rsidP="00F4728D">
            <w:pPr>
              <w:rPr>
                <w:sz w:val="21"/>
                <w:szCs w:val="21"/>
              </w:rPr>
            </w:pPr>
            <w:r w:rsidRPr="00357D70">
              <w:rPr>
                <w:sz w:val="21"/>
                <w:szCs w:val="21"/>
              </w:rPr>
              <w:lastRenderedPageBreak/>
              <w:t>R-1-1-6</w:t>
            </w:r>
          </w:p>
        </w:tc>
        <w:tc>
          <w:tcPr>
            <w:tcW w:w="2054" w:type="pct"/>
            <w:shd w:val="clear" w:color="auto" w:fill="auto"/>
            <w:vAlign w:val="center"/>
          </w:tcPr>
          <w:p w14:paraId="36F8045E" w14:textId="77777777" w:rsidR="00BF0F2E" w:rsidRPr="00357D70" w:rsidRDefault="00BF0F2E" w:rsidP="00F4728D">
            <w:pPr>
              <w:rPr>
                <w:sz w:val="21"/>
                <w:szCs w:val="21"/>
              </w:rPr>
            </w:pPr>
            <w:r w:rsidRPr="00357D70">
              <w:rPr>
                <w:sz w:val="21"/>
                <w:szCs w:val="21"/>
              </w:rPr>
              <w:t>函数中的</w:t>
            </w:r>
            <w:r w:rsidRPr="00357D70">
              <w:rPr>
                <w:sz w:val="21"/>
                <w:szCs w:val="21"/>
              </w:rPr>
              <w:t>#define</w:t>
            </w:r>
            <w:r w:rsidRPr="00357D70">
              <w:rPr>
                <w:sz w:val="21"/>
                <w:szCs w:val="21"/>
              </w:rPr>
              <w:t>和</w:t>
            </w:r>
            <w:r w:rsidRPr="00357D70">
              <w:rPr>
                <w:sz w:val="21"/>
                <w:szCs w:val="21"/>
              </w:rPr>
              <w:t>#undef</w:t>
            </w:r>
            <w:r w:rsidRPr="00357D70">
              <w:rPr>
                <w:sz w:val="21"/>
                <w:szCs w:val="21"/>
              </w:rPr>
              <w:t>必须配对使用</w:t>
            </w:r>
          </w:p>
        </w:tc>
        <w:tc>
          <w:tcPr>
            <w:tcW w:w="2193" w:type="pct"/>
            <w:shd w:val="clear" w:color="auto" w:fill="auto"/>
            <w:vAlign w:val="center"/>
          </w:tcPr>
          <w:p w14:paraId="63CC5659" w14:textId="5C42C8EA" w:rsidR="00BF0F2E" w:rsidRPr="00357D70" w:rsidRDefault="00BF0F2E" w:rsidP="00F4728D">
            <w:pPr>
              <w:rPr>
                <w:sz w:val="21"/>
                <w:szCs w:val="21"/>
              </w:rPr>
            </w:pPr>
          </w:p>
        </w:tc>
      </w:tr>
      <w:tr w:rsidR="00B26D59" w:rsidRPr="00357D70" w14:paraId="1544C142" w14:textId="77777777" w:rsidTr="00F4728D">
        <w:tc>
          <w:tcPr>
            <w:tcW w:w="753" w:type="pct"/>
            <w:shd w:val="clear" w:color="auto" w:fill="auto"/>
            <w:vAlign w:val="center"/>
          </w:tcPr>
          <w:p w14:paraId="3BD48F6B" w14:textId="77777777" w:rsidR="00BF0F2E" w:rsidRPr="00357D70" w:rsidRDefault="00BF0F2E" w:rsidP="00F4728D">
            <w:pPr>
              <w:rPr>
                <w:sz w:val="21"/>
                <w:szCs w:val="21"/>
              </w:rPr>
            </w:pPr>
            <w:r w:rsidRPr="00357D70">
              <w:rPr>
                <w:sz w:val="21"/>
                <w:szCs w:val="21"/>
              </w:rPr>
              <w:t>R-1-1-7</w:t>
            </w:r>
          </w:p>
        </w:tc>
        <w:tc>
          <w:tcPr>
            <w:tcW w:w="2054" w:type="pct"/>
            <w:shd w:val="clear" w:color="auto" w:fill="auto"/>
            <w:vAlign w:val="center"/>
          </w:tcPr>
          <w:p w14:paraId="648ED2A3" w14:textId="77777777" w:rsidR="00BF0F2E" w:rsidRPr="00357D70" w:rsidRDefault="00BF0F2E" w:rsidP="00F4728D">
            <w:pPr>
              <w:rPr>
                <w:sz w:val="21"/>
                <w:szCs w:val="21"/>
              </w:rPr>
            </w:pPr>
            <w:r w:rsidRPr="00357D70">
              <w:rPr>
                <w:sz w:val="21"/>
                <w:szCs w:val="21"/>
              </w:rPr>
              <w:t>以函数形式定义的宏，参数和结果必须用括号括起来</w:t>
            </w:r>
          </w:p>
        </w:tc>
        <w:tc>
          <w:tcPr>
            <w:tcW w:w="2193" w:type="pct"/>
            <w:shd w:val="clear" w:color="auto" w:fill="auto"/>
            <w:vAlign w:val="center"/>
          </w:tcPr>
          <w:p w14:paraId="56339E17" w14:textId="09229C97" w:rsidR="00BF0F2E" w:rsidRPr="00357D70" w:rsidRDefault="00BF0F2E" w:rsidP="00F4728D">
            <w:pPr>
              <w:rPr>
                <w:sz w:val="21"/>
                <w:szCs w:val="21"/>
              </w:rPr>
            </w:pPr>
          </w:p>
        </w:tc>
      </w:tr>
      <w:tr w:rsidR="00B26D59" w:rsidRPr="00357D70" w14:paraId="64A500AF" w14:textId="77777777" w:rsidTr="00F4728D">
        <w:tc>
          <w:tcPr>
            <w:tcW w:w="753" w:type="pct"/>
            <w:shd w:val="clear" w:color="auto" w:fill="auto"/>
            <w:vAlign w:val="center"/>
          </w:tcPr>
          <w:p w14:paraId="09B6BFD8" w14:textId="77777777" w:rsidR="00BF0F2E" w:rsidRPr="00357D70" w:rsidRDefault="00BF0F2E" w:rsidP="00F4728D">
            <w:pPr>
              <w:rPr>
                <w:sz w:val="21"/>
                <w:szCs w:val="21"/>
              </w:rPr>
            </w:pPr>
            <w:r w:rsidRPr="00357D70">
              <w:rPr>
                <w:sz w:val="21"/>
                <w:szCs w:val="21"/>
              </w:rPr>
              <w:t>R-1-1-8</w:t>
            </w:r>
          </w:p>
        </w:tc>
        <w:tc>
          <w:tcPr>
            <w:tcW w:w="2054" w:type="pct"/>
            <w:shd w:val="clear" w:color="auto" w:fill="auto"/>
            <w:vAlign w:val="center"/>
          </w:tcPr>
          <w:p w14:paraId="42EA8428" w14:textId="77777777" w:rsidR="00BF0F2E" w:rsidRPr="00357D70" w:rsidRDefault="00BF0F2E" w:rsidP="00F4728D">
            <w:pPr>
              <w:rPr>
                <w:sz w:val="21"/>
                <w:szCs w:val="21"/>
              </w:rPr>
            </w:pPr>
            <w:r w:rsidRPr="00357D70">
              <w:rPr>
                <w:sz w:val="21"/>
                <w:szCs w:val="21"/>
              </w:rPr>
              <w:t>结构、联合、枚举的定义中必须定义标识名</w:t>
            </w:r>
          </w:p>
        </w:tc>
        <w:tc>
          <w:tcPr>
            <w:tcW w:w="2193" w:type="pct"/>
            <w:shd w:val="clear" w:color="auto" w:fill="auto"/>
            <w:vAlign w:val="center"/>
          </w:tcPr>
          <w:p w14:paraId="39DCBF55" w14:textId="0FDE0FB2" w:rsidR="00BF0F2E" w:rsidRPr="00357D70" w:rsidRDefault="00BF0F2E" w:rsidP="00F4728D">
            <w:pPr>
              <w:rPr>
                <w:sz w:val="21"/>
                <w:szCs w:val="21"/>
              </w:rPr>
            </w:pPr>
          </w:p>
        </w:tc>
      </w:tr>
      <w:tr w:rsidR="00B26D59" w:rsidRPr="00357D70" w14:paraId="66EB733B" w14:textId="77777777" w:rsidTr="00F4728D">
        <w:tc>
          <w:tcPr>
            <w:tcW w:w="753" w:type="pct"/>
            <w:shd w:val="clear" w:color="auto" w:fill="auto"/>
            <w:vAlign w:val="center"/>
          </w:tcPr>
          <w:p w14:paraId="29182D7D" w14:textId="77777777" w:rsidR="00BF0F2E" w:rsidRPr="00357D70" w:rsidRDefault="00BF0F2E" w:rsidP="00F4728D">
            <w:pPr>
              <w:rPr>
                <w:sz w:val="21"/>
                <w:szCs w:val="21"/>
              </w:rPr>
            </w:pPr>
            <w:r w:rsidRPr="00357D70">
              <w:rPr>
                <w:sz w:val="21"/>
                <w:szCs w:val="21"/>
              </w:rPr>
              <w:t>R-1-1-9</w:t>
            </w:r>
          </w:p>
        </w:tc>
        <w:tc>
          <w:tcPr>
            <w:tcW w:w="2054" w:type="pct"/>
            <w:shd w:val="clear" w:color="auto" w:fill="auto"/>
            <w:vAlign w:val="center"/>
          </w:tcPr>
          <w:p w14:paraId="1F95EE2D" w14:textId="77777777" w:rsidR="00BF0F2E" w:rsidRPr="00357D70" w:rsidRDefault="00BF0F2E" w:rsidP="00F4728D">
            <w:pPr>
              <w:rPr>
                <w:sz w:val="21"/>
                <w:szCs w:val="21"/>
              </w:rPr>
            </w:pPr>
            <w:r w:rsidRPr="00357D70">
              <w:rPr>
                <w:sz w:val="21"/>
                <w:szCs w:val="21"/>
              </w:rPr>
              <w:t>结构体定义中禁止含有无名结构体</w:t>
            </w:r>
          </w:p>
        </w:tc>
        <w:tc>
          <w:tcPr>
            <w:tcW w:w="2193" w:type="pct"/>
            <w:shd w:val="clear" w:color="auto" w:fill="auto"/>
            <w:vAlign w:val="center"/>
          </w:tcPr>
          <w:p w14:paraId="55DEFF0D" w14:textId="550CD40A" w:rsidR="00BF0F2E" w:rsidRPr="00357D70" w:rsidRDefault="00BF0F2E" w:rsidP="00F4728D">
            <w:pPr>
              <w:rPr>
                <w:sz w:val="21"/>
                <w:szCs w:val="21"/>
              </w:rPr>
            </w:pPr>
          </w:p>
        </w:tc>
      </w:tr>
      <w:tr w:rsidR="00B26D59" w:rsidRPr="00357D70" w14:paraId="5F3C4C15" w14:textId="77777777" w:rsidTr="00F4728D">
        <w:tc>
          <w:tcPr>
            <w:tcW w:w="753" w:type="pct"/>
            <w:shd w:val="clear" w:color="auto" w:fill="auto"/>
            <w:vAlign w:val="center"/>
          </w:tcPr>
          <w:p w14:paraId="71B092A5" w14:textId="77777777" w:rsidR="00BF0F2E" w:rsidRPr="00357D70" w:rsidRDefault="00BF0F2E" w:rsidP="00F4728D">
            <w:pPr>
              <w:rPr>
                <w:sz w:val="21"/>
                <w:szCs w:val="21"/>
              </w:rPr>
            </w:pPr>
            <w:r w:rsidRPr="00357D70">
              <w:rPr>
                <w:sz w:val="21"/>
                <w:szCs w:val="21"/>
              </w:rPr>
              <w:t>R-1-1-10</w:t>
            </w:r>
          </w:p>
        </w:tc>
        <w:tc>
          <w:tcPr>
            <w:tcW w:w="2054" w:type="pct"/>
            <w:shd w:val="clear" w:color="auto" w:fill="auto"/>
            <w:vAlign w:val="center"/>
          </w:tcPr>
          <w:p w14:paraId="1DF6B995" w14:textId="77777777" w:rsidR="00BF0F2E" w:rsidRPr="00357D70" w:rsidRDefault="00BF0F2E" w:rsidP="00F4728D">
            <w:pPr>
              <w:rPr>
                <w:sz w:val="21"/>
                <w:szCs w:val="21"/>
              </w:rPr>
            </w:pPr>
            <w:r w:rsidRPr="00357D70">
              <w:rPr>
                <w:sz w:val="21"/>
                <w:szCs w:val="21"/>
              </w:rPr>
              <w:t>位定义的有符号整型变量位长必须大于</w:t>
            </w:r>
            <w:r w:rsidRPr="00357D70">
              <w:rPr>
                <w:sz w:val="21"/>
                <w:szCs w:val="21"/>
              </w:rPr>
              <w:t>1</w:t>
            </w:r>
          </w:p>
        </w:tc>
        <w:tc>
          <w:tcPr>
            <w:tcW w:w="2193" w:type="pct"/>
            <w:shd w:val="clear" w:color="auto" w:fill="auto"/>
            <w:vAlign w:val="center"/>
          </w:tcPr>
          <w:p w14:paraId="1D3A4380" w14:textId="682F5C32" w:rsidR="00BF0F2E" w:rsidRPr="00357D70" w:rsidRDefault="00BF0F2E" w:rsidP="00F4728D">
            <w:pPr>
              <w:rPr>
                <w:sz w:val="21"/>
                <w:szCs w:val="21"/>
              </w:rPr>
            </w:pPr>
          </w:p>
        </w:tc>
      </w:tr>
      <w:tr w:rsidR="00B26D59" w:rsidRPr="00357D70" w14:paraId="41E1EFE5" w14:textId="77777777" w:rsidTr="00F4728D">
        <w:tc>
          <w:tcPr>
            <w:tcW w:w="753" w:type="pct"/>
            <w:shd w:val="clear" w:color="auto" w:fill="auto"/>
            <w:vAlign w:val="center"/>
          </w:tcPr>
          <w:p w14:paraId="273F9F84" w14:textId="77777777" w:rsidR="00BF0F2E" w:rsidRPr="00357D70" w:rsidRDefault="00BF0F2E" w:rsidP="00F4728D">
            <w:pPr>
              <w:rPr>
                <w:sz w:val="21"/>
                <w:szCs w:val="21"/>
              </w:rPr>
            </w:pPr>
            <w:r w:rsidRPr="00357D70">
              <w:rPr>
                <w:sz w:val="21"/>
                <w:szCs w:val="21"/>
              </w:rPr>
              <w:t>R-1-1-11</w:t>
            </w:r>
          </w:p>
        </w:tc>
        <w:tc>
          <w:tcPr>
            <w:tcW w:w="2054" w:type="pct"/>
            <w:shd w:val="clear" w:color="auto" w:fill="auto"/>
            <w:vAlign w:val="center"/>
          </w:tcPr>
          <w:p w14:paraId="4ED75548" w14:textId="77777777" w:rsidR="00BF0F2E" w:rsidRPr="00357D70" w:rsidRDefault="00BF0F2E" w:rsidP="00F4728D">
            <w:pPr>
              <w:rPr>
                <w:sz w:val="21"/>
                <w:szCs w:val="21"/>
              </w:rPr>
            </w:pPr>
            <w:r w:rsidRPr="00357D70">
              <w:rPr>
                <w:sz w:val="21"/>
                <w:szCs w:val="21"/>
              </w:rPr>
              <w:t>位定义的整数型变量必须明确定义是有符号还是无符号的</w:t>
            </w:r>
          </w:p>
        </w:tc>
        <w:tc>
          <w:tcPr>
            <w:tcW w:w="2193" w:type="pct"/>
            <w:shd w:val="clear" w:color="auto" w:fill="auto"/>
            <w:vAlign w:val="center"/>
          </w:tcPr>
          <w:p w14:paraId="35EF8C30" w14:textId="7BF0DED3" w:rsidR="00BF0F2E" w:rsidRPr="00357D70" w:rsidRDefault="00BF0F2E" w:rsidP="00F4728D">
            <w:pPr>
              <w:rPr>
                <w:sz w:val="21"/>
                <w:szCs w:val="21"/>
              </w:rPr>
            </w:pPr>
          </w:p>
        </w:tc>
      </w:tr>
      <w:tr w:rsidR="00B26D59" w:rsidRPr="00357D70" w14:paraId="7C707018" w14:textId="77777777" w:rsidTr="00F4728D">
        <w:tc>
          <w:tcPr>
            <w:tcW w:w="753" w:type="pct"/>
            <w:shd w:val="clear" w:color="auto" w:fill="auto"/>
            <w:vAlign w:val="center"/>
          </w:tcPr>
          <w:p w14:paraId="13BCF198" w14:textId="77777777" w:rsidR="00BF0F2E" w:rsidRPr="00357D70" w:rsidRDefault="00BF0F2E" w:rsidP="00F4728D">
            <w:pPr>
              <w:rPr>
                <w:sz w:val="21"/>
                <w:szCs w:val="21"/>
              </w:rPr>
            </w:pPr>
            <w:r w:rsidRPr="00357D70">
              <w:rPr>
                <w:sz w:val="21"/>
                <w:szCs w:val="21"/>
              </w:rPr>
              <w:t>R-1-1-12</w:t>
            </w:r>
          </w:p>
        </w:tc>
        <w:tc>
          <w:tcPr>
            <w:tcW w:w="2054" w:type="pct"/>
            <w:shd w:val="clear" w:color="auto" w:fill="auto"/>
            <w:vAlign w:val="center"/>
          </w:tcPr>
          <w:p w14:paraId="528D200C" w14:textId="77777777" w:rsidR="00BF0F2E" w:rsidRPr="00357D70" w:rsidRDefault="00BF0F2E" w:rsidP="00F4728D">
            <w:pPr>
              <w:rPr>
                <w:sz w:val="21"/>
                <w:szCs w:val="21"/>
              </w:rPr>
            </w:pPr>
            <w:r w:rsidRPr="00357D70">
              <w:rPr>
                <w:sz w:val="21"/>
                <w:szCs w:val="21"/>
              </w:rPr>
              <w:t>位定义的变量必须是同长度的类型且定义位禁止跨越类型的长度</w:t>
            </w:r>
          </w:p>
        </w:tc>
        <w:tc>
          <w:tcPr>
            <w:tcW w:w="2193" w:type="pct"/>
            <w:shd w:val="clear" w:color="auto" w:fill="auto"/>
            <w:vAlign w:val="center"/>
          </w:tcPr>
          <w:p w14:paraId="0B133F4F" w14:textId="62A13DBC" w:rsidR="00BF0F2E" w:rsidRPr="00357D70" w:rsidRDefault="00BF0F2E" w:rsidP="00F4728D">
            <w:pPr>
              <w:rPr>
                <w:sz w:val="21"/>
                <w:szCs w:val="21"/>
              </w:rPr>
            </w:pPr>
          </w:p>
        </w:tc>
      </w:tr>
      <w:tr w:rsidR="00B26D59" w:rsidRPr="00357D70" w14:paraId="58F1D038" w14:textId="77777777" w:rsidTr="00F4728D">
        <w:tc>
          <w:tcPr>
            <w:tcW w:w="753" w:type="pct"/>
            <w:shd w:val="clear" w:color="auto" w:fill="auto"/>
            <w:vAlign w:val="center"/>
          </w:tcPr>
          <w:p w14:paraId="008943FB" w14:textId="77777777" w:rsidR="00BF0F2E" w:rsidRPr="00357D70" w:rsidRDefault="00BF0F2E" w:rsidP="00F4728D">
            <w:pPr>
              <w:rPr>
                <w:sz w:val="21"/>
                <w:szCs w:val="21"/>
              </w:rPr>
            </w:pPr>
            <w:r w:rsidRPr="00357D70">
              <w:rPr>
                <w:sz w:val="21"/>
                <w:szCs w:val="21"/>
              </w:rPr>
              <w:t>R-1-1-13</w:t>
            </w:r>
          </w:p>
        </w:tc>
        <w:tc>
          <w:tcPr>
            <w:tcW w:w="2054" w:type="pct"/>
            <w:shd w:val="clear" w:color="auto" w:fill="auto"/>
            <w:vAlign w:val="center"/>
          </w:tcPr>
          <w:p w14:paraId="2D01A005" w14:textId="77777777" w:rsidR="00BF0F2E" w:rsidRPr="00357D70" w:rsidRDefault="00BF0F2E" w:rsidP="00F4728D">
            <w:pPr>
              <w:rPr>
                <w:sz w:val="21"/>
                <w:szCs w:val="21"/>
              </w:rPr>
            </w:pPr>
            <w:r w:rsidRPr="00357D70">
              <w:rPr>
                <w:sz w:val="21"/>
                <w:szCs w:val="21"/>
              </w:rPr>
              <w:t>函数声明中必须对参数类型进行声明，并带有变量名</w:t>
            </w:r>
          </w:p>
        </w:tc>
        <w:tc>
          <w:tcPr>
            <w:tcW w:w="2193" w:type="pct"/>
            <w:shd w:val="clear" w:color="auto" w:fill="auto"/>
            <w:vAlign w:val="center"/>
          </w:tcPr>
          <w:p w14:paraId="32649D43" w14:textId="509FAF05" w:rsidR="00BF0F2E" w:rsidRPr="00357D70" w:rsidRDefault="00BF0F2E" w:rsidP="00F4728D">
            <w:pPr>
              <w:rPr>
                <w:sz w:val="21"/>
                <w:szCs w:val="21"/>
              </w:rPr>
            </w:pPr>
          </w:p>
        </w:tc>
      </w:tr>
      <w:tr w:rsidR="00B26D59" w:rsidRPr="00357D70" w14:paraId="680C1630" w14:textId="77777777" w:rsidTr="00F4728D">
        <w:tc>
          <w:tcPr>
            <w:tcW w:w="753" w:type="pct"/>
            <w:shd w:val="clear" w:color="auto" w:fill="auto"/>
            <w:vAlign w:val="center"/>
          </w:tcPr>
          <w:p w14:paraId="4FCDD15E" w14:textId="77777777" w:rsidR="00BF0F2E" w:rsidRPr="00357D70" w:rsidRDefault="00BF0F2E" w:rsidP="00F4728D">
            <w:pPr>
              <w:rPr>
                <w:sz w:val="21"/>
                <w:szCs w:val="21"/>
              </w:rPr>
            </w:pPr>
            <w:r w:rsidRPr="00357D70">
              <w:rPr>
                <w:sz w:val="21"/>
                <w:szCs w:val="21"/>
              </w:rPr>
              <w:t>R-1-1-14</w:t>
            </w:r>
          </w:p>
        </w:tc>
        <w:tc>
          <w:tcPr>
            <w:tcW w:w="2054" w:type="pct"/>
            <w:shd w:val="clear" w:color="auto" w:fill="auto"/>
            <w:vAlign w:val="center"/>
          </w:tcPr>
          <w:p w14:paraId="25E5DD37" w14:textId="77777777" w:rsidR="00BF0F2E" w:rsidRPr="00357D70" w:rsidRDefault="00BF0F2E" w:rsidP="00F4728D">
            <w:pPr>
              <w:rPr>
                <w:sz w:val="21"/>
                <w:szCs w:val="21"/>
              </w:rPr>
            </w:pPr>
            <w:r w:rsidRPr="00357D70">
              <w:rPr>
                <w:sz w:val="21"/>
                <w:szCs w:val="21"/>
              </w:rPr>
              <w:t>函数声明必须与函数原型一致</w:t>
            </w:r>
          </w:p>
        </w:tc>
        <w:tc>
          <w:tcPr>
            <w:tcW w:w="2193" w:type="pct"/>
            <w:shd w:val="clear" w:color="auto" w:fill="auto"/>
            <w:vAlign w:val="center"/>
          </w:tcPr>
          <w:p w14:paraId="7E644731" w14:textId="190A3B0B" w:rsidR="00BF0F2E" w:rsidRPr="00357D70" w:rsidRDefault="00BF0F2E" w:rsidP="00F4728D">
            <w:pPr>
              <w:rPr>
                <w:sz w:val="21"/>
                <w:szCs w:val="21"/>
              </w:rPr>
            </w:pPr>
          </w:p>
        </w:tc>
      </w:tr>
      <w:tr w:rsidR="00B26D59" w:rsidRPr="00357D70" w14:paraId="7F826D7D" w14:textId="77777777" w:rsidTr="00F4728D">
        <w:tc>
          <w:tcPr>
            <w:tcW w:w="753" w:type="pct"/>
            <w:shd w:val="clear" w:color="auto" w:fill="auto"/>
            <w:vAlign w:val="center"/>
          </w:tcPr>
          <w:p w14:paraId="32BC2527" w14:textId="77777777" w:rsidR="00BF0F2E" w:rsidRPr="00357D70" w:rsidRDefault="00BF0F2E" w:rsidP="00F4728D">
            <w:pPr>
              <w:rPr>
                <w:sz w:val="21"/>
                <w:szCs w:val="21"/>
              </w:rPr>
            </w:pPr>
            <w:r w:rsidRPr="00357D70">
              <w:rPr>
                <w:sz w:val="21"/>
                <w:szCs w:val="21"/>
              </w:rPr>
              <w:t>R-1-1-15</w:t>
            </w:r>
          </w:p>
        </w:tc>
        <w:tc>
          <w:tcPr>
            <w:tcW w:w="2054" w:type="pct"/>
            <w:shd w:val="clear" w:color="auto" w:fill="auto"/>
            <w:vAlign w:val="center"/>
          </w:tcPr>
          <w:p w14:paraId="76EA0A5A" w14:textId="77777777" w:rsidR="00BF0F2E" w:rsidRPr="00357D70" w:rsidRDefault="00BF0F2E" w:rsidP="00F4728D">
            <w:pPr>
              <w:rPr>
                <w:sz w:val="21"/>
                <w:szCs w:val="21"/>
              </w:rPr>
            </w:pPr>
            <w:r w:rsidRPr="00357D70">
              <w:rPr>
                <w:sz w:val="21"/>
                <w:szCs w:val="21"/>
              </w:rPr>
              <w:t>函数中的参数必须使用类型声明</w:t>
            </w:r>
          </w:p>
        </w:tc>
        <w:tc>
          <w:tcPr>
            <w:tcW w:w="2193" w:type="pct"/>
            <w:shd w:val="clear" w:color="auto" w:fill="auto"/>
            <w:vAlign w:val="center"/>
          </w:tcPr>
          <w:p w14:paraId="0B9C1FF3" w14:textId="3887E1E0" w:rsidR="00BF0F2E" w:rsidRPr="00357D70" w:rsidRDefault="00BF0F2E" w:rsidP="00F4728D">
            <w:pPr>
              <w:rPr>
                <w:sz w:val="21"/>
                <w:szCs w:val="21"/>
              </w:rPr>
            </w:pPr>
          </w:p>
        </w:tc>
      </w:tr>
      <w:tr w:rsidR="00B26D59" w:rsidRPr="00357D70" w14:paraId="2621F7FF" w14:textId="77777777" w:rsidTr="00F4728D">
        <w:tc>
          <w:tcPr>
            <w:tcW w:w="753" w:type="pct"/>
            <w:shd w:val="clear" w:color="auto" w:fill="auto"/>
            <w:vAlign w:val="center"/>
          </w:tcPr>
          <w:p w14:paraId="49AF47CD" w14:textId="77777777" w:rsidR="00BF0F2E" w:rsidRPr="00357D70" w:rsidRDefault="00BF0F2E" w:rsidP="00F4728D">
            <w:pPr>
              <w:rPr>
                <w:sz w:val="21"/>
                <w:szCs w:val="21"/>
              </w:rPr>
            </w:pPr>
            <w:r w:rsidRPr="00357D70">
              <w:rPr>
                <w:sz w:val="21"/>
                <w:szCs w:val="21"/>
              </w:rPr>
              <w:t>R-1-1-16</w:t>
            </w:r>
          </w:p>
        </w:tc>
        <w:tc>
          <w:tcPr>
            <w:tcW w:w="2054" w:type="pct"/>
            <w:shd w:val="clear" w:color="auto" w:fill="auto"/>
            <w:vAlign w:val="center"/>
          </w:tcPr>
          <w:p w14:paraId="646252D2" w14:textId="77777777" w:rsidR="00BF0F2E" w:rsidRPr="00357D70" w:rsidRDefault="00BF0F2E" w:rsidP="00F4728D">
            <w:pPr>
              <w:rPr>
                <w:sz w:val="21"/>
                <w:szCs w:val="21"/>
              </w:rPr>
            </w:pPr>
            <w:r w:rsidRPr="00357D70">
              <w:rPr>
                <w:sz w:val="21"/>
                <w:szCs w:val="21"/>
              </w:rPr>
              <w:t>外部声明的变量，类型必须与定义一致</w:t>
            </w:r>
          </w:p>
        </w:tc>
        <w:tc>
          <w:tcPr>
            <w:tcW w:w="2193" w:type="pct"/>
            <w:shd w:val="clear" w:color="auto" w:fill="auto"/>
            <w:vAlign w:val="center"/>
          </w:tcPr>
          <w:p w14:paraId="2B1029D7" w14:textId="5ECA4384" w:rsidR="00BF0F2E" w:rsidRPr="00357D70" w:rsidRDefault="00BF0F2E" w:rsidP="00F4728D">
            <w:pPr>
              <w:rPr>
                <w:sz w:val="21"/>
                <w:szCs w:val="21"/>
              </w:rPr>
            </w:pPr>
          </w:p>
        </w:tc>
      </w:tr>
      <w:tr w:rsidR="00B26D59" w:rsidRPr="00357D70" w14:paraId="50761DD2" w14:textId="77777777" w:rsidTr="00F4728D">
        <w:tc>
          <w:tcPr>
            <w:tcW w:w="753" w:type="pct"/>
            <w:shd w:val="clear" w:color="auto" w:fill="auto"/>
            <w:vAlign w:val="center"/>
          </w:tcPr>
          <w:p w14:paraId="0033B1C8" w14:textId="77777777" w:rsidR="00BF0F2E" w:rsidRPr="00357D70" w:rsidRDefault="00BF0F2E" w:rsidP="00F4728D">
            <w:pPr>
              <w:rPr>
                <w:sz w:val="21"/>
                <w:szCs w:val="21"/>
              </w:rPr>
            </w:pPr>
            <w:r w:rsidRPr="00357D70">
              <w:rPr>
                <w:sz w:val="21"/>
                <w:szCs w:val="21"/>
              </w:rPr>
              <w:t>R-1-1-17</w:t>
            </w:r>
          </w:p>
        </w:tc>
        <w:tc>
          <w:tcPr>
            <w:tcW w:w="2054" w:type="pct"/>
            <w:shd w:val="clear" w:color="auto" w:fill="auto"/>
            <w:vAlign w:val="center"/>
          </w:tcPr>
          <w:p w14:paraId="5A37E55A" w14:textId="77777777" w:rsidR="00BF0F2E" w:rsidRPr="00357D70" w:rsidRDefault="00BF0F2E" w:rsidP="00F4728D">
            <w:pPr>
              <w:rPr>
                <w:sz w:val="21"/>
                <w:szCs w:val="21"/>
              </w:rPr>
            </w:pPr>
            <w:r w:rsidRPr="00357D70">
              <w:rPr>
                <w:sz w:val="21"/>
                <w:szCs w:val="21"/>
              </w:rPr>
              <w:t>禁止在函数体内使用外部声明</w:t>
            </w:r>
          </w:p>
        </w:tc>
        <w:tc>
          <w:tcPr>
            <w:tcW w:w="2193" w:type="pct"/>
            <w:shd w:val="clear" w:color="auto" w:fill="auto"/>
            <w:vAlign w:val="center"/>
          </w:tcPr>
          <w:p w14:paraId="2D66812B" w14:textId="108D0037" w:rsidR="00BF0F2E" w:rsidRPr="00357D70" w:rsidRDefault="00BF0F2E" w:rsidP="00F4728D">
            <w:pPr>
              <w:rPr>
                <w:sz w:val="21"/>
                <w:szCs w:val="21"/>
              </w:rPr>
            </w:pPr>
          </w:p>
        </w:tc>
      </w:tr>
      <w:tr w:rsidR="00B26D59" w:rsidRPr="00357D70" w14:paraId="079B5AA4" w14:textId="77777777" w:rsidTr="00F4728D">
        <w:tc>
          <w:tcPr>
            <w:tcW w:w="753" w:type="pct"/>
            <w:shd w:val="clear" w:color="auto" w:fill="auto"/>
            <w:vAlign w:val="center"/>
          </w:tcPr>
          <w:p w14:paraId="5E62DAE7" w14:textId="77777777" w:rsidR="00BF0F2E" w:rsidRPr="00357D70" w:rsidRDefault="00BF0F2E" w:rsidP="00F4728D">
            <w:pPr>
              <w:rPr>
                <w:sz w:val="21"/>
                <w:szCs w:val="21"/>
              </w:rPr>
            </w:pPr>
            <w:r w:rsidRPr="00357D70">
              <w:rPr>
                <w:sz w:val="21"/>
                <w:szCs w:val="21"/>
              </w:rPr>
              <w:t>R-1-1-18</w:t>
            </w:r>
          </w:p>
        </w:tc>
        <w:tc>
          <w:tcPr>
            <w:tcW w:w="2054" w:type="pct"/>
            <w:shd w:val="clear" w:color="auto" w:fill="auto"/>
            <w:vAlign w:val="center"/>
          </w:tcPr>
          <w:p w14:paraId="1174B30D" w14:textId="77777777" w:rsidR="00BF0F2E" w:rsidRPr="00357D70" w:rsidRDefault="00BF0F2E" w:rsidP="00F4728D">
            <w:pPr>
              <w:rPr>
                <w:sz w:val="21"/>
                <w:szCs w:val="21"/>
              </w:rPr>
            </w:pPr>
            <w:r w:rsidRPr="00357D70">
              <w:rPr>
                <w:sz w:val="21"/>
                <w:szCs w:val="21"/>
              </w:rPr>
              <w:t>数组定义禁止没有显示的边界限定</w:t>
            </w:r>
          </w:p>
        </w:tc>
        <w:tc>
          <w:tcPr>
            <w:tcW w:w="2193" w:type="pct"/>
            <w:shd w:val="clear" w:color="auto" w:fill="auto"/>
            <w:vAlign w:val="center"/>
          </w:tcPr>
          <w:p w14:paraId="4505B91D" w14:textId="0C4DE89E" w:rsidR="00BF0F2E" w:rsidRPr="00357D70" w:rsidRDefault="00BF0F2E" w:rsidP="00F4728D">
            <w:pPr>
              <w:rPr>
                <w:sz w:val="21"/>
                <w:szCs w:val="21"/>
              </w:rPr>
            </w:pPr>
          </w:p>
        </w:tc>
      </w:tr>
      <w:tr w:rsidR="00B26D59" w:rsidRPr="00357D70" w14:paraId="11FF2F38" w14:textId="77777777" w:rsidTr="00F4728D">
        <w:tc>
          <w:tcPr>
            <w:tcW w:w="753" w:type="pct"/>
            <w:shd w:val="clear" w:color="auto" w:fill="auto"/>
            <w:vAlign w:val="center"/>
          </w:tcPr>
          <w:p w14:paraId="6DF0F588" w14:textId="77777777" w:rsidR="00BF0F2E" w:rsidRPr="00357D70" w:rsidRDefault="00BF0F2E" w:rsidP="00F4728D">
            <w:pPr>
              <w:rPr>
                <w:sz w:val="21"/>
                <w:szCs w:val="21"/>
              </w:rPr>
            </w:pPr>
            <w:r w:rsidRPr="00357D70">
              <w:rPr>
                <w:sz w:val="21"/>
                <w:szCs w:val="21"/>
              </w:rPr>
              <w:t>R-1-1-19</w:t>
            </w:r>
          </w:p>
        </w:tc>
        <w:tc>
          <w:tcPr>
            <w:tcW w:w="2054" w:type="pct"/>
            <w:shd w:val="clear" w:color="auto" w:fill="auto"/>
            <w:vAlign w:val="center"/>
          </w:tcPr>
          <w:p w14:paraId="500845D6" w14:textId="77777777" w:rsidR="00BF0F2E" w:rsidRPr="00357D70" w:rsidRDefault="00BF0F2E" w:rsidP="00F4728D">
            <w:pPr>
              <w:rPr>
                <w:sz w:val="21"/>
                <w:szCs w:val="21"/>
              </w:rPr>
            </w:pPr>
            <w:r w:rsidRPr="00357D70">
              <w:rPr>
                <w:sz w:val="21"/>
                <w:szCs w:val="21"/>
              </w:rPr>
              <w:t>禁止使用</w:t>
            </w:r>
            <w:r w:rsidRPr="00357D70">
              <w:rPr>
                <w:sz w:val="21"/>
                <w:szCs w:val="21"/>
              </w:rPr>
              <w:t>extern</w:t>
            </w:r>
            <w:r w:rsidRPr="00357D70">
              <w:rPr>
                <w:sz w:val="21"/>
                <w:szCs w:val="21"/>
              </w:rPr>
              <w:t>声明对变量初始化</w:t>
            </w:r>
          </w:p>
        </w:tc>
        <w:tc>
          <w:tcPr>
            <w:tcW w:w="2193" w:type="pct"/>
            <w:shd w:val="clear" w:color="auto" w:fill="auto"/>
            <w:vAlign w:val="center"/>
          </w:tcPr>
          <w:p w14:paraId="686BFE14" w14:textId="23E1B670" w:rsidR="00BF0F2E" w:rsidRPr="00357D70" w:rsidRDefault="00BF0F2E" w:rsidP="00F4728D">
            <w:pPr>
              <w:rPr>
                <w:sz w:val="21"/>
                <w:szCs w:val="21"/>
              </w:rPr>
            </w:pPr>
          </w:p>
        </w:tc>
      </w:tr>
      <w:tr w:rsidR="00B26D59" w:rsidRPr="00357D70" w14:paraId="01157114" w14:textId="77777777" w:rsidTr="00F4728D">
        <w:tc>
          <w:tcPr>
            <w:tcW w:w="753" w:type="pct"/>
            <w:shd w:val="clear" w:color="auto" w:fill="auto"/>
            <w:vAlign w:val="center"/>
          </w:tcPr>
          <w:p w14:paraId="05C324AE" w14:textId="77777777" w:rsidR="00BF0F2E" w:rsidRPr="00357D70" w:rsidRDefault="00BF0F2E" w:rsidP="00F4728D">
            <w:pPr>
              <w:rPr>
                <w:sz w:val="21"/>
                <w:szCs w:val="21"/>
              </w:rPr>
            </w:pPr>
            <w:r w:rsidRPr="00357D70">
              <w:rPr>
                <w:sz w:val="21"/>
                <w:szCs w:val="21"/>
              </w:rPr>
              <w:t>R-1-1-20</w:t>
            </w:r>
          </w:p>
        </w:tc>
        <w:tc>
          <w:tcPr>
            <w:tcW w:w="2054" w:type="pct"/>
            <w:shd w:val="clear" w:color="auto" w:fill="auto"/>
            <w:vAlign w:val="center"/>
          </w:tcPr>
          <w:p w14:paraId="2A62D691" w14:textId="77777777" w:rsidR="00BF0F2E" w:rsidRPr="00357D70" w:rsidRDefault="00BF0F2E" w:rsidP="00F4728D">
            <w:pPr>
              <w:rPr>
                <w:sz w:val="21"/>
                <w:szCs w:val="21"/>
              </w:rPr>
            </w:pPr>
            <w:r w:rsidRPr="00357D70">
              <w:rPr>
                <w:sz w:val="21"/>
                <w:szCs w:val="21"/>
              </w:rPr>
              <w:t>用于数值计算的字符型变量必须明确定义是有符号还是无符号</w:t>
            </w:r>
          </w:p>
        </w:tc>
        <w:tc>
          <w:tcPr>
            <w:tcW w:w="2193" w:type="pct"/>
            <w:shd w:val="clear" w:color="auto" w:fill="auto"/>
            <w:vAlign w:val="center"/>
          </w:tcPr>
          <w:p w14:paraId="2CCE4AB9" w14:textId="2520B3A4" w:rsidR="00BF0F2E" w:rsidRPr="00357D70" w:rsidRDefault="00BF0F2E" w:rsidP="00F4728D">
            <w:pPr>
              <w:rPr>
                <w:sz w:val="21"/>
                <w:szCs w:val="21"/>
              </w:rPr>
            </w:pPr>
          </w:p>
        </w:tc>
      </w:tr>
      <w:tr w:rsidR="00B26D59" w:rsidRPr="00357D70" w14:paraId="0EDD5721" w14:textId="77777777" w:rsidTr="00F4728D">
        <w:tc>
          <w:tcPr>
            <w:tcW w:w="753" w:type="pct"/>
            <w:shd w:val="clear" w:color="auto" w:fill="auto"/>
            <w:vAlign w:val="center"/>
          </w:tcPr>
          <w:p w14:paraId="2E9FC5E3" w14:textId="77777777" w:rsidR="00BF0F2E" w:rsidRPr="00357D70" w:rsidRDefault="00BF0F2E" w:rsidP="00F4728D">
            <w:pPr>
              <w:rPr>
                <w:sz w:val="21"/>
                <w:szCs w:val="21"/>
              </w:rPr>
            </w:pPr>
            <w:r w:rsidRPr="00357D70">
              <w:rPr>
                <w:sz w:val="21"/>
                <w:szCs w:val="21"/>
              </w:rPr>
              <w:t>R-1-1-21</w:t>
            </w:r>
          </w:p>
        </w:tc>
        <w:tc>
          <w:tcPr>
            <w:tcW w:w="2054" w:type="pct"/>
            <w:shd w:val="clear" w:color="auto" w:fill="auto"/>
            <w:vAlign w:val="center"/>
          </w:tcPr>
          <w:p w14:paraId="42776318" w14:textId="77777777" w:rsidR="00BF0F2E" w:rsidRPr="00357D70" w:rsidRDefault="00BF0F2E" w:rsidP="00F4728D">
            <w:pPr>
              <w:rPr>
                <w:sz w:val="21"/>
                <w:szCs w:val="21"/>
              </w:rPr>
            </w:pPr>
            <w:r w:rsidRPr="00357D70">
              <w:rPr>
                <w:sz w:val="21"/>
                <w:szCs w:val="21"/>
              </w:rPr>
              <w:t>禁止在</w:t>
            </w:r>
            <w:r w:rsidRPr="00357D70">
              <w:rPr>
                <w:sz w:val="21"/>
                <w:szCs w:val="21"/>
              </w:rPr>
              <w:t>#include</w:t>
            </w:r>
            <w:r w:rsidRPr="00357D70">
              <w:rPr>
                <w:sz w:val="21"/>
                <w:szCs w:val="21"/>
              </w:rPr>
              <w:t>语句中使用绝对路径</w:t>
            </w:r>
          </w:p>
        </w:tc>
        <w:tc>
          <w:tcPr>
            <w:tcW w:w="2193" w:type="pct"/>
            <w:shd w:val="clear" w:color="auto" w:fill="auto"/>
            <w:vAlign w:val="center"/>
          </w:tcPr>
          <w:p w14:paraId="79215596" w14:textId="729862F5" w:rsidR="00BF0F2E" w:rsidRPr="00357D70" w:rsidRDefault="00BF0F2E" w:rsidP="00F4728D">
            <w:pPr>
              <w:rPr>
                <w:sz w:val="21"/>
                <w:szCs w:val="21"/>
              </w:rPr>
            </w:pPr>
          </w:p>
        </w:tc>
      </w:tr>
      <w:tr w:rsidR="00B26D59" w:rsidRPr="00357D70" w14:paraId="447617EA" w14:textId="77777777" w:rsidTr="00F4728D">
        <w:tc>
          <w:tcPr>
            <w:tcW w:w="753" w:type="pct"/>
            <w:shd w:val="clear" w:color="auto" w:fill="auto"/>
            <w:vAlign w:val="center"/>
          </w:tcPr>
          <w:p w14:paraId="5C643560" w14:textId="77777777" w:rsidR="00BF0F2E" w:rsidRPr="00357D70" w:rsidRDefault="00BF0F2E" w:rsidP="00F4728D">
            <w:pPr>
              <w:rPr>
                <w:sz w:val="21"/>
                <w:szCs w:val="21"/>
              </w:rPr>
            </w:pPr>
            <w:r w:rsidRPr="00357D70">
              <w:rPr>
                <w:sz w:val="21"/>
                <w:szCs w:val="21"/>
              </w:rPr>
              <w:t>R-1-1-22</w:t>
            </w:r>
          </w:p>
        </w:tc>
        <w:tc>
          <w:tcPr>
            <w:tcW w:w="2054" w:type="pct"/>
            <w:shd w:val="clear" w:color="auto" w:fill="auto"/>
            <w:vAlign w:val="center"/>
          </w:tcPr>
          <w:p w14:paraId="0B607A0C" w14:textId="77777777" w:rsidR="00BF0F2E" w:rsidRPr="00357D70" w:rsidRDefault="00BF0F2E" w:rsidP="00F4728D">
            <w:pPr>
              <w:rPr>
                <w:sz w:val="21"/>
                <w:szCs w:val="21"/>
              </w:rPr>
            </w:pPr>
            <w:r w:rsidRPr="00357D70">
              <w:rPr>
                <w:sz w:val="21"/>
                <w:szCs w:val="21"/>
              </w:rPr>
              <w:t>禁止头文件重复包含</w:t>
            </w:r>
          </w:p>
        </w:tc>
        <w:tc>
          <w:tcPr>
            <w:tcW w:w="2193" w:type="pct"/>
            <w:shd w:val="clear" w:color="auto" w:fill="auto"/>
            <w:vAlign w:val="center"/>
          </w:tcPr>
          <w:p w14:paraId="0F36CD7E" w14:textId="5B193CAD" w:rsidR="00BF0F2E" w:rsidRPr="00357D70" w:rsidRDefault="00BF0F2E" w:rsidP="00F4728D">
            <w:pPr>
              <w:rPr>
                <w:sz w:val="21"/>
                <w:szCs w:val="21"/>
              </w:rPr>
            </w:pPr>
          </w:p>
        </w:tc>
      </w:tr>
      <w:tr w:rsidR="00B26D59" w:rsidRPr="00357D70" w14:paraId="437E430D" w14:textId="77777777" w:rsidTr="00F4728D">
        <w:tc>
          <w:tcPr>
            <w:tcW w:w="753" w:type="pct"/>
            <w:shd w:val="clear" w:color="auto" w:fill="auto"/>
            <w:vAlign w:val="center"/>
          </w:tcPr>
          <w:p w14:paraId="01804E3E" w14:textId="77777777" w:rsidR="00BF0F2E" w:rsidRPr="00357D70" w:rsidRDefault="00BF0F2E" w:rsidP="00F4728D">
            <w:pPr>
              <w:rPr>
                <w:sz w:val="21"/>
                <w:szCs w:val="21"/>
              </w:rPr>
            </w:pPr>
            <w:r w:rsidRPr="00357D70">
              <w:rPr>
                <w:sz w:val="21"/>
                <w:szCs w:val="21"/>
              </w:rPr>
              <w:t>R-1-1-23</w:t>
            </w:r>
          </w:p>
        </w:tc>
        <w:tc>
          <w:tcPr>
            <w:tcW w:w="2054" w:type="pct"/>
            <w:shd w:val="clear" w:color="auto" w:fill="auto"/>
            <w:vAlign w:val="center"/>
          </w:tcPr>
          <w:p w14:paraId="32465905" w14:textId="77777777" w:rsidR="00BF0F2E" w:rsidRPr="00357D70" w:rsidRDefault="00BF0F2E" w:rsidP="00F4728D">
            <w:pPr>
              <w:rPr>
                <w:sz w:val="21"/>
                <w:szCs w:val="21"/>
              </w:rPr>
            </w:pPr>
            <w:r w:rsidRPr="00357D70">
              <w:rPr>
                <w:sz w:val="21"/>
                <w:szCs w:val="21"/>
              </w:rPr>
              <w:t>函数参数表为空时，必须使用</w:t>
            </w:r>
            <w:r w:rsidRPr="00357D70">
              <w:rPr>
                <w:sz w:val="21"/>
                <w:szCs w:val="21"/>
              </w:rPr>
              <w:t>void</w:t>
            </w:r>
            <w:r w:rsidRPr="00357D70">
              <w:rPr>
                <w:sz w:val="21"/>
                <w:szCs w:val="21"/>
              </w:rPr>
              <w:t>明确说明</w:t>
            </w:r>
          </w:p>
        </w:tc>
        <w:tc>
          <w:tcPr>
            <w:tcW w:w="2193" w:type="pct"/>
            <w:shd w:val="clear" w:color="auto" w:fill="auto"/>
            <w:vAlign w:val="center"/>
          </w:tcPr>
          <w:p w14:paraId="4FD1ED02" w14:textId="4FF10FC9" w:rsidR="00BF0F2E" w:rsidRPr="00357D70" w:rsidRDefault="00BF0F2E" w:rsidP="00F4728D">
            <w:pPr>
              <w:rPr>
                <w:sz w:val="21"/>
                <w:szCs w:val="21"/>
              </w:rPr>
            </w:pPr>
          </w:p>
        </w:tc>
      </w:tr>
      <w:tr w:rsidR="00B26D59" w:rsidRPr="00357D70" w14:paraId="4B2A81A2" w14:textId="77777777" w:rsidTr="00F4728D">
        <w:tc>
          <w:tcPr>
            <w:tcW w:w="753" w:type="pct"/>
            <w:shd w:val="clear" w:color="auto" w:fill="auto"/>
            <w:vAlign w:val="center"/>
          </w:tcPr>
          <w:p w14:paraId="5DDF194C" w14:textId="77777777" w:rsidR="00BF0F2E" w:rsidRPr="00357D70" w:rsidRDefault="00BF0F2E" w:rsidP="00F4728D">
            <w:pPr>
              <w:rPr>
                <w:sz w:val="21"/>
                <w:szCs w:val="21"/>
              </w:rPr>
            </w:pPr>
            <w:r w:rsidRPr="00357D70">
              <w:rPr>
                <w:sz w:val="21"/>
                <w:szCs w:val="21"/>
              </w:rPr>
              <w:t>R-1-2-1</w:t>
            </w:r>
          </w:p>
        </w:tc>
        <w:tc>
          <w:tcPr>
            <w:tcW w:w="2054" w:type="pct"/>
            <w:shd w:val="clear" w:color="auto" w:fill="auto"/>
            <w:vAlign w:val="center"/>
          </w:tcPr>
          <w:p w14:paraId="52DA4EB3" w14:textId="77777777" w:rsidR="00BF0F2E" w:rsidRPr="00357D70" w:rsidRDefault="00BF0F2E" w:rsidP="00F4728D">
            <w:pPr>
              <w:rPr>
                <w:sz w:val="21"/>
                <w:szCs w:val="21"/>
              </w:rPr>
            </w:pPr>
            <w:r w:rsidRPr="00357D70">
              <w:rPr>
                <w:sz w:val="21"/>
                <w:szCs w:val="21"/>
              </w:rPr>
              <w:t>循环体必须用大括号括起来</w:t>
            </w:r>
          </w:p>
        </w:tc>
        <w:tc>
          <w:tcPr>
            <w:tcW w:w="2193" w:type="pct"/>
            <w:shd w:val="clear" w:color="auto" w:fill="auto"/>
            <w:vAlign w:val="center"/>
          </w:tcPr>
          <w:p w14:paraId="1C0A1DEB" w14:textId="6DF781CF" w:rsidR="00BF0F2E" w:rsidRPr="00357D70" w:rsidRDefault="00BF0F2E" w:rsidP="00F4728D">
            <w:pPr>
              <w:rPr>
                <w:sz w:val="21"/>
                <w:szCs w:val="21"/>
              </w:rPr>
            </w:pPr>
          </w:p>
        </w:tc>
      </w:tr>
      <w:tr w:rsidR="00B26D59" w:rsidRPr="00357D70" w14:paraId="15D3FDC2" w14:textId="77777777" w:rsidTr="00F4728D">
        <w:tc>
          <w:tcPr>
            <w:tcW w:w="753" w:type="pct"/>
            <w:shd w:val="clear" w:color="auto" w:fill="auto"/>
            <w:vAlign w:val="center"/>
          </w:tcPr>
          <w:p w14:paraId="38BC05B5" w14:textId="77777777" w:rsidR="00BF0F2E" w:rsidRPr="00357D70" w:rsidRDefault="00BF0F2E" w:rsidP="00F4728D">
            <w:pPr>
              <w:rPr>
                <w:sz w:val="21"/>
                <w:szCs w:val="21"/>
              </w:rPr>
            </w:pPr>
            <w:r w:rsidRPr="00357D70">
              <w:rPr>
                <w:sz w:val="21"/>
                <w:szCs w:val="21"/>
              </w:rPr>
              <w:t>R-1-2-2</w:t>
            </w:r>
          </w:p>
        </w:tc>
        <w:tc>
          <w:tcPr>
            <w:tcW w:w="2054" w:type="pct"/>
            <w:shd w:val="clear" w:color="auto" w:fill="auto"/>
            <w:vAlign w:val="center"/>
          </w:tcPr>
          <w:p w14:paraId="2033D323" w14:textId="77777777" w:rsidR="00BF0F2E" w:rsidRPr="00357D70" w:rsidRDefault="00BF0F2E" w:rsidP="00F4728D">
            <w:pPr>
              <w:rPr>
                <w:sz w:val="21"/>
                <w:szCs w:val="21"/>
              </w:rPr>
            </w:pPr>
            <w:r w:rsidRPr="00357D70">
              <w:rPr>
                <w:sz w:val="21"/>
                <w:szCs w:val="21"/>
              </w:rPr>
              <w:t>If</w:t>
            </w:r>
            <w:r w:rsidRPr="00357D70">
              <w:rPr>
                <w:sz w:val="21"/>
                <w:szCs w:val="21"/>
              </w:rPr>
              <w:t>、</w:t>
            </w:r>
            <w:r w:rsidRPr="00357D70">
              <w:rPr>
                <w:sz w:val="21"/>
                <w:szCs w:val="21"/>
              </w:rPr>
              <w:t>else if</w:t>
            </w:r>
            <w:r w:rsidRPr="00357D70">
              <w:rPr>
                <w:sz w:val="21"/>
                <w:szCs w:val="21"/>
              </w:rPr>
              <w:t>、</w:t>
            </w:r>
            <w:r w:rsidRPr="00357D70">
              <w:rPr>
                <w:sz w:val="21"/>
                <w:szCs w:val="21"/>
              </w:rPr>
              <w:t>else</w:t>
            </w:r>
            <w:r w:rsidRPr="00357D70">
              <w:rPr>
                <w:sz w:val="21"/>
                <w:szCs w:val="21"/>
              </w:rPr>
              <w:t>必须用大括号括起来</w:t>
            </w:r>
          </w:p>
        </w:tc>
        <w:tc>
          <w:tcPr>
            <w:tcW w:w="2193" w:type="pct"/>
            <w:shd w:val="clear" w:color="auto" w:fill="auto"/>
            <w:vAlign w:val="center"/>
          </w:tcPr>
          <w:p w14:paraId="7F37AC25" w14:textId="7239936F" w:rsidR="00BF0F2E" w:rsidRPr="00357D70" w:rsidRDefault="00BF0F2E" w:rsidP="00F4728D">
            <w:pPr>
              <w:rPr>
                <w:sz w:val="21"/>
                <w:szCs w:val="21"/>
              </w:rPr>
            </w:pPr>
          </w:p>
        </w:tc>
      </w:tr>
      <w:tr w:rsidR="00B26D59" w:rsidRPr="00357D70" w14:paraId="18FF3E68" w14:textId="77777777" w:rsidTr="00F4728D">
        <w:tc>
          <w:tcPr>
            <w:tcW w:w="753" w:type="pct"/>
            <w:shd w:val="clear" w:color="auto" w:fill="auto"/>
            <w:vAlign w:val="center"/>
          </w:tcPr>
          <w:p w14:paraId="00BAA7C3" w14:textId="77777777" w:rsidR="00BF0F2E" w:rsidRPr="00357D70" w:rsidRDefault="00BF0F2E" w:rsidP="00F4728D">
            <w:pPr>
              <w:rPr>
                <w:sz w:val="21"/>
                <w:szCs w:val="21"/>
              </w:rPr>
            </w:pPr>
            <w:r w:rsidRPr="00357D70">
              <w:rPr>
                <w:sz w:val="21"/>
                <w:szCs w:val="21"/>
              </w:rPr>
              <w:t>R-1-2-3</w:t>
            </w:r>
          </w:p>
        </w:tc>
        <w:tc>
          <w:tcPr>
            <w:tcW w:w="2054" w:type="pct"/>
            <w:shd w:val="clear" w:color="auto" w:fill="auto"/>
            <w:vAlign w:val="center"/>
          </w:tcPr>
          <w:p w14:paraId="13C2A4BB" w14:textId="77777777" w:rsidR="00BF0F2E" w:rsidRPr="00357D70" w:rsidRDefault="00BF0F2E" w:rsidP="00F4728D">
            <w:pPr>
              <w:rPr>
                <w:sz w:val="21"/>
                <w:szCs w:val="21"/>
              </w:rPr>
            </w:pPr>
            <w:r w:rsidRPr="00357D70">
              <w:rPr>
                <w:sz w:val="21"/>
                <w:szCs w:val="21"/>
              </w:rPr>
              <w:t>禁止在头文件前有可执行代码</w:t>
            </w:r>
          </w:p>
        </w:tc>
        <w:tc>
          <w:tcPr>
            <w:tcW w:w="2193" w:type="pct"/>
            <w:shd w:val="clear" w:color="auto" w:fill="auto"/>
            <w:vAlign w:val="center"/>
          </w:tcPr>
          <w:p w14:paraId="2D3658F3" w14:textId="25D9FA51" w:rsidR="00BF0F2E" w:rsidRPr="00357D70" w:rsidRDefault="00BF0F2E" w:rsidP="00F4728D">
            <w:pPr>
              <w:rPr>
                <w:sz w:val="21"/>
                <w:szCs w:val="21"/>
              </w:rPr>
            </w:pPr>
          </w:p>
        </w:tc>
      </w:tr>
      <w:tr w:rsidR="00B26D59" w:rsidRPr="00357D70" w14:paraId="66CE1E0E" w14:textId="77777777" w:rsidTr="00F4728D">
        <w:tc>
          <w:tcPr>
            <w:tcW w:w="753" w:type="pct"/>
            <w:shd w:val="clear" w:color="auto" w:fill="auto"/>
            <w:vAlign w:val="center"/>
          </w:tcPr>
          <w:p w14:paraId="1309C8A1" w14:textId="77777777" w:rsidR="00BF0F2E" w:rsidRPr="00357D70" w:rsidRDefault="00BF0F2E" w:rsidP="00F4728D">
            <w:pPr>
              <w:rPr>
                <w:sz w:val="21"/>
                <w:szCs w:val="21"/>
              </w:rPr>
            </w:pPr>
            <w:r w:rsidRPr="00357D70">
              <w:rPr>
                <w:sz w:val="21"/>
                <w:szCs w:val="21"/>
              </w:rPr>
              <w:t>R-1-2-4</w:t>
            </w:r>
          </w:p>
        </w:tc>
        <w:tc>
          <w:tcPr>
            <w:tcW w:w="2054" w:type="pct"/>
            <w:shd w:val="clear" w:color="auto" w:fill="auto"/>
            <w:vAlign w:val="center"/>
          </w:tcPr>
          <w:p w14:paraId="79628417" w14:textId="77777777" w:rsidR="00BF0F2E" w:rsidRPr="00357D70" w:rsidRDefault="00BF0F2E" w:rsidP="00F4728D">
            <w:pPr>
              <w:rPr>
                <w:sz w:val="21"/>
                <w:szCs w:val="21"/>
              </w:rPr>
            </w:pPr>
            <w:r w:rsidRPr="00357D70">
              <w:rPr>
                <w:sz w:val="21"/>
                <w:szCs w:val="21"/>
              </w:rPr>
              <w:t>引起二义性理解的逻辑表达式，必须使用括号显式说明优先级顺序</w:t>
            </w:r>
          </w:p>
        </w:tc>
        <w:tc>
          <w:tcPr>
            <w:tcW w:w="2193" w:type="pct"/>
            <w:shd w:val="clear" w:color="auto" w:fill="auto"/>
            <w:vAlign w:val="center"/>
          </w:tcPr>
          <w:p w14:paraId="5372665F" w14:textId="3664CBF8" w:rsidR="00BF0F2E" w:rsidRPr="00357D70" w:rsidRDefault="00BF0F2E" w:rsidP="00F4728D">
            <w:pPr>
              <w:rPr>
                <w:sz w:val="21"/>
                <w:szCs w:val="21"/>
              </w:rPr>
            </w:pPr>
          </w:p>
        </w:tc>
      </w:tr>
      <w:tr w:rsidR="00B26D59" w:rsidRPr="00357D70" w14:paraId="7AB9872D" w14:textId="77777777" w:rsidTr="00F4728D">
        <w:tc>
          <w:tcPr>
            <w:tcW w:w="753" w:type="pct"/>
            <w:shd w:val="clear" w:color="auto" w:fill="auto"/>
            <w:vAlign w:val="center"/>
          </w:tcPr>
          <w:p w14:paraId="0C63ED3C" w14:textId="77777777" w:rsidR="00BF0F2E" w:rsidRPr="00357D70" w:rsidRDefault="00BF0F2E" w:rsidP="00F4728D">
            <w:pPr>
              <w:rPr>
                <w:sz w:val="21"/>
                <w:szCs w:val="21"/>
              </w:rPr>
            </w:pPr>
            <w:r w:rsidRPr="00357D70">
              <w:rPr>
                <w:sz w:val="21"/>
                <w:szCs w:val="21"/>
              </w:rPr>
              <w:t>R-1-2-5</w:t>
            </w:r>
          </w:p>
        </w:tc>
        <w:tc>
          <w:tcPr>
            <w:tcW w:w="2054" w:type="pct"/>
            <w:shd w:val="clear" w:color="auto" w:fill="auto"/>
            <w:vAlign w:val="center"/>
          </w:tcPr>
          <w:p w14:paraId="7090CAB8" w14:textId="77777777" w:rsidR="00BF0F2E" w:rsidRPr="00357D70" w:rsidRDefault="00BF0F2E" w:rsidP="00F4728D">
            <w:pPr>
              <w:rPr>
                <w:sz w:val="21"/>
                <w:szCs w:val="21"/>
              </w:rPr>
            </w:pPr>
            <w:r w:rsidRPr="00357D70">
              <w:rPr>
                <w:sz w:val="21"/>
                <w:szCs w:val="21"/>
              </w:rPr>
              <w:t>逻辑判别表达式中的运算项必须要使用括号</w:t>
            </w:r>
          </w:p>
        </w:tc>
        <w:tc>
          <w:tcPr>
            <w:tcW w:w="2193" w:type="pct"/>
            <w:shd w:val="clear" w:color="auto" w:fill="auto"/>
            <w:vAlign w:val="center"/>
          </w:tcPr>
          <w:p w14:paraId="7DBDF052" w14:textId="4B3BE2B3" w:rsidR="00BF0F2E" w:rsidRPr="00357D70" w:rsidRDefault="00BF0F2E" w:rsidP="00F4728D">
            <w:pPr>
              <w:rPr>
                <w:sz w:val="21"/>
                <w:szCs w:val="21"/>
              </w:rPr>
            </w:pPr>
          </w:p>
        </w:tc>
      </w:tr>
      <w:tr w:rsidR="00B26D59" w:rsidRPr="00357D70" w14:paraId="00BCE441" w14:textId="77777777" w:rsidTr="00F4728D">
        <w:tc>
          <w:tcPr>
            <w:tcW w:w="753" w:type="pct"/>
            <w:shd w:val="clear" w:color="auto" w:fill="auto"/>
            <w:vAlign w:val="center"/>
          </w:tcPr>
          <w:p w14:paraId="3A83C042" w14:textId="77777777" w:rsidR="00BF0F2E" w:rsidRPr="00357D70" w:rsidRDefault="00BF0F2E" w:rsidP="00F4728D">
            <w:pPr>
              <w:rPr>
                <w:sz w:val="21"/>
                <w:szCs w:val="21"/>
              </w:rPr>
            </w:pPr>
            <w:r w:rsidRPr="00357D70">
              <w:rPr>
                <w:sz w:val="21"/>
                <w:szCs w:val="21"/>
              </w:rPr>
              <w:t>R-1-2-6</w:t>
            </w:r>
          </w:p>
        </w:tc>
        <w:tc>
          <w:tcPr>
            <w:tcW w:w="2054" w:type="pct"/>
            <w:shd w:val="clear" w:color="auto" w:fill="auto"/>
            <w:vAlign w:val="center"/>
          </w:tcPr>
          <w:p w14:paraId="6B738801" w14:textId="77777777" w:rsidR="00BF0F2E" w:rsidRPr="00357D70" w:rsidRDefault="00BF0F2E" w:rsidP="00F4728D">
            <w:pPr>
              <w:rPr>
                <w:sz w:val="21"/>
                <w:szCs w:val="21"/>
              </w:rPr>
            </w:pPr>
            <w:r w:rsidRPr="00357D70">
              <w:rPr>
                <w:sz w:val="21"/>
                <w:szCs w:val="21"/>
              </w:rPr>
              <w:t>禁止嵌套注释</w:t>
            </w:r>
          </w:p>
        </w:tc>
        <w:tc>
          <w:tcPr>
            <w:tcW w:w="2193" w:type="pct"/>
            <w:shd w:val="clear" w:color="auto" w:fill="auto"/>
            <w:vAlign w:val="center"/>
          </w:tcPr>
          <w:p w14:paraId="4A357B02" w14:textId="53F1BB10" w:rsidR="00BF0F2E" w:rsidRPr="00357D70" w:rsidRDefault="00BF0F2E" w:rsidP="00F4728D">
            <w:pPr>
              <w:rPr>
                <w:sz w:val="21"/>
                <w:szCs w:val="21"/>
              </w:rPr>
            </w:pPr>
          </w:p>
        </w:tc>
      </w:tr>
      <w:tr w:rsidR="00B26D59" w:rsidRPr="00357D70" w14:paraId="5BE8B1B0" w14:textId="77777777" w:rsidTr="00F4728D">
        <w:tc>
          <w:tcPr>
            <w:tcW w:w="753" w:type="pct"/>
            <w:shd w:val="clear" w:color="auto" w:fill="auto"/>
            <w:vAlign w:val="center"/>
          </w:tcPr>
          <w:p w14:paraId="698D53FF" w14:textId="77777777" w:rsidR="00BF0F2E" w:rsidRPr="00357D70" w:rsidRDefault="00BF0F2E" w:rsidP="00F4728D">
            <w:pPr>
              <w:rPr>
                <w:sz w:val="21"/>
                <w:szCs w:val="21"/>
              </w:rPr>
            </w:pPr>
            <w:r w:rsidRPr="00357D70">
              <w:rPr>
                <w:sz w:val="21"/>
                <w:szCs w:val="21"/>
              </w:rPr>
              <w:lastRenderedPageBreak/>
              <w:t>R-1-3-1</w:t>
            </w:r>
          </w:p>
        </w:tc>
        <w:tc>
          <w:tcPr>
            <w:tcW w:w="2054" w:type="pct"/>
            <w:shd w:val="clear" w:color="auto" w:fill="auto"/>
            <w:vAlign w:val="center"/>
          </w:tcPr>
          <w:p w14:paraId="6DDC5B4A" w14:textId="77777777" w:rsidR="00BF0F2E" w:rsidRPr="00357D70" w:rsidRDefault="00BF0F2E" w:rsidP="00F4728D">
            <w:pPr>
              <w:rPr>
                <w:sz w:val="21"/>
                <w:szCs w:val="21"/>
              </w:rPr>
            </w:pPr>
            <w:r w:rsidRPr="00357D70">
              <w:rPr>
                <w:sz w:val="21"/>
                <w:szCs w:val="21"/>
              </w:rPr>
              <w:t>禁止指针的指针超过两级</w:t>
            </w:r>
          </w:p>
        </w:tc>
        <w:tc>
          <w:tcPr>
            <w:tcW w:w="2193" w:type="pct"/>
            <w:shd w:val="clear" w:color="auto" w:fill="auto"/>
            <w:vAlign w:val="center"/>
          </w:tcPr>
          <w:p w14:paraId="39A722A4" w14:textId="7BA24A12" w:rsidR="00BF0F2E" w:rsidRPr="00357D70" w:rsidRDefault="00BF0F2E" w:rsidP="00F4728D">
            <w:pPr>
              <w:rPr>
                <w:sz w:val="21"/>
                <w:szCs w:val="21"/>
              </w:rPr>
            </w:pPr>
          </w:p>
        </w:tc>
      </w:tr>
      <w:tr w:rsidR="00B26D59" w:rsidRPr="00357D70" w14:paraId="7A47310B" w14:textId="77777777" w:rsidTr="00F4728D">
        <w:tc>
          <w:tcPr>
            <w:tcW w:w="753" w:type="pct"/>
            <w:shd w:val="clear" w:color="auto" w:fill="auto"/>
            <w:vAlign w:val="center"/>
          </w:tcPr>
          <w:p w14:paraId="08F58B0D" w14:textId="77777777" w:rsidR="00BF0F2E" w:rsidRPr="00357D70" w:rsidRDefault="00BF0F2E" w:rsidP="00F4728D">
            <w:pPr>
              <w:rPr>
                <w:sz w:val="21"/>
                <w:szCs w:val="21"/>
              </w:rPr>
            </w:pPr>
            <w:r w:rsidRPr="00357D70">
              <w:rPr>
                <w:sz w:val="21"/>
                <w:szCs w:val="21"/>
              </w:rPr>
              <w:t>R-1-3-2</w:t>
            </w:r>
          </w:p>
        </w:tc>
        <w:tc>
          <w:tcPr>
            <w:tcW w:w="2054" w:type="pct"/>
            <w:shd w:val="clear" w:color="auto" w:fill="auto"/>
            <w:vAlign w:val="center"/>
          </w:tcPr>
          <w:p w14:paraId="4EE42A98" w14:textId="77777777" w:rsidR="00BF0F2E" w:rsidRPr="00357D70" w:rsidRDefault="00BF0F2E" w:rsidP="00F4728D">
            <w:pPr>
              <w:rPr>
                <w:sz w:val="21"/>
                <w:szCs w:val="21"/>
              </w:rPr>
            </w:pPr>
            <w:r w:rsidRPr="00357D70">
              <w:rPr>
                <w:sz w:val="21"/>
                <w:szCs w:val="21"/>
              </w:rPr>
              <w:t>函数指针的使用必须加以</w:t>
            </w:r>
            <w:r w:rsidRPr="00357D70">
              <w:rPr>
                <w:sz w:val="21"/>
                <w:szCs w:val="21"/>
              </w:rPr>
              <w:t>&amp;</w:t>
            </w:r>
            <w:r w:rsidRPr="00357D70">
              <w:rPr>
                <w:sz w:val="21"/>
                <w:szCs w:val="21"/>
              </w:rPr>
              <w:t>明确说明</w:t>
            </w:r>
          </w:p>
        </w:tc>
        <w:tc>
          <w:tcPr>
            <w:tcW w:w="2193" w:type="pct"/>
            <w:shd w:val="clear" w:color="auto" w:fill="auto"/>
            <w:vAlign w:val="center"/>
          </w:tcPr>
          <w:p w14:paraId="2242DDE4" w14:textId="1C009F02" w:rsidR="00BF0F2E" w:rsidRPr="00357D70" w:rsidRDefault="00BF0F2E" w:rsidP="00F4728D">
            <w:pPr>
              <w:rPr>
                <w:sz w:val="21"/>
                <w:szCs w:val="21"/>
              </w:rPr>
            </w:pPr>
          </w:p>
        </w:tc>
      </w:tr>
      <w:tr w:rsidR="00B26D59" w:rsidRPr="00357D70" w14:paraId="53A92559" w14:textId="77777777" w:rsidTr="00F4728D">
        <w:tc>
          <w:tcPr>
            <w:tcW w:w="753" w:type="pct"/>
            <w:shd w:val="clear" w:color="auto" w:fill="auto"/>
            <w:vAlign w:val="center"/>
          </w:tcPr>
          <w:p w14:paraId="18315C33" w14:textId="77777777" w:rsidR="00BF0F2E" w:rsidRPr="00357D70" w:rsidRDefault="00BF0F2E" w:rsidP="00F4728D">
            <w:pPr>
              <w:rPr>
                <w:sz w:val="21"/>
                <w:szCs w:val="21"/>
              </w:rPr>
            </w:pPr>
            <w:r w:rsidRPr="00357D70">
              <w:rPr>
                <w:sz w:val="21"/>
                <w:szCs w:val="21"/>
              </w:rPr>
              <w:t>R-1-3-3</w:t>
            </w:r>
          </w:p>
        </w:tc>
        <w:tc>
          <w:tcPr>
            <w:tcW w:w="2054" w:type="pct"/>
            <w:shd w:val="clear" w:color="auto" w:fill="auto"/>
            <w:vAlign w:val="center"/>
          </w:tcPr>
          <w:p w14:paraId="38AAC4E7" w14:textId="77777777" w:rsidR="00BF0F2E" w:rsidRPr="00357D70" w:rsidRDefault="00BF0F2E" w:rsidP="00F4728D">
            <w:pPr>
              <w:rPr>
                <w:sz w:val="21"/>
                <w:szCs w:val="21"/>
              </w:rPr>
            </w:pPr>
            <w:r w:rsidRPr="00357D70">
              <w:rPr>
                <w:sz w:val="21"/>
                <w:szCs w:val="21"/>
              </w:rPr>
              <w:t>禁止对参数指针进行赋值</w:t>
            </w:r>
          </w:p>
        </w:tc>
        <w:tc>
          <w:tcPr>
            <w:tcW w:w="2193" w:type="pct"/>
            <w:shd w:val="clear" w:color="auto" w:fill="auto"/>
            <w:vAlign w:val="center"/>
          </w:tcPr>
          <w:p w14:paraId="0A50AA7D" w14:textId="5EE0DCFA" w:rsidR="00BF0F2E" w:rsidRPr="00357D70" w:rsidRDefault="00BF0F2E" w:rsidP="00F4728D">
            <w:pPr>
              <w:rPr>
                <w:sz w:val="21"/>
                <w:szCs w:val="21"/>
              </w:rPr>
            </w:pPr>
          </w:p>
        </w:tc>
      </w:tr>
      <w:tr w:rsidR="00B26D59" w:rsidRPr="00357D70" w14:paraId="593EFE32" w14:textId="77777777" w:rsidTr="00F4728D">
        <w:tc>
          <w:tcPr>
            <w:tcW w:w="753" w:type="pct"/>
            <w:shd w:val="clear" w:color="auto" w:fill="auto"/>
            <w:vAlign w:val="center"/>
          </w:tcPr>
          <w:p w14:paraId="1B0A9A0E" w14:textId="77777777" w:rsidR="00BF0F2E" w:rsidRPr="00357D70" w:rsidRDefault="00BF0F2E" w:rsidP="00F4728D">
            <w:pPr>
              <w:rPr>
                <w:sz w:val="21"/>
                <w:szCs w:val="21"/>
              </w:rPr>
            </w:pPr>
            <w:r w:rsidRPr="00357D70">
              <w:rPr>
                <w:sz w:val="21"/>
                <w:szCs w:val="21"/>
              </w:rPr>
              <w:t>R-1-3-4</w:t>
            </w:r>
          </w:p>
        </w:tc>
        <w:tc>
          <w:tcPr>
            <w:tcW w:w="2054" w:type="pct"/>
            <w:shd w:val="clear" w:color="auto" w:fill="auto"/>
            <w:vAlign w:val="center"/>
          </w:tcPr>
          <w:p w14:paraId="00C4D2F2" w14:textId="77777777" w:rsidR="00BF0F2E" w:rsidRPr="00357D70" w:rsidRDefault="00BF0F2E" w:rsidP="00F4728D">
            <w:pPr>
              <w:rPr>
                <w:sz w:val="21"/>
                <w:szCs w:val="21"/>
              </w:rPr>
            </w:pPr>
            <w:r w:rsidRPr="00357D70">
              <w:rPr>
                <w:sz w:val="21"/>
                <w:szCs w:val="21"/>
              </w:rPr>
              <w:t>禁止将局部变量地址做为函数返回值返回</w:t>
            </w:r>
          </w:p>
        </w:tc>
        <w:tc>
          <w:tcPr>
            <w:tcW w:w="2193" w:type="pct"/>
            <w:shd w:val="clear" w:color="auto" w:fill="auto"/>
            <w:vAlign w:val="center"/>
          </w:tcPr>
          <w:p w14:paraId="19DD48CF" w14:textId="738A4712" w:rsidR="00BF0F2E" w:rsidRPr="00357D70" w:rsidRDefault="00BF0F2E" w:rsidP="00F4728D">
            <w:pPr>
              <w:rPr>
                <w:sz w:val="21"/>
                <w:szCs w:val="21"/>
              </w:rPr>
            </w:pPr>
          </w:p>
        </w:tc>
      </w:tr>
      <w:tr w:rsidR="00B26D59" w:rsidRPr="00357D70" w14:paraId="23D9B080" w14:textId="77777777" w:rsidTr="00F4728D">
        <w:tc>
          <w:tcPr>
            <w:tcW w:w="753" w:type="pct"/>
            <w:shd w:val="clear" w:color="auto" w:fill="auto"/>
            <w:vAlign w:val="center"/>
          </w:tcPr>
          <w:p w14:paraId="60AAB711" w14:textId="77777777" w:rsidR="00BF0F2E" w:rsidRPr="00357D70" w:rsidRDefault="00BF0F2E" w:rsidP="00F4728D">
            <w:pPr>
              <w:rPr>
                <w:sz w:val="21"/>
                <w:szCs w:val="21"/>
              </w:rPr>
            </w:pPr>
            <w:r w:rsidRPr="00357D70">
              <w:rPr>
                <w:sz w:val="21"/>
                <w:szCs w:val="21"/>
              </w:rPr>
              <w:t>R-1-3-5</w:t>
            </w:r>
          </w:p>
        </w:tc>
        <w:tc>
          <w:tcPr>
            <w:tcW w:w="2054" w:type="pct"/>
            <w:shd w:val="clear" w:color="auto" w:fill="auto"/>
            <w:vAlign w:val="center"/>
          </w:tcPr>
          <w:p w14:paraId="103DE2BE" w14:textId="77777777" w:rsidR="00BF0F2E" w:rsidRPr="00357D70" w:rsidRDefault="00BF0F2E" w:rsidP="00F4728D">
            <w:pPr>
              <w:rPr>
                <w:sz w:val="21"/>
                <w:szCs w:val="21"/>
              </w:rPr>
            </w:pPr>
            <w:r w:rsidRPr="00357D70">
              <w:rPr>
                <w:sz w:val="21"/>
                <w:szCs w:val="21"/>
              </w:rPr>
              <w:t>禁止使用或释放未分配空间或已释放的指针</w:t>
            </w:r>
          </w:p>
        </w:tc>
        <w:tc>
          <w:tcPr>
            <w:tcW w:w="2193" w:type="pct"/>
            <w:shd w:val="clear" w:color="auto" w:fill="auto"/>
            <w:vAlign w:val="center"/>
          </w:tcPr>
          <w:p w14:paraId="31304527" w14:textId="1AD57F18" w:rsidR="00BF0F2E" w:rsidRPr="00357D70" w:rsidRDefault="00BF0F2E" w:rsidP="00F4728D">
            <w:pPr>
              <w:rPr>
                <w:sz w:val="21"/>
                <w:szCs w:val="21"/>
              </w:rPr>
            </w:pPr>
          </w:p>
        </w:tc>
      </w:tr>
      <w:tr w:rsidR="00B26D59" w:rsidRPr="00357D70" w14:paraId="2EA844EE" w14:textId="77777777" w:rsidTr="00F4728D">
        <w:tc>
          <w:tcPr>
            <w:tcW w:w="753" w:type="pct"/>
            <w:shd w:val="clear" w:color="auto" w:fill="auto"/>
            <w:vAlign w:val="center"/>
          </w:tcPr>
          <w:p w14:paraId="7154F557" w14:textId="77777777" w:rsidR="00BF0F2E" w:rsidRPr="00357D70" w:rsidRDefault="00BF0F2E" w:rsidP="00F4728D">
            <w:pPr>
              <w:rPr>
                <w:sz w:val="21"/>
                <w:szCs w:val="21"/>
              </w:rPr>
            </w:pPr>
            <w:r w:rsidRPr="00357D70">
              <w:rPr>
                <w:sz w:val="21"/>
                <w:szCs w:val="21"/>
              </w:rPr>
              <w:t>R-1-3-6</w:t>
            </w:r>
          </w:p>
        </w:tc>
        <w:tc>
          <w:tcPr>
            <w:tcW w:w="2054" w:type="pct"/>
            <w:shd w:val="clear" w:color="auto" w:fill="auto"/>
            <w:vAlign w:val="center"/>
          </w:tcPr>
          <w:p w14:paraId="6354F873" w14:textId="77777777" w:rsidR="00BF0F2E" w:rsidRPr="00357D70" w:rsidRDefault="00BF0F2E" w:rsidP="00F4728D">
            <w:pPr>
              <w:rPr>
                <w:sz w:val="21"/>
                <w:szCs w:val="21"/>
              </w:rPr>
            </w:pPr>
            <w:r w:rsidRPr="00357D70">
              <w:rPr>
                <w:sz w:val="21"/>
                <w:szCs w:val="21"/>
              </w:rPr>
              <w:t>指针变量被释放后必须置为</w:t>
            </w:r>
            <w:r w:rsidRPr="00357D70">
              <w:rPr>
                <w:sz w:val="21"/>
                <w:szCs w:val="21"/>
              </w:rPr>
              <w:t>NULL</w:t>
            </w:r>
          </w:p>
        </w:tc>
        <w:tc>
          <w:tcPr>
            <w:tcW w:w="2193" w:type="pct"/>
            <w:shd w:val="clear" w:color="auto" w:fill="auto"/>
            <w:vAlign w:val="center"/>
          </w:tcPr>
          <w:p w14:paraId="4DCC38B5" w14:textId="0B797172" w:rsidR="00BF0F2E" w:rsidRPr="00357D70" w:rsidRDefault="00BF0F2E" w:rsidP="00F4728D">
            <w:pPr>
              <w:rPr>
                <w:sz w:val="21"/>
                <w:szCs w:val="21"/>
              </w:rPr>
            </w:pPr>
          </w:p>
        </w:tc>
      </w:tr>
      <w:tr w:rsidR="00B26D59" w:rsidRPr="00357D70" w14:paraId="4F64E66E" w14:textId="77777777" w:rsidTr="00F4728D">
        <w:tc>
          <w:tcPr>
            <w:tcW w:w="753" w:type="pct"/>
            <w:shd w:val="clear" w:color="auto" w:fill="auto"/>
            <w:vAlign w:val="center"/>
          </w:tcPr>
          <w:p w14:paraId="08693BC0" w14:textId="77777777" w:rsidR="00BF0F2E" w:rsidRPr="00357D70" w:rsidRDefault="00BF0F2E" w:rsidP="00F4728D">
            <w:pPr>
              <w:rPr>
                <w:sz w:val="21"/>
                <w:szCs w:val="21"/>
              </w:rPr>
            </w:pPr>
            <w:r w:rsidRPr="00357D70">
              <w:rPr>
                <w:sz w:val="21"/>
                <w:szCs w:val="21"/>
              </w:rPr>
              <w:t>R-1-3-7</w:t>
            </w:r>
          </w:p>
        </w:tc>
        <w:tc>
          <w:tcPr>
            <w:tcW w:w="2054" w:type="pct"/>
            <w:shd w:val="clear" w:color="auto" w:fill="auto"/>
            <w:vAlign w:val="center"/>
          </w:tcPr>
          <w:p w14:paraId="4825EDB2" w14:textId="77777777" w:rsidR="00BF0F2E" w:rsidRPr="00357D70" w:rsidRDefault="00BF0F2E" w:rsidP="00F4728D">
            <w:pPr>
              <w:rPr>
                <w:sz w:val="21"/>
                <w:szCs w:val="21"/>
              </w:rPr>
            </w:pPr>
            <w:r w:rsidRPr="00357D70">
              <w:rPr>
                <w:sz w:val="21"/>
                <w:szCs w:val="21"/>
              </w:rPr>
              <w:t>动态分配的指针变量定义时如未被分配空间必须初始化为</w:t>
            </w:r>
            <w:r w:rsidRPr="00357D70">
              <w:rPr>
                <w:sz w:val="21"/>
                <w:szCs w:val="21"/>
              </w:rPr>
              <w:t>NULL</w:t>
            </w:r>
          </w:p>
        </w:tc>
        <w:tc>
          <w:tcPr>
            <w:tcW w:w="2193" w:type="pct"/>
            <w:shd w:val="clear" w:color="auto" w:fill="auto"/>
            <w:vAlign w:val="center"/>
          </w:tcPr>
          <w:p w14:paraId="721CA14C" w14:textId="5374DAA6" w:rsidR="00BF0F2E" w:rsidRPr="00357D70" w:rsidRDefault="00BF0F2E" w:rsidP="00F4728D">
            <w:pPr>
              <w:rPr>
                <w:sz w:val="21"/>
                <w:szCs w:val="21"/>
              </w:rPr>
            </w:pPr>
          </w:p>
        </w:tc>
      </w:tr>
      <w:tr w:rsidR="00B26D59" w:rsidRPr="00357D70" w14:paraId="01E10156" w14:textId="77777777" w:rsidTr="00F4728D">
        <w:tc>
          <w:tcPr>
            <w:tcW w:w="753" w:type="pct"/>
            <w:shd w:val="clear" w:color="auto" w:fill="auto"/>
            <w:vAlign w:val="center"/>
          </w:tcPr>
          <w:p w14:paraId="6CE8F3AF" w14:textId="77777777" w:rsidR="00BF0F2E" w:rsidRPr="00357D70" w:rsidRDefault="00BF0F2E" w:rsidP="00F4728D">
            <w:pPr>
              <w:rPr>
                <w:sz w:val="21"/>
                <w:szCs w:val="21"/>
              </w:rPr>
            </w:pPr>
            <w:r w:rsidRPr="00357D70">
              <w:rPr>
                <w:sz w:val="21"/>
                <w:szCs w:val="21"/>
              </w:rPr>
              <w:t>R-1-3-8</w:t>
            </w:r>
          </w:p>
        </w:tc>
        <w:tc>
          <w:tcPr>
            <w:tcW w:w="2054" w:type="pct"/>
            <w:shd w:val="clear" w:color="auto" w:fill="auto"/>
            <w:vAlign w:val="center"/>
          </w:tcPr>
          <w:p w14:paraId="3FD965BA" w14:textId="77777777" w:rsidR="00BF0F2E" w:rsidRPr="00357D70" w:rsidRDefault="00BF0F2E" w:rsidP="00F4728D">
            <w:pPr>
              <w:rPr>
                <w:sz w:val="21"/>
                <w:szCs w:val="21"/>
              </w:rPr>
            </w:pPr>
            <w:r w:rsidRPr="00357D70">
              <w:rPr>
                <w:sz w:val="21"/>
                <w:szCs w:val="21"/>
              </w:rPr>
              <w:t>动态分配的指针变量第一次使用前必须进行是否为</w:t>
            </w:r>
            <w:r w:rsidRPr="00357D70">
              <w:rPr>
                <w:sz w:val="21"/>
                <w:szCs w:val="21"/>
              </w:rPr>
              <w:t>NULL</w:t>
            </w:r>
            <w:r w:rsidRPr="00357D70">
              <w:rPr>
                <w:sz w:val="21"/>
                <w:szCs w:val="21"/>
              </w:rPr>
              <w:t>的判别</w:t>
            </w:r>
          </w:p>
        </w:tc>
        <w:tc>
          <w:tcPr>
            <w:tcW w:w="2193" w:type="pct"/>
            <w:shd w:val="clear" w:color="auto" w:fill="auto"/>
            <w:vAlign w:val="center"/>
          </w:tcPr>
          <w:p w14:paraId="122072CE" w14:textId="4D01DEF5" w:rsidR="00BF0F2E" w:rsidRPr="00357D70" w:rsidRDefault="00BF0F2E" w:rsidP="00F4728D">
            <w:pPr>
              <w:rPr>
                <w:sz w:val="21"/>
                <w:szCs w:val="21"/>
              </w:rPr>
            </w:pPr>
          </w:p>
        </w:tc>
      </w:tr>
      <w:tr w:rsidR="00B26D59" w:rsidRPr="00357D70" w14:paraId="20115208" w14:textId="77777777" w:rsidTr="00F4728D">
        <w:tc>
          <w:tcPr>
            <w:tcW w:w="753" w:type="pct"/>
            <w:shd w:val="clear" w:color="auto" w:fill="auto"/>
            <w:vAlign w:val="center"/>
          </w:tcPr>
          <w:p w14:paraId="2FFCF212" w14:textId="77777777" w:rsidR="00BF0F2E" w:rsidRPr="00357D70" w:rsidRDefault="00BF0F2E" w:rsidP="00F4728D">
            <w:pPr>
              <w:rPr>
                <w:sz w:val="21"/>
                <w:szCs w:val="21"/>
              </w:rPr>
            </w:pPr>
            <w:r w:rsidRPr="00357D70">
              <w:rPr>
                <w:sz w:val="21"/>
                <w:szCs w:val="21"/>
              </w:rPr>
              <w:t>R-1-3-9</w:t>
            </w:r>
          </w:p>
        </w:tc>
        <w:tc>
          <w:tcPr>
            <w:tcW w:w="2054" w:type="pct"/>
            <w:shd w:val="clear" w:color="auto" w:fill="auto"/>
            <w:vAlign w:val="center"/>
          </w:tcPr>
          <w:p w14:paraId="15DF6E5E" w14:textId="77777777" w:rsidR="00BF0F2E" w:rsidRPr="00357D70" w:rsidRDefault="00BF0F2E" w:rsidP="00F4728D">
            <w:pPr>
              <w:rPr>
                <w:sz w:val="21"/>
                <w:szCs w:val="21"/>
              </w:rPr>
            </w:pPr>
            <w:r w:rsidRPr="00357D70">
              <w:rPr>
                <w:sz w:val="21"/>
                <w:szCs w:val="21"/>
              </w:rPr>
              <w:t>空指针必须使用</w:t>
            </w:r>
            <w:r w:rsidRPr="00357D70">
              <w:rPr>
                <w:sz w:val="21"/>
                <w:szCs w:val="21"/>
              </w:rPr>
              <w:t>NULL</w:t>
            </w:r>
            <w:r w:rsidRPr="00357D70">
              <w:rPr>
                <w:sz w:val="21"/>
                <w:szCs w:val="21"/>
              </w:rPr>
              <w:t>，禁止使用整型数</w:t>
            </w:r>
            <w:r w:rsidRPr="00357D70">
              <w:rPr>
                <w:sz w:val="21"/>
                <w:szCs w:val="21"/>
              </w:rPr>
              <w:t>0</w:t>
            </w:r>
          </w:p>
        </w:tc>
        <w:tc>
          <w:tcPr>
            <w:tcW w:w="2193" w:type="pct"/>
            <w:shd w:val="clear" w:color="auto" w:fill="auto"/>
            <w:vAlign w:val="center"/>
          </w:tcPr>
          <w:p w14:paraId="3799BDC0" w14:textId="5BD32DDA" w:rsidR="00BF0F2E" w:rsidRPr="00357D70" w:rsidRDefault="00BF0F2E" w:rsidP="00F4728D">
            <w:pPr>
              <w:rPr>
                <w:sz w:val="21"/>
                <w:szCs w:val="21"/>
              </w:rPr>
            </w:pPr>
          </w:p>
        </w:tc>
      </w:tr>
      <w:tr w:rsidR="00B26D59" w:rsidRPr="00357D70" w14:paraId="0C2F5379" w14:textId="77777777" w:rsidTr="00F4728D">
        <w:tc>
          <w:tcPr>
            <w:tcW w:w="753" w:type="pct"/>
            <w:shd w:val="clear" w:color="auto" w:fill="auto"/>
            <w:vAlign w:val="center"/>
          </w:tcPr>
          <w:p w14:paraId="5384CA3B" w14:textId="77777777" w:rsidR="00BF0F2E" w:rsidRPr="00357D70" w:rsidRDefault="00BF0F2E" w:rsidP="00F4728D">
            <w:pPr>
              <w:rPr>
                <w:sz w:val="21"/>
                <w:szCs w:val="21"/>
              </w:rPr>
            </w:pPr>
            <w:r w:rsidRPr="00357D70">
              <w:rPr>
                <w:sz w:val="21"/>
                <w:szCs w:val="21"/>
              </w:rPr>
              <w:t>R-1-3-10</w:t>
            </w:r>
          </w:p>
        </w:tc>
        <w:tc>
          <w:tcPr>
            <w:tcW w:w="2054" w:type="pct"/>
            <w:shd w:val="clear" w:color="auto" w:fill="auto"/>
            <w:vAlign w:val="center"/>
          </w:tcPr>
          <w:p w14:paraId="284F24A8" w14:textId="77777777" w:rsidR="00BF0F2E" w:rsidRPr="00357D70" w:rsidRDefault="00BF0F2E" w:rsidP="00F4728D">
            <w:pPr>
              <w:rPr>
                <w:sz w:val="21"/>
                <w:szCs w:val="21"/>
              </w:rPr>
            </w:pPr>
            <w:r w:rsidRPr="00357D70">
              <w:rPr>
                <w:sz w:val="21"/>
                <w:szCs w:val="21"/>
              </w:rPr>
              <w:t>禁止文件指针在退出时没有关闭文件</w:t>
            </w:r>
          </w:p>
        </w:tc>
        <w:tc>
          <w:tcPr>
            <w:tcW w:w="2193" w:type="pct"/>
            <w:shd w:val="clear" w:color="auto" w:fill="auto"/>
            <w:vAlign w:val="center"/>
          </w:tcPr>
          <w:p w14:paraId="7F3E1818" w14:textId="4F92DDA9" w:rsidR="00BF0F2E" w:rsidRPr="00357D70" w:rsidRDefault="00BF0F2E" w:rsidP="00F4728D">
            <w:pPr>
              <w:rPr>
                <w:sz w:val="21"/>
                <w:szCs w:val="21"/>
              </w:rPr>
            </w:pPr>
          </w:p>
        </w:tc>
      </w:tr>
      <w:tr w:rsidR="00B26D59" w:rsidRPr="00357D70" w14:paraId="34AD3E32" w14:textId="77777777" w:rsidTr="00F4728D">
        <w:tc>
          <w:tcPr>
            <w:tcW w:w="753" w:type="pct"/>
            <w:shd w:val="clear" w:color="auto" w:fill="auto"/>
            <w:vAlign w:val="center"/>
          </w:tcPr>
          <w:p w14:paraId="0EA1FB16" w14:textId="77777777" w:rsidR="00BF0F2E" w:rsidRPr="00357D70" w:rsidRDefault="00BF0F2E" w:rsidP="00F4728D">
            <w:pPr>
              <w:rPr>
                <w:sz w:val="21"/>
                <w:szCs w:val="21"/>
              </w:rPr>
            </w:pPr>
            <w:r w:rsidRPr="00357D70">
              <w:rPr>
                <w:sz w:val="21"/>
                <w:szCs w:val="21"/>
              </w:rPr>
              <w:t>R-1-4-1</w:t>
            </w:r>
          </w:p>
        </w:tc>
        <w:tc>
          <w:tcPr>
            <w:tcW w:w="2054" w:type="pct"/>
            <w:shd w:val="clear" w:color="auto" w:fill="auto"/>
            <w:vAlign w:val="center"/>
          </w:tcPr>
          <w:p w14:paraId="772A4252" w14:textId="77777777" w:rsidR="00BF0F2E" w:rsidRPr="00357D70" w:rsidRDefault="00BF0F2E" w:rsidP="00F4728D">
            <w:pPr>
              <w:rPr>
                <w:sz w:val="21"/>
                <w:szCs w:val="21"/>
              </w:rPr>
            </w:pPr>
            <w:r w:rsidRPr="00357D70">
              <w:rPr>
                <w:sz w:val="21"/>
                <w:szCs w:val="21"/>
              </w:rPr>
              <w:t>在</w:t>
            </w:r>
            <w:r w:rsidRPr="00357D70">
              <w:rPr>
                <w:sz w:val="21"/>
                <w:szCs w:val="21"/>
              </w:rPr>
              <w:t>if-else if</w:t>
            </w:r>
            <w:r w:rsidRPr="00357D70">
              <w:rPr>
                <w:sz w:val="21"/>
                <w:szCs w:val="21"/>
              </w:rPr>
              <w:t>语句中必须使用</w:t>
            </w:r>
            <w:r w:rsidRPr="00357D70">
              <w:rPr>
                <w:sz w:val="21"/>
                <w:szCs w:val="21"/>
              </w:rPr>
              <w:t>else</w:t>
            </w:r>
            <w:r w:rsidRPr="00357D70">
              <w:rPr>
                <w:sz w:val="21"/>
                <w:szCs w:val="21"/>
              </w:rPr>
              <w:t>分支</w:t>
            </w:r>
          </w:p>
        </w:tc>
        <w:tc>
          <w:tcPr>
            <w:tcW w:w="2193" w:type="pct"/>
            <w:shd w:val="clear" w:color="auto" w:fill="auto"/>
            <w:vAlign w:val="center"/>
          </w:tcPr>
          <w:p w14:paraId="2B3F40FF" w14:textId="504E7196" w:rsidR="00BF0F2E" w:rsidRPr="00357D70" w:rsidRDefault="00BF0F2E" w:rsidP="00F4728D">
            <w:pPr>
              <w:rPr>
                <w:sz w:val="21"/>
                <w:szCs w:val="21"/>
              </w:rPr>
            </w:pPr>
          </w:p>
        </w:tc>
      </w:tr>
      <w:tr w:rsidR="00B26D59" w:rsidRPr="00357D70" w14:paraId="4829B236" w14:textId="77777777" w:rsidTr="00F4728D">
        <w:tc>
          <w:tcPr>
            <w:tcW w:w="753" w:type="pct"/>
            <w:shd w:val="clear" w:color="auto" w:fill="auto"/>
            <w:vAlign w:val="center"/>
          </w:tcPr>
          <w:p w14:paraId="7537C98B" w14:textId="77777777" w:rsidR="00BF0F2E" w:rsidRPr="00357D70" w:rsidRDefault="00BF0F2E" w:rsidP="00F4728D">
            <w:pPr>
              <w:rPr>
                <w:sz w:val="21"/>
                <w:szCs w:val="21"/>
              </w:rPr>
            </w:pPr>
            <w:r w:rsidRPr="00357D70">
              <w:rPr>
                <w:sz w:val="21"/>
                <w:szCs w:val="21"/>
              </w:rPr>
              <w:t>R-1-4-2</w:t>
            </w:r>
          </w:p>
        </w:tc>
        <w:tc>
          <w:tcPr>
            <w:tcW w:w="2054" w:type="pct"/>
            <w:shd w:val="clear" w:color="auto" w:fill="auto"/>
            <w:vAlign w:val="center"/>
          </w:tcPr>
          <w:p w14:paraId="783BE157" w14:textId="77777777" w:rsidR="00BF0F2E" w:rsidRPr="00357D70" w:rsidRDefault="00BF0F2E" w:rsidP="00F4728D">
            <w:pPr>
              <w:rPr>
                <w:sz w:val="21"/>
                <w:szCs w:val="21"/>
              </w:rPr>
            </w:pPr>
            <w:r w:rsidRPr="00357D70">
              <w:rPr>
                <w:sz w:val="21"/>
                <w:szCs w:val="21"/>
              </w:rPr>
              <w:t>条件判定分支如果为空，必须以单独一行的分号加注释进行明确说明</w:t>
            </w:r>
          </w:p>
        </w:tc>
        <w:tc>
          <w:tcPr>
            <w:tcW w:w="2193" w:type="pct"/>
            <w:shd w:val="clear" w:color="auto" w:fill="auto"/>
            <w:vAlign w:val="center"/>
          </w:tcPr>
          <w:p w14:paraId="2C40AC96" w14:textId="6C68757C" w:rsidR="00BF0F2E" w:rsidRPr="00357D70" w:rsidRDefault="00BF0F2E" w:rsidP="00F4728D">
            <w:pPr>
              <w:rPr>
                <w:sz w:val="21"/>
                <w:szCs w:val="21"/>
              </w:rPr>
            </w:pPr>
          </w:p>
        </w:tc>
      </w:tr>
      <w:tr w:rsidR="00B26D59" w:rsidRPr="00357D70" w14:paraId="21D77BC3" w14:textId="77777777" w:rsidTr="00F4728D">
        <w:tc>
          <w:tcPr>
            <w:tcW w:w="753" w:type="pct"/>
            <w:shd w:val="clear" w:color="auto" w:fill="auto"/>
            <w:vAlign w:val="center"/>
          </w:tcPr>
          <w:p w14:paraId="02A6928B" w14:textId="77777777" w:rsidR="00BF0F2E" w:rsidRPr="00357D70" w:rsidRDefault="00BF0F2E" w:rsidP="00F4728D">
            <w:pPr>
              <w:rPr>
                <w:sz w:val="21"/>
                <w:szCs w:val="21"/>
              </w:rPr>
            </w:pPr>
            <w:r w:rsidRPr="00357D70">
              <w:rPr>
                <w:sz w:val="21"/>
                <w:szCs w:val="21"/>
              </w:rPr>
              <w:t>R-1-4-3</w:t>
            </w:r>
          </w:p>
        </w:tc>
        <w:tc>
          <w:tcPr>
            <w:tcW w:w="2054" w:type="pct"/>
            <w:shd w:val="clear" w:color="auto" w:fill="auto"/>
            <w:vAlign w:val="center"/>
          </w:tcPr>
          <w:p w14:paraId="4B509891" w14:textId="77777777" w:rsidR="00BF0F2E" w:rsidRPr="00357D70" w:rsidRDefault="00BF0F2E" w:rsidP="00F4728D">
            <w:pPr>
              <w:rPr>
                <w:sz w:val="21"/>
                <w:szCs w:val="21"/>
              </w:rPr>
            </w:pPr>
            <w:r w:rsidRPr="00357D70">
              <w:rPr>
                <w:sz w:val="21"/>
                <w:szCs w:val="21"/>
              </w:rPr>
              <w:t>禁止使用空</w:t>
            </w:r>
            <w:r w:rsidRPr="00357D70">
              <w:rPr>
                <w:sz w:val="21"/>
                <w:szCs w:val="21"/>
              </w:rPr>
              <w:t>switch</w:t>
            </w:r>
            <w:r w:rsidRPr="00357D70">
              <w:rPr>
                <w:sz w:val="21"/>
                <w:szCs w:val="21"/>
              </w:rPr>
              <w:t>语句</w:t>
            </w:r>
          </w:p>
        </w:tc>
        <w:tc>
          <w:tcPr>
            <w:tcW w:w="2193" w:type="pct"/>
            <w:shd w:val="clear" w:color="auto" w:fill="auto"/>
            <w:vAlign w:val="center"/>
          </w:tcPr>
          <w:p w14:paraId="6DF9C3C0" w14:textId="7E7008C2" w:rsidR="00BF0F2E" w:rsidRPr="00357D70" w:rsidRDefault="00BF0F2E" w:rsidP="00F4728D">
            <w:pPr>
              <w:rPr>
                <w:sz w:val="21"/>
                <w:szCs w:val="21"/>
              </w:rPr>
            </w:pPr>
          </w:p>
        </w:tc>
      </w:tr>
      <w:tr w:rsidR="00B26D59" w:rsidRPr="00357D70" w14:paraId="01ACED71" w14:textId="77777777" w:rsidTr="00F4728D">
        <w:tc>
          <w:tcPr>
            <w:tcW w:w="753" w:type="pct"/>
            <w:shd w:val="clear" w:color="auto" w:fill="auto"/>
            <w:vAlign w:val="center"/>
          </w:tcPr>
          <w:p w14:paraId="62B3A79A" w14:textId="77777777" w:rsidR="00BF0F2E" w:rsidRPr="00357D70" w:rsidRDefault="00BF0F2E" w:rsidP="00F4728D">
            <w:pPr>
              <w:rPr>
                <w:sz w:val="21"/>
                <w:szCs w:val="21"/>
              </w:rPr>
            </w:pPr>
            <w:r w:rsidRPr="00357D70">
              <w:rPr>
                <w:sz w:val="21"/>
                <w:szCs w:val="21"/>
              </w:rPr>
              <w:t>R-1-4-4</w:t>
            </w:r>
          </w:p>
        </w:tc>
        <w:tc>
          <w:tcPr>
            <w:tcW w:w="2054" w:type="pct"/>
            <w:shd w:val="clear" w:color="auto" w:fill="auto"/>
            <w:vAlign w:val="center"/>
          </w:tcPr>
          <w:p w14:paraId="2131AEE4" w14:textId="77777777" w:rsidR="00BF0F2E" w:rsidRPr="00357D70" w:rsidRDefault="00BF0F2E" w:rsidP="00F4728D">
            <w:pPr>
              <w:rPr>
                <w:sz w:val="21"/>
                <w:szCs w:val="21"/>
              </w:rPr>
            </w:pPr>
            <w:r w:rsidRPr="00357D70">
              <w:rPr>
                <w:sz w:val="21"/>
                <w:szCs w:val="21"/>
              </w:rPr>
              <w:t>禁止对</w:t>
            </w:r>
            <w:r w:rsidRPr="00357D70">
              <w:rPr>
                <w:sz w:val="21"/>
                <w:szCs w:val="21"/>
              </w:rPr>
              <w:t>bool</w:t>
            </w:r>
            <w:r w:rsidRPr="00357D70">
              <w:rPr>
                <w:sz w:val="21"/>
                <w:szCs w:val="21"/>
              </w:rPr>
              <w:t>量使用</w:t>
            </w:r>
            <w:r w:rsidRPr="00357D70">
              <w:rPr>
                <w:sz w:val="21"/>
                <w:szCs w:val="21"/>
              </w:rPr>
              <w:t>switch</w:t>
            </w:r>
            <w:r w:rsidRPr="00357D70">
              <w:rPr>
                <w:sz w:val="21"/>
                <w:szCs w:val="21"/>
              </w:rPr>
              <w:t>语句</w:t>
            </w:r>
          </w:p>
        </w:tc>
        <w:tc>
          <w:tcPr>
            <w:tcW w:w="2193" w:type="pct"/>
            <w:shd w:val="clear" w:color="auto" w:fill="auto"/>
            <w:vAlign w:val="center"/>
          </w:tcPr>
          <w:p w14:paraId="0A0F228B" w14:textId="2B0CFE47" w:rsidR="00BF0F2E" w:rsidRPr="00357D70" w:rsidRDefault="00BF0F2E" w:rsidP="00F4728D">
            <w:pPr>
              <w:rPr>
                <w:sz w:val="21"/>
                <w:szCs w:val="21"/>
              </w:rPr>
            </w:pPr>
          </w:p>
        </w:tc>
      </w:tr>
      <w:tr w:rsidR="00B26D59" w:rsidRPr="00357D70" w14:paraId="1A9729BD" w14:textId="77777777" w:rsidTr="00F4728D">
        <w:tc>
          <w:tcPr>
            <w:tcW w:w="753" w:type="pct"/>
            <w:shd w:val="clear" w:color="auto" w:fill="auto"/>
            <w:vAlign w:val="center"/>
          </w:tcPr>
          <w:p w14:paraId="621DAB57" w14:textId="77777777" w:rsidR="00BF0F2E" w:rsidRPr="00357D70" w:rsidRDefault="00BF0F2E" w:rsidP="00F4728D">
            <w:pPr>
              <w:rPr>
                <w:sz w:val="21"/>
                <w:szCs w:val="21"/>
              </w:rPr>
            </w:pPr>
            <w:r w:rsidRPr="00357D70">
              <w:rPr>
                <w:sz w:val="21"/>
                <w:szCs w:val="21"/>
              </w:rPr>
              <w:t>R-1-4-5</w:t>
            </w:r>
          </w:p>
        </w:tc>
        <w:tc>
          <w:tcPr>
            <w:tcW w:w="2054" w:type="pct"/>
            <w:shd w:val="clear" w:color="auto" w:fill="auto"/>
            <w:vAlign w:val="center"/>
          </w:tcPr>
          <w:p w14:paraId="274317A7" w14:textId="77777777" w:rsidR="00BF0F2E" w:rsidRPr="00357D70" w:rsidRDefault="00BF0F2E" w:rsidP="00F4728D">
            <w:pPr>
              <w:rPr>
                <w:sz w:val="21"/>
                <w:szCs w:val="21"/>
              </w:rPr>
            </w:pPr>
            <w:r w:rsidRPr="00357D70">
              <w:rPr>
                <w:sz w:val="21"/>
                <w:szCs w:val="21"/>
              </w:rPr>
              <w:t>禁止</w:t>
            </w:r>
            <w:r w:rsidRPr="00357D70">
              <w:rPr>
                <w:sz w:val="21"/>
                <w:szCs w:val="21"/>
              </w:rPr>
              <w:t>switch</w:t>
            </w:r>
            <w:r w:rsidRPr="00357D70">
              <w:rPr>
                <w:sz w:val="21"/>
                <w:szCs w:val="21"/>
              </w:rPr>
              <w:t>语句中只包含</w:t>
            </w:r>
            <w:r w:rsidRPr="00357D70">
              <w:rPr>
                <w:sz w:val="21"/>
                <w:szCs w:val="21"/>
              </w:rPr>
              <w:t>default</w:t>
            </w:r>
            <w:r w:rsidRPr="00357D70">
              <w:rPr>
                <w:sz w:val="21"/>
                <w:szCs w:val="21"/>
              </w:rPr>
              <w:t>语句</w:t>
            </w:r>
          </w:p>
        </w:tc>
        <w:tc>
          <w:tcPr>
            <w:tcW w:w="2193" w:type="pct"/>
            <w:shd w:val="clear" w:color="auto" w:fill="auto"/>
            <w:vAlign w:val="center"/>
          </w:tcPr>
          <w:p w14:paraId="53EF337D" w14:textId="2C83B0C0" w:rsidR="00BF0F2E" w:rsidRPr="00357D70" w:rsidRDefault="00BF0F2E" w:rsidP="00F4728D">
            <w:pPr>
              <w:rPr>
                <w:sz w:val="21"/>
                <w:szCs w:val="21"/>
              </w:rPr>
            </w:pPr>
          </w:p>
        </w:tc>
      </w:tr>
      <w:tr w:rsidR="00B26D59" w:rsidRPr="00357D70" w14:paraId="73278D5D" w14:textId="77777777" w:rsidTr="00F4728D">
        <w:tc>
          <w:tcPr>
            <w:tcW w:w="753" w:type="pct"/>
            <w:shd w:val="clear" w:color="auto" w:fill="auto"/>
            <w:vAlign w:val="center"/>
          </w:tcPr>
          <w:p w14:paraId="3428FDA5" w14:textId="77777777" w:rsidR="00BF0F2E" w:rsidRPr="00357D70" w:rsidRDefault="00BF0F2E" w:rsidP="00F4728D">
            <w:pPr>
              <w:rPr>
                <w:sz w:val="21"/>
                <w:szCs w:val="21"/>
              </w:rPr>
            </w:pPr>
            <w:r w:rsidRPr="00357D70">
              <w:rPr>
                <w:sz w:val="21"/>
                <w:szCs w:val="21"/>
              </w:rPr>
              <w:t>R-1-4-6</w:t>
            </w:r>
          </w:p>
        </w:tc>
        <w:tc>
          <w:tcPr>
            <w:tcW w:w="2054" w:type="pct"/>
            <w:shd w:val="clear" w:color="auto" w:fill="auto"/>
            <w:vAlign w:val="center"/>
          </w:tcPr>
          <w:p w14:paraId="23976F72" w14:textId="77777777" w:rsidR="00BF0F2E" w:rsidRPr="00357D70" w:rsidRDefault="00BF0F2E" w:rsidP="00F4728D">
            <w:pPr>
              <w:rPr>
                <w:sz w:val="21"/>
                <w:szCs w:val="21"/>
              </w:rPr>
            </w:pPr>
            <w:r w:rsidRPr="00357D70">
              <w:rPr>
                <w:sz w:val="21"/>
                <w:szCs w:val="21"/>
              </w:rPr>
              <w:t>除枚举类型列举完全外，</w:t>
            </w:r>
            <w:r w:rsidRPr="00357D70">
              <w:rPr>
                <w:sz w:val="21"/>
                <w:szCs w:val="21"/>
              </w:rPr>
              <w:t>switch</w:t>
            </w:r>
            <w:r w:rsidRPr="00357D70">
              <w:rPr>
                <w:sz w:val="21"/>
                <w:szCs w:val="21"/>
              </w:rPr>
              <w:t>语句必须要有</w:t>
            </w:r>
            <w:r w:rsidRPr="00357D70">
              <w:rPr>
                <w:sz w:val="21"/>
                <w:szCs w:val="21"/>
              </w:rPr>
              <w:t>default</w:t>
            </w:r>
          </w:p>
        </w:tc>
        <w:tc>
          <w:tcPr>
            <w:tcW w:w="2193" w:type="pct"/>
            <w:shd w:val="clear" w:color="auto" w:fill="auto"/>
            <w:vAlign w:val="center"/>
          </w:tcPr>
          <w:p w14:paraId="039B2D5A" w14:textId="5320901D" w:rsidR="00BF0F2E" w:rsidRPr="00357D70" w:rsidRDefault="00BF0F2E" w:rsidP="00F4728D">
            <w:pPr>
              <w:rPr>
                <w:sz w:val="21"/>
                <w:szCs w:val="21"/>
              </w:rPr>
            </w:pPr>
          </w:p>
        </w:tc>
      </w:tr>
      <w:tr w:rsidR="00B26D59" w:rsidRPr="00357D70" w14:paraId="3707F011" w14:textId="77777777" w:rsidTr="00F4728D">
        <w:tc>
          <w:tcPr>
            <w:tcW w:w="753" w:type="pct"/>
            <w:shd w:val="clear" w:color="auto" w:fill="auto"/>
            <w:vAlign w:val="center"/>
          </w:tcPr>
          <w:p w14:paraId="4F67276A" w14:textId="77777777" w:rsidR="00BF0F2E" w:rsidRPr="00357D70" w:rsidRDefault="00BF0F2E" w:rsidP="00F4728D">
            <w:pPr>
              <w:rPr>
                <w:sz w:val="21"/>
                <w:szCs w:val="21"/>
              </w:rPr>
            </w:pPr>
            <w:r w:rsidRPr="00357D70">
              <w:rPr>
                <w:sz w:val="21"/>
                <w:szCs w:val="21"/>
              </w:rPr>
              <w:t>R-1-4-7</w:t>
            </w:r>
          </w:p>
        </w:tc>
        <w:tc>
          <w:tcPr>
            <w:tcW w:w="2054" w:type="pct"/>
            <w:shd w:val="clear" w:color="auto" w:fill="auto"/>
            <w:vAlign w:val="center"/>
          </w:tcPr>
          <w:p w14:paraId="435FE673" w14:textId="77777777" w:rsidR="00BF0F2E" w:rsidRPr="00357D70" w:rsidRDefault="00BF0F2E" w:rsidP="00F4728D">
            <w:pPr>
              <w:rPr>
                <w:sz w:val="21"/>
                <w:szCs w:val="21"/>
              </w:rPr>
            </w:pPr>
            <w:r w:rsidRPr="00357D70">
              <w:rPr>
                <w:sz w:val="21"/>
                <w:szCs w:val="21"/>
              </w:rPr>
              <w:t>Switch</w:t>
            </w:r>
            <w:r w:rsidRPr="00357D70">
              <w:rPr>
                <w:sz w:val="21"/>
                <w:szCs w:val="21"/>
              </w:rPr>
              <w:t>中的</w:t>
            </w:r>
            <w:r w:rsidRPr="00357D70">
              <w:rPr>
                <w:sz w:val="21"/>
                <w:szCs w:val="21"/>
              </w:rPr>
              <w:t>case</w:t>
            </w:r>
            <w:r w:rsidRPr="00357D70">
              <w:rPr>
                <w:sz w:val="21"/>
                <w:szCs w:val="21"/>
              </w:rPr>
              <w:t>和</w:t>
            </w:r>
            <w:r w:rsidRPr="00357D70">
              <w:rPr>
                <w:sz w:val="21"/>
                <w:szCs w:val="21"/>
              </w:rPr>
              <w:t>default</w:t>
            </w:r>
            <w:r w:rsidRPr="00357D70">
              <w:rPr>
                <w:sz w:val="21"/>
                <w:szCs w:val="21"/>
              </w:rPr>
              <w:t>必须以</w:t>
            </w:r>
            <w:r w:rsidRPr="00357D70">
              <w:rPr>
                <w:sz w:val="21"/>
                <w:szCs w:val="21"/>
              </w:rPr>
              <w:t>break</w:t>
            </w:r>
            <w:r w:rsidRPr="00357D70">
              <w:rPr>
                <w:sz w:val="21"/>
                <w:szCs w:val="21"/>
              </w:rPr>
              <w:t>或</w:t>
            </w:r>
            <w:r w:rsidRPr="00357D70">
              <w:rPr>
                <w:sz w:val="21"/>
                <w:szCs w:val="21"/>
              </w:rPr>
              <w:t>return</w:t>
            </w:r>
            <w:r w:rsidRPr="00357D70">
              <w:rPr>
                <w:sz w:val="21"/>
                <w:szCs w:val="21"/>
              </w:rPr>
              <w:t>终止，共用</w:t>
            </w:r>
            <w:r w:rsidRPr="00357D70">
              <w:rPr>
                <w:sz w:val="21"/>
                <w:szCs w:val="21"/>
              </w:rPr>
              <w:t>case</w:t>
            </w:r>
            <w:r w:rsidRPr="00357D70">
              <w:rPr>
                <w:sz w:val="21"/>
                <w:szCs w:val="21"/>
              </w:rPr>
              <w:t>必须加以明确注释</w:t>
            </w:r>
          </w:p>
        </w:tc>
        <w:tc>
          <w:tcPr>
            <w:tcW w:w="2193" w:type="pct"/>
            <w:shd w:val="clear" w:color="auto" w:fill="auto"/>
            <w:vAlign w:val="center"/>
          </w:tcPr>
          <w:p w14:paraId="5118948E" w14:textId="234584A0" w:rsidR="00BF0F2E" w:rsidRPr="00357D70" w:rsidRDefault="00BF0F2E" w:rsidP="00F4728D">
            <w:pPr>
              <w:rPr>
                <w:sz w:val="21"/>
                <w:szCs w:val="21"/>
              </w:rPr>
            </w:pPr>
          </w:p>
        </w:tc>
      </w:tr>
      <w:tr w:rsidR="00B26D59" w:rsidRPr="00357D70" w14:paraId="046CEE16" w14:textId="77777777" w:rsidTr="00F4728D">
        <w:tc>
          <w:tcPr>
            <w:tcW w:w="753" w:type="pct"/>
            <w:shd w:val="clear" w:color="auto" w:fill="auto"/>
            <w:vAlign w:val="center"/>
          </w:tcPr>
          <w:p w14:paraId="469185E8" w14:textId="77777777" w:rsidR="00BF0F2E" w:rsidRPr="00357D70" w:rsidRDefault="00BF0F2E" w:rsidP="00F4728D">
            <w:pPr>
              <w:rPr>
                <w:sz w:val="21"/>
                <w:szCs w:val="21"/>
              </w:rPr>
            </w:pPr>
            <w:r w:rsidRPr="00357D70">
              <w:rPr>
                <w:sz w:val="21"/>
                <w:szCs w:val="21"/>
              </w:rPr>
              <w:t>R-1-4-8</w:t>
            </w:r>
          </w:p>
        </w:tc>
        <w:tc>
          <w:tcPr>
            <w:tcW w:w="2054" w:type="pct"/>
            <w:shd w:val="clear" w:color="auto" w:fill="auto"/>
            <w:vAlign w:val="center"/>
          </w:tcPr>
          <w:p w14:paraId="57CAE4EE" w14:textId="77777777" w:rsidR="00BF0F2E" w:rsidRPr="00357D70" w:rsidRDefault="00BF0F2E" w:rsidP="00F4728D">
            <w:pPr>
              <w:rPr>
                <w:sz w:val="21"/>
                <w:szCs w:val="21"/>
              </w:rPr>
            </w:pPr>
            <w:r w:rsidRPr="00357D70">
              <w:rPr>
                <w:sz w:val="21"/>
                <w:szCs w:val="21"/>
              </w:rPr>
              <w:t>Switch</w:t>
            </w:r>
            <w:r w:rsidRPr="00357D70">
              <w:rPr>
                <w:sz w:val="21"/>
                <w:szCs w:val="21"/>
              </w:rPr>
              <w:t>语句的所有分支必须具有相同的层次范围</w:t>
            </w:r>
          </w:p>
        </w:tc>
        <w:tc>
          <w:tcPr>
            <w:tcW w:w="2193" w:type="pct"/>
            <w:shd w:val="clear" w:color="auto" w:fill="auto"/>
            <w:vAlign w:val="center"/>
          </w:tcPr>
          <w:p w14:paraId="1DBD5B86" w14:textId="3CFDAAAB" w:rsidR="00BF0F2E" w:rsidRPr="00357D70" w:rsidRDefault="00BF0F2E" w:rsidP="00F4728D">
            <w:pPr>
              <w:rPr>
                <w:sz w:val="21"/>
                <w:szCs w:val="21"/>
              </w:rPr>
            </w:pPr>
          </w:p>
        </w:tc>
      </w:tr>
      <w:tr w:rsidR="00B26D59" w:rsidRPr="00357D70" w14:paraId="2D027D45" w14:textId="77777777" w:rsidTr="00F4728D">
        <w:tc>
          <w:tcPr>
            <w:tcW w:w="753" w:type="pct"/>
            <w:shd w:val="clear" w:color="auto" w:fill="auto"/>
            <w:vAlign w:val="center"/>
          </w:tcPr>
          <w:p w14:paraId="61F683A1" w14:textId="77777777" w:rsidR="00BF0F2E" w:rsidRPr="00357D70" w:rsidRDefault="00BF0F2E" w:rsidP="00F4728D">
            <w:pPr>
              <w:rPr>
                <w:sz w:val="21"/>
                <w:szCs w:val="21"/>
              </w:rPr>
            </w:pPr>
            <w:r w:rsidRPr="00357D70">
              <w:rPr>
                <w:sz w:val="21"/>
                <w:szCs w:val="21"/>
              </w:rPr>
              <w:t>R-1-5-1</w:t>
            </w:r>
          </w:p>
        </w:tc>
        <w:tc>
          <w:tcPr>
            <w:tcW w:w="2054" w:type="pct"/>
            <w:shd w:val="clear" w:color="auto" w:fill="auto"/>
            <w:vAlign w:val="center"/>
          </w:tcPr>
          <w:p w14:paraId="492495D3" w14:textId="77777777" w:rsidR="00BF0F2E" w:rsidRPr="00357D70" w:rsidRDefault="00BF0F2E" w:rsidP="00F4728D">
            <w:pPr>
              <w:rPr>
                <w:sz w:val="21"/>
                <w:szCs w:val="21"/>
              </w:rPr>
            </w:pPr>
            <w:r w:rsidRPr="00357D70">
              <w:rPr>
                <w:sz w:val="21"/>
                <w:szCs w:val="21"/>
              </w:rPr>
              <w:t>禁止从复合语句外</w:t>
            </w:r>
            <w:r w:rsidRPr="00357D70">
              <w:rPr>
                <w:sz w:val="21"/>
                <w:szCs w:val="21"/>
              </w:rPr>
              <w:t>goto</w:t>
            </w:r>
            <w:r w:rsidRPr="00357D70">
              <w:rPr>
                <w:sz w:val="21"/>
                <w:szCs w:val="21"/>
              </w:rPr>
              <w:t>到复合语句内，或由下向上</w:t>
            </w:r>
            <w:r w:rsidRPr="00357D70">
              <w:rPr>
                <w:sz w:val="21"/>
                <w:szCs w:val="21"/>
              </w:rPr>
              <w:t>goto</w:t>
            </w:r>
          </w:p>
        </w:tc>
        <w:tc>
          <w:tcPr>
            <w:tcW w:w="2193" w:type="pct"/>
            <w:shd w:val="clear" w:color="auto" w:fill="auto"/>
            <w:vAlign w:val="center"/>
          </w:tcPr>
          <w:p w14:paraId="1B948D6E" w14:textId="6A8932F7" w:rsidR="00BF0F2E" w:rsidRPr="00357D70" w:rsidRDefault="00BF0F2E" w:rsidP="00F4728D">
            <w:pPr>
              <w:rPr>
                <w:sz w:val="21"/>
                <w:szCs w:val="21"/>
              </w:rPr>
            </w:pPr>
          </w:p>
        </w:tc>
      </w:tr>
      <w:tr w:rsidR="00B26D59" w:rsidRPr="00357D70" w14:paraId="4FFA82B7" w14:textId="77777777" w:rsidTr="00F4728D">
        <w:tc>
          <w:tcPr>
            <w:tcW w:w="753" w:type="pct"/>
            <w:shd w:val="clear" w:color="auto" w:fill="auto"/>
            <w:vAlign w:val="center"/>
          </w:tcPr>
          <w:p w14:paraId="538C7E68" w14:textId="77777777" w:rsidR="00BF0F2E" w:rsidRPr="00357D70" w:rsidRDefault="00BF0F2E" w:rsidP="00F4728D">
            <w:pPr>
              <w:rPr>
                <w:sz w:val="21"/>
                <w:szCs w:val="21"/>
              </w:rPr>
            </w:pPr>
            <w:r w:rsidRPr="00357D70">
              <w:rPr>
                <w:sz w:val="21"/>
                <w:szCs w:val="21"/>
              </w:rPr>
              <w:t>R-1-5-2</w:t>
            </w:r>
          </w:p>
        </w:tc>
        <w:tc>
          <w:tcPr>
            <w:tcW w:w="2054" w:type="pct"/>
            <w:shd w:val="clear" w:color="auto" w:fill="auto"/>
            <w:vAlign w:val="center"/>
          </w:tcPr>
          <w:p w14:paraId="4FDA3A6A" w14:textId="77777777" w:rsidR="00BF0F2E" w:rsidRPr="00357D70" w:rsidRDefault="00BF0F2E" w:rsidP="00F4728D">
            <w:pPr>
              <w:rPr>
                <w:sz w:val="21"/>
                <w:szCs w:val="21"/>
              </w:rPr>
            </w:pPr>
            <w:r w:rsidRPr="00357D70">
              <w:rPr>
                <w:sz w:val="21"/>
                <w:szCs w:val="21"/>
              </w:rPr>
              <w:t>禁止使用</w:t>
            </w:r>
            <w:r w:rsidRPr="00357D70">
              <w:rPr>
                <w:sz w:val="21"/>
                <w:szCs w:val="21"/>
              </w:rPr>
              <w:t>setjmp/longjmp</w:t>
            </w:r>
          </w:p>
        </w:tc>
        <w:tc>
          <w:tcPr>
            <w:tcW w:w="2193" w:type="pct"/>
            <w:shd w:val="clear" w:color="auto" w:fill="auto"/>
            <w:vAlign w:val="center"/>
          </w:tcPr>
          <w:p w14:paraId="01FFDE29" w14:textId="2C752D8F" w:rsidR="00BF0F2E" w:rsidRPr="00357D70" w:rsidRDefault="00BF0F2E" w:rsidP="00F4728D">
            <w:pPr>
              <w:rPr>
                <w:sz w:val="21"/>
                <w:szCs w:val="21"/>
              </w:rPr>
            </w:pPr>
          </w:p>
        </w:tc>
      </w:tr>
      <w:tr w:rsidR="00B26D59" w:rsidRPr="00357D70" w14:paraId="56EF7B17" w14:textId="77777777" w:rsidTr="00F4728D">
        <w:tc>
          <w:tcPr>
            <w:tcW w:w="753" w:type="pct"/>
            <w:shd w:val="clear" w:color="auto" w:fill="auto"/>
            <w:vAlign w:val="center"/>
          </w:tcPr>
          <w:p w14:paraId="58758CAF" w14:textId="77777777" w:rsidR="00BF0F2E" w:rsidRPr="00357D70" w:rsidRDefault="00BF0F2E" w:rsidP="00F4728D">
            <w:pPr>
              <w:rPr>
                <w:sz w:val="21"/>
                <w:szCs w:val="21"/>
              </w:rPr>
            </w:pPr>
            <w:r w:rsidRPr="00357D70">
              <w:rPr>
                <w:sz w:val="21"/>
                <w:szCs w:val="21"/>
              </w:rPr>
              <w:t>R-1-6-1</w:t>
            </w:r>
          </w:p>
        </w:tc>
        <w:tc>
          <w:tcPr>
            <w:tcW w:w="2054" w:type="pct"/>
            <w:shd w:val="clear" w:color="auto" w:fill="auto"/>
            <w:vAlign w:val="center"/>
          </w:tcPr>
          <w:p w14:paraId="30A2FD20" w14:textId="77777777" w:rsidR="00BF0F2E" w:rsidRPr="00357D70" w:rsidRDefault="00BF0F2E" w:rsidP="00F4728D">
            <w:pPr>
              <w:rPr>
                <w:sz w:val="21"/>
                <w:szCs w:val="21"/>
              </w:rPr>
            </w:pPr>
            <w:r w:rsidRPr="00357D70">
              <w:rPr>
                <w:sz w:val="21"/>
                <w:szCs w:val="21"/>
              </w:rPr>
              <w:t>禁止将浮点常数赋值给整型变量</w:t>
            </w:r>
          </w:p>
        </w:tc>
        <w:tc>
          <w:tcPr>
            <w:tcW w:w="2193" w:type="pct"/>
            <w:shd w:val="clear" w:color="auto" w:fill="auto"/>
            <w:vAlign w:val="center"/>
          </w:tcPr>
          <w:p w14:paraId="77D58F83" w14:textId="26619C25" w:rsidR="00BF0F2E" w:rsidRPr="00357D70" w:rsidRDefault="00BF0F2E" w:rsidP="00F4728D">
            <w:pPr>
              <w:rPr>
                <w:sz w:val="21"/>
                <w:szCs w:val="21"/>
              </w:rPr>
            </w:pPr>
          </w:p>
        </w:tc>
      </w:tr>
      <w:tr w:rsidR="00B26D59" w:rsidRPr="00357D70" w14:paraId="2429E5DD" w14:textId="77777777" w:rsidTr="00F4728D">
        <w:tc>
          <w:tcPr>
            <w:tcW w:w="753" w:type="pct"/>
            <w:shd w:val="clear" w:color="auto" w:fill="auto"/>
            <w:vAlign w:val="center"/>
          </w:tcPr>
          <w:p w14:paraId="3C520DC7" w14:textId="77777777" w:rsidR="00BF0F2E" w:rsidRPr="00357D70" w:rsidRDefault="00BF0F2E" w:rsidP="00F4728D">
            <w:pPr>
              <w:rPr>
                <w:sz w:val="21"/>
                <w:szCs w:val="21"/>
              </w:rPr>
            </w:pPr>
            <w:r w:rsidRPr="00357D70">
              <w:rPr>
                <w:sz w:val="21"/>
                <w:szCs w:val="21"/>
              </w:rPr>
              <w:t>R-1-6-2</w:t>
            </w:r>
          </w:p>
        </w:tc>
        <w:tc>
          <w:tcPr>
            <w:tcW w:w="2054" w:type="pct"/>
            <w:shd w:val="clear" w:color="auto" w:fill="auto"/>
            <w:vAlign w:val="center"/>
          </w:tcPr>
          <w:p w14:paraId="32E75EC4" w14:textId="77777777" w:rsidR="00BF0F2E" w:rsidRPr="00357D70" w:rsidRDefault="00BF0F2E" w:rsidP="00F4728D">
            <w:pPr>
              <w:rPr>
                <w:sz w:val="21"/>
                <w:szCs w:val="21"/>
              </w:rPr>
            </w:pPr>
            <w:r w:rsidRPr="00357D70">
              <w:rPr>
                <w:sz w:val="21"/>
                <w:szCs w:val="21"/>
              </w:rPr>
              <w:t>禁止将越界整数赋值给整型变量</w:t>
            </w:r>
          </w:p>
        </w:tc>
        <w:tc>
          <w:tcPr>
            <w:tcW w:w="2193" w:type="pct"/>
            <w:shd w:val="clear" w:color="auto" w:fill="auto"/>
            <w:vAlign w:val="center"/>
          </w:tcPr>
          <w:p w14:paraId="712B4603" w14:textId="09AFFF14" w:rsidR="00BF0F2E" w:rsidRPr="00357D70" w:rsidRDefault="00BF0F2E" w:rsidP="00F4728D">
            <w:pPr>
              <w:rPr>
                <w:sz w:val="21"/>
                <w:szCs w:val="21"/>
              </w:rPr>
            </w:pPr>
          </w:p>
        </w:tc>
      </w:tr>
      <w:tr w:rsidR="00B26D59" w:rsidRPr="00357D70" w14:paraId="6B637B40" w14:textId="77777777" w:rsidTr="00F4728D">
        <w:tc>
          <w:tcPr>
            <w:tcW w:w="753" w:type="pct"/>
            <w:shd w:val="clear" w:color="auto" w:fill="auto"/>
            <w:vAlign w:val="center"/>
          </w:tcPr>
          <w:p w14:paraId="76642407" w14:textId="77777777" w:rsidR="00BF0F2E" w:rsidRPr="00357D70" w:rsidRDefault="00BF0F2E" w:rsidP="00F4728D">
            <w:pPr>
              <w:rPr>
                <w:sz w:val="21"/>
                <w:szCs w:val="21"/>
              </w:rPr>
            </w:pPr>
            <w:r w:rsidRPr="00357D70">
              <w:rPr>
                <w:sz w:val="21"/>
                <w:szCs w:val="21"/>
              </w:rPr>
              <w:t>R-1-6-3</w:t>
            </w:r>
          </w:p>
        </w:tc>
        <w:tc>
          <w:tcPr>
            <w:tcW w:w="2054" w:type="pct"/>
            <w:shd w:val="clear" w:color="auto" w:fill="auto"/>
            <w:vAlign w:val="center"/>
          </w:tcPr>
          <w:p w14:paraId="7AC70B16" w14:textId="77777777" w:rsidR="00BF0F2E" w:rsidRPr="00357D70" w:rsidRDefault="00BF0F2E" w:rsidP="00F4728D">
            <w:pPr>
              <w:rPr>
                <w:sz w:val="21"/>
                <w:szCs w:val="21"/>
              </w:rPr>
            </w:pPr>
            <w:r w:rsidRPr="00357D70">
              <w:rPr>
                <w:sz w:val="21"/>
                <w:szCs w:val="21"/>
              </w:rPr>
              <w:t>禁止在逻辑表达式中使用赋值语句</w:t>
            </w:r>
          </w:p>
        </w:tc>
        <w:tc>
          <w:tcPr>
            <w:tcW w:w="2193" w:type="pct"/>
            <w:shd w:val="clear" w:color="auto" w:fill="auto"/>
            <w:vAlign w:val="center"/>
          </w:tcPr>
          <w:p w14:paraId="41015695" w14:textId="3FD94841" w:rsidR="00BF0F2E" w:rsidRPr="00357D70" w:rsidRDefault="00BF0F2E" w:rsidP="00F4728D">
            <w:pPr>
              <w:rPr>
                <w:sz w:val="21"/>
                <w:szCs w:val="21"/>
              </w:rPr>
            </w:pPr>
          </w:p>
        </w:tc>
      </w:tr>
      <w:tr w:rsidR="00B26D59" w:rsidRPr="00357D70" w14:paraId="2CA8AF39" w14:textId="77777777" w:rsidTr="00F4728D">
        <w:tc>
          <w:tcPr>
            <w:tcW w:w="753" w:type="pct"/>
            <w:shd w:val="clear" w:color="auto" w:fill="auto"/>
            <w:vAlign w:val="center"/>
          </w:tcPr>
          <w:p w14:paraId="627C4062" w14:textId="77777777" w:rsidR="00BF0F2E" w:rsidRPr="00357D70" w:rsidRDefault="00BF0F2E" w:rsidP="00F4728D">
            <w:pPr>
              <w:rPr>
                <w:sz w:val="21"/>
                <w:szCs w:val="21"/>
              </w:rPr>
            </w:pPr>
            <w:r w:rsidRPr="00357D70">
              <w:rPr>
                <w:sz w:val="21"/>
                <w:szCs w:val="21"/>
              </w:rPr>
              <w:lastRenderedPageBreak/>
              <w:t>R-1-6-4</w:t>
            </w:r>
          </w:p>
        </w:tc>
        <w:tc>
          <w:tcPr>
            <w:tcW w:w="2054" w:type="pct"/>
            <w:shd w:val="clear" w:color="auto" w:fill="auto"/>
            <w:vAlign w:val="center"/>
          </w:tcPr>
          <w:p w14:paraId="53BECC70" w14:textId="77777777" w:rsidR="00BF0F2E" w:rsidRPr="00357D70" w:rsidRDefault="00BF0F2E" w:rsidP="00F4728D">
            <w:pPr>
              <w:rPr>
                <w:sz w:val="21"/>
                <w:szCs w:val="21"/>
              </w:rPr>
            </w:pPr>
            <w:r w:rsidRPr="00357D70">
              <w:rPr>
                <w:sz w:val="21"/>
                <w:szCs w:val="21"/>
              </w:rPr>
              <w:t>禁止对逻辑表达式进行位运算</w:t>
            </w:r>
          </w:p>
        </w:tc>
        <w:tc>
          <w:tcPr>
            <w:tcW w:w="2193" w:type="pct"/>
            <w:shd w:val="clear" w:color="auto" w:fill="auto"/>
            <w:vAlign w:val="center"/>
          </w:tcPr>
          <w:p w14:paraId="59B5C08C" w14:textId="0DB5C2FA" w:rsidR="00BF0F2E" w:rsidRPr="00357D70" w:rsidRDefault="00BF0F2E" w:rsidP="00F4728D">
            <w:pPr>
              <w:rPr>
                <w:sz w:val="21"/>
                <w:szCs w:val="21"/>
              </w:rPr>
            </w:pPr>
          </w:p>
        </w:tc>
      </w:tr>
      <w:tr w:rsidR="00B26D59" w:rsidRPr="00357D70" w14:paraId="4C138A75" w14:textId="77777777" w:rsidTr="00F4728D">
        <w:tc>
          <w:tcPr>
            <w:tcW w:w="753" w:type="pct"/>
            <w:shd w:val="clear" w:color="auto" w:fill="auto"/>
            <w:vAlign w:val="center"/>
          </w:tcPr>
          <w:p w14:paraId="5E56FAEB" w14:textId="77777777" w:rsidR="00BF0F2E" w:rsidRPr="00357D70" w:rsidRDefault="00BF0F2E" w:rsidP="00F4728D">
            <w:pPr>
              <w:rPr>
                <w:sz w:val="21"/>
                <w:szCs w:val="21"/>
              </w:rPr>
            </w:pPr>
            <w:r w:rsidRPr="00357D70">
              <w:rPr>
                <w:sz w:val="21"/>
                <w:szCs w:val="21"/>
              </w:rPr>
              <w:t>R-1-6-5</w:t>
            </w:r>
          </w:p>
        </w:tc>
        <w:tc>
          <w:tcPr>
            <w:tcW w:w="2054" w:type="pct"/>
            <w:shd w:val="clear" w:color="auto" w:fill="auto"/>
            <w:vAlign w:val="center"/>
          </w:tcPr>
          <w:p w14:paraId="49E4E1B6" w14:textId="77777777" w:rsidR="00BF0F2E" w:rsidRPr="00357D70" w:rsidRDefault="00BF0F2E" w:rsidP="00F4728D">
            <w:pPr>
              <w:rPr>
                <w:sz w:val="21"/>
                <w:szCs w:val="21"/>
              </w:rPr>
            </w:pPr>
            <w:r w:rsidRPr="00357D70">
              <w:rPr>
                <w:sz w:val="21"/>
                <w:szCs w:val="21"/>
              </w:rPr>
              <w:t>禁止在运算表达式中或函数调用参数中使用</w:t>
            </w:r>
            <w:r w:rsidRPr="00357D70">
              <w:rPr>
                <w:sz w:val="21"/>
                <w:szCs w:val="21"/>
              </w:rPr>
              <w:t>++</w:t>
            </w:r>
            <w:r w:rsidRPr="00357D70">
              <w:rPr>
                <w:sz w:val="21"/>
                <w:szCs w:val="21"/>
              </w:rPr>
              <w:t>或</w:t>
            </w:r>
            <w:r w:rsidRPr="00357D70">
              <w:rPr>
                <w:sz w:val="21"/>
                <w:szCs w:val="21"/>
              </w:rPr>
              <w:t>—</w:t>
            </w:r>
            <w:r w:rsidRPr="00357D70">
              <w:rPr>
                <w:sz w:val="21"/>
                <w:szCs w:val="21"/>
              </w:rPr>
              <w:t>操作符</w:t>
            </w:r>
          </w:p>
        </w:tc>
        <w:tc>
          <w:tcPr>
            <w:tcW w:w="2193" w:type="pct"/>
            <w:shd w:val="clear" w:color="auto" w:fill="auto"/>
            <w:vAlign w:val="center"/>
          </w:tcPr>
          <w:p w14:paraId="6CB3E2E0" w14:textId="1105B0BD" w:rsidR="00BF0F2E" w:rsidRPr="00357D70" w:rsidRDefault="00BF0F2E" w:rsidP="00F4728D">
            <w:pPr>
              <w:rPr>
                <w:sz w:val="21"/>
                <w:szCs w:val="21"/>
              </w:rPr>
            </w:pPr>
          </w:p>
        </w:tc>
      </w:tr>
      <w:tr w:rsidR="00B26D59" w:rsidRPr="00357D70" w14:paraId="548465A2" w14:textId="77777777" w:rsidTr="00F4728D">
        <w:tc>
          <w:tcPr>
            <w:tcW w:w="753" w:type="pct"/>
            <w:shd w:val="clear" w:color="auto" w:fill="auto"/>
            <w:vAlign w:val="center"/>
          </w:tcPr>
          <w:p w14:paraId="24B397AD" w14:textId="77777777" w:rsidR="00BF0F2E" w:rsidRPr="00357D70" w:rsidRDefault="00BF0F2E" w:rsidP="00F4728D">
            <w:pPr>
              <w:rPr>
                <w:sz w:val="21"/>
                <w:szCs w:val="21"/>
              </w:rPr>
            </w:pPr>
            <w:r w:rsidRPr="00357D70">
              <w:rPr>
                <w:sz w:val="21"/>
                <w:szCs w:val="21"/>
              </w:rPr>
              <w:t>R-1-6-6</w:t>
            </w:r>
          </w:p>
        </w:tc>
        <w:tc>
          <w:tcPr>
            <w:tcW w:w="2054" w:type="pct"/>
            <w:shd w:val="clear" w:color="auto" w:fill="auto"/>
            <w:vAlign w:val="center"/>
          </w:tcPr>
          <w:p w14:paraId="18CE9447" w14:textId="77777777" w:rsidR="00BF0F2E" w:rsidRPr="00357D70" w:rsidRDefault="00BF0F2E" w:rsidP="00F4728D">
            <w:pPr>
              <w:rPr>
                <w:sz w:val="21"/>
                <w:szCs w:val="21"/>
              </w:rPr>
            </w:pPr>
            <w:r w:rsidRPr="00357D70">
              <w:rPr>
                <w:sz w:val="21"/>
                <w:szCs w:val="21"/>
              </w:rPr>
              <w:t>对变量进行移位运算禁止超出变量长度</w:t>
            </w:r>
          </w:p>
        </w:tc>
        <w:tc>
          <w:tcPr>
            <w:tcW w:w="2193" w:type="pct"/>
            <w:shd w:val="clear" w:color="auto" w:fill="auto"/>
            <w:vAlign w:val="center"/>
          </w:tcPr>
          <w:p w14:paraId="481B25C2" w14:textId="2259F3D1" w:rsidR="00BF0F2E" w:rsidRPr="00357D70" w:rsidRDefault="00BF0F2E" w:rsidP="00F4728D">
            <w:pPr>
              <w:rPr>
                <w:sz w:val="21"/>
                <w:szCs w:val="21"/>
              </w:rPr>
            </w:pPr>
          </w:p>
        </w:tc>
      </w:tr>
      <w:tr w:rsidR="00B26D59" w:rsidRPr="00357D70" w14:paraId="2C4D76DD" w14:textId="77777777" w:rsidTr="00F4728D">
        <w:tc>
          <w:tcPr>
            <w:tcW w:w="753" w:type="pct"/>
            <w:shd w:val="clear" w:color="auto" w:fill="auto"/>
            <w:vAlign w:val="center"/>
          </w:tcPr>
          <w:p w14:paraId="763BCFBD" w14:textId="77777777" w:rsidR="00BF0F2E" w:rsidRPr="00357D70" w:rsidRDefault="00BF0F2E" w:rsidP="00F4728D">
            <w:pPr>
              <w:rPr>
                <w:sz w:val="21"/>
                <w:szCs w:val="21"/>
              </w:rPr>
            </w:pPr>
            <w:r w:rsidRPr="00357D70">
              <w:rPr>
                <w:sz w:val="21"/>
                <w:szCs w:val="21"/>
              </w:rPr>
              <w:t>R-1-6-7</w:t>
            </w:r>
          </w:p>
        </w:tc>
        <w:tc>
          <w:tcPr>
            <w:tcW w:w="2054" w:type="pct"/>
            <w:shd w:val="clear" w:color="auto" w:fill="auto"/>
            <w:vAlign w:val="center"/>
          </w:tcPr>
          <w:p w14:paraId="6F9D8855" w14:textId="77777777" w:rsidR="00BF0F2E" w:rsidRPr="00357D70" w:rsidRDefault="00BF0F2E" w:rsidP="00F4728D">
            <w:pPr>
              <w:rPr>
                <w:sz w:val="21"/>
                <w:szCs w:val="21"/>
              </w:rPr>
            </w:pPr>
            <w:r w:rsidRPr="00357D70">
              <w:rPr>
                <w:sz w:val="21"/>
                <w:szCs w:val="21"/>
              </w:rPr>
              <w:t>禁止移位操作中的移位数为负数</w:t>
            </w:r>
          </w:p>
        </w:tc>
        <w:tc>
          <w:tcPr>
            <w:tcW w:w="2193" w:type="pct"/>
            <w:shd w:val="clear" w:color="auto" w:fill="auto"/>
            <w:vAlign w:val="center"/>
          </w:tcPr>
          <w:p w14:paraId="09841CB1" w14:textId="6FEB5265" w:rsidR="00BF0F2E" w:rsidRPr="00357D70" w:rsidRDefault="00BF0F2E" w:rsidP="00F4728D">
            <w:pPr>
              <w:rPr>
                <w:sz w:val="21"/>
                <w:szCs w:val="21"/>
              </w:rPr>
            </w:pPr>
          </w:p>
        </w:tc>
      </w:tr>
      <w:tr w:rsidR="00B26D59" w:rsidRPr="00357D70" w14:paraId="1B17474C" w14:textId="77777777" w:rsidTr="00F4728D">
        <w:tc>
          <w:tcPr>
            <w:tcW w:w="753" w:type="pct"/>
            <w:shd w:val="clear" w:color="auto" w:fill="auto"/>
            <w:vAlign w:val="center"/>
          </w:tcPr>
          <w:p w14:paraId="32D5B77B" w14:textId="77777777" w:rsidR="00BF0F2E" w:rsidRPr="00357D70" w:rsidRDefault="00BF0F2E" w:rsidP="00F4728D">
            <w:pPr>
              <w:rPr>
                <w:sz w:val="21"/>
                <w:szCs w:val="21"/>
              </w:rPr>
            </w:pPr>
            <w:r w:rsidRPr="00357D70">
              <w:rPr>
                <w:sz w:val="21"/>
                <w:szCs w:val="21"/>
              </w:rPr>
              <w:t>R-1-6-8</w:t>
            </w:r>
          </w:p>
        </w:tc>
        <w:tc>
          <w:tcPr>
            <w:tcW w:w="2054" w:type="pct"/>
            <w:shd w:val="clear" w:color="auto" w:fill="auto"/>
            <w:vAlign w:val="center"/>
          </w:tcPr>
          <w:p w14:paraId="4BECB031" w14:textId="77777777" w:rsidR="00BF0F2E" w:rsidRPr="00357D70" w:rsidRDefault="00BF0F2E" w:rsidP="00F4728D">
            <w:pPr>
              <w:rPr>
                <w:sz w:val="21"/>
                <w:szCs w:val="21"/>
              </w:rPr>
            </w:pPr>
            <w:r w:rsidRPr="00357D70">
              <w:rPr>
                <w:sz w:val="21"/>
                <w:szCs w:val="21"/>
              </w:rPr>
              <w:t>数组禁止越界使用</w:t>
            </w:r>
          </w:p>
        </w:tc>
        <w:tc>
          <w:tcPr>
            <w:tcW w:w="2193" w:type="pct"/>
            <w:shd w:val="clear" w:color="auto" w:fill="auto"/>
            <w:vAlign w:val="center"/>
          </w:tcPr>
          <w:p w14:paraId="52301EB8" w14:textId="31C4D2BF" w:rsidR="00BF0F2E" w:rsidRPr="00357D70" w:rsidRDefault="00BF0F2E" w:rsidP="00F4728D">
            <w:pPr>
              <w:rPr>
                <w:sz w:val="21"/>
                <w:szCs w:val="21"/>
              </w:rPr>
            </w:pPr>
          </w:p>
        </w:tc>
      </w:tr>
      <w:tr w:rsidR="00B26D59" w:rsidRPr="00357D70" w14:paraId="4683587B" w14:textId="77777777" w:rsidTr="00F4728D">
        <w:tc>
          <w:tcPr>
            <w:tcW w:w="753" w:type="pct"/>
            <w:shd w:val="clear" w:color="auto" w:fill="auto"/>
            <w:vAlign w:val="center"/>
          </w:tcPr>
          <w:p w14:paraId="6716E8E7" w14:textId="77777777" w:rsidR="00BF0F2E" w:rsidRPr="00357D70" w:rsidRDefault="00BF0F2E" w:rsidP="00F4728D">
            <w:pPr>
              <w:rPr>
                <w:sz w:val="21"/>
                <w:szCs w:val="21"/>
              </w:rPr>
            </w:pPr>
            <w:r w:rsidRPr="00357D70">
              <w:rPr>
                <w:sz w:val="21"/>
                <w:szCs w:val="21"/>
              </w:rPr>
              <w:t>R-1-6-9</w:t>
            </w:r>
          </w:p>
        </w:tc>
        <w:tc>
          <w:tcPr>
            <w:tcW w:w="2054" w:type="pct"/>
            <w:shd w:val="clear" w:color="auto" w:fill="auto"/>
            <w:vAlign w:val="center"/>
          </w:tcPr>
          <w:p w14:paraId="74F1CBE4" w14:textId="77777777" w:rsidR="00BF0F2E" w:rsidRPr="00357D70" w:rsidRDefault="00BF0F2E" w:rsidP="00F4728D">
            <w:pPr>
              <w:rPr>
                <w:sz w:val="21"/>
                <w:szCs w:val="21"/>
              </w:rPr>
            </w:pPr>
            <w:r w:rsidRPr="00357D70">
              <w:rPr>
                <w:sz w:val="21"/>
                <w:szCs w:val="21"/>
              </w:rPr>
              <w:t>数组下标必须是大于等于零的整型数</w:t>
            </w:r>
          </w:p>
        </w:tc>
        <w:tc>
          <w:tcPr>
            <w:tcW w:w="2193" w:type="pct"/>
            <w:shd w:val="clear" w:color="auto" w:fill="auto"/>
            <w:vAlign w:val="center"/>
          </w:tcPr>
          <w:p w14:paraId="7B27F232" w14:textId="66D5AC25" w:rsidR="00BF0F2E" w:rsidRPr="00357D70" w:rsidRDefault="00BF0F2E" w:rsidP="00F4728D">
            <w:pPr>
              <w:rPr>
                <w:sz w:val="21"/>
                <w:szCs w:val="21"/>
              </w:rPr>
            </w:pPr>
          </w:p>
        </w:tc>
      </w:tr>
      <w:tr w:rsidR="00B26D59" w:rsidRPr="00357D70" w14:paraId="21744B6B" w14:textId="77777777" w:rsidTr="00F4728D">
        <w:tc>
          <w:tcPr>
            <w:tcW w:w="753" w:type="pct"/>
            <w:shd w:val="clear" w:color="auto" w:fill="auto"/>
            <w:vAlign w:val="center"/>
          </w:tcPr>
          <w:p w14:paraId="37E64B50" w14:textId="77777777" w:rsidR="00BF0F2E" w:rsidRPr="00357D70" w:rsidRDefault="00BF0F2E" w:rsidP="00F4728D">
            <w:pPr>
              <w:rPr>
                <w:sz w:val="21"/>
                <w:szCs w:val="21"/>
              </w:rPr>
            </w:pPr>
            <w:r w:rsidRPr="00357D70">
              <w:rPr>
                <w:sz w:val="21"/>
                <w:szCs w:val="21"/>
              </w:rPr>
              <w:t>R-1-6-10</w:t>
            </w:r>
          </w:p>
        </w:tc>
        <w:tc>
          <w:tcPr>
            <w:tcW w:w="2054" w:type="pct"/>
            <w:shd w:val="clear" w:color="auto" w:fill="auto"/>
            <w:vAlign w:val="center"/>
          </w:tcPr>
          <w:p w14:paraId="18E413BB" w14:textId="77777777" w:rsidR="00BF0F2E" w:rsidRPr="00357D70" w:rsidRDefault="00BF0F2E" w:rsidP="00F4728D">
            <w:pPr>
              <w:rPr>
                <w:sz w:val="21"/>
                <w:szCs w:val="21"/>
              </w:rPr>
            </w:pPr>
            <w:r w:rsidRPr="00357D70">
              <w:rPr>
                <w:sz w:val="21"/>
                <w:szCs w:val="21"/>
              </w:rPr>
              <w:t>禁止对常数值做逻辑非的运算</w:t>
            </w:r>
          </w:p>
        </w:tc>
        <w:tc>
          <w:tcPr>
            <w:tcW w:w="2193" w:type="pct"/>
            <w:shd w:val="clear" w:color="auto" w:fill="auto"/>
            <w:vAlign w:val="center"/>
          </w:tcPr>
          <w:p w14:paraId="00D5B458" w14:textId="2E3A0193" w:rsidR="00BF0F2E" w:rsidRPr="00357D70" w:rsidRDefault="00BF0F2E" w:rsidP="00F4728D">
            <w:pPr>
              <w:rPr>
                <w:sz w:val="21"/>
                <w:szCs w:val="21"/>
              </w:rPr>
            </w:pPr>
          </w:p>
        </w:tc>
      </w:tr>
      <w:tr w:rsidR="00B26D59" w:rsidRPr="00357D70" w14:paraId="0EC69595" w14:textId="77777777" w:rsidTr="00F4728D">
        <w:tc>
          <w:tcPr>
            <w:tcW w:w="753" w:type="pct"/>
            <w:shd w:val="clear" w:color="auto" w:fill="auto"/>
            <w:vAlign w:val="center"/>
          </w:tcPr>
          <w:p w14:paraId="057E0B3D" w14:textId="77777777" w:rsidR="00BF0F2E" w:rsidRPr="00357D70" w:rsidRDefault="00BF0F2E" w:rsidP="00F4728D">
            <w:pPr>
              <w:rPr>
                <w:sz w:val="21"/>
                <w:szCs w:val="21"/>
              </w:rPr>
            </w:pPr>
            <w:r w:rsidRPr="00357D70">
              <w:rPr>
                <w:sz w:val="21"/>
                <w:szCs w:val="21"/>
              </w:rPr>
              <w:t>R-1-6-11</w:t>
            </w:r>
          </w:p>
        </w:tc>
        <w:tc>
          <w:tcPr>
            <w:tcW w:w="2054" w:type="pct"/>
            <w:shd w:val="clear" w:color="auto" w:fill="auto"/>
            <w:vAlign w:val="center"/>
          </w:tcPr>
          <w:p w14:paraId="4F81C716" w14:textId="77777777" w:rsidR="00BF0F2E" w:rsidRPr="00357D70" w:rsidRDefault="00BF0F2E" w:rsidP="00F4728D">
            <w:pPr>
              <w:rPr>
                <w:sz w:val="21"/>
                <w:szCs w:val="21"/>
              </w:rPr>
            </w:pPr>
            <w:r w:rsidRPr="00357D70">
              <w:rPr>
                <w:sz w:val="21"/>
                <w:szCs w:val="21"/>
              </w:rPr>
              <w:t>禁止非枚举类型变量使用枚举类型的值</w:t>
            </w:r>
          </w:p>
        </w:tc>
        <w:tc>
          <w:tcPr>
            <w:tcW w:w="2193" w:type="pct"/>
            <w:shd w:val="clear" w:color="auto" w:fill="auto"/>
            <w:vAlign w:val="center"/>
          </w:tcPr>
          <w:p w14:paraId="40BF87B9" w14:textId="025B4118" w:rsidR="00BF0F2E" w:rsidRPr="00357D70" w:rsidRDefault="00BF0F2E" w:rsidP="00F4728D">
            <w:pPr>
              <w:rPr>
                <w:sz w:val="21"/>
                <w:szCs w:val="21"/>
              </w:rPr>
            </w:pPr>
          </w:p>
        </w:tc>
      </w:tr>
      <w:tr w:rsidR="00B26D59" w:rsidRPr="00357D70" w14:paraId="149319CD" w14:textId="77777777" w:rsidTr="00F4728D">
        <w:tc>
          <w:tcPr>
            <w:tcW w:w="753" w:type="pct"/>
            <w:shd w:val="clear" w:color="auto" w:fill="auto"/>
            <w:vAlign w:val="center"/>
          </w:tcPr>
          <w:p w14:paraId="736532A4" w14:textId="77777777" w:rsidR="00BF0F2E" w:rsidRPr="00357D70" w:rsidRDefault="00BF0F2E" w:rsidP="00F4728D">
            <w:pPr>
              <w:rPr>
                <w:sz w:val="21"/>
                <w:szCs w:val="21"/>
              </w:rPr>
            </w:pPr>
            <w:r w:rsidRPr="00357D70">
              <w:rPr>
                <w:sz w:val="21"/>
                <w:szCs w:val="21"/>
              </w:rPr>
              <w:t>R-1-6-12</w:t>
            </w:r>
          </w:p>
        </w:tc>
        <w:tc>
          <w:tcPr>
            <w:tcW w:w="2054" w:type="pct"/>
            <w:shd w:val="clear" w:color="auto" w:fill="auto"/>
            <w:vAlign w:val="center"/>
          </w:tcPr>
          <w:p w14:paraId="0C54C2A7" w14:textId="77777777" w:rsidR="00BF0F2E" w:rsidRPr="00357D70" w:rsidRDefault="00BF0F2E" w:rsidP="00F4728D">
            <w:pPr>
              <w:rPr>
                <w:sz w:val="21"/>
                <w:szCs w:val="21"/>
              </w:rPr>
            </w:pPr>
            <w:r w:rsidRPr="00357D70">
              <w:rPr>
                <w:sz w:val="21"/>
                <w:szCs w:val="21"/>
              </w:rPr>
              <w:t>除法运算中禁止被零除</w:t>
            </w:r>
          </w:p>
        </w:tc>
        <w:tc>
          <w:tcPr>
            <w:tcW w:w="2193" w:type="pct"/>
            <w:shd w:val="clear" w:color="auto" w:fill="auto"/>
            <w:vAlign w:val="center"/>
          </w:tcPr>
          <w:p w14:paraId="2ABC4AEC" w14:textId="01DCDD49" w:rsidR="00BF0F2E" w:rsidRPr="00357D70" w:rsidRDefault="00BF0F2E" w:rsidP="00F4728D">
            <w:pPr>
              <w:rPr>
                <w:sz w:val="21"/>
                <w:szCs w:val="21"/>
              </w:rPr>
            </w:pPr>
          </w:p>
        </w:tc>
      </w:tr>
      <w:tr w:rsidR="00B26D59" w:rsidRPr="00357D70" w14:paraId="7378DAD0" w14:textId="77777777" w:rsidTr="00F4728D">
        <w:tc>
          <w:tcPr>
            <w:tcW w:w="753" w:type="pct"/>
            <w:shd w:val="clear" w:color="auto" w:fill="auto"/>
            <w:vAlign w:val="center"/>
          </w:tcPr>
          <w:p w14:paraId="6A518DAF" w14:textId="77777777" w:rsidR="00BF0F2E" w:rsidRPr="00357D70" w:rsidRDefault="00BF0F2E" w:rsidP="00F4728D">
            <w:pPr>
              <w:rPr>
                <w:sz w:val="21"/>
                <w:szCs w:val="21"/>
              </w:rPr>
            </w:pPr>
            <w:r w:rsidRPr="00357D70">
              <w:rPr>
                <w:sz w:val="21"/>
                <w:szCs w:val="21"/>
              </w:rPr>
              <w:t>R-1-6-13</w:t>
            </w:r>
          </w:p>
        </w:tc>
        <w:tc>
          <w:tcPr>
            <w:tcW w:w="2054" w:type="pct"/>
            <w:shd w:val="clear" w:color="auto" w:fill="auto"/>
            <w:vAlign w:val="center"/>
          </w:tcPr>
          <w:p w14:paraId="55B565F6" w14:textId="77777777" w:rsidR="00BF0F2E" w:rsidRPr="00357D70" w:rsidRDefault="00BF0F2E" w:rsidP="00F4728D">
            <w:pPr>
              <w:rPr>
                <w:sz w:val="21"/>
                <w:szCs w:val="21"/>
              </w:rPr>
            </w:pPr>
            <w:r w:rsidRPr="00357D70">
              <w:rPr>
                <w:sz w:val="21"/>
                <w:szCs w:val="21"/>
              </w:rPr>
              <w:t>禁止在</w:t>
            </w:r>
            <w:r w:rsidRPr="00357D70">
              <w:rPr>
                <w:sz w:val="21"/>
                <w:szCs w:val="21"/>
              </w:rPr>
              <w:t>sizeof</w:t>
            </w:r>
            <w:r w:rsidRPr="00357D70">
              <w:rPr>
                <w:sz w:val="21"/>
                <w:szCs w:val="21"/>
              </w:rPr>
              <w:t>中使用赋值</w:t>
            </w:r>
          </w:p>
        </w:tc>
        <w:tc>
          <w:tcPr>
            <w:tcW w:w="2193" w:type="pct"/>
            <w:shd w:val="clear" w:color="auto" w:fill="auto"/>
            <w:vAlign w:val="center"/>
          </w:tcPr>
          <w:p w14:paraId="2B158415" w14:textId="1121E967" w:rsidR="00BF0F2E" w:rsidRPr="00357D70" w:rsidRDefault="00BF0F2E" w:rsidP="00F4728D">
            <w:pPr>
              <w:rPr>
                <w:sz w:val="21"/>
                <w:szCs w:val="21"/>
              </w:rPr>
            </w:pPr>
          </w:p>
        </w:tc>
      </w:tr>
      <w:tr w:rsidR="00B26D59" w:rsidRPr="00357D70" w14:paraId="649CDD07" w14:textId="77777777" w:rsidTr="00F4728D">
        <w:tc>
          <w:tcPr>
            <w:tcW w:w="753" w:type="pct"/>
            <w:shd w:val="clear" w:color="auto" w:fill="auto"/>
            <w:vAlign w:val="center"/>
          </w:tcPr>
          <w:p w14:paraId="7E6F5ECF" w14:textId="77777777" w:rsidR="00BF0F2E" w:rsidRPr="00357D70" w:rsidRDefault="00BF0F2E" w:rsidP="00F4728D">
            <w:pPr>
              <w:rPr>
                <w:sz w:val="21"/>
                <w:szCs w:val="21"/>
              </w:rPr>
            </w:pPr>
            <w:r w:rsidRPr="00357D70">
              <w:rPr>
                <w:sz w:val="21"/>
                <w:szCs w:val="21"/>
              </w:rPr>
              <w:t>R-1-6-14</w:t>
            </w:r>
          </w:p>
        </w:tc>
        <w:tc>
          <w:tcPr>
            <w:tcW w:w="2054" w:type="pct"/>
            <w:shd w:val="clear" w:color="auto" w:fill="auto"/>
            <w:vAlign w:val="center"/>
          </w:tcPr>
          <w:p w14:paraId="11953824" w14:textId="77777777" w:rsidR="00BF0F2E" w:rsidRPr="00357D70" w:rsidRDefault="00BF0F2E" w:rsidP="00F4728D">
            <w:pPr>
              <w:rPr>
                <w:sz w:val="21"/>
                <w:szCs w:val="21"/>
              </w:rPr>
            </w:pPr>
            <w:r w:rsidRPr="00357D70">
              <w:rPr>
                <w:sz w:val="21"/>
                <w:szCs w:val="21"/>
              </w:rPr>
              <w:t>缓存区读取操作禁止越界</w:t>
            </w:r>
          </w:p>
        </w:tc>
        <w:tc>
          <w:tcPr>
            <w:tcW w:w="2193" w:type="pct"/>
            <w:shd w:val="clear" w:color="auto" w:fill="auto"/>
            <w:vAlign w:val="center"/>
          </w:tcPr>
          <w:p w14:paraId="24978A2E" w14:textId="5D03E183" w:rsidR="00BF0F2E" w:rsidRPr="00357D70" w:rsidRDefault="00BF0F2E" w:rsidP="00F4728D">
            <w:pPr>
              <w:rPr>
                <w:sz w:val="21"/>
                <w:szCs w:val="21"/>
              </w:rPr>
            </w:pPr>
          </w:p>
        </w:tc>
      </w:tr>
      <w:tr w:rsidR="00B26D59" w:rsidRPr="00357D70" w14:paraId="3B5E9236" w14:textId="77777777" w:rsidTr="00F4728D">
        <w:tc>
          <w:tcPr>
            <w:tcW w:w="753" w:type="pct"/>
            <w:shd w:val="clear" w:color="auto" w:fill="auto"/>
            <w:vAlign w:val="center"/>
          </w:tcPr>
          <w:p w14:paraId="70D838F8" w14:textId="77777777" w:rsidR="00BF0F2E" w:rsidRPr="00357D70" w:rsidRDefault="00BF0F2E" w:rsidP="00F4728D">
            <w:pPr>
              <w:rPr>
                <w:sz w:val="21"/>
                <w:szCs w:val="21"/>
              </w:rPr>
            </w:pPr>
            <w:r w:rsidRPr="00357D70">
              <w:rPr>
                <w:sz w:val="21"/>
                <w:szCs w:val="21"/>
              </w:rPr>
              <w:t>R-1-6-15</w:t>
            </w:r>
          </w:p>
        </w:tc>
        <w:tc>
          <w:tcPr>
            <w:tcW w:w="2054" w:type="pct"/>
            <w:shd w:val="clear" w:color="auto" w:fill="auto"/>
            <w:vAlign w:val="center"/>
          </w:tcPr>
          <w:p w14:paraId="320E83B9" w14:textId="77777777" w:rsidR="00BF0F2E" w:rsidRPr="00357D70" w:rsidRDefault="00BF0F2E" w:rsidP="00F4728D">
            <w:pPr>
              <w:rPr>
                <w:sz w:val="21"/>
                <w:szCs w:val="21"/>
              </w:rPr>
            </w:pPr>
            <w:r w:rsidRPr="00357D70">
              <w:rPr>
                <w:sz w:val="21"/>
                <w:szCs w:val="21"/>
              </w:rPr>
              <w:t>缓存区写入操作禁止越界</w:t>
            </w:r>
          </w:p>
        </w:tc>
        <w:tc>
          <w:tcPr>
            <w:tcW w:w="2193" w:type="pct"/>
            <w:shd w:val="clear" w:color="auto" w:fill="auto"/>
            <w:vAlign w:val="center"/>
          </w:tcPr>
          <w:p w14:paraId="71E00CF9" w14:textId="78EF53A5" w:rsidR="00BF0F2E" w:rsidRPr="00357D70" w:rsidRDefault="00BF0F2E" w:rsidP="00F4728D">
            <w:pPr>
              <w:rPr>
                <w:sz w:val="21"/>
                <w:szCs w:val="21"/>
              </w:rPr>
            </w:pPr>
          </w:p>
        </w:tc>
      </w:tr>
      <w:tr w:rsidR="00B26D59" w:rsidRPr="00357D70" w14:paraId="5486EAD2" w14:textId="77777777" w:rsidTr="00F4728D">
        <w:tc>
          <w:tcPr>
            <w:tcW w:w="753" w:type="pct"/>
            <w:shd w:val="clear" w:color="auto" w:fill="auto"/>
            <w:vAlign w:val="center"/>
          </w:tcPr>
          <w:p w14:paraId="361BEEDF" w14:textId="77777777" w:rsidR="00BF0F2E" w:rsidRPr="00357D70" w:rsidRDefault="00BF0F2E" w:rsidP="00F4728D">
            <w:pPr>
              <w:rPr>
                <w:sz w:val="21"/>
                <w:szCs w:val="21"/>
              </w:rPr>
            </w:pPr>
            <w:r w:rsidRPr="00357D70">
              <w:rPr>
                <w:sz w:val="21"/>
                <w:szCs w:val="21"/>
              </w:rPr>
              <w:t>R-1-6-16</w:t>
            </w:r>
          </w:p>
        </w:tc>
        <w:tc>
          <w:tcPr>
            <w:tcW w:w="2054" w:type="pct"/>
            <w:shd w:val="clear" w:color="auto" w:fill="auto"/>
            <w:vAlign w:val="center"/>
          </w:tcPr>
          <w:p w14:paraId="68A79EE6" w14:textId="77777777" w:rsidR="00BF0F2E" w:rsidRPr="00357D70" w:rsidRDefault="00BF0F2E" w:rsidP="00F4728D">
            <w:pPr>
              <w:rPr>
                <w:sz w:val="21"/>
                <w:szCs w:val="21"/>
              </w:rPr>
            </w:pPr>
            <w:r w:rsidRPr="00357D70">
              <w:rPr>
                <w:sz w:val="21"/>
                <w:szCs w:val="21"/>
              </w:rPr>
              <w:t>禁止使用已被释放了的内存空间</w:t>
            </w:r>
          </w:p>
        </w:tc>
        <w:tc>
          <w:tcPr>
            <w:tcW w:w="2193" w:type="pct"/>
            <w:shd w:val="clear" w:color="auto" w:fill="auto"/>
            <w:vAlign w:val="center"/>
          </w:tcPr>
          <w:p w14:paraId="0187DF1C" w14:textId="1068CEA4" w:rsidR="00BF0F2E" w:rsidRPr="00357D70" w:rsidRDefault="00BF0F2E" w:rsidP="00F4728D">
            <w:pPr>
              <w:rPr>
                <w:sz w:val="21"/>
                <w:szCs w:val="21"/>
              </w:rPr>
            </w:pPr>
          </w:p>
        </w:tc>
      </w:tr>
      <w:tr w:rsidR="00B26D59" w:rsidRPr="00357D70" w14:paraId="0A20B732" w14:textId="77777777" w:rsidTr="00F4728D">
        <w:tc>
          <w:tcPr>
            <w:tcW w:w="753" w:type="pct"/>
            <w:shd w:val="clear" w:color="auto" w:fill="auto"/>
            <w:vAlign w:val="center"/>
          </w:tcPr>
          <w:p w14:paraId="56EB563A" w14:textId="77777777" w:rsidR="00BF0F2E" w:rsidRPr="00357D70" w:rsidRDefault="00BF0F2E" w:rsidP="00F4728D">
            <w:pPr>
              <w:rPr>
                <w:sz w:val="21"/>
                <w:szCs w:val="21"/>
              </w:rPr>
            </w:pPr>
            <w:r w:rsidRPr="00357D70">
              <w:rPr>
                <w:sz w:val="21"/>
                <w:szCs w:val="21"/>
              </w:rPr>
              <w:t>R-1-6-17</w:t>
            </w:r>
          </w:p>
        </w:tc>
        <w:tc>
          <w:tcPr>
            <w:tcW w:w="2054" w:type="pct"/>
            <w:shd w:val="clear" w:color="auto" w:fill="auto"/>
            <w:vAlign w:val="center"/>
          </w:tcPr>
          <w:p w14:paraId="1D57CF81" w14:textId="77777777" w:rsidR="00BF0F2E" w:rsidRPr="00357D70" w:rsidRDefault="00BF0F2E" w:rsidP="00F4728D">
            <w:pPr>
              <w:rPr>
                <w:sz w:val="21"/>
                <w:szCs w:val="21"/>
              </w:rPr>
            </w:pPr>
            <w:r w:rsidRPr="00357D70">
              <w:rPr>
                <w:sz w:val="21"/>
                <w:szCs w:val="21"/>
              </w:rPr>
              <w:t>被</w:t>
            </w:r>
            <w:r w:rsidRPr="00357D70">
              <w:rPr>
                <w:sz w:val="21"/>
                <w:szCs w:val="21"/>
              </w:rPr>
              <w:t>free</w:t>
            </w:r>
            <w:r w:rsidRPr="00357D70">
              <w:rPr>
                <w:sz w:val="21"/>
                <w:szCs w:val="21"/>
              </w:rPr>
              <w:t>的指针必须指向最初</w:t>
            </w:r>
            <w:r w:rsidRPr="00357D70">
              <w:rPr>
                <w:sz w:val="21"/>
                <w:szCs w:val="21"/>
              </w:rPr>
              <w:t>malloc</w:t>
            </w:r>
            <w:r w:rsidRPr="00357D70">
              <w:rPr>
                <w:sz w:val="21"/>
                <w:szCs w:val="21"/>
              </w:rPr>
              <w:t>、</w:t>
            </w:r>
            <w:r w:rsidRPr="00357D70">
              <w:rPr>
                <w:sz w:val="21"/>
                <w:szCs w:val="21"/>
              </w:rPr>
              <w:t>calloc</w:t>
            </w:r>
            <w:r w:rsidRPr="00357D70">
              <w:rPr>
                <w:sz w:val="21"/>
                <w:szCs w:val="21"/>
              </w:rPr>
              <w:t>分配的地址</w:t>
            </w:r>
          </w:p>
        </w:tc>
        <w:tc>
          <w:tcPr>
            <w:tcW w:w="2193" w:type="pct"/>
            <w:shd w:val="clear" w:color="auto" w:fill="auto"/>
            <w:vAlign w:val="center"/>
          </w:tcPr>
          <w:p w14:paraId="4CC058EF" w14:textId="1FCC1A0F" w:rsidR="00BF0F2E" w:rsidRPr="00357D70" w:rsidRDefault="00BF0F2E" w:rsidP="00F4728D">
            <w:pPr>
              <w:rPr>
                <w:sz w:val="21"/>
                <w:szCs w:val="21"/>
              </w:rPr>
            </w:pPr>
          </w:p>
        </w:tc>
      </w:tr>
      <w:tr w:rsidR="00B26D59" w:rsidRPr="00357D70" w14:paraId="38D20498" w14:textId="77777777" w:rsidTr="00F4728D">
        <w:tc>
          <w:tcPr>
            <w:tcW w:w="753" w:type="pct"/>
            <w:shd w:val="clear" w:color="auto" w:fill="auto"/>
            <w:vAlign w:val="center"/>
          </w:tcPr>
          <w:p w14:paraId="2420C1FF" w14:textId="77777777" w:rsidR="00BF0F2E" w:rsidRPr="00357D70" w:rsidRDefault="00BF0F2E" w:rsidP="00F4728D">
            <w:pPr>
              <w:rPr>
                <w:sz w:val="21"/>
                <w:szCs w:val="21"/>
              </w:rPr>
            </w:pPr>
            <w:r w:rsidRPr="00357D70">
              <w:rPr>
                <w:sz w:val="21"/>
                <w:szCs w:val="21"/>
              </w:rPr>
              <w:t>R-1-6-18</w:t>
            </w:r>
          </w:p>
        </w:tc>
        <w:tc>
          <w:tcPr>
            <w:tcW w:w="2054" w:type="pct"/>
            <w:shd w:val="clear" w:color="auto" w:fill="auto"/>
            <w:vAlign w:val="center"/>
          </w:tcPr>
          <w:p w14:paraId="17BF1C65" w14:textId="77777777" w:rsidR="00BF0F2E" w:rsidRPr="00357D70" w:rsidRDefault="00BF0F2E" w:rsidP="00F4728D">
            <w:pPr>
              <w:rPr>
                <w:sz w:val="21"/>
                <w:szCs w:val="21"/>
              </w:rPr>
            </w:pPr>
            <w:r w:rsidRPr="00357D70">
              <w:rPr>
                <w:sz w:val="21"/>
                <w:szCs w:val="21"/>
              </w:rPr>
              <w:t>禁止使用</w:t>
            </w:r>
            <w:r w:rsidRPr="00357D70">
              <w:rPr>
                <w:sz w:val="21"/>
                <w:szCs w:val="21"/>
              </w:rPr>
              <w:t>gets</w:t>
            </w:r>
            <w:r w:rsidRPr="00357D70">
              <w:rPr>
                <w:sz w:val="21"/>
                <w:szCs w:val="21"/>
              </w:rPr>
              <w:t>函数，应使用</w:t>
            </w:r>
            <w:r w:rsidRPr="00357D70">
              <w:rPr>
                <w:sz w:val="21"/>
                <w:szCs w:val="21"/>
              </w:rPr>
              <w:t>fgets</w:t>
            </w:r>
            <w:r w:rsidRPr="00357D70">
              <w:rPr>
                <w:sz w:val="21"/>
                <w:szCs w:val="21"/>
              </w:rPr>
              <w:t>函数替代</w:t>
            </w:r>
          </w:p>
        </w:tc>
        <w:tc>
          <w:tcPr>
            <w:tcW w:w="2193" w:type="pct"/>
            <w:shd w:val="clear" w:color="auto" w:fill="auto"/>
            <w:vAlign w:val="center"/>
          </w:tcPr>
          <w:p w14:paraId="19B1107B" w14:textId="741078EE" w:rsidR="00BF0F2E" w:rsidRPr="00357D70" w:rsidRDefault="00BF0F2E" w:rsidP="00F4728D">
            <w:pPr>
              <w:rPr>
                <w:sz w:val="21"/>
                <w:szCs w:val="21"/>
              </w:rPr>
            </w:pPr>
          </w:p>
        </w:tc>
      </w:tr>
      <w:tr w:rsidR="00B26D59" w:rsidRPr="00357D70" w14:paraId="0C5B55D1" w14:textId="77777777" w:rsidTr="00F4728D">
        <w:tc>
          <w:tcPr>
            <w:tcW w:w="753" w:type="pct"/>
            <w:shd w:val="clear" w:color="auto" w:fill="auto"/>
            <w:vAlign w:val="center"/>
          </w:tcPr>
          <w:p w14:paraId="6C0700C0" w14:textId="77777777" w:rsidR="00BF0F2E" w:rsidRPr="00357D70" w:rsidRDefault="00BF0F2E" w:rsidP="00F4728D">
            <w:pPr>
              <w:rPr>
                <w:sz w:val="21"/>
                <w:szCs w:val="21"/>
              </w:rPr>
            </w:pPr>
            <w:r w:rsidRPr="00357D70">
              <w:rPr>
                <w:sz w:val="21"/>
                <w:szCs w:val="21"/>
              </w:rPr>
              <w:t>R-1-6-19</w:t>
            </w:r>
          </w:p>
        </w:tc>
        <w:tc>
          <w:tcPr>
            <w:tcW w:w="2054" w:type="pct"/>
            <w:shd w:val="clear" w:color="auto" w:fill="auto"/>
            <w:vAlign w:val="center"/>
          </w:tcPr>
          <w:p w14:paraId="63B4B52B" w14:textId="77777777" w:rsidR="00BF0F2E" w:rsidRPr="00357D70" w:rsidRDefault="00BF0F2E" w:rsidP="00F4728D">
            <w:pPr>
              <w:rPr>
                <w:sz w:val="21"/>
                <w:szCs w:val="21"/>
              </w:rPr>
            </w:pPr>
            <w:r w:rsidRPr="00357D70">
              <w:rPr>
                <w:sz w:val="21"/>
                <w:szCs w:val="21"/>
              </w:rPr>
              <w:t>使用字符串赋值、拷贝、追加等函数时，禁止目标字符串存储空间越界</w:t>
            </w:r>
          </w:p>
        </w:tc>
        <w:tc>
          <w:tcPr>
            <w:tcW w:w="2193" w:type="pct"/>
            <w:shd w:val="clear" w:color="auto" w:fill="auto"/>
            <w:vAlign w:val="center"/>
          </w:tcPr>
          <w:p w14:paraId="2697105C" w14:textId="36FC273E" w:rsidR="00BF0F2E" w:rsidRPr="00357D70" w:rsidRDefault="00BF0F2E" w:rsidP="00F4728D">
            <w:pPr>
              <w:rPr>
                <w:sz w:val="21"/>
                <w:szCs w:val="21"/>
              </w:rPr>
            </w:pPr>
          </w:p>
        </w:tc>
      </w:tr>
      <w:tr w:rsidR="00B26D59" w:rsidRPr="00357D70" w14:paraId="2752BD62" w14:textId="77777777" w:rsidTr="00F4728D">
        <w:tc>
          <w:tcPr>
            <w:tcW w:w="753" w:type="pct"/>
            <w:shd w:val="clear" w:color="auto" w:fill="auto"/>
            <w:vAlign w:val="center"/>
          </w:tcPr>
          <w:p w14:paraId="26F7F5D7" w14:textId="77777777" w:rsidR="00BF0F2E" w:rsidRPr="00357D70" w:rsidRDefault="00BF0F2E" w:rsidP="00F4728D">
            <w:pPr>
              <w:rPr>
                <w:sz w:val="21"/>
                <w:szCs w:val="21"/>
              </w:rPr>
            </w:pPr>
            <w:r w:rsidRPr="00357D70">
              <w:rPr>
                <w:sz w:val="21"/>
                <w:szCs w:val="21"/>
              </w:rPr>
              <w:t>R-1-7-1</w:t>
            </w:r>
          </w:p>
        </w:tc>
        <w:tc>
          <w:tcPr>
            <w:tcW w:w="2054" w:type="pct"/>
            <w:shd w:val="clear" w:color="auto" w:fill="auto"/>
            <w:vAlign w:val="center"/>
          </w:tcPr>
          <w:p w14:paraId="119EF474" w14:textId="77777777" w:rsidR="00BF0F2E" w:rsidRPr="00357D70" w:rsidRDefault="00BF0F2E" w:rsidP="00F4728D">
            <w:pPr>
              <w:rPr>
                <w:sz w:val="21"/>
                <w:szCs w:val="21"/>
              </w:rPr>
            </w:pPr>
            <w:r w:rsidRPr="00357D70">
              <w:rPr>
                <w:sz w:val="21"/>
                <w:szCs w:val="21"/>
              </w:rPr>
              <w:t>禁止覆盖标准函数库的函数</w:t>
            </w:r>
          </w:p>
        </w:tc>
        <w:tc>
          <w:tcPr>
            <w:tcW w:w="2193" w:type="pct"/>
            <w:shd w:val="clear" w:color="auto" w:fill="auto"/>
            <w:vAlign w:val="center"/>
          </w:tcPr>
          <w:p w14:paraId="1A14B439" w14:textId="027A34D8" w:rsidR="00BF0F2E" w:rsidRPr="00357D70" w:rsidRDefault="00BF0F2E" w:rsidP="00F4728D">
            <w:pPr>
              <w:rPr>
                <w:sz w:val="21"/>
                <w:szCs w:val="21"/>
              </w:rPr>
            </w:pPr>
          </w:p>
        </w:tc>
      </w:tr>
      <w:tr w:rsidR="00B26D59" w:rsidRPr="00357D70" w14:paraId="257D0304" w14:textId="77777777" w:rsidTr="00F4728D">
        <w:tc>
          <w:tcPr>
            <w:tcW w:w="753" w:type="pct"/>
            <w:shd w:val="clear" w:color="auto" w:fill="auto"/>
            <w:vAlign w:val="center"/>
          </w:tcPr>
          <w:p w14:paraId="2C3827CD" w14:textId="77777777" w:rsidR="00BF0F2E" w:rsidRPr="00357D70" w:rsidRDefault="00BF0F2E" w:rsidP="00F4728D">
            <w:pPr>
              <w:rPr>
                <w:sz w:val="21"/>
                <w:szCs w:val="21"/>
              </w:rPr>
            </w:pPr>
            <w:r w:rsidRPr="00357D70">
              <w:rPr>
                <w:sz w:val="21"/>
                <w:szCs w:val="21"/>
              </w:rPr>
              <w:t>R-1-7-2</w:t>
            </w:r>
          </w:p>
        </w:tc>
        <w:tc>
          <w:tcPr>
            <w:tcW w:w="2054" w:type="pct"/>
            <w:shd w:val="clear" w:color="auto" w:fill="auto"/>
            <w:vAlign w:val="center"/>
          </w:tcPr>
          <w:p w14:paraId="015BBD17" w14:textId="77777777" w:rsidR="00BF0F2E" w:rsidRPr="00357D70" w:rsidRDefault="00BF0F2E" w:rsidP="00F4728D">
            <w:pPr>
              <w:rPr>
                <w:sz w:val="21"/>
                <w:szCs w:val="21"/>
              </w:rPr>
            </w:pPr>
            <w:r w:rsidRPr="00357D70">
              <w:rPr>
                <w:sz w:val="21"/>
                <w:szCs w:val="21"/>
              </w:rPr>
              <w:t>禁止函数的实参和形参类型不一致</w:t>
            </w:r>
          </w:p>
        </w:tc>
        <w:tc>
          <w:tcPr>
            <w:tcW w:w="2193" w:type="pct"/>
            <w:shd w:val="clear" w:color="auto" w:fill="auto"/>
            <w:vAlign w:val="center"/>
          </w:tcPr>
          <w:p w14:paraId="3771D820" w14:textId="2549E23E" w:rsidR="00BF0F2E" w:rsidRPr="00357D70" w:rsidRDefault="00BF0F2E" w:rsidP="00F4728D">
            <w:pPr>
              <w:rPr>
                <w:sz w:val="21"/>
                <w:szCs w:val="21"/>
              </w:rPr>
            </w:pPr>
          </w:p>
        </w:tc>
      </w:tr>
      <w:tr w:rsidR="00B26D59" w:rsidRPr="00357D70" w14:paraId="7987339D" w14:textId="77777777" w:rsidTr="00F4728D">
        <w:tc>
          <w:tcPr>
            <w:tcW w:w="753" w:type="pct"/>
            <w:shd w:val="clear" w:color="auto" w:fill="auto"/>
            <w:vAlign w:val="center"/>
          </w:tcPr>
          <w:p w14:paraId="47E98905" w14:textId="77777777" w:rsidR="00BF0F2E" w:rsidRPr="00357D70" w:rsidRDefault="00BF0F2E" w:rsidP="00F4728D">
            <w:pPr>
              <w:rPr>
                <w:sz w:val="21"/>
                <w:szCs w:val="21"/>
              </w:rPr>
            </w:pPr>
            <w:r w:rsidRPr="00357D70">
              <w:rPr>
                <w:sz w:val="21"/>
                <w:szCs w:val="21"/>
              </w:rPr>
              <w:t>R-1-7-3</w:t>
            </w:r>
          </w:p>
        </w:tc>
        <w:tc>
          <w:tcPr>
            <w:tcW w:w="2054" w:type="pct"/>
            <w:shd w:val="clear" w:color="auto" w:fill="auto"/>
            <w:vAlign w:val="center"/>
          </w:tcPr>
          <w:p w14:paraId="653A531D" w14:textId="77777777" w:rsidR="00BF0F2E" w:rsidRPr="00357D70" w:rsidRDefault="00BF0F2E" w:rsidP="00F4728D">
            <w:pPr>
              <w:rPr>
                <w:sz w:val="21"/>
                <w:szCs w:val="21"/>
              </w:rPr>
            </w:pPr>
            <w:r w:rsidRPr="00357D70">
              <w:rPr>
                <w:sz w:val="21"/>
                <w:szCs w:val="21"/>
              </w:rPr>
              <w:t>实参和形参的个数必须一致</w:t>
            </w:r>
          </w:p>
        </w:tc>
        <w:tc>
          <w:tcPr>
            <w:tcW w:w="2193" w:type="pct"/>
            <w:shd w:val="clear" w:color="auto" w:fill="auto"/>
            <w:vAlign w:val="center"/>
          </w:tcPr>
          <w:p w14:paraId="0993789F" w14:textId="1E79189A" w:rsidR="00BF0F2E" w:rsidRPr="00357D70" w:rsidRDefault="00BF0F2E" w:rsidP="00F4728D">
            <w:pPr>
              <w:rPr>
                <w:sz w:val="21"/>
                <w:szCs w:val="21"/>
              </w:rPr>
            </w:pPr>
          </w:p>
        </w:tc>
      </w:tr>
      <w:tr w:rsidR="00B26D59" w:rsidRPr="00357D70" w14:paraId="5AC802A5" w14:textId="77777777" w:rsidTr="00F4728D">
        <w:tc>
          <w:tcPr>
            <w:tcW w:w="753" w:type="pct"/>
            <w:shd w:val="clear" w:color="auto" w:fill="auto"/>
            <w:vAlign w:val="center"/>
          </w:tcPr>
          <w:p w14:paraId="52D415A8" w14:textId="77777777" w:rsidR="00BF0F2E" w:rsidRPr="00357D70" w:rsidRDefault="00BF0F2E" w:rsidP="00F4728D">
            <w:pPr>
              <w:rPr>
                <w:sz w:val="21"/>
                <w:szCs w:val="21"/>
              </w:rPr>
            </w:pPr>
            <w:r w:rsidRPr="00357D70">
              <w:rPr>
                <w:sz w:val="21"/>
                <w:szCs w:val="21"/>
              </w:rPr>
              <w:t>R-1-7-4</w:t>
            </w:r>
          </w:p>
        </w:tc>
        <w:tc>
          <w:tcPr>
            <w:tcW w:w="2054" w:type="pct"/>
            <w:shd w:val="clear" w:color="auto" w:fill="auto"/>
            <w:vAlign w:val="center"/>
          </w:tcPr>
          <w:p w14:paraId="2D4F9F2E" w14:textId="77777777" w:rsidR="00BF0F2E" w:rsidRPr="00357D70" w:rsidRDefault="00BF0F2E" w:rsidP="00F4728D">
            <w:pPr>
              <w:rPr>
                <w:sz w:val="21"/>
                <w:szCs w:val="21"/>
              </w:rPr>
            </w:pPr>
            <w:r w:rsidRPr="00357D70">
              <w:rPr>
                <w:sz w:val="21"/>
                <w:szCs w:val="21"/>
              </w:rPr>
              <w:t>禁止使用旧形式的函数参数表定义形式</w:t>
            </w:r>
          </w:p>
        </w:tc>
        <w:tc>
          <w:tcPr>
            <w:tcW w:w="2193" w:type="pct"/>
            <w:shd w:val="clear" w:color="auto" w:fill="auto"/>
            <w:vAlign w:val="center"/>
          </w:tcPr>
          <w:p w14:paraId="629A76AF" w14:textId="26B19FA4" w:rsidR="00BF0F2E" w:rsidRPr="00357D70" w:rsidRDefault="00BF0F2E" w:rsidP="00F4728D">
            <w:pPr>
              <w:rPr>
                <w:sz w:val="21"/>
                <w:szCs w:val="21"/>
              </w:rPr>
            </w:pPr>
          </w:p>
        </w:tc>
      </w:tr>
      <w:tr w:rsidR="00B26D59" w:rsidRPr="00357D70" w14:paraId="76738B41" w14:textId="77777777" w:rsidTr="00F4728D">
        <w:tc>
          <w:tcPr>
            <w:tcW w:w="753" w:type="pct"/>
            <w:shd w:val="clear" w:color="auto" w:fill="auto"/>
            <w:vAlign w:val="center"/>
          </w:tcPr>
          <w:p w14:paraId="461A636F" w14:textId="77777777" w:rsidR="00BF0F2E" w:rsidRPr="00357D70" w:rsidRDefault="00BF0F2E" w:rsidP="00F4728D">
            <w:pPr>
              <w:rPr>
                <w:sz w:val="21"/>
                <w:szCs w:val="21"/>
              </w:rPr>
            </w:pPr>
            <w:r w:rsidRPr="00357D70">
              <w:rPr>
                <w:sz w:val="21"/>
                <w:szCs w:val="21"/>
              </w:rPr>
              <w:t>R-1-7-5</w:t>
            </w:r>
          </w:p>
        </w:tc>
        <w:tc>
          <w:tcPr>
            <w:tcW w:w="2054" w:type="pct"/>
            <w:shd w:val="clear" w:color="auto" w:fill="auto"/>
            <w:vAlign w:val="center"/>
          </w:tcPr>
          <w:p w14:paraId="7D657DF3" w14:textId="77777777" w:rsidR="00BF0F2E" w:rsidRPr="00357D70" w:rsidRDefault="00BF0F2E" w:rsidP="00F4728D">
            <w:pPr>
              <w:rPr>
                <w:sz w:val="21"/>
                <w:szCs w:val="21"/>
              </w:rPr>
            </w:pPr>
            <w:r w:rsidRPr="00357D70">
              <w:rPr>
                <w:sz w:val="21"/>
                <w:szCs w:val="21"/>
              </w:rPr>
              <w:t>函数声明和函数定义中的参数类型必须一致</w:t>
            </w:r>
          </w:p>
        </w:tc>
        <w:tc>
          <w:tcPr>
            <w:tcW w:w="2193" w:type="pct"/>
            <w:shd w:val="clear" w:color="auto" w:fill="auto"/>
            <w:vAlign w:val="center"/>
          </w:tcPr>
          <w:p w14:paraId="399DD14F" w14:textId="07462C4D" w:rsidR="00BF0F2E" w:rsidRPr="00357D70" w:rsidRDefault="00BF0F2E" w:rsidP="00F4728D">
            <w:pPr>
              <w:rPr>
                <w:sz w:val="21"/>
                <w:szCs w:val="21"/>
              </w:rPr>
            </w:pPr>
          </w:p>
        </w:tc>
      </w:tr>
      <w:tr w:rsidR="00B26D59" w:rsidRPr="00357D70" w14:paraId="4A9A001C" w14:textId="77777777" w:rsidTr="00F4728D">
        <w:tc>
          <w:tcPr>
            <w:tcW w:w="753" w:type="pct"/>
            <w:shd w:val="clear" w:color="auto" w:fill="auto"/>
            <w:vAlign w:val="center"/>
          </w:tcPr>
          <w:p w14:paraId="49B2285C" w14:textId="77777777" w:rsidR="00BF0F2E" w:rsidRPr="00357D70" w:rsidRDefault="00BF0F2E" w:rsidP="00F4728D">
            <w:pPr>
              <w:rPr>
                <w:sz w:val="21"/>
                <w:szCs w:val="21"/>
              </w:rPr>
            </w:pPr>
            <w:r w:rsidRPr="00357D70">
              <w:rPr>
                <w:sz w:val="21"/>
                <w:szCs w:val="21"/>
              </w:rPr>
              <w:t>R-1-7-6</w:t>
            </w:r>
          </w:p>
        </w:tc>
        <w:tc>
          <w:tcPr>
            <w:tcW w:w="2054" w:type="pct"/>
            <w:shd w:val="clear" w:color="auto" w:fill="auto"/>
            <w:vAlign w:val="center"/>
          </w:tcPr>
          <w:p w14:paraId="52C3330D" w14:textId="77777777" w:rsidR="00BF0F2E" w:rsidRPr="00357D70" w:rsidRDefault="00BF0F2E" w:rsidP="00F4728D">
            <w:pPr>
              <w:rPr>
                <w:sz w:val="21"/>
                <w:szCs w:val="21"/>
              </w:rPr>
            </w:pPr>
            <w:r w:rsidRPr="00357D70">
              <w:rPr>
                <w:sz w:val="21"/>
                <w:szCs w:val="21"/>
              </w:rPr>
              <w:t>函数声明和函数定义中的返回类型必须一致</w:t>
            </w:r>
          </w:p>
        </w:tc>
        <w:tc>
          <w:tcPr>
            <w:tcW w:w="2193" w:type="pct"/>
            <w:shd w:val="clear" w:color="auto" w:fill="auto"/>
            <w:vAlign w:val="center"/>
          </w:tcPr>
          <w:p w14:paraId="258A6D90" w14:textId="2A1E31A8" w:rsidR="00BF0F2E" w:rsidRPr="00357D70" w:rsidRDefault="00BF0F2E" w:rsidP="00F4728D">
            <w:pPr>
              <w:rPr>
                <w:sz w:val="21"/>
                <w:szCs w:val="21"/>
              </w:rPr>
            </w:pPr>
          </w:p>
        </w:tc>
      </w:tr>
      <w:tr w:rsidR="00B26D59" w:rsidRPr="00357D70" w14:paraId="3245C1DA" w14:textId="77777777" w:rsidTr="00F4728D">
        <w:tc>
          <w:tcPr>
            <w:tcW w:w="753" w:type="pct"/>
            <w:shd w:val="clear" w:color="auto" w:fill="auto"/>
            <w:vAlign w:val="center"/>
          </w:tcPr>
          <w:p w14:paraId="11030100" w14:textId="77777777" w:rsidR="00BF0F2E" w:rsidRPr="00357D70" w:rsidRDefault="00BF0F2E" w:rsidP="00F4728D">
            <w:pPr>
              <w:rPr>
                <w:sz w:val="21"/>
                <w:szCs w:val="21"/>
              </w:rPr>
            </w:pPr>
            <w:r w:rsidRPr="00357D70">
              <w:rPr>
                <w:sz w:val="21"/>
                <w:szCs w:val="21"/>
              </w:rPr>
              <w:t>R-1-7-7</w:t>
            </w:r>
          </w:p>
        </w:tc>
        <w:tc>
          <w:tcPr>
            <w:tcW w:w="2054" w:type="pct"/>
            <w:shd w:val="clear" w:color="auto" w:fill="auto"/>
            <w:vAlign w:val="center"/>
          </w:tcPr>
          <w:p w14:paraId="3B4A13C6" w14:textId="77777777" w:rsidR="00BF0F2E" w:rsidRPr="00357D70" w:rsidRDefault="00BF0F2E" w:rsidP="00F4728D">
            <w:pPr>
              <w:rPr>
                <w:sz w:val="21"/>
                <w:szCs w:val="21"/>
              </w:rPr>
            </w:pPr>
            <w:r w:rsidRPr="00357D70">
              <w:rPr>
                <w:sz w:val="21"/>
                <w:szCs w:val="21"/>
              </w:rPr>
              <w:t>有返回值的函数必须通过返回语句返回</w:t>
            </w:r>
          </w:p>
        </w:tc>
        <w:tc>
          <w:tcPr>
            <w:tcW w:w="2193" w:type="pct"/>
            <w:shd w:val="clear" w:color="auto" w:fill="auto"/>
            <w:vAlign w:val="center"/>
          </w:tcPr>
          <w:p w14:paraId="23E5644E" w14:textId="6363CFE6" w:rsidR="00BF0F2E" w:rsidRPr="00357D70" w:rsidRDefault="00BF0F2E" w:rsidP="00F4728D">
            <w:pPr>
              <w:rPr>
                <w:sz w:val="21"/>
                <w:szCs w:val="21"/>
              </w:rPr>
            </w:pPr>
          </w:p>
        </w:tc>
      </w:tr>
      <w:tr w:rsidR="00B26D59" w:rsidRPr="00357D70" w14:paraId="1264CAF5" w14:textId="77777777" w:rsidTr="00F4728D">
        <w:tc>
          <w:tcPr>
            <w:tcW w:w="753" w:type="pct"/>
            <w:shd w:val="clear" w:color="auto" w:fill="auto"/>
            <w:vAlign w:val="center"/>
          </w:tcPr>
          <w:p w14:paraId="392AA6E8" w14:textId="77777777" w:rsidR="00BF0F2E" w:rsidRPr="00357D70" w:rsidRDefault="00BF0F2E" w:rsidP="00F4728D">
            <w:pPr>
              <w:rPr>
                <w:sz w:val="21"/>
                <w:szCs w:val="21"/>
              </w:rPr>
            </w:pPr>
            <w:r w:rsidRPr="00357D70">
              <w:rPr>
                <w:sz w:val="21"/>
                <w:szCs w:val="21"/>
              </w:rPr>
              <w:t>R-1-7-8</w:t>
            </w:r>
          </w:p>
        </w:tc>
        <w:tc>
          <w:tcPr>
            <w:tcW w:w="2054" w:type="pct"/>
            <w:shd w:val="clear" w:color="auto" w:fill="auto"/>
            <w:vAlign w:val="center"/>
          </w:tcPr>
          <w:p w14:paraId="3451DC89" w14:textId="77777777" w:rsidR="00BF0F2E" w:rsidRPr="00357D70" w:rsidRDefault="00BF0F2E" w:rsidP="00F4728D">
            <w:pPr>
              <w:rPr>
                <w:sz w:val="21"/>
                <w:szCs w:val="21"/>
              </w:rPr>
            </w:pPr>
            <w:r w:rsidRPr="00357D70">
              <w:rPr>
                <w:sz w:val="21"/>
                <w:szCs w:val="21"/>
              </w:rPr>
              <w:t>禁止无返回值函数的返回语句带有返回值</w:t>
            </w:r>
          </w:p>
        </w:tc>
        <w:tc>
          <w:tcPr>
            <w:tcW w:w="2193" w:type="pct"/>
            <w:shd w:val="clear" w:color="auto" w:fill="auto"/>
            <w:vAlign w:val="center"/>
          </w:tcPr>
          <w:p w14:paraId="43864DD5" w14:textId="072B8A8B" w:rsidR="00BF0F2E" w:rsidRPr="00357D70" w:rsidRDefault="00BF0F2E" w:rsidP="00F4728D">
            <w:pPr>
              <w:rPr>
                <w:sz w:val="21"/>
                <w:szCs w:val="21"/>
              </w:rPr>
            </w:pPr>
          </w:p>
        </w:tc>
      </w:tr>
      <w:tr w:rsidR="00B26D59" w:rsidRPr="00357D70" w14:paraId="36EB2726" w14:textId="77777777" w:rsidTr="00F4728D">
        <w:tc>
          <w:tcPr>
            <w:tcW w:w="753" w:type="pct"/>
            <w:shd w:val="clear" w:color="auto" w:fill="auto"/>
            <w:vAlign w:val="center"/>
          </w:tcPr>
          <w:p w14:paraId="3FCAE608" w14:textId="77777777" w:rsidR="00BF0F2E" w:rsidRPr="00357D70" w:rsidRDefault="00BF0F2E" w:rsidP="00F4728D">
            <w:pPr>
              <w:rPr>
                <w:sz w:val="21"/>
                <w:szCs w:val="21"/>
              </w:rPr>
            </w:pPr>
            <w:r w:rsidRPr="00357D70">
              <w:rPr>
                <w:sz w:val="21"/>
                <w:szCs w:val="21"/>
              </w:rPr>
              <w:t>R-1-7-9</w:t>
            </w:r>
          </w:p>
        </w:tc>
        <w:tc>
          <w:tcPr>
            <w:tcW w:w="2054" w:type="pct"/>
            <w:shd w:val="clear" w:color="auto" w:fill="auto"/>
            <w:vAlign w:val="center"/>
          </w:tcPr>
          <w:p w14:paraId="65E79041" w14:textId="77777777" w:rsidR="00BF0F2E" w:rsidRPr="00357D70" w:rsidRDefault="00BF0F2E" w:rsidP="00F4728D">
            <w:pPr>
              <w:rPr>
                <w:sz w:val="21"/>
                <w:szCs w:val="21"/>
              </w:rPr>
            </w:pPr>
            <w:r w:rsidRPr="00357D70">
              <w:rPr>
                <w:sz w:val="21"/>
                <w:szCs w:val="21"/>
              </w:rPr>
              <w:t>有返回值的函数的返回语句必须带有返回值</w:t>
            </w:r>
          </w:p>
        </w:tc>
        <w:tc>
          <w:tcPr>
            <w:tcW w:w="2193" w:type="pct"/>
            <w:shd w:val="clear" w:color="auto" w:fill="auto"/>
            <w:vAlign w:val="center"/>
          </w:tcPr>
          <w:p w14:paraId="7F95F529" w14:textId="2C6E9DC3" w:rsidR="00BF0F2E" w:rsidRPr="00357D70" w:rsidRDefault="00BF0F2E" w:rsidP="00F4728D">
            <w:pPr>
              <w:rPr>
                <w:sz w:val="21"/>
                <w:szCs w:val="21"/>
              </w:rPr>
            </w:pPr>
          </w:p>
        </w:tc>
      </w:tr>
      <w:tr w:rsidR="00B26D59" w:rsidRPr="00357D70" w14:paraId="1A5A8F7B" w14:textId="77777777" w:rsidTr="00F4728D">
        <w:tc>
          <w:tcPr>
            <w:tcW w:w="753" w:type="pct"/>
            <w:shd w:val="clear" w:color="auto" w:fill="auto"/>
            <w:vAlign w:val="center"/>
          </w:tcPr>
          <w:p w14:paraId="76499D04" w14:textId="77777777" w:rsidR="00BF0F2E" w:rsidRPr="00357D70" w:rsidRDefault="00BF0F2E" w:rsidP="00F4728D">
            <w:pPr>
              <w:rPr>
                <w:sz w:val="21"/>
                <w:szCs w:val="21"/>
              </w:rPr>
            </w:pPr>
            <w:r w:rsidRPr="00357D70">
              <w:rPr>
                <w:sz w:val="21"/>
                <w:szCs w:val="21"/>
              </w:rPr>
              <w:t>R-1-7-10</w:t>
            </w:r>
          </w:p>
        </w:tc>
        <w:tc>
          <w:tcPr>
            <w:tcW w:w="2054" w:type="pct"/>
            <w:shd w:val="clear" w:color="auto" w:fill="auto"/>
            <w:vAlign w:val="center"/>
          </w:tcPr>
          <w:p w14:paraId="011995D9" w14:textId="77777777" w:rsidR="00BF0F2E" w:rsidRPr="00357D70" w:rsidRDefault="00BF0F2E" w:rsidP="00F4728D">
            <w:pPr>
              <w:rPr>
                <w:sz w:val="21"/>
                <w:szCs w:val="21"/>
              </w:rPr>
            </w:pPr>
            <w:r w:rsidRPr="00357D70">
              <w:rPr>
                <w:sz w:val="21"/>
                <w:szCs w:val="21"/>
              </w:rPr>
              <w:t>函数返回值的类型必须与定义一致</w:t>
            </w:r>
          </w:p>
        </w:tc>
        <w:tc>
          <w:tcPr>
            <w:tcW w:w="2193" w:type="pct"/>
            <w:shd w:val="clear" w:color="auto" w:fill="auto"/>
            <w:vAlign w:val="center"/>
          </w:tcPr>
          <w:p w14:paraId="4D964ED1" w14:textId="2AA6FC36" w:rsidR="00BF0F2E" w:rsidRPr="00357D70" w:rsidRDefault="00BF0F2E" w:rsidP="00F4728D">
            <w:pPr>
              <w:rPr>
                <w:sz w:val="21"/>
                <w:szCs w:val="21"/>
              </w:rPr>
            </w:pPr>
          </w:p>
        </w:tc>
      </w:tr>
      <w:tr w:rsidR="00B26D59" w:rsidRPr="00357D70" w14:paraId="3E83FF43" w14:textId="77777777" w:rsidTr="00F4728D">
        <w:tc>
          <w:tcPr>
            <w:tcW w:w="753" w:type="pct"/>
            <w:shd w:val="clear" w:color="auto" w:fill="auto"/>
            <w:vAlign w:val="center"/>
          </w:tcPr>
          <w:p w14:paraId="1F3F21AD" w14:textId="77777777" w:rsidR="00BF0F2E" w:rsidRPr="00357D70" w:rsidRDefault="00BF0F2E" w:rsidP="00F4728D">
            <w:pPr>
              <w:rPr>
                <w:sz w:val="21"/>
                <w:szCs w:val="21"/>
              </w:rPr>
            </w:pPr>
            <w:r w:rsidRPr="00357D70">
              <w:rPr>
                <w:sz w:val="21"/>
                <w:szCs w:val="21"/>
              </w:rPr>
              <w:lastRenderedPageBreak/>
              <w:t>R-1-7-11</w:t>
            </w:r>
          </w:p>
        </w:tc>
        <w:tc>
          <w:tcPr>
            <w:tcW w:w="2054" w:type="pct"/>
            <w:shd w:val="clear" w:color="auto" w:fill="auto"/>
            <w:vAlign w:val="center"/>
          </w:tcPr>
          <w:p w14:paraId="53FBA1F8" w14:textId="77777777" w:rsidR="00BF0F2E" w:rsidRPr="00357D70" w:rsidRDefault="00BF0F2E" w:rsidP="00F4728D">
            <w:pPr>
              <w:rPr>
                <w:sz w:val="21"/>
                <w:szCs w:val="21"/>
              </w:rPr>
            </w:pPr>
            <w:r w:rsidRPr="00357D70">
              <w:rPr>
                <w:sz w:val="21"/>
                <w:szCs w:val="21"/>
              </w:rPr>
              <w:t>具有返回值的函数，其返回值如果不被使用，调用时应有（</w:t>
            </w:r>
            <w:r w:rsidRPr="00357D70">
              <w:rPr>
                <w:sz w:val="21"/>
                <w:szCs w:val="21"/>
              </w:rPr>
              <w:t>void</w:t>
            </w:r>
            <w:r w:rsidRPr="00357D70">
              <w:rPr>
                <w:sz w:val="21"/>
                <w:szCs w:val="21"/>
              </w:rPr>
              <w:t>）说明</w:t>
            </w:r>
          </w:p>
        </w:tc>
        <w:tc>
          <w:tcPr>
            <w:tcW w:w="2193" w:type="pct"/>
            <w:shd w:val="clear" w:color="auto" w:fill="auto"/>
            <w:vAlign w:val="center"/>
          </w:tcPr>
          <w:p w14:paraId="778182CE" w14:textId="63266A33" w:rsidR="00BF0F2E" w:rsidRPr="00357D70" w:rsidRDefault="00BF0F2E" w:rsidP="00F4728D">
            <w:pPr>
              <w:rPr>
                <w:sz w:val="21"/>
                <w:szCs w:val="21"/>
              </w:rPr>
            </w:pPr>
          </w:p>
        </w:tc>
      </w:tr>
      <w:tr w:rsidR="00B26D59" w:rsidRPr="00357D70" w14:paraId="01AAAF22" w14:textId="77777777" w:rsidTr="00F4728D">
        <w:tc>
          <w:tcPr>
            <w:tcW w:w="753" w:type="pct"/>
            <w:shd w:val="clear" w:color="auto" w:fill="auto"/>
            <w:vAlign w:val="center"/>
          </w:tcPr>
          <w:p w14:paraId="68E492DE" w14:textId="77777777" w:rsidR="00BF0F2E" w:rsidRPr="00357D70" w:rsidRDefault="00BF0F2E" w:rsidP="00F4728D">
            <w:pPr>
              <w:rPr>
                <w:sz w:val="21"/>
                <w:szCs w:val="21"/>
              </w:rPr>
            </w:pPr>
            <w:r w:rsidRPr="00357D70">
              <w:rPr>
                <w:sz w:val="21"/>
                <w:szCs w:val="21"/>
              </w:rPr>
              <w:t>R-1-7-12</w:t>
            </w:r>
          </w:p>
        </w:tc>
        <w:tc>
          <w:tcPr>
            <w:tcW w:w="2054" w:type="pct"/>
            <w:shd w:val="clear" w:color="auto" w:fill="auto"/>
            <w:vAlign w:val="center"/>
          </w:tcPr>
          <w:p w14:paraId="23E32D36" w14:textId="77777777" w:rsidR="00BF0F2E" w:rsidRPr="00357D70" w:rsidRDefault="00BF0F2E" w:rsidP="00F4728D">
            <w:pPr>
              <w:rPr>
                <w:sz w:val="21"/>
                <w:szCs w:val="21"/>
              </w:rPr>
            </w:pPr>
            <w:r w:rsidRPr="00357D70">
              <w:rPr>
                <w:sz w:val="21"/>
                <w:szCs w:val="21"/>
              </w:rPr>
              <w:t>无返回值的函数，调用时禁止再用（</w:t>
            </w:r>
            <w:r w:rsidRPr="00357D70">
              <w:rPr>
                <w:sz w:val="21"/>
                <w:szCs w:val="21"/>
              </w:rPr>
              <w:t>void</w:t>
            </w:r>
            <w:r w:rsidRPr="00357D70">
              <w:rPr>
                <w:sz w:val="21"/>
                <w:szCs w:val="21"/>
              </w:rPr>
              <w:t>）重复说明</w:t>
            </w:r>
          </w:p>
        </w:tc>
        <w:tc>
          <w:tcPr>
            <w:tcW w:w="2193" w:type="pct"/>
            <w:shd w:val="clear" w:color="auto" w:fill="auto"/>
            <w:vAlign w:val="center"/>
          </w:tcPr>
          <w:p w14:paraId="5D4A2CEF" w14:textId="53C50469" w:rsidR="00BF0F2E" w:rsidRPr="00357D70" w:rsidRDefault="00BF0F2E" w:rsidP="00F4728D">
            <w:pPr>
              <w:rPr>
                <w:sz w:val="21"/>
                <w:szCs w:val="21"/>
              </w:rPr>
            </w:pPr>
          </w:p>
        </w:tc>
      </w:tr>
      <w:tr w:rsidR="00B26D59" w:rsidRPr="00357D70" w14:paraId="3065F29F" w14:textId="77777777" w:rsidTr="00F4728D">
        <w:tc>
          <w:tcPr>
            <w:tcW w:w="753" w:type="pct"/>
            <w:shd w:val="clear" w:color="auto" w:fill="auto"/>
            <w:vAlign w:val="center"/>
          </w:tcPr>
          <w:p w14:paraId="0C0D6AD2" w14:textId="77777777" w:rsidR="00BF0F2E" w:rsidRPr="00357D70" w:rsidRDefault="00BF0F2E" w:rsidP="00F4728D">
            <w:pPr>
              <w:rPr>
                <w:sz w:val="21"/>
                <w:szCs w:val="21"/>
              </w:rPr>
            </w:pPr>
            <w:r w:rsidRPr="00357D70">
              <w:rPr>
                <w:sz w:val="21"/>
                <w:szCs w:val="21"/>
              </w:rPr>
              <w:t>R-1-7-13</w:t>
            </w:r>
          </w:p>
        </w:tc>
        <w:tc>
          <w:tcPr>
            <w:tcW w:w="2054" w:type="pct"/>
            <w:shd w:val="clear" w:color="auto" w:fill="auto"/>
            <w:vAlign w:val="center"/>
          </w:tcPr>
          <w:p w14:paraId="79C7A7FF" w14:textId="77777777" w:rsidR="00BF0F2E" w:rsidRPr="00357D70" w:rsidRDefault="00BF0F2E" w:rsidP="00F4728D">
            <w:pPr>
              <w:rPr>
                <w:sz w:val="21"/>
                <w:szCs w:val="21"/>
              </w:rPr>
            </w:pPr>
            <w:r w:rsidRPr="00357D70">
              <w:rPr>
                <w:sz w:val="21"/>
                <w:szCs w:val="21"/>
              </w:rPr>
              <w:t>静态函数必须被使用</w:t>
            </w:r>
          </w:p>
        </w:tc>
        <w:tc>
          <w:tcPr>
            <w:tcW w:w="2193" w:type="pct"/>
            <w:shd w:val="clear" w:color="auto" w:fill="auto"/>
            <w:vAlign w:val="center"/>
          </w:tcPr>
          <w:p w14:paraId="7B84CAD3" w14:textId="484720D6" w:rsidR="00BF0F2E" w:rsidRPr="00357D70" w:rsidRDefault="00BF0F2E" w:rsidP="00F4728D">
            <w:pPr>
              <w:rPr>
                <w:sz w:val="21"/>
                <w:szCs w:val="21"/>
              </w:rPr>
            </w:pPr>
          </w:p>
        </w:tc>
      </w:tr>
      <w:tr w:rsidR="00B26D59" w:rsidRPr="00357D70" w14:paraId="56BF9695" w14:textId="77777777" w:rsidTr="00F4728D">
        <w:tc>
          <w:tcPr>
            <w:tcW w:w="753" w:type="pct"/>
            <w:shd w:val="clear" w:color="auto" w:fill="auto"/>
            <w:vAlign w:val="center"/>
          </w:tcPr>
          <w:p w14:paraId="52197BE0" w14:textId="77777777" w:rsidR="00BF0F2E" w:rsidRPr="00357D70" w:rsidRDefault="00BF0F2E" w:rsidP="00F4728D">
            <w:pPr>
              <w:rPr>
                <w:sz w:val="21"/>
                <w:szCs w:val="21"/>
              </w:rPr>
            </w:pPr>
            <w:r w:rsidRPr="00357D70">
              <w:rPr>
                <w:sz w:val="21"/>
                <w:szCs w:val="21"/>
              </w:rPr>
              <w:t>R-1-7-14</w:t>
            </w:r>
          </w:p>
        </w:tc>
        <w:tc>
          <w:tcPr>
            <w:tcW w:w="2054" w:type="pct"/>
            <w:shd w:val="clear" w:color="auto" w:fill="auto"/>
            <w:vAlign w:val="center"/>
          </w:tcPr>
          <w:p w14:paraId="36B23078" w14:textId="77777777" w:rsidR="00BF0F2E" w:rsidRPr="00357D70" w:rsidRDefault="00BF0F2E" w:rsidP="00F4728D">
            <w:pPr>
              <w:rPr>
                <w:sz w:val="21"/>
                <w:szCs w:val="21"/>
              </w:rPr>
            </w:pPr>
            <w:r w:rsidRPr="00357D70">
              <w:rPr>
                <w:sz w:val="21"/>
                <w:szCs w:val="21"/>
              </w:rPr>
              <w:t>禁止同一个表达式中调用多个顺序相关函数</w:t>
            </w:r>
          </w:p>
        </w:tc>
        <w:tc>
          <w:tcPr>
            <w:tcW w:w="2193" w:type="pct"/>
            <w:shd w:val="clear" w:color="auto" w:fill="auto"/>
            <w:vAlign w:val="center"/>
          </w:tcPr>
          <w:p w14:paraId="6CFA3B3D" w14:textId="6BC392C6" w:rsidR="00BF0F2E" w:rsidRPr="00357D70" w:rsidRDefault="00BF0F2E" w:rsidP="00F4728D">
            <w:pPr>
              <w:rPr>
                <w:sz w:val="21"/>
                <w:szCs w:val="21"/>
              </w:rPr>
            </w:pPr>
          </w:p>
        </w:tc>
      </w:tr>
      <w:tr w:rsidR="00B26D59" w:rsidRPr="00357D70" w14:paraId="7CC2D5E4" w14:textId="77777777" w:rsidTr="00F4728D">
        <w:tc>
          <w:tcPr>
            <w:tcW w:w="753" w:type="pct"/>
            <w:shd w:val="clear" w:color="auto" w:fill="auto"/>
            <w:vAlign w:val="center"/>
          </w:tcPr>
          <w:p w14:paraId="0F00C30D" w14:textId="77777777" w:rsidR="00BF0F2E" w:rsidRPr="00357D70" w:rsidRDefault="00BF0F2E" w:rsidP="00F4728D">
            <w:pPr>
              <w:rPr>
                <w:sz w:val="21"/>
                <w:szCs w:val="21"/>
              </w:rPr>
            </w:pPr>
            <w:r w:rsidRPr="00357D70">
              <w:rPr>
                <w:sz w:val="21"/>
                <w:szCs w:val="21"/>
              </w:rPr>
              <w:t>R-1-7-15</w:t>
            </w:r>
          </w:p>
        </w:tc>
        <w:tc>
          <w:tcPr>
            <w:tcW w:w="2054" w:type="pct"/>
            <w:shd w:val="clear" w:color="auto" w:fill="auto"/>
            <w:vAlign w:val="center"/>
          </w:tcPr>
          <w:p w14:paraId="2B4772EF" w14:textId="77777777" w:rsidR="00BF0F2E" w:rsidRPr="00357D70" w:rsidRDefault="00BF0F2E" w:rsidP="00F4728D">
            <w:pPr>
              <w:rPr>
                <w:sz w:val="21"/>
                <w:szCs w:val="21"/>
              </w:rPr>
            </w:pPr>
            <w:r w:rsidRPr="00357D70">
              <w:rPr>
                <w:sz w:val="21"/>
                <w:szCs w:val="21"/>
              </w:rPr>
              <w:t>禁止在函数参数表中使用省略号</w:t>
            </w:r>
          </w:p>
        </w:tc>
        <w:tc>
          <w:tcPr>
            <w:tcW w:w="2193" w:type="pct"/>
            <w:shd w:val="clear" w:color="auto" w:fill="auto"/>
            <w:vAlign w:val="center"/>
          </w:tcPr>
          <w:p w14:paraId="6F1110EA" w14:textId="48E29863" w:rsidR="00BF0F2E" w:rsidRPr="00357D70" w:rsidRDefault="00BF0F2E" w:rsidP="00F4728D">
            <w:pPr>
              <w:rPr>
                <w:sz w:val="21"/>
                <w:szCs w:val="21"/>
              </w:rPr>
            </w:pPr>
          </w:p>
        </w:tc>
      </w:tr>
      <w:tr w:rsidR="00B26D59" w:rsidRPr="00357D70" w14:paraId="3B3246F5" w14:textId="77777777" w:rsidTr="00F4728D">
        <w:tc>
          <w:tcPr>
            <w:tcW w:w="753" w:type="pct"/>
            <w:shd w:val="clear" w:color="auto" w:fill="auto"/>
            <w:vAlign w:val="center"/>
          </w:tcPr>
          <w:p w14:paraId="599499D1" w14:textId="77777777" w:rsidR="00BF0F2E" w:rsidRPr="00357D70" w:rsidRDefault="00BF0F2E" w:rsidP="00F4728D">
            <w:pPr>
              <w:rPr>
                <w:sz w:val="21"/>
                <w:szCs w:val="21"/>
              </w:rPr>
            </w:pPr>
            <w:r w:rsidRPr="00357D70">
              <w:rPr>
                <w:sz w:val="21"/>
                <w:szCs w:val="21"/>
              </w:rPr>
              <w:t>R-1-7-16</w:t>
            </w:r>
          </w:p>
        </w:tc>
        <w:tc>
          <w:tcPr>
            <w:tcW w:w="2054" w:type="pct"/>
            <w:shd w:val="clear" w:color="auto" w:fill="auto"/>
            <w:vAlign w:val="center"/>
          </w:tcPr>
          <w:p w14:paraId="34DDC8DC" w14:textId="77777777" w:rsidR="00BF0F2E" w:rsidRPr="00357D70" w:rsidRDefault="00BF0F2E" w:rsidP="00F4728D">
            <w:pPr>
              <w:rPr>
                <w:sz w:val="21"/>
                <w:szCs w:val="21"/>
              </w:rPr>
            </w:pPr>
            <w:r w:rsidRPr="00357D70">
              <w:rPr>
                <w:sz w:val="21"/>
                <w:szCs w:val="21"/>
              </w:rPr>
              <w:t>禁止使用直接或间接自调用函数</w:t>
            </w:r>
          </w:p>
        </w:tc>
        <w:tc>
          <w:tcPr>
            <w:tcW w:w="2193" w:type="pct"/>
            <w:shd w:val="clear" w:color="auto" w:fill="auto"/>
            <w:vAlign w:val="center"/>
          </w:tcPr>
          <w:p w14:paraId="3B6F62E9" w14:textId="37FCDB84" w:rsidR="00BF0F2E" w:rsidRPr="00357D70" w:rsidRDefault="00BF0F2E" w:rsidP="00F4728D">
            <w:pPr>
              <w:rPr>
                <w:sz w:val="21"/>
                <w:szCs w:val="21"/>
              </w:rPr>
            </w:pPr>
          </w:p>
        </w:tc>
      </w:tr>
      <w:tr w:rsidR="00B26D59" w:rsidRPr="00357D70" w14:paraId="44AF2C11" w14:textId="77777777" w:rsidTr="00F4728D">
        <w:tc>
          <w:tcPr>
            <w:tcW w:w="753" w:type="pct"/>
            <w:shd w:val="clear" w:color="auto" w:fill="auto"/>
            <w:vAlign w:val="center"/>
          </w:tcPr>
          <w:p w14:paraId="12D8F555" w14:textId="77777777" w:rsidR="00BF0F2E" w:rsidRPr="00357D70" w:rsidRDefault="00BF0F2E" w:rsidP="00F4728D">
            <w:pPr>
              <w:rPr>
                <w:sz w:val="21"/>
                <w:szCs w:val="21"/>
              </w:rPr>
            </w:pPr>
            <w:r w:rsidRPr="00357D70">
              <w:rPr>
                <w:sz w:val="21"/>
                <w:szCs w:val="21"/>
              </w:rPr>
              <w:t>R-1-8-1</w:t>
            </w:r>
          </w:p>
        </w:tc>
        <w:tc>
          <w:tcPr>
            <w:tcW w:w="2054" w:type="pct"/>
            <w:shd w:val="clear" w:color="auto" w:fill="auto"/>
            <w:vAlign w:val="center"/>
          </w:tcPr>
          <w:p w14:paraId="28486691" w14:textId="77777777" w:rsidR="00BF0F2E" w:rsidRPr="00357D70" w:rsidRDefault="00BF0F2E" w:rsidP="00F4728D">
            <w:pPr>
              <w:rPr>
                <w:sz w:val="21"/>
                <w:szCs w:val="21"/>
              </w:rPr>
            </w:pPr>
            <w:r w:rsidRPr="00357D70">
              <w:rPr>
                <w:sz w:val="21"/>
                <w:szCs w:val="21"/>
              </w:rPr>
              <w:t>禁止不可达语句</w:t>
            </w:r>
          </w:p>
        </w:tc>
        <w:tc>
          <w:tcPr>
            <w:tcW w:w="2193" w:type="pct"/>
            <w:shd w:val="clear" w:color="auto" w:fill="auto"/>
            <w:vAlign w:val="center"/>
          </w:tcPr>
          <w:p w14:paraId="7C93945A" w14:textId="7A7E30B7" w:rsidR="00BF0F2E" w:rsidRPr="00357D70" w:rsidRDefault="00BF0F2E" w:rsidP="00F4728D">
            <w:pPr>
              <w:rPr>
                <w:sz w:val="21"/>
                <w:szCs w:val="21"/>
              </w:rPr>
            </w:pPr>
          </w:p>
        </w:tc>
      </w:tr>
      <w:tr w:rsidR="00B26D59" w:rsidRPr="00357D70" w14:paraId="26E74418" w14:textId="77777777" w:rsidTr="00F4728D">
        <w:tc>
          <w:tcPr>
            <w:tcW w:w="753" w:type="pct"/>
            <w:shd w:val="clear" w:color="auto" w:fill="auto"/>
            <w:vAlign w:val="center"/>
          </w:tcPr>
          <w:p w14:paraId="0F3A6D42" w14:textId="77777777" w:rsidR="00BF0F2E" w:rsidRPr="00357D70" w:rsidRDefault="00BF0F2E" w:rsidP="00F4728D">
            <w:pPr>
              <w:rPr>
                <w:sz w:val="21"/>
                <w:szCs w:val="21"/>
              </w:rPr>
            </w:pPr>
            <w:r w:rsidRPr="00357D70">
              <w:rPr>
                <w:sz w:val="21"/>
                <w:szCs w:val="21"/>
              </w:rPr>
              <w:t>R-1-8-2</w:t>
            </w:r>
          </w:p>
        </w:tc>
        <w:tc>
          <w:tcPr>
            <w:tcW w:w="2054" w:type="pct"/>
            <w:shd w:val="clear" w:color="auto" w:fill="auto"/>
            <w:vAlign w:val="center"/>
          </w:tcPr>
          <w:p w14:paraId="4F7E31BA" w14:textId="77777777" w:rsidR="00BF0F2E" w:rsidRPr="00357D70" w:rsidRDefault="00BF0F2E" w:rsidP="00F4728D">
            <w:pPr>
              <w:rPr>
                <w:sz w:val="21"/>
                <w:szCs w:val="21"/>
              </w:rPr>
            </w:pPr>
            <w:r w:rsidRPr="00357D70">
              <w:rPr>
                <w:sz w:val="21"/>
                <w:szCs w:val="21"/>
              </w:rPr>
              <w:t>禁止不可达分支</w:t>
            </w:r>
          </w:p>
        </w:tc>
        <w:tc>
          <w:tcPr>
            <w:tcW w:w="2193" w:type="pct"/>
            <w:shd w:val="clear" w:color="auto" w:fill="auto"/>
            <w:vAlign w:val="center"/>
          </w:tcPr>
          <w:p w14:paraId="3746819D" w14:textId="561FCD8C" w:rsidR="00BF0F2E" w:rsidRPr="00357D70" w:rsidRDefault="00BF0F2E" w:rsidP="00F4728D">
            <w:pPr>
              <w:rPr>
                <w:sz w:val="21"/>
                <w:szCs w:val="21"/>
              </w:rPr>
            </w:pPr>
          </w:p>
        </w:tc>
      </w:tr>
      <w:tr w:rsidR="00B26D59" w:rsidRPr="00357D70" w14:paraId="3F28C633" w14:textId="77777777" w:rsidTr="00F4728D">
        <w:tc>
          <w:tcPr>
            <w:tcW w:w="753" w:type="pct"/>
            <w:shd w:val="clear" w:color="auto" w:fill="auto"/>
            <w:vAlign w:val="center"/>
          </w:tcPr>
          <w:p w14:paraId="112C2151" w14:textId="77777777" w:rsidR="00BF0F2E" w:rsidRPr="00357D70" w:rsidRDefault="00BF0F2E" w:rsidP="00F4728D">
            <w:pPr>
              <w:rPr>
                <w:sz w:val="21"/>
                <w:szCs w:val="21"/>
              </w:rPr>
            </w:pPr>
            <w:r w:rsidRPr="00357D70">
              <w:rPr>
                <w:sz w:val="21"/>
                <w:szCs w:val="21"/>
              </w:rPr>
              <w:t>R-1-8-3</w:t>
            </w:r>
          </w:p>
        </w:tc>
        <w:tc>
          <w:tcPr>
            <w:tcW w:w="2054" w:type="pct"/>
            <w:shd w:val="clear" w:color="auto" w:fill="auto"/>
            <w:vAlign w:val="center"/>
          </w:tcPr>
          <w:p w14:paraId="6506D6AC" w14:textId="77777777" w:rsidR="00BF0F2E" w:rsidRPr="00357D70" w:rsidRDefault="00BF0F2E" w:rsidP="00F4728D">
            <w:pPr>
              <w:rPr>
                <w:sz w:val="21"/>
                <w:szCs w:val="21"/>
              </w:rPr>
            </w:pPr>
            <w:r w:rsidRPr="00357D70">
              <w:rPr>
                <w:sz w:val="21"/>
                <w:szCs w:val="21"/>
              </w:rPr>
              <w:t>禁止使用无效语句</w:t>
            </w:r>
          </w:p>
        </w:tc>
        <w:tc>
          <w:tcPr>
            <w:tcW w:w="2193" w:type="pct"/>
            <w:shd w:val="clear" w:color="auto" w:fill="auto"/>
            <w:vAlign w:val="center"/>
          </w:tcPr>
          <w:p w14:paraId="526671CE" w14:textId="1D1D5173" w:rsidR="00BF0F2E" w:rsidRPr="00357D70" w:rsidRDefault="00BF0F2E" w:rsidP="00F4728D">
            <w:pPr>
              <w:rPr>
                <w:sz w:val="21"/>
                <w:szCs w:val="21"/>
              </w:rPr>
            </w:pPr>
          </w:p>
        </w:tc>
      </w:tr>
      <w:tr w:rsidR="00B26D59" w:rsidRPr="00357D70" w14:paraId="0AAC2F86" w14:textId="77777777" w:rsidTr="00F4728D">
        <w:tc>
          <w:tcPr>
            <w:tcW w:w="753" w:type="pct"/>
            <w:shd w:val="clear" w:color="auto" w:fill="auto"/>
            <w:vAlign w:val="center"/>
          </w:tcPr>
          <w:p w14:paraId="1A486E9E" w14:textId="77777777" w:rsidR="00BF0F2E" w:rsidRPr="00357D70" w:rsidRDefault="00BF0F2E" w:rsidP="00F4728D">
            <w:pPr>
              <w:rPr>
                <w:sz w:val="21"/>
                <w:szCs w:val="21"/>
              </w:rPr>
            </w:pPr>
            <w:r w:rsidRPr="00357D70">
              <w:rPr>
                <w:sz w:val="21"/>
                <w:szCs w:val="21"/>
              </w:rPr>
              <w:t>R-1-8-4</w:t>
            </w:r>
          </w:p>
        </w:tc>
        <w:tc>
          <w:tcPr>
            <w:tcW w:w="2054" w:type="pct"/>
            <w:shd w:val="clear" w:color="auto" w:fill="auto"/>
            <w:vAlign w:val="center"/>
          </w:tcPr>
          <w:p w14:paraId="67C85FF0" w14:textId="77777777" w:rsidR="00BF0F2E" w:rsidRPr="00357D70" w:rsidRDefault="00BF0F2E" w:rsidP="00F4728D">
            <w:pPr>
              <w:rPr>
                <w:sz w:val="21"/>
                <w:szCs w:val="21"/>
              </w:rPr>
            </w:pPr>
            <w:r w:rsidRPr="00357D70">
              <w:rPr>
                <w:sz w:val="21"/>
                <w:szCs w:val="21"/>
              </w:rPr>
              <w:t>使用八进制数必须明确注释</w:t>
            </w:r>
          </w:p>
        </w:tc>
        <w:tc>
          <w:tcPr>
            <w:tcW w:w="2193" w:type="pct"/>
            <w:shd w:val="clear" w:color="auto" w:fill="auto"/>
            <w:vAlign w:val="center"/>
          </w:tcPr>
          <w:p w14:paraId="0D157167" w14:textId="08CA573D" w:rsidR="00BF0F2E" w:rsidRPr="00357D70" w:rsidRDefault="00BF0F2E" w:rsidP="00F4728D">
            <w:pPr>
              <w:rPr>
                <w:sz w:val="21"/>
                <w:szCs w:val="21"/>
              </w:rPr>
            </w:pPr>
          </w:p>
        </w:tc>
      </w:tr>
      <w:tr w:rsidR="00B26D59" w:rsidRPr="00357D70" w14:paraId="642856CF" w14:textId="77777777" w:rsidTr="00F4728D">
        <w:tc>
          <w:tcPr>
            <w:tcW w:w="753" w:type="pct"/>
            <w:shd w:val="clear" w:color="auto" w:fill="auto"/>
            <w:vAlign w:val="center"/>
          </w:tcPr>
          <w:p w14:paraId="0AA7D683" w14:textId="77777777" w:rsidR="00BF0F2E" w:rsidRPr="00357D70" w:rsidRDefault="00BF0F2E" w:rsidP="00F4728D">
            <w:pPr>
              <w:rPr>
                <w:sz w:val="21"/>
                <w:szCs w:val="21"/>
              </w:rPr>
            </w:pPr>
            <w:r w:rsidRPr="00357D70">
              <w:rPr>
                <w:sz w:val="21"/>
                <w:szCs w:val="21"/>
              </w:rPr>
              <w:t>R-1-8-5</w:t>
            </w:r>
          </w:p>
        </w:tc>
        <w:tc>
          <w:tcPr>
            <w:tcW w:w="2054" w:type="pct"/>
            <w:shd w:val="clear" w:color="auto" w:fill="auto"/>
            <w:vAlign w:val="center"/>
          </w:tcPr>
          <w:p w14:paraId="63DD2738" w14:textId="77777777" w:rsidR="00BF0F2E" w:rsidRPr="00357D70" w:rsidRDefault="00BF0F2E" w:rsidP="00F4728D">
            <w:pPr>
              <w:rPr>
                <w:sz w:val="21"/>
                <w:szCs w:val="21"/>
              </w:rPr>
            </w:pPr>
            <w:r w:rsidRPr="00357D70">
              <w:rPr>
                <w:sz w:val="21"/>
                <w:szCs w:val="21"/>
              </w:rPr>
              <w:t>数字类型后缀必须使用大写字母</w:t>
            </w:r>
          </w:p>
        </w:tc>
        <w:tc>
          <w:tcPr>
            <w:tcW w:w="2193" w:type="pct"/>
            <w:shd w:val="clear" w:color="auto" w:fill="auto"/>
            <w:vAlign w:val="center"/>
          </w:tcPr>
          <w:p w14:paraId="3636820F" w14:textId="558163F3" w:rsidR="00BF0F2E" w:rsidRPr="00357D70" w:rsidRDefault="00BF0F2E" w:rsidP="00F4728D">
            <w:pPr>
              <w:rPr>
                <w:sz w:val="21"/>
                <w:szCs w:val="21"/>
              </w:rPr>
            </w:pPr>
          </w:p>
        </w:tc>
      </w:tr>
      <w:tr w:rsidR="00B26D59" w:rsidRPr="00357D70" w14:paraId="548A9E74" w14:textId="77777777" w:rsidTr="00F4728D">
        <w:tc>
          <w:tcPr>
            <w:tcW w:w="753" w:type="pct"/>
            <w:shd w:val="clear" w:color="auto" w:fill="auto"/>
            <w:vAlign w:val="center"/>
          </w:tcPr>
          <w:p w14:paraId="7A972979" w14:textId="77777777" w:rsidR="00BF0F2E" w:rsidRPr="00357D70" w:rsidRDefault="00BF0F2E" w:rsidP="00F4728D">
            <w:pPr>
              <w:rPr>
                <w:sz w:val="21"/>
                <w:szCs w:val="21"/>
              </w:rPr>
            </w:pPr>
            <w:r w:rsidRPr="00357D70">
              <w:rPr>
                <w:sz w:val="21"/>
                <w:szCs w:val="21"/>
              </w:rPr>
              <w:t>R-1-9-1</w:t>
            </w:r>
          </w:p>
        </w:tc>
        <w:tc>
          <w:tcPr>
            <w:tcW w:w="2054" w:type="pct"/>
            <w:shd w:val="clear" w:color="auto" w:fill="auto"/>
            <w:vAlign w:val="center"/>
          </w:tcPr>
          <w:p w14:paraId="141F04D7" w14:textId="77777777" w:rsidR="00BF0F2E" w:rsidRPr="00357D70" w:rsidRDefault="00BF0F2E" w:rsidP="00F4728D">
            <w:pPr>
              <w:rPr>
                <w:sz w:val="21"/>
                <w:szCs w:val="21"/>
              </w:rPr>
            </w:pPr>
            <w:r w:rsidRPr="00357D70">
              <w:rPr>
                <w:sz w:val="21"/>
                <w:szCs w:val="21"/>
              </w:rPr>
              <w:t>For</w:t>
            </w:r>
            <w:r w:rsidRPr="00357D70">
              <w:rPr>
                <w:sz w:val="21"/>
                <w:szCs w:val="21"/>
              </w:rPr>
              <w:t>循环控制变量必须使用局部变量</w:t>
            </w:r>
          </w:p>
        </w:tc>
        <w:tc>
          <w:tcPr>
            <w:tcW w:w="2193" w:type="pct"/>
            <w:shd w:val="clear" w:color="auto" w:fill="auto"/>
            <w:vAlign w:val="center"/>
          </w:tcPr>
          <w:p w14:paraId="05096594" w14:textId="5FE4423C" w:rsidR="00BF0F2E" w:rsidRPr="00357D70" w:rsidRDefault="00BF0F2E" w:rsidP="00F4728D">
            <w:pPr>
              <w:rPr>
                <w:sz w:val="21"/>
                <w:szCs w:val="21"/>
              </w:rPr>
            </w:pPr>
          </w:p>
        </w:tc>
      </w:tr>
      <w:tr w:rsidR="00B26D59" w:rsidRPr="00357D70" w14:paraId="5575C676" w14:textId="77777777" w:rsidTr="00F4728D">
        <w:tc>
          <w:tcPr>
            <w:tcW w:w="753" w:type="pct"/>
            <w:shd w:val="clear" w:color="auto" w:fill="auto"/>
            <w:vAlign w:val="center"/>
          </w:tcPr>
          <w:p w14:paraId="64EDB11D" w14:textId="77777777" w:rsidR="00BF0F2E" w:rsidRPr="00357D70" w:rsidRDefault="00BF0F2E" w:rsidP="00F4728D">
            <w:pPr>
              <w:rPr>
                <w:sz w:val="21"/>
                <w:szCs w:val="21"/>
              </w:rPr>
            </w:pPr>
            <w:r w:rsidRPr="00357D70">
              <w:rPr>
                <w:sz w:val="21"/>
                <w:szCs w:val="21"/>
              </w:rPr>
              <w:t>R-1-9-2</w:t>
            </w:r>
          </w:p>
        </w:tc>
        <w:tc>
          <w:tcPr>
            <w:tcW w:w="2054" w:type="pct"/>
            <w:shd w:val="clear" w:color="auto" w:fill="auto"/>
            <w:vAlign w:val="center"/>
          </w:tcPr>
          <w:p w14:paraId="0DB091BC" w14:textId="77777777" w:rsidR="00BF0F2E" w:rsidRPr="00357D70" w:rsidRDefault="00BF0F2E" w:rsidP="00F4728D">
            <w:pPr>
              <w:rPr>
                <w:sz w:val="21"/>
                <w:szCs w:val="21"/>
              </w:rPr>
            </w:pPr>
            <w:r w:rsidRPr="00357D70">
              <w:rPr>
                <w:sz w:val="21"/>
                <w:szCs w:val="21"/>
              </w:rPr>
              <w:t>For</w:t>
            </w:r>
            <w:r w:rsidRPr="00357D70">
              <w:rPr>
                <w:sz w:val="21"/>
                <w:szCs w:val="21"/>
              </w:rPr>
              <w:t>循环控制变量必须使用整数型变量</w:t>
            </w:r>
          </w:p>
        </w:tc>
        <w:tc>
          <w:tcPr>
            <w:tcW w:w="2193" w:type="pct"/>
            <w:shd w:val="clear" w:color="auto" w:fill="auto"/>
            <w:vAlign w:val="center"/>
          </w:tcPr>
          <w:p w14:paraId="49D397DD" w14:textId="52CDD349" w:rsidR="00BF0F2E" w:rsidRPr="00357D70" w:rsidRDefault="00BF0F2E" w:rsidP="00F4728D">
            <w:pPr>
              <w:rPr>
                <w:sz w:val="21"/>
                <w:szCs w:val="21"/>
              </w:rPr>
            </w:pPr>
          </w:p>
        </w:tc>
      </w:tr>
      <w:tr w:rsidR="00B26D59" w:rsidRPr="00357D70" w14:paraId="61495E76" w14:textId="77777777" w:rsidTr="00F4728D">
        <w:tc>
          <w:tcPr>
            <w:tcW w:w="753" w:type="pct"/>
            <w:shd w:val="clear" w:color="auto" w:fill="auto"/>
            <w:vAlign w:val="center"/>
          </w:tcPr>
          <w:p w14:paraId="224B7A28" w14:textId="77777777" w:rsidR="00BF0F2E" w:rsidRPr="00357D70" w:rsidRDefault="00BF0F2E" w:rsidP="00F4728D">
            <w:pPr>
              <w:rPr>
                <w:sz w:val="21"/>
                <w:szCs w:val="21"/>
              </w:rPr>
            </w:pPr>
            <w:r w:rsidRPr="00357D70">
              <w:rPr>
                <w:sz w:val="21"/>
                <w:szCs w:val="21"/>
              </w:rPr>
              <w:t>R-1-9-3</w:t>
            </w:r>
          </w:p>
        </w:tc>
        <w:tc>
          <w:tcPr>
            <w:tcW w:w="2054" w:type="pct"/>
            <w:shd w:val="clear" w:color="auto" w:fill="auto"/>
            <w:vAlign w:val="center"/>
          </w:tcPr>
          <w:p w14:paraId="449A097A" w14:textId="77777777" w:rsidR="00BF0F2E" w:rsidRPr="00357D70" w:rsidRDefault="00BF0F2E" w:rsidP="00F4728D">
            <w:pPr>
              <w:rPr>
                <w:sz w:val="21"/>
                <w:szCs w:val="21"/>
              </w:rPr>
            </w:pPr>
            <w:r w:rsidRPr="00357D70">
              <w:rPr>
                <w:sz w:val="21"/>
                <w:szCs w:val="21"/>
              </w:rPr>
              <w:t>禁止在</w:t>
            </w:r>
            <w:r w:rsidRPr="00357D70">
              <w:rPr>
                <w:sz w:val="21"/>
                <w:szCs w:val="21"/>
              </w:rPr>
              <w:t>for</w:t>
            </w:r>
            <w:r w:rsidRPr="00357D70">
              <w:rPr>
                <w:sz w:val="21"/>
                <w:szCs w:val="21"/>
              </w:rPr>
              <w:t>循环体内部修改循环控制变量</w:t>
            </w:r>
          </w:p>
        </w:tc>
        <w:tc>
          <w:tcPr>
            <w:tcW w:w="2193" w:type="pct"/>
            <w:shd w:val="clear" w:color="auto" w:fill="auto"/>
            <w:vAlign w:val="center"/>
          </w:tcPr>
          <w:p w14:paraId="646A68F5" w14:textId="3D2F690B" w:rsidR="00BF0F2E" w:rsidRPr="00357D70" w:rsidRDefault="00BF0F2E" w:rsidP="00F4728D">
            <w:pPr>
              <w:rPr>
                <w:sz w:val="21"/>
                <w:szCs w:val="21"/>
              </w:rPr>
            </w:pPr>
          </w:p>
        </w:tc>
      </w:tr>
      <w:tr w:rsidR="00B26D59" w:rsidRPr="00357D70" w14:paraId="4813D7B7" w14:textId="77777777" w:rsidTr="00F4728D">
        <w:tc>
          <w:tcPr>
            <w:tcW w:w="753" w:type="pct"/>
            <w:shd w:val="clear" w:color="auto" w:fill="auto"/>
            <w:vAlign w:val="center"/>
          </w:tcPr>
          <w:p w14:paraId="56B9BE71" w14:textId="77777777" w:rsidR="00BF0F2E" w:rsidRPr="00357D70" w:rsidRDefault="00BF0F2E" w:rsidP="00F4728D">
            <w:pPr>
              <w:rPr>
                <w:sz w:val="21"/>
                <w:szCs w:val="21"/>
              </w:rPr>
            </w:pPr>
            <w:r w:rsidRPr="00357D70">
              <w:rPr>
                <w:sz w:val="21"/>
                <w:szCs w:val="21"/>
              </w:rPr>
              <w:t>R-1-9-4</w:t>
            </w:r>
          </w:p>
        </w:tc>
        <w:tc>
          <w:tcPr>
            <w:tcW w:w="2054" w:type="pct"/>
            <w:shd w:val="clear" w:color="auto" w:fill="auto"/>
            <w:vAlign w:val="center"/>
          </w:tcPr>
          <w:p w14:paraId="2ECBCC45" w14:textId="77777777" w:rsidR="00BF0F2E" w:rsidRPr="00357D70" w:rsidRDefault="00BF0F2E" w:rsidP="00F4728D">
            <w:pPr>
              <w:rPr>
                <w:sz w:val="21"/>
                <w:szCs w:val="21"/>
              </w:rPr>
            </w:pPr>
            <w:r w:rsidRPr="00357D70">
              <w:rPr>
                <w:sz w:val="21"/>
                <w:szCs w:val="21"/>
              </w:rPr>
              <w:t>无限循环必须使用</w:t>
            </w:r>
            <w:r w:rsidRPr="00357D70">
              <w:rPr>
                <w:sz w:val="21"/>
                <w:szCs w:val="21"/>
              </w:rPr>
              <w:t>while(1)</w:t>
            </w:r>
            <w:r w:rsidRPr="00357D70">
              <w:rPr>
                <w:sz w:val="21"/>
                <w:szCs w:val="21"/>
              </w:rPr>
              <w:t>语句，禁止使用</w:t>
            </w:r>
            <w:r w:rsidRPr="00357D70">
              <w:rPr>
                <w:sz w:val="21"/>
                <w:szCs w:val="21"/>
              </w:rPr>
              <w:t>for(;;)</w:t>
            </w:r>
            <w:r w:rsidRPr="00357D70">
              <w:rPr>
                <w:sz w:val="21"/>
                <w:szCs w:val="21"/>
              </w:rPr>
              <w:t>等其他形式的语句</w:t>
            </w:r>
          </w:p>
        </w:tc>
        <w:tc>
          <w:tcPr>
            <w:tcW w:w="2193" w:type="pct"/>
            <w:shd w:val="clear" w:color="auto" w:fill="auto"/>
            <w:vAlign w:val="center"/>
          </w:tcPr>
          <w:p w14:paraId="5B683706" w14:textId="5EDD9673" w:rsidR="00BF0F2E" w:rsidRPr="00357D70" w:rsidRDefault="00BF0F2E" w:rsidP="00F4728D">
            <w:pPr>
              <w:rPr>
                <w:sz w:val="21"/>
                <w:szCs w:val="21"/>
              </w:rPr>
            </w:pPr>
          </w:p>
        </w:tc>
      </w:tr>
      <w:tr w:rsidR="00B26D59" w:rsidRPr="00357D70" w14:paraId="2E71371B" w14:textId="77777777" w:rsidTr="00F4728D">
        <w:tc>
          <w:tcPr>
            <w:tcW w:w="753" w:type="pct"/>
            <w:shd w:val="clear" w:color="auto" w:fill="auto"/>
            <w:vAlign w:val="center"/>
          </w:tcPr>
          <w:p w14:paraId="3C476EF5" w14:textId="77777777" w:rsidR="00BF0F2E" w:rsidRPr="00357D70" w:rsidRDefault="00BF0F2E" w:rsidP="00F4728D">
            <w:pPr>
              <w:rPr>
                <w:sz w:val="21"/>
                <w:szCs w:val="21"/>
              </w:rPr>
            </w:pPr>
            <w:r w:rsidRPr="00357D70">
              <w:rPr>
                <w:sz w:val="21"/>
                <w:szCs w:val="21"/>
              </w:rPr>
              <w:t>R-1-10-1</w:t>
            </w:r>
          </w:p>
        </w:tc>
        <w:tc>
          <w:tcPr>
            <w:tcW w:w="2054" w:type="pct"/>
            <w:shd w:val="clear" w:color="auto" w:fill="auto"/>
            <w:vAlign w:val="center"/>
          </w:tcPr>
          <w:p w14:paraId="1B7880ED" w14:textId="77777777" w:rsidR="00BF0F2E" w:rsidRPr="00357D70" w:rsidRDefault="00BF0F2E" w:rsidP="00F4728D">
            <w:pPr>
              <w:rPr>
                <w:sz w:val="21"/>
                <w:szCs w:val="21"/>
              </w:rPr>
            </w:pPr>
            <w:r w:rsidRPr="00357D70">
              <w:rPr>
                <w:sz w:val="21"/>
                <w:szCs w:val="21"/>
              </w:rPr>
              <w:t>浮点数变量赋值给整型变量必须强制转换</w:t>
            </w:r>
          </w:p>
        </w:tc>
        <w:tc>
          <w:tcPr>
            <w:tcW w:w="2193" w:type="pct"/>
            <w:shd w:val="clear" w:color="auto" w:fill="auto"/>
            <w:vAlign w:val="center"/>
          </w:tcPr>
          <w:p w14:paraId="78F6C85B" w14:textId="75E1903E" w:rsidR="00BF0F2E" w:rsidRPr="00357D70" w:rsidRDefault="00BF0F2E" w:rsidP="00F4728D">
            <w:pPr>
              <w:rPr>
                <w:sz w:val="21"/>
                <w:szCs w:val="21"/>
              </w:rPr>
            </w:pPr>
          </w:p>
        </w:tc>
      </w:tr>
      <w:tr w:rsidR="00B26D59" w:rsidRPr="00357D70" w14:paraId="0191078C" w14:textId="77777777" w:rsidTr="00F4728D">
        <w:tc>
          <w:tcPr>
            <w:tcW w:w="753" w:type="pct"/>
            <w:shd w:val="clear" w:color="auto" w:fill="auto"/>
            <w:vAlign w:val="center"/>
          </w:tcPr>
          <w:p w14:paraId="485BDDF3" w14:textId="77777777" w:rsidR="00BF0F2E" w:rsidRPr="00357D70" w:rsidRDefault="00BF0F2E" w:rsidP="00F4728D">
            <w:pPr>
              <w:rPr>
                <w:sz w:val="21"/>
                <w:szCs w:val="21"/>
              </w:rPr>
            </w:pPr>
            <w:r w:rsidRPr="00357D70">
              <w:rPr>
                <w:sz w:val="21"/>
                <w:szCs w:val="21"/>
              </w:rPr>
              <w:t>R-1-10-2</w:t>
            </w:r>
          </w:p>
        </w:tc>
        <w:tc>
          <w:tcPr>
            <w:tcW w:w="2054" w:type="pct"/>
            <w:shd w:val="clear" w:color="auto" w:fill="auto"/>
            <w:vAlign w:val="center"/>
          </w:tcPr>
          <w:p w14:paraId="075E96A3" w14:textId="77777777" w:rsidR="00BF0F2E" w:rsidRPr="00357D70" w:rsidRDefault="00BF0F2E" w:rsidP="00F4728D">
            <w:pPr>
              <w:rPr>
                <w:sz w:val="21"/>
                <w:szCs w:val="21"/>
              </w:rPr>
            </w:pPr>
            <w:r w:rsidRPr="00357D70">
              <w:rPr>
                <w:sz w:val="21"/>
                <w:szCs w:val="21"/>
              </w:rPr>
              <w:t>长整数变量赋值给短整数变量必须强制转换</w:t>
            </w:r>
          </w:p>
        </w:tc>
        <w:tc>
          <w:tcPr>
            <w:tcW w:w="2193" w:type="pct"/>
            <w:shd w:val="clear" w:color="auto" w:fill="auto"/>
            <w:vAlign w:val="center"/>
          </w:tcPr>
          <w:p w14:paraId="52C59925" w14:textId="69678BE3" w:rsidR="00BF0F2E" w:rsidRPr="00357D70" w:rsidRDefault="00BF0F2E" w:rsidP="00F4728D">
            <w:pPr>
              <w:rPr>
                <w:sz w:val="21"/>
                <w:szCs w:val="21"/>
              </w:rPr>
            </w:pPr>
          </w:p>
        </w:tc>
      </w:tr>
      <w:tr w:rsidR="00B26D59" w:rsidRPr="00357D70" w14:paraId="0051C00E" w14:textId="77777777" w:rsidTr="00F4728D">
        <w:tc>
          <w:tcPr>
            <w:tcW w:w="753" w:type="pct"/>
            <w:shd w:val="clear" w:color="auto" w:fill="auto"/>
            <w:vAlign w:val="center"/>
          </w:tcPr>
          <w:p w14:paraId="33DB36F0" w14:textId="77777777" w:rsidR="00BF0F2E" w:rsidRPr="00357D70" w:rsidRDefault="00BF0F2E" w:rsidP="00F4728D">
            <w:pPr>
              <w:rPr>
                <w:sz w:val="21"/>
                <w:szCs w:val="21"/>
              </w:rPr>
            </w:pPr>
            <w:r w:rsidRPr="00357D70">
              <w:rPr>
                <w:sz w:val="21"/>
                <w:szCs w:val="21"/>
              </w:rPr>
              <w:t>R-1-10-3</w:t>
            </w:r>
          </w:p>
        </w:tc>
        <w:tc>
          <w:tcPr>
            <w:tcW w:w="2054" w:type="pct"/>
            <w:shd w:val="clear" w:color="auto" w:fill="auto"/>
            <w:vAlign w:val="center"/>
          </w:tcPr>
          <w:p w14:paraId="7BD76E0D" w14:textId="77777777" w:rsidR="00BF0F2E" w:rsidRPr="00357D70" w:rsidRDefault="00BF0F2E" w:rsidP="00F4728D">
            <w:pPr>
              <w:rPr>
                <w:sz w:val="21"/>
                <w:szCs w:val="21"/>
              </w:rPr>
            </w:pPr>
            <w:r w:rsidRPr="00357D70">
              <w:rPr>
                <w:sz w:val="21"/>
                <w:szCs w:val="21"/>
              </w:rPr>
              <w:t>Double</w:t>
            </w:r>
            <w:r w:rsidRPr="00357D70">
              <w:rPr>
                <w:sz w:val="21"/>
                <w:szCs w:val="21"/>
              </w:rPr>
              <w:t>型变量赋给</w:t>
            </w:r>
            <w:r w:rsidRPr="00357D70">
              <w:rPr>
                <w:sz w:val="21"/>
                <w:szCs w:val="21"/>
              </w:rPr>
              <w:t>float</w:t>
            </w:r>
            <w:r w:rsidRPr="00357D70">
              <w:rPr>
                <w:sz w:val="21"/>
                <w:szCs w:val="21"/>
              </w:rPr>
              <w:t>型变量必须强制转换</w:t>
            </w:r>
          </w:p>
        </w:tc>
        <w:tc>
          <w:tcPr>
            <w:tcW w:w="2193" w:type="pct"/>
            <w:shd w:val="clear" w:color="auto" w:fill="auto"/>
            <w:vAlign w:val="center"/>
          </w:tcPr>
          <w:p w14:paraId="12A5DE67" w14:textId="446E7CEC" w:rsidR="00BF0F2E" w:rsidRPr="00357D70" w:rsidRDefault="00BF0F2E" w:rsidP="00F4728D">
            <w:pPr>
              <w:rPr>
                <w:sz w:val="21"/>
                <w:szCs w:val="21"/>
              </w:rPr>
            </w:pPr>
          </w:p>
        </w:tc>
      </w:tr>
      <w:tr w:rsidR="00B26D59" w:rsidRPr="00357D70" w14:paraId="4612166F" w14:textId="77777777" w:rsidTr="00F4728D">
        <w:tc>
          <w:tcPr>
            <w:tcW w:w="753" w:type="pct"/>
            <w:shd w:val="clear" w:color="auto" w:fill="auto"/>
            <w:vAlign w:val="center"/>
          </w:tcPr>
          <w:p w14:paraId="5B419A1F" w14:textId="77777777" w:rsidR="00BF0F2E" w:rsidRPr="00357D70" w:rsidRDefault="00BF0F2E" w:rsidP="00F4728D">
            <w:pPr>
              <w:rPr>
                <w:sz w:val="21"/>
                <w:szCs w:val="21"/>
              </w:rPr>
            </w:pPr>
            <w:r w:rsidRPr="00357D70">
              <w:rPr>
                <w:sz w:val="21"/>
                <w:szCs w:val="21"/>
              </w:rPr>
              <w:t>R-1-10-4</w:t>
            </w:r>
          </w:p>
        </w:tc>
        <w:tc>
          <w:tcPr>
            <w:tcW w:w="2054" w:type="pct"/>
            <w:shd w:val="clear" w:color="auto" w:fill="auto"/>
            <w:vAlign w:val="center"/>
          </w:tcPr>
          <w:p w14:paraId="7EC28A93" w14:textId="77777777" w:rsidR="00BF0F2E" w:rsidRPr="00357D70" w:rsidRDefault="00BF0F2E" w:rsidP="00F4728D">
            <w:pPr>
              <w:rPr>
                <w:sz w:val="21"/>
                <w:szCs w:val="21"/>
              </w:rPr>
            </w:pPr>
            <w:r w:rsidRPr="00357D70">
              <w:rPr>
                <w:sz w:val="21"/>
                <w:szCs w:val="21"/>
              </w:rPr>
              <w:t>指针变量的赋值类型必须与指针变量类型一致</w:t>
            </w:r>
          </w:p>
        </w:tc>
        <w:tc>
          <w:tcPr>
            <w:tcW w:w="2193" w:type="pct"/>
            <w:shd w:val="clear" w:color="auto" w:fill="auto"/>
            <w:vAlign w:val="center"/>
          </w:tcPr>
          <w:p w14:paraId="084B2689" w14:textId="5DBB546E" w:rsidR="00BF0F2E" w:rsidRPr="00357D70" w:rsidRDefault="00BF0F2E" w:rsidP="00F4728D">
            <w:pPr>
              <w:rPr>
                <w:sz w:val="21"/>
                <w:szCs w:val="21"/>
              </w:rPr>
            </w:pPr>
          </w:p>
        </w:tc>
      </w:tr>
      <w:tr w:rsidR="00B26D59" w:rsidRPr="00357D70" w14:paraId="54BA4513" w14:textId="77777777" w:rsidTr="00F4728D">
        <w:tc>
          <w:tcPr>
            <w:tcW w:w="753" w:type="pct"/>
            <w:shd w:val="clear" w:color="auto" w:fill="auto"/>
            <w:vAlign w:val="center"/>
          </w:tcPr>
          <w:p w14:paraId="3EF370CC" w14:textId="77777777" w:rsidR="00BF0F2E" w:rsidRPr="00357D70" w:rsidRDefault="00BF0F2E" w:rsidP="00F4728D">
            <w:pPr>
              <w:rPr>
                <w:sz w:val="21"/>
                <w:szCs w:val="21"/>
              </w:rPr>
            </w:pPr>
            <w:r w:rsidRPr="00357D70">
              <w:rPr>
                <w:sz w:val="21"/>
                <w:szCs w:val="21"/>
              </w:rPr>
              <w:t>R-1-10-5</w:t>
            </w:r>
          </w:p>
        </w:tc>
        <w:tc>
          <w:tcPr>
            <w:tcW w:w="2054" w:type="pct"/>
            <w:shd w:val="clear" w:color="auto" w:fill="auto"/>
            <w:vAlign w:val="center"/>
          </w:tcPr>
          <w:p w14:paraId="1C3B1F19" w14:textId="77777777" w:rsidR="00BF0F2E" w:rsidRPr="00357D70" w:rsidRDefault="00BF0F2E" w:rsidP="00F4728D">
            <w:pPr>
              <w:rPr>
                <w:sz w:val="21"/>
                <w:szCs w:val="21"/>
              </w:rPr>
            </w:pPr>
            <w:r w:rsidRPr="00357D70">
              <w:rPr>
                <w:sz w:val="21"/>
                <w:szCs w:val="21"/>
              </w:rPr>
              <w:t>将指针量赋予非指针变量或非指针量赋予指针变量，必须使用强制转换</w:t>
            </w:r>
          </w:p>
        </w:tc>
        <w:tc>
          <w:tcPr>
            <w:tcW w:w="2193" w:type="pct"/>
            <w:shd w:val="clear" w:color="auto" w:fill="auto"/>
            <w:vAlign w:val="center"/>
          </w:tcPr>
          <w:p w14:paraId="2324C585" w14:textId="76A2F2F9" w:rsidR="00BF0F2E" w:rsidRPr="00357D70" w:rsidRDefault="00BF0F2E" w:rsidP="00F4728D">
            <w:pPr>
              <w:rPr>
                <w:sz w:val="21"/>
                <w:szCs w:val="21"/>
              </w:rPr>
            </w:pPr>
          </w:p>
        </w:tc>
      </w:tr>
      <w:tr w:rsidR="00B26D59" w:rsidRPr="00357D70" w14:paraId="4EF4B976" w14:textId="77777777" w:rsidTr="00F4728D">
        <w:tc>
          <w:tcPr>
            <w:tcW w:w="753" w:type="pct"/>
            <w:shd w:val="clear" w:color="auto" w:fill="auto"/>
            <w:vAlign w:val="center"/>
          </w:tcPr>
          <w:p w14:paraId="08F8C7DE" w14:textId="77777777" w:rsidR="00BF0F2E" w:rsidRPr="00357D70" w:rsidRDefault="00BF0F2E" w:rsidP="00F4728D">
            <w:pPr>
              <w:rPr>
                <w:sz w:val="21"/>
                <w:szCs w:val="21"/>
              </w:rPr>
            </w:pPr>
            <w:r w:rsidRPr="00357D70">
              <w:rPr>
                <w:sz w:val="21"/>
                <w:szCs w:val="21"/>
              </w:rPr>
              <w:t>R-1-10-6</w:t>
            </w:r>
          </w:p>
        </w:tc>
        <w:tc>
          <w:tcPr>
            <w:tcW w:w="2054" w:type="pct"/>
            <w:shd w:val="clear" w:color="auto" w:fill="auto"/>
            <w:vAlign w:val="center"/>
          </w:tcPr>
          <w:p w14:paraId="4B183A95" w14:textId="77777777" w:rsidR="00BF0F2E" w:rsidRPr="00357D70" w:rsidRDefault="00BF0F2E" w:rsidP="00F4728D">
            <w:pPr>
              <w:rPr>
                <w:sz w:val="21"/>
                <w:szCs w:val="21"/>
              </w:rPr>
            </w:pPr>
            <w:r w:rsidRPr="00357D70">
              <w:rPr>
                <w:sz w:val="21"/>
                <w:szCs w:val="21"/>
              </w:rPr>
              <w:t>禁止使用无实质作用的类型转换</w:t>
            </w:r>
          </w:p>
        </w:tc>
        <w:tc>
          <w:tcPr>
            <w:tcW w:w="2193" w:type="pct"/>
            <w:shd w:val="clear" w:color="auto" w:fill="auto"/>
            <w:vAlign w:val="center"/>
          </w:tcPr>
          <w:p w14:paraId="7B8C4309" w14:textId="645033B0" w:rsidR="00BF0F2E" w:rsidRPr="00357D70" w:rsidRDefault="00BF0F2E" w:rsidP="00F4728D">
            <w:pPr>
              <w:rPr>
                <w:sz w:val="21"/>
                <w:szCs w:val="21"/>
              </w:rPr>
            </w:pPr>
          </w:p>
        </w:tc>
      </w:tr>
      <w:tr w:rsidR="00B26D59" w:rsidRPr="00357D70" w14:paraId="4B6A54F7" w14:textId="77777777" w:rsidTr="00F4728D">
        <w:tc>
          <w:tcPr>
            <w:tcW w:w="753" w:type="pct"/>
            <w:shd w:val="clear" w:color="auto" w:fill="auto"/>
            <w:vAlign w:val="center"/>
          </w:tcPr>
          <w:p w14:paraId="1D7BD430" w14:textId="77777777" w:rsidR="00BF0F2E" w:rsidRPr="00357D70" w:rsidRDefault="00BF0F2E" w:rsidP="00F4728D">
            <w:pPr>
              <w:rPr>
                <w:sz w:val="21"/>
                <w:szCs w:val="21"/>
              </w:rPr>
            </w:pPr>
            <w:r w:rsidRPr="00357D70">
              <w:rPr>
                <w:sz w:val="21"/>
                <w:szCs w:val="21"/>
              </w:rPr>
              <w:t>R-1-11-1</w:t>
            </w:r>
          </w:p>
        </w:tc>
        <w:tc>
          <w:tcPr>
            <w:tcW w:w="2054" w:type="pct"/>
            <w:shd w:val="clear" w:color="auto" w:fill="auto"/>
            <w:vAlign w:val="center"/>
          </w:tcPr>
          <w:p w14:paraId="3287F3A1" w14:textId="77777777" w:rsidR="00BF0F2E" w:rsidRPr="00357D70" w:rsidRDefault="00BF0F2E" w:rsidP="00F4728D">
            <w:pPr>
              <w:rPr>
                <w:sz w:val="21"/>
                <w:szCs w:val="21"/>
              </w:rPr>
            </w:pPr>
            <w:r w:rsidRPr="00357D70">
              <w:rPr>
                <w:sz w:val="21"/>
                <w:szCs w:val="21"/>
              </w:rPr>
              <w:t>变量禁止未赋值就使用</w:t>
            </w:r>
          </w:p>
        </w:tc>
        <w:tc>
          <w:tcPr>
            <w:tcW w:w="2193" w:type="pct"/>
            <w:shd w:val="clear" w:color="auto" w:fill="auto"/>
            <w:vAlign w:val="center"/>
          </w:tcPr>
          <w:p w14:paraId="249A3830" w14:textId="73DBE33E" w:rsidR="00BF0F2E" w:rsidRPr="00357D70" w:rsidRDefault="00BF0F2E" w:rsidP="00F4728D">
            <w:pPr>
              <w:rPr>
                <w:sz w:val="21"/>
                <w:szCs w:val="21"/>
              </w:rPr>
            </w:pPr>
          </w:p>
        </w:tc>
      </w:tr>
      <w:tr w:rsidR="00B26D59" w:rsidRPr="00357D70" w14:paraId="42803D2F" w14:textId="77777777" w:rsidTr="00F4728D">
        <w:tc>
          <w:tcPr>
            <w:tcW w:w="753" w:type="pct"/>
            <w:shd w:val="clear" w:color="auto" w:fill="auto"/>
            <w:vAlign w:val="center"/>
          </w:tcPr>
          <w:p w14:paraId="494A652A" w14:textId="77777777" w:rsidR="00BF0F2E" w:rsidRPr="00357D70" w:rsidRDefault="00BF0F2E" w:rsidP="00F4728D">
            <w:pPr>
              <w:rPr>
                <w:sz w:val="21"/>
                <w:szCs w:val="21"/>
              </w:rPr>
            </w:pPr>
            <w:r w:rsidRPr="00357D70">
              <w:rPr>
                <w:sz w:val="21"/>
                <w:szCs w:val="21"/>
              </w:rPr>
              <w:t>R-1-11-2</w:t>
            </w:r>
          </w:p>
        </w:tc>
        <w:tc>
          <w:tcPr>
            <w:tcW w:w="2054" w:type="pct"/>
            <w:shd w:val="clear" w:color="auto" w:fill="auto"/>
            <w:vAlign w:val="center"/>
          </w:tcPr>
          <w:p w14:paraId="4617E981" w14:textId="77777777" w:rsidR="00BF0F2E" w:rsidRPr="00357D70" w:rsidRDefault="00BF0F2E" w:rsidP="00F4728D">
            <w:pPr>
              <w:rPr>
                <w:sz w:val="21"/>
                <w:szCs w:val="21"/>
              </w:rPr>
            </w:pPr>
            <w:r w:rsidRPr="00357D70">
              <w:rPr>
                <w:sz w:val="21"/>
                <w:szCs w:val="21"/>
              </w:rPr>
              <w:t>变量初始化禁止隐含依赖于系统的缺省值</w:t>
            </w:r>
          </w:p>
        </w:tc>
        <w:tc>
          <w:tcPr>
            <w:tcW w:w="2193" w:type="pct"/>
            <w:shd w:val="clear" w:color="auto" w:fill="auto"/>
            <w:vAlign w:val="center"/>
          </w:tcPr>
          <w:p w14:paraId="1E65CD43" w14:textId="55A9A879" w:rsidR="00BF0F2E" w:rsidRPr="00357D70" w:rsidRDefault="00BF0F2E" w:rsidP="00F4728D">
            <w:pPr>
              <w:rPr>
                <w:sz w:val="21"/>
                <w:szCs w:val="21"/>
              </w:rPr>
            </w:pPr>
          </w:p>
        </w:tc>
      </w:tr>
      <w:tr w:rsidR="00B26D59" w:rsidRPr="00357D70" w14:paraId="0F16A8B2" w14:textId="77777777" w:rsidTr="00F4728D">
        <w:tc>
          <w:tcPr>
            <w:tcW w:w="753" w:type="pct"/>
            <w:shd w:val="clear" w:color="auto" w:fill="auto"/>
            <w:vAlign w:val="center"/>
          </w:tcPr>
          <w:p w14:paraId="4CB8169B" w14:textId="77777777" w:rsidR="00BF0F2E" w:rsidRPr="00357D70" w:rsidRDefault="00BF0F2E" w:rsidP="00F4728D">
            <w:pPr>
              <w:rPr>
                <w:sz w:val="21"/>
                <w:szCs w:val="21"/>
              </w:rPr>
            </w:pPr>
            <w:r w:rsidRPr="00357D70">
              <w:rPr>
                <w:sz w:val="21"/>
                <w:szCs w:val="21"/>
              </w:rPr>
              <w:lastRenderedPageBreak/>
              <w:t>R-1-11-3</w:t>
            </w:r>
          </w:p>
        </w:tc>
        <w:tc>
          <w:tcPr>
            <w:tcW w:w="2054" w:type="pct"/>
            <w:shd w:val="clear" w:color="auto" w:fill="auto"/>
            <w:vAlign w:val="center"/>
          </w:tcPr>
          <w:p w14:paraId="4D480CAD" w14:textId="77777777" w:rsidR="00BF0F2E" w:rsidRPr="00357D70" w:rsidRDefault="00BF0F2E" w:rsidP="00F4728D">
            <w:pPr>
              <w:rPr>
                <w:sz w:val="21"/>
                <w:szCs w:val="21"/>
              </w:rPr>
            </w:pPr>
            <w:r w:rsidRPr="00357D70">
              <w:rPr>
                <w:sz w:val="21"/>
                <w:szCs w:val="21"/>
              </w:rPr>
              <w:t>结构体初始化的嵌套结构必须与定义一致</w:t>
            </w:r>
          </w:p>
        </w:tc>
        <w:tc>
          <w:tcPr>
            <w:tcW w:w="2193" w:type="pct"/>
            <w:shd w:val="clear" w:color="auto" w:fill="auto"/>
            <w:vAlign w:val="center"/>
          </w:tcPr>
          <w:p w14:paraId="601B36EA" w14:textId="68B119F9" w:rsidR="00BF0F2E" w:rsidRPr="00357D70" w:rsidRDefault="00BF0F2E" w:rsidP="00F4728D">
            <w:pPr>
              <w:rPr>
                <w:sz w:val="21"/>
                <w:szCs w:val="21"/>
              </w:rPr>
            </w:pPr>
          </w:p>
        </w:tc>
      </w:tr>
      <w:tr w:rsidR="00B26D59" w:rsidRPr="00357D70" w14:paraId="6374A26C" w14:textId="77777777" w:rsidTr="00F4728D">
        <w:tc>
          <w:tcPr>
            <w:tcW w:w="753" w:type="pct"/>
            <w:shd w:val="clear" w:color="auto" w:fill="auto"/>
            <w:vAlign w:val="center"/>
          </w:tcPr>
          <w:p w14:paraId="7352678A" w14:textId="77777777" w:rsidR="00BF0F2E" w:rsidRPr="00357D70" w:rsidRDefault="00BF0F2E" w:rsidP="00F4728D">
            <w:pPr>
              <w:rPr>
                <w:sz w:val="21"/>
                <w:szCs w:val="21"/>
              </w:rPr>
            </w:pPr>
            <w:r w:rsidRPr="00357D70">
              <w:rPr>
                <w:sz w:val="21"/>
                <w:szCs w:val="21"/>
              </w:rPr>
              <w:t>R-1-11-4</w:t>
            </w:r>
          </w:p>
        </w:tc>
        <w:tc>
          <w:tcPr>
            <w:tcW w:w="2054" w:type="pct"/>
            <w:shd w:val="clear" w:color="auto" w:fill="auto"/>
            <w:vAlign w:val="center"/>
          </w:tcPr>
          <w:p w14:paraId="3B5AFFC9" w14:textId="77777777" w:rsidR="00BF0F2E" w:rsidRPr="00357D70" w:rsidRDefault="00BF0F2E" w:rsidP="00F4728D">
            <w:pPr>
              <w:rPr>
                <w:sz w:val="21"/>
                <w:szCs w:val="21"/>
              </w:rPr>
            </w:pPr>
            <w:r w:rsidRPr="00357D70">
              <w:rPr>
                <w:sz w:val="21"/>
                <w:szCs w:val="21"/>
              </w:rPr>
              <w:t>枚举元素定义中的初始化必须完整</w:t>
            </w:r>
          </w:p>
        </w:tc>
        <w:tc>
          <w:tcPr>
            <w:tcW w:w="2193" w:type="pct"/>
            <w:shd w:val="clear" w:color="auto" w:fill="auto"/>
            <w:vAlign w:val="center"/>
          </w:tcPr>
          <w:p w14:paraId="2D13962A" w14:textId="6D3E5480" w:rsidR="00BF0F2E" w:rsidRPr="00357D70" w:rsidRDefault="00BF0F2E" w:rsidP="00F4728D">
            <w:pPr>
              <w:rPr>
                <w:sz w:val="21"/>
                <w:szCs w:val="21"/>
              </w:rPr>
            </w:pPr>
          </w:p>
        </w:tc>
      </w:tr>
      <w:tr w:rsidR="00B26D59" w:rsidRPr="00357D70" w14:paraId="4C24F2C9" w14:textId="77777777" w:rsidTr="00F4728D">
        <w:tc>
          <w:tcPr>
            <w:tcW w:w="753" w:type="pct"/>
            <w:shd w:val="clear" w:color="auto" w:fill="auto"/>
            <w:vAlign w:val="center"/>
          </w:tcPr>
          <w:p w14:paraId="0C87E8EC" w14:textId="77777777" w:rsidR="00BF0F2E" w:rsidRPr="00357D70" w:rsidRDefault="00BF0F2E" w:rsidP="00F4728D">
            <w:pPr>
              <w:rPr>
                <w:sz w:val="21"/>
                <w:szCs w:val="21"/>
              </w:rPr>
            </w:pPr>
            <w:r w:rsidRPr="00357D70">
              <w:rPr>
                <w:sz w:val="21"/>
                <w:szCs w:val="21"/>
              </w:rPr>
              <w:t>R-1-12-1</w:t>
            </w:r>
          </w:p>
        </w:tc>
        <w:tc>
          <w:tcPr>
            <w:tcW w:w="2054" w:type="pct"/>
            <w:shd w:val="clear" w:color="auto" w:fill="auto"/>
            <w:vAlign w:val="center"/>
          </w:tcPr>
          <w:p w14:paraId="54FF577C" w14:textId="77777777" w:rsidR="00BF0F2E" w:rsidRPr="00357D70" w:rsidRDefault="00BF0F2E" w:rsidP="00F4728D">
            <w:pPr>
              <w:rPr>
                <w:sz w:val="21"/>
                <w:szCs w:val="21"/>
              </w:rPr>
            </w:pPr>
            <w:r w:rsidRPr="00357D70">
              <w:rPr>
                <w:sz w:val="21"/>
                <w:szCs w:val="21"/>
              </w:rPr>
              <w:t>禁止对逻辑量进行大于或小于的逻辑比较</w:t>
            </w:r>
          </w:p>
        </w:tc>
        <w:tc>
          <w:tcPr>
            <w:tcW w:w="2193" w:type="pct"/>
            <w:shd w:val="clear" w:color="auto" w:fill="auto"/>
            <w:vAlign w:val="center"/>
          </w:tcPr>
          <w:p w14:paraId="62CC2143" w14:textId="0B3C93B0" w:rsidR="00BF0F2E" w:rsidRPr="00357D70" w:rsidRDefault="00BF0F2E" w:rsidP="00F4728D">
            <w:pPr>
              <w:rPr>
                <w:sz w:val="21"/>
                <w:szCs w:val="21"/>
              </w:rPr>
            </w:pPr>
          </w:p>
        </w:tc>
      </w:tr>
      <w:tr w:rsidR="00B26D59" w:rsidRPr="00357D70" w14:paraId="436F5B0B" w14:textId="77777777" w:rsidTr="00F4728D">
        <w:tc>
          <w:tcPr>
            <w:tcW w:w="753" w:type="pct"/>
            <w:shd w:val="clear" w:color="auto" w:fill="auto"/>
            <w:vAlign w:val="center"/>
          </w:tcPr>
          <w:p w14:paraId="4082F4FE" w14:textId="77777777" w:rsidR="00BF0F2E" w:rsidRPr="00357D70" w:rsidRDefault="00BF0F2E" w:rsidP="00F4728D">
            <w:pPr>
              <w:rPr>
                <w:sz w:val="21"/>
                <w:szCs w:val="21"/>
              </w:rPr>
            </w:pPr>
            <w:r w:rsidRPr="00357D70">
              <w:rPr>
                <w:sz w:val="21"/>
                <w:szCs w:val="21"/>
              </w:rPr>
              <w:t>R-1-12-2</w:t>
            </w:r>
          </w:p>
        </w:tc>
        <w:tc>
          <w:tcPr>
            <w:tcW w:w="2054" w:type="pct"/>
            <w:shd w:val="clear" w:color="auto" w:fill="auto"/>
            <w:vAlign w:val="center"/>
          </w:tcPr>
          <w:p w14:paraId="7AFD844B" w14:textId="77777777" w:rsidR="00BF0F2E" w:rsidRPr="00357D70" w:rsidRDefault="00BF0F2E" w:rsidP="00F4728D">
            <w:pPr>
              <w:rPr>
                <w:sz w:val="21"/>
                <w:szCs w:val="21"/>
              </w:rPr>
            </w:pPr>
            <w:r w:rsidRPr="00357D70">
              <w:rPr>
                <w:sz w:val="21"/>
                <w:szCs w:val="21"/>
              </w:rPr>
              <w:t>禁止对指针进行大于或小于的逻辑比较</w:t>
            </w:r>
          </w:p>
        </w:tc>
        <w:tc>
          <w:tcPr>
            <w:tcW w:w="2193" w:type="pct"/>
            <w:shd w:val="clear" w:color="auto" w:fill="auto"/>
            <w:vAlign w:val="center"/>
          </w:tcPr>
          <w:p w14:paraId="6AC93125" w14:textId="2DFA6AAE" w:rsidR="00BF0F2E" w:rsidRPr="00357D70" w:rsidRDefault="00BF0F2E" w:rsidP="00F4728D">
            <w:pPr>
              <w:rPr>
                <w:sz w:val="21"/>
                <w:szCs w:val="21"/>
              </w:rPr>
            </w:pPr>
          </w:p>
        </w:tc>
      </w:tr>
      <w:tr w:rsidR="00B26D59" w:rsidRPr="00357D70" w14:paraId="316D4C6B" w14:textId="77777777" w:rsidTr="00F4728D">
        <w:tc>
          <w:tcPr>
            <w:tcW w:w="753" w:type="pct"/>
            <w:shd w:val="clear" w:color="auto" w:fill="auto"/>
            <w:vAlign w:val="center"/>
          </w:tcPr>
          <w:p w14:paraId="22047F8D" w14:textId="77777777" w:rsidR="00BF0F2E" w:rsidRPr="00357D70" w:rsidRDefault="00BF0F2E" w:rsidP="00F4728D">
            <w:pPr>
              <w:rPr>
                <w:sz w:val="21"/>
                <w:szCs w:val="21"/>
              </w:rPr>
            </w:pPr>
            <w:r w:rsidRPr="00357D70">
              <w:rPr>
                <w:sz w:val="21"/>
                <w:szCs w:val="21"/>
              </w:rPr>
              <w:t>R-1-12-3</w:t>
            </w:r>
          </w:p>
        </w:tc>
        <w:tc>
          <w:tcPr>
            <w:tcW w:w="2054" w:type="pct"/>
            <w:shd w:val="clear" w:color="auto" w:fill="auto"/>
            <w:vAlign w:val="center"/>
          </w:tcPr>
          <w:p w14:paraId="219E13CC" w14:textId="77777777" w:rsidR="00BF0F2E" w:rsidRPr="00357D70" w:rsidRDefault="00BF0F2E" w:rsidP="00F4728D">
            <w:pPr>
              <w:rPr>
                <w:sz w:val="21"/>
                <w:szCs w:val="21"/>
              </w:rPr>
            </w:pPr>
            <w:r w:rsidRPr="00357D70">
              <w:rPr>
                <w:sz w:val="21"/>
                <w:szCs w:val="21"/>
              </w:rPr>
              <w:t>禁止对浮点数进行是否相等的比较</w:t>
            </w:r>
          </w:p>
        </w:tc>
        <w:tc>
          <w:tcPr>
            <w:tcW w:w="2193" w:type="pct"/>
            <w:shd w:val="clear" w:color="auto" w:fill="auto"/>
            <w:vAlign w:val="center"/>
          </w:tcPr>
          <w:p w14:paraId="486A4F34" w14:textId="7ADB6156" w:rsidR="00BF0F2E" w:rsidRPr="00357D70" w:rsidRDefault="00BF0F2E" w:rsidP="00F4728D">
            <w:pPr>
              <w:rPr>
                <w:sz w:val="21"/>
                <w:szCs w:val="21"/>
              </w:rPr>
            </w:pPr>
          </w:p>
        </w:tc>
      </w:tr>
      <w:tr w:rsidR="00B26D59" w:rsidRPr="00357D70" w14:paraId="6CE622B8" w14:textId="77777777" w:rsidTr="00F4728D">
        <w:tc>
          <w:tcPr>
            <w:tcW w:w="753" w:type="pct"/>
            <w:shd w:val="clear" w:color="auto" w:fill="auto"/>
            <w:vAlign w:val="center"/>
          </w:tcPr>
          <w:p w14:paraId="49196622" w14:textId="77777777" w:rsidR="00BF0F2E" w:rsidRPr="00357D70" w:rsidRDefault="00BF0F2E" w:rsidP="00F4728D">
            <w:pPr>
              <w:rPr>
                <w:sz w:val="21"/>
                <w:szCs w:val="21"/>
              </w:rPr>
            </w:pPr>
            <w:r w:rsidRPr="00357D70">
              <w:rPr>
                <w:sz w:val="21"/>
                <w:szCs w:val="21"/>
              </w:rPr>
              <w:t>R-1-12-4</w:t>
            </w:r>
          </w:p>
        </w:tc>
        <w:tc>
          <w:tcPr>
            <w:tcW w:w="2054" w:type="pct"/>
            <w:shd w:val="clear" w:color="auto" w:fill="auto"/>
            <w:vAlign w:val="center"/>
          </w:tcPr>
          <w:p w14:paraId="6E700835" w14:textId="77777777" w:rsidR="00BF0F2E" w:rsidRPr="00357D70" w:rsidRDefault="00BF0F2E" w:rsidP="00F4728D">
            <w:pPr>
              <w:rPr>
                <w:sz w:val="21"/>
                <w:szCs w:val="21"/>
              </w:rPr>
            </w:pPr>
            <w:r w:rsidRPr="00357D70">
              <w:rPr>
                <w:sz w:val="21"/>
                <w:szCs w:val="21"/>
              </w:rPr>
              <w:t>禁止对无符号数进行大于等于零或小于零的比较</w:t>
            </w:r>
          </w:p>
        </w:tc>
        <w:tc>
          <w:tcPr>
            <w:tcW w:w="2193" w:type="pct"/>
            <w:shd w:val="clear" w:color="auto" w:fill="auto"/>
            <w:vAlign w:val="center"/>
          </w:tcPr>
          <w:p w14:paraId="5AF7BBA2" w14:textId="4D320F10" w:rsidR="00BF0F2E" w:rsidRPr="00357D70" w:rsidRDefault="00BF0F2E" w:rsidP="00F4728D">
            <w:pPr>
              <w:rPr>
                <w:sz w:val="21"/>
                <w:szCs w:val="21"/>
              </w:rPr>
            </w:pPr>
          </w:p>
        </w:tc>
      </w:tr>
      <w:tr w:rsidR="00B26D59" w:rsidRPr="00357D70" w14:paraId="12AD04EE" w14:textId="77777777" w:rsidTr="00F4728D">
        <w:tc>
          <w:tcPr>
            <w:tcW w:w="753" w:type="pct"/>
            <w:shd w:val="clear" w:color="auto" w:fill="auto"/>
            <w:vAlign w:val="center"/>
          </w:tcPr>
          <w:p w14:paraId="53CEEA1F" w14:textId="77777777" w:rsidR="00BF0F2E" w:rsidRPr="00357D70" w:rsidRDefault="00BF0F2E" w:rsidP="00F4728D">
            <w:pPr>
              <w:rPr>
                <w:sz w:val="21"/>
                <w:szCs w:val="21"/>
              </w:rPr>
            </w:pPr>
            <w:r w:rsidRPr="00357D70">
              <w:rPr>
                <w:sz w:val="21"/>
                <w:szCs w:val="21"/>
              </w:rPr>
              <w:t>R-1-12-5</w:t>
            </w:r>
          </w:p>
        </w:tc>
        <w:tc>
          <w:tcPr>
            <w:tcW w:w="2054" w:type="pct"/>
            <w:shd w:val="clear" w:color="auto" w:fill="auto"/>
            <w:vAlign w:val="center"/>
          </w:tcPr>
          <w:p w14:paraId="43F89C13" w14:textId="77777777" w:rsidR="00BF0F2E" w:rsidRPr="00357D70" w:rsidRDefault="00BF0F2E" w:rsidP="00F4728D">
            <w:pPr>
              <w:rPr>
                <w:sz w:val="21"/>
                <w:szCs w:val="21"/>
              </w:rPr>
            </w:pPr>
            <w:r w:rsidRPr="00357D70">
              <w:rPr>
                <w:sz w:val="21"/>
                <w:szCs w:val="21"/>
              </w:rPr>
              <w:t>禁止无符号数与有符号数之间的直接比较</w:t>
            </w:r>
          </w:p>
        </w:tc>
        <w:tc>
          <w:tcPr>
            <w:tcW w:w="2193" w:type="pct"/>
            <w:shd w:val="clear" w:color="auto" w:fill="auto"/>
            <w:vAlign w:val="center"/>
          </w:tcPr>
          <w:p w14:paraId="33886590" w14:textId="1478A52B" w:rsidR="00BF0F2E" w:rsidRPr="00357D70" w:rsidRDefault="00BF0F2E" w:rsidP="00F4728D">
            <w:pPr>
              <w:rPr>
                <w:sz w:val="21"/>
                <w:szCs w:val="21"/>
              </w:rPr>
            </w:pPr>
          </w:p>
        </w:tc>
      </w:tr>
      <w:tr w:rsidR="00B26D59" w:rsidRPr="00357D70" w14:paraId="17ACFB64" w14:textId="77777777" w:rsidTr="00F4728D">
        <w:tc>
          <w:tcPr>
            <w:tcW w:w="753" w:type="pct"/>
            <w:shd w:val="clear" w:color="auto" w:fill="auto"/>
            <w:vAlign w:val="center"/>
          </w:tcPr>
          <w:p w14:paraId="12A2DA1B" w14:textId="77777777" w:rsidR="00BF0F2E" w:rsidRPr="00357D70" w:rsidRDefault="00BF0F2E" w:rsidP="00F4728D">
            <w:pPr>
              <w:rPr>
                <w:sz w:val="21"/>
                <w:szCs w:val="21"/>
              </w:rPr>
            </w:pPr>
            <w:r w:rsidRPr="00357D70">
              <w:rPr>
                <w:sz w:val="21"/>
                <w:szCs w:val="21"/>
              </w:rPr>
              <w:t>R-1-13-1</w:t>
            </w:r>
          </w:p>
        </w:tc>
        <w:tc>
          <w:tcPr>
            <w:tcW w:w="2054" w:type="pct"/>
            <w:shd w:val="clear" w:color="auto" w:fill="auto"/>
            <w:vAlign w:val="center"/>
          </w:tcPr>
          <w:p w14:paraId="0C9607C4" w14:textId="77777777" w:rsidR="00BF0F2E" w:rsidRPr="00357D70" w:rsidRDefault="00BF0F2E" w:rsidP="00F4728D">
            <w:pPr>
              <w:rPr>
                <w:sz w:val="21"/>
                <w:szCs w:val="21"/>
              </w:rPr>
            </w:pPr>
            <w:r w:rsidRPr="00357D70">
              <w:rPr>
                <w:sz w:val="21"/>
                <w:szCs w:val="21"/>
              </w:rPr>
              <w:t>禁止局部变量与全局变量同名</w:t>
            </w:r>
          </w:p>
        </w:tc>
        <w:tc>
          <w:tcPr>
            <w:tcW w:w="2193" w:type="pct"/>
            <w:shd w:val="clear" w:color="auto" w:fill="auto"/>
            <w:vAlign w:val="center"/>
          </w:tcPr>
          <w:p w14:paraId="72B4A864" w14:textId="7365199E" w:rsidR="00BF0F2E" w:rsidRPr="00357D70" w:rsidRDefault="00BF0F2E" w:rsidP="00F4728D">
            <w:pPr>
              <w:rPr>
                <w:sz w:val="21"/>
                <w:szCs w:val="21"/>
              </w:rPr>
            </w:pPr>
          </w:p>
        </w:tc>
      </w:tr>
      <w:tr w:rsidR="00B26D59" w:rsidRPr="00357D70" w14:paraId="010D66EB" w14:textId="77777777" w:rsidTr="00F4728D">
        <w:tc>
          <w:tcPr>
            <w:tcW w:w="753" w:type="pct"/>
            <w:shd w:val="clear" w:color="auto" w:fill="auto"/>
            <w:vAlign w:val="center"/>
          </w:tcPr>
          <w:p w14:paraId="6234F6EE" w14:textId="77777777" w:rsidR="00BF0F2E" w:rsidRPr="00357D70" w:rsidRDefault="00BF0F2E" w:rsidP="00F4728D">
            <w:pPr>
              <w:rPr>
                <w:sz w:val="21"/>
                <w:szCs w:val="21"/>
              </w:rPr>
            </w:pPr>
            <w:r w:rsidRPr="00357D70">
              <w:rPr>
                <w:sz w:val="21"/>
                <w:szCs w:val="21"/>
              </w:rPr>
              <w:t>R-1-13-2</w:t>
            </w:r>
          </w:p>
        </w:tc>
        <w:tc>
          <w:tcPr>
            <w:tcW w:w="2054" w:type="pct"/>
            <w:shd w:val="clear" w:color="auto" w:fill="auto"/>
            <w:vAlign w:val="center"/>
          </w:tcPr>
          <w:p w14:paraId="24F1ECDE" w14:textId="77777777" w:rsidR="00BF0F2E" w:rsidRPr="00357D70" w:rsidRDefault="00BF0F2E" w:rsidP="00F4728D">
            <w:pPr>
              <w:rPr>
                <w:sz w:val="21"/>
                <w:szCs w:val="21"/>
              </w:rPr>
            </w:pPr>
            <w:r w:rsidRPr="00357D70">
              <w:rPr>
                <w:sz w:val="21"/>
                <w:szCs w:val="21"/>
              </w:rPr>
              <w:t>禁止函数形参与全局变量同名</w:t>
            </w:r>
          </w:p>
        </w:tc>
        <w:tc>
          <w:tcPr>
            <w:tcW w:w="2193" w:type="pct"/>
            <w:shd w:val="clear" w:color="auto" w:fill="auto"/>
            <w:vAlign w:val="center"/>
          </w:tcPr>
          <w:p w14:paraId="7018C368" w14:textId="0894A8AE" w:rsidR="00BF0F2E" w:rsidRPr="00357D70" w:rsidRDefault="00BF0F2E" w:rsidP="00F4728D">
            <w:pPr>
              <w:rPr>
                <w:sz w:val="21"/>
                <w:szCs w:val="21"/>
              </w:rPr>
            </w:pPr>
          </w:p>
        </w:tc>
      </w:tr>
      <w:tr w:rsidR="00B26D59" w:rsidRPr="00357D70" w14:paraId="1012D409" w14:textId="77777777" w:rsidTr="00F4728D">
        <w:tc>
          <w:tcPr>
            <w:tcW w:w="753" w:type="pct"/>
            <w:shd w:val="clear" w:color="auto" w:fill="auto"/>
            <w:vAlign w:val="center"/>
          </w:tcPr>
          <w:p w14:paraId="7A31FBD7" w14:textId="77777777" w:rsidR="00BF0F2E" w:rsidRPr="00357D70" w:rsidRDefault="00BF0F2E" w:rsidP="00F4728D">
            <w:pPr>
              <w:rPr>
                <w:sz w:val="21"/>
                <w:szCs w:val="21"/>
              </w:rPr>
            </w:pPr>
            <w:r w:rsidRPr="00357D70">
              <w:rPr>
                <w:sz w:val="21"/>
                <w:szCs w:val="21"/>
              </w:rPr>
              <w:t>R-1-13-3</w:t>
            </w:r>
          </w:p>
        </w:tc>
        <w:tc>
          <w:tcPr>
            <w:tcW w:w="2054" w:type="pct"/>
            <w:shd w:val="clear" w:color="auto" w:fill="auto"/>
            <w:vAlign w:val="center"/>
          </w:tcPr>
          <w:p w14:paraId="6A976954" w14:textId="77777777" w:rsidR="00BF0F2E" w:rsidRPr="00357D70" w:rsidRDefault="00BF0F2E" w:rsidP="00F4728D">
            <w:pPr>
              <w:rPr>
                <w:sz w:val="21"/>
                <w:szCs w:val="21"/>
              </w:rPr>
            </w:pPr>
            <w:r w:rsidRPr="00357D70">
              <w:rPr>
                <w:sz w:val="21"/>
                <w:szCs w:val="21"/>
              </w:rPr>
              <w:t>禁止变量名与函数名同名</w:t>
            </w:r>
          </w:p>
        </w:tc>
        <w:tc>
          <w:tcPr>
            <w:tcW w:w="2193" w:type="pct"/>
            <w:shd w:val="clear" w:color="auto" w:fill="auto"/>
            <w:vAlign w:val="center"/>
          </w:tcPr>
          <w:p w14:paraId="4DB0BB6B" w14:textId="4A17CC70" w:rsidR="00BF0F2E" w:rsidRPr="00357D70" w:rsidRDefault="00BF0F2E" w:rsidP="00F4728D">
            <w:pPr>
              <w:rPr>
                <w:sz w:val="21"/>
                <w:szCs w:val="21"/>
              </w:rPr>
            </w:pPr>
          </w:p>
        </w:tc>
      </w:tr>
      <w:tr w:rsidR="00B26D59" w:rsidRPr="00357D70" w14:paraId="414BD2B9" w14:textId="77777777" w:rsidTr="00F4728D">
        <w:tc>
          <w:tcPr>
            <w:tcW w:w="753" w:type="pct"/>
            <w:shd w:val="clear" w:color="auto" w:fill="auto"/>
            <w:vAlign w:val="center"/>
          </w:tcPr>
          <w:p w14:paraId="3D5D20C8" w14:textId="77777777" w:rsidR="00BF0F2E" w:rsidRPr="00357D70" w:rsidRDefault="00BF0F2E" w:rsidP="00F4728D">
            <w:pPr>
              <w:rPr>
                <w:sz w:val="21"/>
                <w:szCs w:val="21"/>
              </w:rPr>
            </w:pPr>
            <w:r w:rsidRPr="00357D70">
              <w:rPr>
                <w:sz w:val="21"/>
                <w:szCs w:val="21"/>
              </w:rPr>
              <w:t>R-1-13-4</w:t>
            </w:r>
          </w:p>
        </w:tc>
        <w:tc>
          <w:tcPr>
            <w:tcW w:w="2054" w:type="pct"/>
            <w:shd w:val="clear" w:color="auto" w:fill="auto"/>
            <w:vAlign w:val="center"/>
          </w:tcPr>
          <w:p w14:paraId="38BF6562" w14:textId="77777777" w:rsidR="00BF0F2E" w:rsidRPr="00357D70" w:rsidRDefault="00BF0F2E" w:rsidP="00F4728D">
            <w:pPr>
              <w:rPr>
                <w:sz w:val="21"/>
                <w:szCs w:val="21"/>
              </w:rPr>
            </w:pPr>
            <w:r w:rsidRPr="00357D70">
              <w:rPr>
                <w:sz w:val="21"/>
                <w:szCs w:val="21"/>
              </w:rPr>
              <w:t>禁止变量名与标识名同名</w:t>
            </w:r>
          </w:p>
        </w:tc>
        <w:tc>
          <w:tcPr>
            <w:tcW w:w="2193" w:type="pct"/>
            <w:shd w:val="clear" w:color="auto" w:fill="auto"/>
            <w:vAlign w:val="center"/>
          </w:tcPr>
          <w:p w14:paraId="21A13A71" w14:textId="0E0ACB7E" w:rsidR="00BF0F2E" w:rsidRPr="00357D70" w:rsidRDefault="00BF0F2E" w:rsidP="00F4728D">
            <w:pPr>
              <w:rPr>
                <w:sz w:val="21"/>
                <w:szCs w:val="21"/>
              </w:rPr>
            </w:pPr>
          </w:p>
        </w:tc>
      </w:tr>
      <w:tr w:rsidR="00B26D59" w:rsidRPr="00357D70" w14:paraId="50580BB1" w14:textId="77777777" w:rsidTr="00F4728D">
        <w:tc>
          <w:tcPr>
            <w:tcW w:w="753" w:type="pct"/>
            <w:shd w:val="clear" w:color="auto" w:fill="auto"/>
            <w:vAlign w:val="center"/>
          </w:tcPr>
          <w:p w14:paraId="14DFDC99" w14:textId="77777777" w:rsidR="00BF0F2E" w:rsidRPr="00357D70" w:rsidRDefault="00BF0F2E" w:rsidP="00F4728D">
            <w:pPr>
              <w:rPr>
                <w:sz w:val="21"/>
                <w:szCs w:val="21"/>
              </w:rPr>
            </w:pPr>
            <w:r w:rsidRPr="00357D70">
              <w:rPr>
                <w:sz w:val="21"/>
                <w:szCs w:val="21"/>
              </w:rPr>
              <w:t>R-1-13-5</w:t>
            </w:r>
          </w:p>
        </w:tc>
        <w:tc>
          <w:tcPr>
            <w:tcW w:w="2054" w:type="pct"/>
            <w:shd w:val="clear" w:color="auto" w:fill="auto"/>
            <w:vAlign w:val="center"/>
          </w:tcPr>
          <w:p w14:paraId="6B1EA7CE" w14:textId="77777777" w:rsidR="00BF0F2E" w:rsidRPr="00357D70" w:rsidRDefault="00BF0F2E" w:rsidP="00F4728D">
            <w:pPr>
              <w:rPr>
                <w:sz w:val="21"/>
                <w:szCs w:val="21"/>
              </w:rPr>
            </w:pPr>
            <w:r w:rsidRPr="00357D70">
              <w:rPr>
                <w:sz w:val="21"/>
                <w:szCs w:val="21"/>
              </w:rPr>
              <w:t>禁止变量名与枚举元素同名</w:t>
            </w:r>
          </w:p>
        </w:tc>
        <w:tc>
          <w:tcPr>
            <w:tcW w:w="2193" w:type="pct"/>
            <w:shd w:val="clear" w:color="auto" w:fill="auto"/>
            <w:vAlign w:val="center"/>
          </w:tcPr>
          <w:p w14:paraId="12187BF4" w14:textId="4F2D5C57" w:rsidR="00BF0F2E" w:rsidRPr="00357D70" w:rsidRDefault="00BF0F2E" w:rsidP="00F4728D">
            <w:pPr>
              <w:rPr>
                <w:sz w:val="21"/>
                <w:szCs w:val="21"/>
              </w:rPr>
            </w:pPr>
          </w:p>
        </w:tc>
      </w:tr>
      <w:tr w:rsidR="00B26D59" w:rsidRPr="00357D70" w14:paraId="5BC6CD38" w14:textId="77777777" w:rsidTr="00F4728D">
        <w:tc>
          <w:tcPr>
            <w:tcW w:w="753" w:type="pct"/>
            <w:shd w:val="clear" w:color="auto" w:fill="auto"/>
            <w:vAlign w:val="center"/>
          </w:tcPr>
          <w:p w14:paraId="5CC56D26" w14:textId="77777777" w:rsidR="00BF0F2E" w:rsidRPr="00357D70" w:rsidRDefault="00BF0F2E" w:rsidP="00F4728D">
            <w:pPr>
              <w:rPr>
                <w:sz w:val="21"/>
                <w:szCs w:val="21"/>
              </w:rPr>
            </w:pPr>
            <w:r w:rsidRPr="00357D70">
              <w:rPr>
                <w:sz w:val="21"/>
                <w:szCs w:val="21"/>
              </w:rPr>
              <w:t>R-1-13-6</w:t>
            </w:r>
          </w:p>
        </w:tc>
        <w:tc>
          <w:tcPr>
            <w:tcW w:w="2054" w:type="pct"/>
            <w:shd w:val="clear" w:color="auto" w:fill="auto"/>
            <w:vAlign w:val="center"/>
          </w:tcPr>
          <w:p w14:paraId="1CF94192" w14:textId="77777777" w:rsidR="00BF0F2E" w:rsidRPr="00357D70" w:rsidRDefault="00BF0F2E" w:rsidP="00F4728D">
            <w:pPr>
              <w:rPr>
                <w:sz w:val="21"/>
                <w:szCs w:val="21"/>
              </w:rPr>
            </w:pPr>
            <w:r w:rsidRPr="00357D70">
              <w:rPr>
                <w:sz w:val="21"/>
                <w:szCs w:val="21"/>
              </w:rPr>
              <w:t>禁止变量名与</w:t>
            </w:r>
            <w:r w:rsidRPr="00357D70">
              <w:rPr>
                <w:sz w:val="21"/>
                <w:szCs w:val="21"/>
              </w:rPr>
              <w:t>typedef</w:t>
            </w:r>
            <w:r w:rsidRPr="00357D70">
              <w:rPr>
                <w:sz w:val="21"/>
                <w:szCs w:val="21"/>
              </w:rPr>
              <w:t>自定义的类型名同名</w:t>
            </w:r>
          </w:p>
        </w:tc>
        <w:tc>
          <w:tcPr>
            <w:tcW w:w="2193" w:type="pct"/>
            <w:shd w:val="clear" w:color="auto" w:fill="auto"/>
            <w:vAlign w:val="center"/>
          </w:tcPr>
          <w:p w14:paraId="21552DB2" w14:textId="1A3C5EF5" w:rsidR="00BF0F2E" w:rsidRPr="00357D70" w:rsidRDefault="00BF0F2E" w:rsidP="00F4728D">
            <w:pPr>
              <w:rPr>
                <w:sz w:val="21"/>
                <w:szCs w:val="21"/>
              </w:rPr>
            </w:pPr>
          </w:p>
        </w:tc>
      </w:tr>
      <w:tr w:rsidR="00B26D59" w:rsidRPr="00357D70" w14:paraId="08F347DB" w14:textId="77777777" w:rsidTr="00F4728D">
        <w:tc>
          <w:tcPr>
            <w:tcW w:w="753" w:type="pct"/>
            <w:shd w:val="clear" w:color="auto" w:fill="auto"/>
            <w:vAlign w:val="center"/>
          </w:tcPr>
          <w:p w14:paraId="74BBC916" w14:textId="77777777" w:rsidR="00BF0F2E" w:rsidRPr="00357D70" w:rsidRDefault="00BF0F2E" w:rsidP="00F4728D">
            <w:pPr>
              <w:rPr>
                <w:sz w:val="21"/>
                <w:szCs w:val="21"/>
              </w:rPr>
            </w:pPr>
            <w:r w:rsidRPr="00357D70">
              <w:rPr>
                <w:sz w:val="21"/>
                <w:szCs w:val="21"/>
              </w:rPr>
              <w:t>R-1-13-7</w:t>
            </w:r>
          </w:p>
        </w:tc>
        <w:tc>
          <w:tcPr>
            <w:tcW w:w="2054" w:type="pct"/>
            <w:shd w:val="clear" w:color="auto" w:fill="auto"/>
            <w:vAlign w:val="center"/>
          </w:tcPr>
          <w:p w14:paraId="631E58D6" w14:textId="77777777" w:rsidR="00BF0F2E" w:rsidRPr="00357D70" w:rsidRDefault="00BF0F2E" w:rsidP="00F4728D">
            <w:pPr>
              <w:rPr>
                <w:sz w:val="21"/>
                <w:szCs w:val="21"/>
              </w:rPr>
            </w:pPr>
            <w:r w:rsidRPr="00357D70">
              <w:rPr>
                <w:sz w:val="21"/>
                <w:szCs w:val="21"/>
              </w:rPr>
              <w:t>禁止在内部块中重定义已有的变量名</w:t>
            </w:r>
          </w:p>
        </w:tc>
        <w:tc>
          <w:tcPr>
            <w:tcW w:w="2193" w:type="pct"/>
            <w:shd w:val="clear" w:color="auto" w:fill="auto"/>
            <w:vAlign w:val="center"/>
          </w:tcPr>
          <w:p w14:paraId="1E42EFB9" w14:textId="19139F51" w:rsidR="00BF0F2E" w:rsidRPr="00357D70" w:rsidRDefault="00BF0F2E" w:rsidP="00F4728D">
            <w:pPr>
              <w:rPr>
                <w:sz w:val="21"/>
                <w:szCs w:val="21"/>
              </w:rPr>
            </w:pPr>
          </w:p>
        </w:tc>
      </w:tr>
      <w:tr w:rsidR="00B26D59" w:rsidRPr="00357D70" w14:paraId="556C2888" w14:textId="77777777" w:rsidTr="00F4728D">
        <w:tc>
          <w:tcPr>
            <w:tcW w:w="753" w:type="pct"/>
            <w:shd w:val="clear" w:color="auto" w:fill="auto"/>
            <w:vAlign w:val="center"/>
          </w:tcPr>
          <w:p w14:paraId="78184025" w14:textId="77777777" w:rsidR="00BF0F2E" w:rsidRPr="00357D70" w:rsidRDefault="00BF0F2E" w:rsidP="00F4728D">
            <w:pPr>
              <w:rPr>
                <w:sz w:val="21"/>
                <w:szCs w:val="21"/>
              </w:rPr>
            </w:pPr>
            <w:r w:rsidRPr="00357D70">
              <w:rPr>
                <w:sz w:val="21"/>
                <w:szCs w:val="21"/>
              </w:rPr>
              <w:t>R-1-13-8</w:t>
            </w:r>
          </w:p>
        </w:tc>
        <w:tc>
          <w:tcPr>
            <w:tcW w:w="2054" w:type="pct"/>
            <w:shd w:val="clear" w:color="auto" w:fill="auto"/>
            <w:vAlign w:val="center"/>
          </w:tcPr>
          <w:p w14:paraId="5561D65C" w14:textId="77777777" w:rsidR="00BF0F2E" w:rsidRPr="00357D70" w:rsidRDefault="00BF0F2E" w:rsidP="00F4728D">
            <w:pPr>
              <w:rPr>
                <w:sz w:val="21"/>
                <w:szCs w:val="21"/>
              </w:rPr>
            </w:pPr>
            <w:r w:rsidRPr="00357D70">
              <w:rPr>
                <w:sz w:val="21"/>
                <w:szCs w:val="21"/>
              </w:rPr>
              <w:t>禁止仅依赖大小写区分的变量</w:t>
            </w:r>
          </w:p>
        </w:tc>
        <w:tc>
          <w:tcPr>
            <w:tcW w:w="2193" w:type="pct"/>
            <w:shd w:val="clear" w:color="auto" w:fill="auto"/>
            <w:vAlign w:val="center"/>
          </w:tcPr>
          <w:p w14:paraId="25695845" w14:textId="20D3B6C0" w:rsidR="00BF0F2E" w:rsidRPr="00357D70" w:rsidRDefault="00BF0F2E" w:rsidP="00F4728D">
            <w:pPr>
              <w:rPr>
                <w:sz w:val="21"/>
                <w:szCs w:val="21"/>
              </w:rPr>
            </w:pPr>
          </w:p>
        </w:tc>
      </w:tr>
      <w:tr w:rsidR="00B26D59" w:rsidRPr="00357D70" w14:paraId="11F2D743" w14:textId="77777777" w:rsidTr="00F4728D">
        <w:tc>
          <w:tcPr>
            <w:tcW w:w="753" w:type="pct"/>
            <w:shd w:val="clear" w:color="auto" w:fill="auto"/>
            <w:vAlign w:val="center"/>
          </w:tcPr>
          <w:p w14:paraId="315BBE9A" w14:textId="77777777" w:rsidR="00BF0F2E" w:rsidRPr="00357D70" w:rsidRDefault="00BF0F2E" w:rsidP="00F4728D">
            <w:pPr>
              <w:rPr>
                <w:sz w:val="21"/>
                <w:szCs w:val="21"/>
              </w:rPr>
            </w:pPr>
            <w:r w:rsidRPr="00357D70">
              <w:rPr>
                <w:sz w:val="21"/>
                <w:szCs w:val="21"/>
              </w:rPr>
              <w:t>R-1-13-9</w:t>
            </w:r>
          </w:p>
        </w:tc>
        <w:tc>
          <w:tcPr>
            <w:tcW w:w="2054" w:type="pct"/>
            <w:shd w:val="clear" w:color="auto" w:fill="auto"/>
            <w:vAlign w:val="center"/>
          </w:tcPr>
          <w:p w14:paraId="27ABE194" w14:textId="77777777" w:rsidR="00BF0F2E" w:rsidRPr="00357D70" w:rsidRDefault="00BF0F2E" w:rsidP="00F4728D">
            <w:pPr>
              <w:rPr>
                <w:sz w:val="21"/>
                <w:szCs w:val="21"/>
              </w:rPr>
            </w:pPr>
            <w:r w:rsidRPr="00357D70">
              <w:rPr>
                <w:sz w:val="21"/>
                <w:szCs w:val="21"/>
              </w:rPr>
              <w:t>禁止仅依赖小写字母</w:t>
            </w:r>
            <w:r w:rsidRPr="00357D70">
              <w:rPr>
                <w:sz w:val="21"/>
                <w:szCs w:val="21"/>
              </w:rPr>
              <w:t>“l”</w:t>
            </w:r>
            <w:r w:rsidRPr="00357D70">
              <w:rPr>
                <w:sz w:val="21"/>
                <w:szCs w:val="21"/>
              </w:rPr>
              <w:t>与数字</w:t>
            </w:r>
            <w:r w:rsidRPr="00357D70">
              <w:rPr>
                <w:sz w:val="21"/>
                <w:szCs w:val="21"/>
              </w:rPr>
              <w:t>“1”</w:t>
            </w:r>
            <w:r w:rsidRPr="00357D70">
              <w:rPr>
                <w:sz w:val="21"/>
                <w:szCs w:val="21"/>
              </w:rPr>
              <w:t>区分的变量</w:t>
            </w:r>
          </w:p>
        </w:tc>
        <w:tc>
          <w:tcPr>
            <w:tcW w:w="2193" w:type="pct"/>
            <w:shd w:val="clear" w:color="auto" w:fill="auto"/>
            <w:vAlign w:val="center"/>
          </w:tcPr>
          <w:p w14:paraId="07F9B71F" w14:textId="7516B2CC" w:rsidR="00BF0F2E" w:rsidRPr="00357D70" w:rsidRDefault="00BF0F2E" w:rsidP="00F4728D">
            <w:pPr>
              <w:rPr>
                <w:sz w:val="21"/>
                <w:szCs w:val="21"/>
              </w:rPr>
            </w:pPr>
          </w:p>
        </w:tc>
      </w:tr>
      <w:tr w:rsidR="00B26D59" w:rsidRPr="00357D70" w14:paraId="406BC157" w14:textId="77777777" w:rsidTr="00F4728D">
        <w:tc>
          <w:tcPr>
            <w:tcW w:w="753" w:type="pct"/>
            <w:shd w:val="clear" w:color="auto" w:fill="auto"/>
            <w:vAlign w:val="center"/>
          </w:tcPr>
          <w:p w14:paraId="2C38E541" w14:textId="77777777" w:rsidR="00BF0F2E" w:rsidRPr="00357D70" w:rsidRDefault="00BF0F2E" w:rsidP="00F4728D">
            <w:pPr>
              <w:rPr>
                <w:sz w:val="21"/>
                <w:szCs w:val="21"/>
              </w:rPr>
            </w:pPr>
            <w:r w:rsidRPr="00357D70">
              <w:rPr>
                <w:sz w:val="21"/>
                <w:szCs w:val="21"/>
              </w:rPr>
              <w:t>R-1-13-10</w:t>
            </w:r>
          </w:p>
        </w:tc>
        <w:tc>
          <w:tcPr>
            <w:tcW w:w="2054" w:type="pct"/>
            <w:shd w:val="clear" w:color="auto" w:fill="auto"/>
            <w:vAlign w:val="center"/>
          </w:tcPr>
          <w:p w14:paraId="1DBFC622" w14:textId="77777777" w:rsidR="00BF0F2E" w:rsidRPr="00357D70" w:rsidRDefault="00BF0F2E" w:rsidP="00F4728D">
            <w:pPr>
              <w:rPr>
                <w:sz w:val="21"/>
                <w:szCs w:val="21"/>
              </w:rPr>
            </w:pPr>
            <w:r w:rsidRPr="00357D70">
              <w:rPr>
                <w:sz w:val="21"/>
                <w:szCs w:val="21"/>
              </w:rPr>
              <w:t>禁止仅依赖小写字母</w:t>
            </w:r>
            <w:r w:rsidRPr="00357D70">
              <w:rPr>
                <w:sz w:val="21"/>
                <w:szCs w:val="21"/>
              </w:rPr>
              <w:t>“O”</w:t>
            </w:r>
            <w:r w:rsidRPr="00357D70">
              <w:rPr>
                <w:sz w:val="21"/>
                <w:szCs w:val="21"/>
              </w:rPr>
              <w:t>与数字</w:t>
            </w:r>
            <w:r w:rsidRPr="00357D70">
              <w:rPr>
                <w:sz w:val="21"/>
                <w:szCs w:val="21"/>
              </w:rPr>
              <w:t>“0”</w:t>
            </w:r>
            <w:r w:rsidRPr="00357D70">
              <w:rPr>
                <w:sz w:val="21"/>
                <w:szCs w:val="21"/>
              </w:rPr>
              <w:t>区分的变量</w:t>
            </w:r>
          </w:p>
        </w:tc>
        <w:tc>
          <w:tcPr>
            <w:tcW w:w="2193" w:type="pct"/>
            <w:shd w:val="clear" w:color="auto" w:fill="auto"/>
            <w:vAlign w:val="center"/>
          </w:tcPr>
          <w:p w14:paraId="6120BFD2" w14:textId="02D62E28" w:rsidR="00BF0F2E" w:rsidRPr="00357D70" w:rsidRDefault="00BF0F2E" w:rsidP="00F4728D">
            <w:pPr>
              <w:rPr>
                <w:sz w:val="21"/>
                <w:szCs w:val="21"/>
              </w:rPr>
            </w:pPr>
          </w:p>
        </w:tc>
      </w:tr>
      <w:tr w:rsidR="00B26D59" w:rsidRPr="00357D70" w14:paraId="132CA267" w14:textId="77777777" w:rsidTr="00F4728D">
        <w:tc>
          <w:tcPr>
            <w:tcW w:w="753" w:type="pct"/>
            <w:shd w:val="clear" w:color="auto" w:fill="auto"/>
            <w:vAlign w:val="center"/>
          </w:tcPr>
          <w:p w14:paraId="00E50F96" w14:textId="77777777" w:rsidR="00BF0F2E" w:rsidRPr="00357D70" w:rsidRDefault="00BF0F2E" w:rsidP="00F4728D">
            <w:pPr>
              <w:rPr>
                <w:sz w:val="21"/>
                <w:szCs w:val="21"/>
              </w:rPr>
            </w:pPr>
            <w:r w:rsidRPr="00357D70">
              <w:rPr>
                <w:sz w:val="21"/>
                <w:szCs w:val="21"/>
              </w:rPr>
              <w:t>R-1-13-11</w:t>
            </w:r>
          </w:p>
        </w:tc>
        <w:tc>
          <w:tcPr>
            <w:tcW w:w="2054" w:type="pct"/>
            <w:shd w:val="clear" w:color="auto" w:fill="auto"/>
            <w:vAlign w:val="center"/>
          </w:tcPr>
          <w:p w14:paraId="6E938CF6" w14:textId="77777777" w:rsidR="00BF0F2E" w:rsidRPr="00357D70" w:rsidRDefault="00BF0F2E" w:rsidP="00F4728D">
            <w:pPr>
              <w:rPr>
                <w:sz w:val="21"/>
                <w:szCs w:val="21"/>
              </w:rPr>
            </w:pPr>
            <w:r w:rsidRPr="00357D70">
              <w:rPr>
                <w:sz w:val="21"/>
                <w:szCs w:val="21"/>
              </w:rPr>
              <w:t>禁止单独使用小写字母</w:t>
            </w:r>
            <w:r w:rsidRPr="00357D70">
              <w:rPr>
                <w:sz w:val="21"/>
                <w:szCs w:val="21"/>
              </w:rPr>
              <w:t>“l”</w:t>
            </w:r>
            <w:r w:rsidRPr="00357D70">
              <w:rPr>
                <w:sz w:val="21"/>
                <w:szCs w:val="21"/>
              </w:rPr>
              <w:t>或大写字母</w:t>
            </w:r>
            <w:r w:rsidRPr="00357D70">
              <w:rPr>
                <w:sz w:val="21"/>
                <w:szCs w:val="21"/>
              </w:rPr>
              <w:t>“O”</w:t>
            </w:r>
            <w:r w:rsidRPr="00357D70">
              <w:rPr>
                <w:sz w:val="21"/>
                <w:szCs w:val="21"/>
              </w:rPr>
              <w:t>作为变量名</w:t>
            </w:r>
          </w:p>
        </w:tc>
        <w:tc>
          <w:tcPr>
            <w:tcW w:w="2193" w:type="pct"/>
            <w:shd w:val="clear" w:color="auto" w:fill="auto"/>
            <w:vAlign w:val="center"/>
          </w:tcPr>
          <w:p w14:paraId="2D939E4C" w14:textId="6DB55353" w:rsidR="00BF0F2E" w:rsidRPr="00357D70" w:rsidRDefault="00BF0F2E" w:rsidP="00F4728D">
            <w:pPr>
              <w:rPr>
                <w:sz w:val="21"/>
                <w:szCs w:val="21"/>
              </w:rPr>
            </w:pPr>
          </w:p>
        </w:tc>
      </w:tr>
      <w:tr w:rsidR="00B26D59" w:rsidRPr="00357D70" w14:paraId="509D3D6C" w14:textId="77777777" w:rsidTr="00F4728D">
        <w:tc>
          <w:tcPr>
            <w:tcW w:w="753" w:type="pct"/>
            <w:shd w:val="clear" w:color="auto" w:fill="auto"/>
            <w:vAlign w:val="center"/>
          </w:tcPr>
          <w:p w14:paraId="325F0643" w14:textId="77777777" w:rsidR="00BF0F2E" w:rsidRPr="00357D70" w:rsidRDefault="00BF0F2E" w:rsidP="00F4728D">
            <w:pPr>
              <w:rPr>
                <w:sz w:val="21"/>
                <w:szCs w:val="21"/>
              </w:rPr>
            </w:pPr>
            <w:r w:rsidRPr="00357D70">
              <w:rPr>
                <w:sz w:val="21"/>
                <w:szCs w:val="21"/>
              </w:rPr>
              <w:t>R-1-13-12</w:t>
            </w:r>
          </w:p>
        </w:tc>
        <w:tc>
          <w:tcPr>
            <w:tcW w:w="2054" w:type="pct"/>
            <w:shd w:val="clear" w:color="auto" w:fill="auto"/>
            <w:vAlign w:val="center"/>
          </w:tcPr>
          <w:p w14:paraId="027FFEB4" w14:textId="77777777" w:rsidR="00BF0F2E" w:rsidRPr="00357D70" w:rsidRDefault="00BF0F2E" w:rsidP="00F4728D">
            <w:pPr>
              <w:rPr>
                <w:sz w:val="21"/>
                <w:szCs w:val="21"/>
              </w:rPr>
            </w:pPr>
            <w:r w:rsidRPr="00357D70">
              <w:rPr>
                <w:sz w:val="21"/>
                <w:szCs w:val="21"/>
              </w:rPr>
              <w:t>程序外部可改写的变量，必须使用</w:t>
            </w:r>
            <w:r w:rsidRPr="00357D70">
              <w:rPr>
                <w:sz w:val="21"/>
                <w:szCs w:val="21"/>
              </w:rPr>
              <w:t>volatile</w:t>
            </w:r>
            <w:r w:rsidRPr="00357D70">
              <w:rPr>
                <w:sz w:val="21"/>
                <w:szCs w:val="21"/>
              </w:rPr>
              <w:t>类型说明</w:t>
            </w:r>
          </w:p>
        </w:tc>
        <w:tc>
          <w:tcPr>
            <w:tcW w:w="2193" w:type="pct"/>
            <w:shd w:val="clear" w:color="auto" w:fill="auto"/>
            <w:vAlign w:val="center"/>
          </w:tcPr>
          <w:p w14:paraId="035AE203" w14:textId="604A8A18" w:rsidR="00BF0F2E" w:rsidRPr="00357D70" w:rsidRDefault="00BF0F2E" w:rsidP="00F4728D">
            <w:pPr>
              <w:rPr>
                <w:sz w:val="21"/>
                <w:szCs w:val="21"/>
              </w:rPr>
            </w:pPr>
          </w:p>
        </w:tc>
      </w:tr>
      <w:tr w:rsidR="00B26D59" w:rsidRPr="00357D70" w14:paraId="0CAD4319" w14:textId="77777777" w:rsidTr="00F4728D">
        <w:tc>
          <w:tcPr>
            <w:tcW w:w="753" w:type="pct"/>
            <w:shd w:val="clear" w:color="auto" w:fill="auto"/>
            <w:vAlign w:val="center"/>
          </w:tcPr>
          <w:p w14:paraId="3B4A28C6" w14:textId="77777777" w:rsidR="00BF0F2E" w:rsidRPr="00357D70" w:rsidRDefault="00BF0F2E" w:rsidP="00F4728D">
            <w:pPr>
              <w:rPr>
                <w:sz w:val="21"/>
                <w:szCs w:val="21"/>
              </w:rPr>
            </w:pPr>
            <w:r w:rsidRPr="00357D70">
              <w:rPr>
                <w:sz w:val="21"/>
                <w:szCs w:val="21"/>
              </w:rPr>
              <w:t>R-1-13-13</w:t>
            </w:r>
          </w:p>
        </w:tc>
        <w:tc>
          <w:tcPr>
            <w:tcW w:w="2054" w:type="pct"/>
            <w:shd w:val="clear" w:color="auto" w:fill="auto"/>
            <w:vAlign w:val="center"/>
          </w:tcPr>
          <w:p w14:paraId="270B089A" w14:textId="77777777" w:rsidR="00BF0F2E" w:rsidRPr="00357D70" w:rsidRDefault="00BF0F2E" w:rsidP="00F4728D">
            <w:pPr>
              <w:rPr>
                <w:sz w:val="21"/>
                <w:szCs w:val="21"/>
              </w:rPr>
            </w:pPr>
            <w:r w:rsidRPr="00357D70">
              <w:rPr>
                <w:sz w:val="21"/>
                <w:szCs w:val="21"/>
              </w:rPr>
              <w:t>禁止在表达式中出现多个同一</w:t>
            </w:r>
            <w:r w:rsidRPr="00357D70">
              <w:rPr>
                <w:sz w:val="21"/>
                <w:szCs w:val="21"/>
              </w:rPr>
              <w:t>volatile</w:t>
            </w:r>
            <w:r w:rsidRPr="00357D70">
              <w:rPr>
                <w:sz w:val="21"/>
                <w:szCs w:val="21"/>
              </w:rPr>
              <w:t>类型变量的运算</w:t>
            </w:r>
          </w:p>
        </w:tc>
        <w:tc>
          <w:tcPr>
            <w:tcW w:w="2193" w:type="pct"/>
            <w:shd w:val="clear" w:color="auto" w:fill="auto"/>
            <w:vAlign w:val="center"/>
          </w:tcPr>
          <w:p w14:paraId="6D55B929" w14:textId="26A09DB3" w:rsidR="00BF0F2E" w:rsidRPr="00357D70" w:rsidRDefault="00BF0F2E" w:rsidP="00F4728D">
            <w:pPr>
              <w:rPr>
                <w:sz w:val="21"/>
                <w:szCs w:val="21"/>
              </w:rPr>
            </w:pPr>
          </w:p>
        </w:tc>
      </w:tr>
      <w:tr w:rsidR="00B26D59" w:rsidRPr="00357D70" w14:paraId="6DDE6591" w14:textId="77777777" w:rsidTr="00F4728D">
        <w:tc>
          <w:tcPr>
            <w:tcW w:w="753" w:type="pct"/>
            <w:shd w:val="clear" w:color="auto" w:fill="auto"/>
            <w:vAlign w:val="center"/>
          </w:tcPr>
          <w:p w14:paraId="6DF3CA74" w14:textId="77777777" w:rsidR="00BF0F2E" w:rsidRPr="00357D70" w:rsidRDefault="00BF0F2E" w:rsidP="00F4728D">
            <w:pPr>
              <w:rPr>
                <w:sz w:val="21"/>
                <w:szCs w:val="21"/>
              </w:rPr>
            </w:pPr>
            <w:r w:rsidRPr="00357D70">
              <w:rPr>
                <w:sz w:val="21"/>
                <w:szCs w:val="21"/>
              </w:rPr>
              <w:t>R-1-13-14</w:t>
            </w:r>
          </w:p>
        </w:tc>
        <w:tc>
          <w:tcPr>
            <w:tcW w:w="2054" w:type="pct"/>
            <w:shd w:val="clear" w:color="auto" w:fill="auto"/>
            <w:vAlign w:val="center"/>
          </w:tcPr>
          <w:p w14:paraId="3CAAC312" w14:textId="77777777" w:rsidR="00BF0F2E" w:rsidRPr="00357D70" w:rsidRDefault="00BF0F2E" w:rsidP="00F4728D">
            <w:pPr>
              <w:rPr>
                <w:sz w:val="21"/>
                <w:szCs w:val="21"/>
              </w:rPr>
            </w:pPr>
            <w:r w:rsidRPr="00357D70">
              <w:rPr>
                <w:sz w:val="21"/>
                <w:szCs w:val="21"/>
              </w:rPr>
              <w:t>禁止将</w:t>
            </w:r>
            <w:r w:rsidRPr="00357D70">
              <w:rPr>
                <w:sz w:val="21"/>
                <w:szCs w:val="21"/>
              </w:rPr>
              <w:t>NULL</w:t>
            </w:r>
            <w:r w:rsidRPr="00357D70">
              <w:rPr>
                <w:sz w:val="21"/>
                <w:szCs w:val="21"/>
              </w:rPr>
              <w:t>做为整型数</w:t>
            </w:r>
            <w:r w:rsidRPr="00357D70">
              <w:rPr>
                <w:sz w:val="21"/>
                <w:szCs w:val="21"/>
              </w:rPr>
              <w:t>0</w:t>
            </w:r>
            <w:r w:rsidRPr="00357D70">
              <w:rPr>
                <w:sz w:val="21"/>
                <w:szCs w:val="21"/>
              </w:rPr>
              <w:t>使用</w:t>
            </w:r>
          </w:p>
        </w:tc>
        <w:tc>
          <w:tcPr>
            <w:tcW w:w="2193" w:type="pct"/>
            <w:shd w:val="clear" w:color="auto" w:fill="auto"/>
            <w:vAlign w:val="center"/>
          </w:tcPr>
          <w:p w14:paraId="7E0A57FC" w14:textId="7ACEB3D7" w:rsidR="00BF0F2E" w:rsidRPr="00357D70" w:rsidRDefault="00BF0F2E" w:rsidP="00F4728D">
            <w:pPr>
              <w:rPr>
                <w:sz w:val="21"/>
                <w:szCs w:val="21"/>
              </w:rPr>
            </w:pPr>
          </w:p>
        </w:tc>
      </w:tr>
      <w:tr w:rsidR="00B26D59" w:rsidRPr="00357D70" w14:paraId="530A8252" w14:textId="77777777" w:rsidTr="00F4728D">
        <w:tc>
          <w:tcPr>
            <w:tcW w:w="753" w:type="pct"/>
            <w:shd w:val="clear" w:color="auto" w:fill="auto"/>
            <w:vAlign w:val="center"/>
          </w:tcPr>
          <w:p w14:paraId="07EB51CF" w14:textId="77777777" w:rsidR="00BF0F2E" w:rsidRPr="00357D70" w:rsidRDefault="00BF0F2E" w:rsidP="00F4728D">
            <w:pPr>
              <w:rPr>
                <w:sz w:val="21"/>
                <w:szCs w:val="21"/>
              </w:rPr>
            </w:pPr>
            <w:r w:rsidRPr="00357D70">
              <w:rPr>
                <w:sz w:val="21"/>
                <w:szCs w:val="21"/>
              </w:rPr>
              <w:t>R-1-13-15</w:t>
            </w:r>
          </w:p>
        </w:tc>
        <w:tc>
          <w:tcPr>
            <w:tcW w:w="2054" w:type="pct"/>
            <w:shd w:val="clear" w:color="auto" w:fill="auto"/>
            <w:vAlign w:val="center"/>
          </w:tcPr>
          <w:p w14:paraId="69AE157D" w14:textId="77777777" w:rsidR="00BF0F2E" w:rsidRPr="00357D70" w:rsidRDefault="00BF0F2E" w:rsidP="00F4728D">
            <w:pPr>
              <w:rPr>
                <w:sz w:val="21"/>
                <w:szCs w:val="21"/>
              </w:rPr>
            </w:pPr>
            <w:r w:rsidRPr="00357D70">
              <w:rPr>
                <w:sz w:val="21"/>
                <w:szCs w:val="21"/>
              </w:rPr>
              <w:t>禁止给无符号类型变量赋负值</w:t>
            </w:r>
          </w:p>
        </w:tc>
        <w:tc>
          <w:tcPr>
            <w:tcW w:w="2193" w:type="pct"/>
            <w:shd w:val="clear" w:color="auto" w:fill="auto"/>
            <w:vAlign w:val="center"/>
          </w:tcPr>
          <w:p w14:paraId="567B4B74" w14:textId="66D63ACF" w:rsidR="00BF0F2E" w:rsidRPr="00357D70" w:rsidRDefault="00BF0F2E" w:rsidP="00F4728D">
            <w:pPr>
              <w:rPr>
                <w:sz w:val="21"/>
                <w:szCs w:val="21"/>
              </w:rPr>
            </w:pPr>
          </w:p>
        </w:tc>
      </w:tr>
      <w:tr w:rsidR="00B26D59" w:rsidRPr="00357D70" w14:paraId="11D024C8" w14:textId="77777777" w:rsidTr="00F4728D">
        <w:tc>
          <w:tcPr>
            <w:tcW w:w="753" w:type="pct"/>
            <w:shd w:val="clear" w:color="auto" w:fill="auto"/>
            <w:vAlign w:val="center"/>
          </w:tcPr>
          <w:p w14:paraId="5536742E" w14:textId="77777777" w:rsidR="00BF0F2E" w:rsidRPr="00357D70" w:rsidRDefault="00BF0F2E" w:rsidP="00F4728D">
            <w:pPr>
              <w:rPr>
                <w:sz w:val="21"/>
                <w:szCs w:val="21"/>
              </w:rPr>
            </w:pPr>
            <w:r w:rsidRPr="00357D70">
              <w:rPr>
                <w:sz w:val="21"/>
                <w:szCs w:val="21"/>
              </w:rPr>
              <w:t>R-1-13-16</w:t>
            </w:r>
          </w:p>
        </w:tc>
        <w:tc>
          <w:tcPr>
            <w:tcW w:w="2054" w:type="pct"/>
            <w:shd w:val="clear" w:color="auto" w:fill="auto"/>
            <w:vAlign w:val="center"/>
          </w:tcPr>
          <w:p w14:paraId="2513F43C" w14:textId="77777777" w:rsidR="00BF0F2E" w:rsidRPr="00357D70" w:rsidRDefault="00BF0F2E" w:rsidP="00F4728D">
            <w:pPr>
              <w:rPr>
                <w:sz w:val="21"/>
                <w:szCs w:val="21"/>
              </w:rPr>
            </w:pPr>
            <w:r w:rsidRPr="00357D70">
              <w:rPr>
                <w:sz w:val="21"/>
                <w:szCs w:val="21"/>
              </w:rPr>
              <w:t>用于表示字符串的数组必须以</w:t>
            </w:r>
            <w:r w:rsidRPr="00357D70">
              <w:rPr>
                <w:sz w:val="21"/>
                <w:szCs w:val="21"/>
              </w:rPr>
              <w:t>‘\0’</w:t>
            </w:r>
            <w:r w:rsidRPr="00357D70">
              <w:rPr>
                <w:sz w:val="21"/>
                <w:szCs w:val="21"/>
              </w:rPr>
              <w:t>结束</w:t>
            </w:r>
          </w:p>
        </w:tc>
        <w:tc>
          <w:tcPr>
            <w:tcW w:w="2193" w:type="pct"/>
            <w:shd w:val="clear" w:color="auto" w:fill="auto"/>
            <w:vAlign w:val="center"/>
          </w:tcPr>
          <w:p w14:paraId="098D6E61" w14:textId="439B1335" w:rsidR="00BF0F2E" w:rsidRPr="00357D70" w:rsidRDefault="00BF0F2E" w:rsidP="00F4728D">
            <w:pPr>
              <w:rPr>
                <w:sz w:val="21"/>
                <w:szCs w:val="21"/>
              </w:rPr>
            </w:pPr>
          </w:p>
        </w:tc>
      </w:tr>
      <w:tr w:rsidR="00B26D59" w:rsidRPr="00357D70" w14:paraId="793BBC56" w14:textId="77777777" w:rsidTr="00F4728D">
        <w:tc>
          <w:tcPr>
            <w:tcW w:w="753" w:type="pct"/>
            <w:shd w:val="clear" w:color="auto" w:fill="auto"/>
            <w:vAlign w:val="center"/>
          </w:tcPr>
          <w:p w14:paraId="791FC034" w14:textId="77777777" w:rsidR="00BF0F2E" w:rsidRPr="00357D70" w:rsidRDefault="00BF0F2E" w:rsidP="00F4728D">
            <w:pPr>
              <w:rPr>
                <w:sz w:val="21"/>
                <w:szCs w:val="21"/>
              </w:rPr>
            </w:pPr>
            <w:r w:rsidRPr="00357D70">
              <w:rPr>
                <w:sz w:val="21"/>
                <w:szCs w:val="21"/>
              </w:rPr>
              <w:t>R-2-1-1</w:t>
            </w:r>
          </w:p>
        </w:tc>
        <w:tc>
          <w:tcPr>
            <w:tcW w:w="2054" w:type="pct"/>
            <w:shd w:val="clear" w:color="auto" w:fill="auto"/>
            <w:vAlign w:val="center"/>
          </w:tcPr>
          <w:p w14:paraId="521D89E5" w14:textId="77777777" w:rsidR="00BF0F2E" w:rsidRPr="00357D70" w:rsidRDefault="00BF0F2E" w:rsidP="00F4728D">
            <w:pPr>
              <w:rPr>
                <w:sz w:val="21"/>
                <w:szCs w:val="21"/>
              </w:rPr>
            </w:pPr>
            <w:r w:rsidRPr="00357D70">
              <w:rPr>
                <w:sz w:val="21"/>
                <w:szCs w:val="21"/>
              </w:rPr>
              <w:t>含有动态分配成员的类，必须编写拷贝</w:t>
            </w:r>
            <w:r w:rsidRPr="00357D70">
              <w:rPr>
                <w:sz w:val="21"/>
                <w:szCs w:val="21"/>
              </w:rPr>
              <w:lastRenderedPageBreak/>
              <w:t>构造函数，并重载赋值操作符</w:t>
            </w:r>
          </w:p>
        </w:tc>
        <w:tc>
          <w:tcPr>
            <w:tcW w:w="2193" w:type="pct"/>
            <w:shd w:val="clear" w:color="auto" w:fill="auto"/>
            <w:vAlign w:val="center"/>
          </w:tcPr>
          <w:p w14:paraId="523FEB89" w14:textId="2F3CA355" w:rsidR="00BF0F2E" w:rsidRPr="00357D70" w:rsidRDefault="00BF0F2E" w:rsidP="00F4728D">
            <w:pPr>
              <w:rPr>
                <w:sz w:val="21"/>
                <w:szCs w:val="21"/>
              </w:rPr>
            </w:pPr>
          </w:p>
        </w:tc>
      </w:tr>
      <w:tr w:rsidR="00B26D59" w:rsidRPr="00357D70" w14:paraId="1A91C7EB" w14:textId="77777777" w:rsidTr="00F4728D">
        <w:tc>
          <w:tcPr>
            <w:tcW w:w="753" w:type="pct"/>
            <w:shd w:val="clear" w:color="auto" w:fill="auto"/>
            <w:vAlign w:val="center"/>
          </w:tcPr>
          <w:p w14:paraId="03B519B8" w14:textId="77777777" w:rsidR="00BF0F2E" w:rsidRPr="00357D70" w:rsidRDefault="00BF0F2E" w:rsidP="00F4728D">
            <w:pPr>
              <w:rPr>
                <w:sz w:val="21"/>
                <w:szCs w:val="21"/>
              </w:rPr>
            </w:pPr>
            <w:r w:rsidRPr="00357D70">
              <w:rPr>
                <w:sz w:val="21"/>
                <w:szCs w:val="21"/>
              </w:rPr>
              <w:t>R-2-1-2</w:t>
            </w:r>
          </w:p>
        </w:tc>
        <w:tc>
          <w:tcPr>
            <w:tcW w:w="2054" w:type="pct"/>
            <w:shd w:val="clear" w:color="auto" w:fill="auto"/>
            <w:vAlign w:val="center"/>
          </w:tcPr>
          <w:p w14:paraId="55A85FAA" w14:textId="77777777" w:rsidR="00BF0F2E" w:rsidRPr="00357D70" w:rsidRDefault="00BF0F2E" w:rsidP="00F4728D">
            <w:pPr>
              <w:rPr>
                <w:sz w:val="21"/>
                <w:szCs w:val="21"/>
              </w:rPr>
            </w:pPr>
            <w:r w:rsidRPr="00357D70">
              <w:rPr>
                <w:sz w:val="21"/>
                <w:szCs w:val="21"/>
              </w:rPr>
              <w:t>虚拟基类指针转换为派生类指针必须使用</w:t>
            </w:r>
            <w:r w:rsidRPr="00357D70">
              <w:rPr>
                <w:sz w:val="21"/>
                <w:szCs w:val="21"/>
              </w:rPr>
              <w:t>dynamic cast</w:t>
            </w:r>
            <w:r w:rsidRPr="00357D70">
              <w:rPr>
                <w:sz w:val="21"/>
                <w:szCs w:val="21"/>
              </w:rPr>
              <w:t>转换</w:t>
            </w:r>
          </w:p>
        </w:tc>
        <w:tc>
          <w:tcPr>
            <w:tcW w:w="2193" w:type="pct"/>
            <w:shd w:val="clear" w:color="auto" w:fill="auto"/>
            <w:vAlign w:val="center"/>
          </w:tcPr>
          <w:p w14:paraId="376AE2F6" w14:textId="4452CDDE" w:rsidR="00BF0F2E" w:rsidRPr="00357D70" w:rsidRDefault="00BF0F2E" w:rsidP="00F4728D">
            <w:pPr>
              <w:rPr>
                <w:sz w:val="21"/>
                <w:szCs w:val="21"/>
              </w:rPr>
            </w:pPr>
          </w:p>
        </w:tc>
      </w:tr>
      <w:tr w:rsidR="00B26D59" w:rsidRPr="00357D70" w14:paraId="7FC41C35" w14:textId="77777777" w:rsidTr="00F4728D">
        <w:tc>
          <w:tcPr>
            <w:tcW w:w="753" w:type="pct"/>
            <w:shd w:val="clear" w:color="auto" w:fill="auto"/>
            <w:vAlign w:val="center"/>
          </w:tcPr>
          <w:p w14:paraId="65AF3FF6" w14:textId="77777777" w:rsidR="00BF0F2E" w:rsidRPr="00357D70" w:rsidRDefault="00BF0F2E" w:rsidP="00F4728D">
            <w:pPr>
              <w:rPr>
                <w:sz w:val="21"/>
                <w:szCs w:val="21"/>
              </w:rPr>
            </w:pPr>
            <w:r w:rsidRPr="00357D70">
              <w:rPr>
                <w:sz w:val="21"/>
                <w:szCs w:val="21"/>
              </w:rPr>
              <w:t>R-2-1-3</w:t>
            </w:r>
          </w:p>
        </w:tc>
        <w:tc>
          <w:tcPr>
            <w:tcW w:w="2054" w:type="pct"/>
            <w:shd w:val="clear" w:color="auto" w:fill="auto"/>
            <w:vAlign w:val="center"/>
          </w:tcPr>
          <w:p w14:paraId="0F35A60C" w14:textId="77777777" w:rsidR="00BF0F2E" w:rsidRPr="00357D70" w:rsidRDefault="00BF0F2E" w:rsidP="00F4728D">
            <w:pPr>
              <w:rPr>
                <w:sz w:val="21"/>
                <w:szCs w:val="21"/>
              </w:rPr>
            </w:pPr>
            <w:r w:rsidRPr="00357D70">
              <w:rPr>
                <w:sz w:val="21"/>
                <w:szCs w:val="21"/>
              </w:rPr>
              <w:t>菱形层次结构的派生设计，对基类派生必须使用</w:t>
            </w:r>
            <w:r w:rsidRPr="00357D70">
              <w:rPr>
                <w:sz w:val="21"/>
                <w:szCs w:val="21"/>
              </w:rPr>
              <w:t>virtual</w:t>
            </w:r>
            <w:r w:rsidRPr="00357D70">
              <w:rPr>
                <w:sz w:val="21"/>
                <w:szCs w:val="21"/>
              </w:rPr>
              <w:t>说明</w:t>
            </w:r>
          </w:p>
        </w:tc>
        <w:tc>
          <w:tcPr>
            <w:tcW w:w="2193" w:type="pct"/>
            <w:shd w:val="clear" w:color="auto" w:fill="auto"/>
            <w:vAlign w:val="center"/>
          </w:tcPr>
          <w:p w14:paraId="182FE07F" w14:textId="37B09D42" w:rsidR="00BF0F2E" w:rsidRPr="00357D70" w:rsidRDefault="00BF0F2E" w:rsidP="00F4728D">
            <w:pPr>
              <w:rPr>
                <w:sz w:val="21"/>
                <w:szCs w:val="21"/>
              </w:rPr>
            </w:pPr>
          </w:p>
        </w:tc>
      </w:tr>
      <w:tr w:rsidR="00B26D59" w:rsidRPr="00357D70" w14:paraId="623E939B" w14:textId="77777777" w:rsidTr="00F4728D">
        <w:tc>
          <w:tcPr>
            <w:tcW w:w="753" w:type="pct"/>
            <w:shd w:val="clear" w:color="auto" w:fill="auto"/>
            <w:vAlign w:val="center"/>
          </w:tcPr>
          <w:p w14:paraId="217B26AD" w14:textId="77777777" w:rsidR="00BF0F2E" w:rsidRPr="00357D70" w:rsidRDefault="00BF0F2E" w:rsidP="00F4728D">
            <w:pPr>
              <w:rPr>
                <w:sz w:val="21"/>
                <w:szCs w:val="21"/>
              </w:rPr>
            </w:pPr>
            <w:r w:rsidRPr="00357D70">
              <w:rPr>
                <w:sz w:val="21"/>
                <w:szCs w:val="21"/>
              </w:rPr>
              <w:t>R-2-1-4</w:t>
            </w:r>
          </w:p>
        </w:tc>
        <w:tc>
          <w:tcPr>
            <w:tcW w:w="2054" w:type="pct"/>
            <w:shd w:val="clear" w:color="auto" w:fill="auto"/>
            <w:vAlign w:val="center"/>
          </w:tcPr>
          <w:p w14:paraId="0C87736C" w14:textId="77777777" w:rsidR="00BF0F2E" w:rsidRPr="00357D70" w:rsidRDefault="00BF0F2E" w:rsidP="00F4728D">
            <w:pPr>
              <w:rPr>
                <w:sz w:val="21"/>
                <w:szCs w:val="21"/>
              </w:rPr>
            </w:pPr>
            <w:r w:rsidRPr="00357D70">
              <w:rPr>
                <w:sz w:val="21"/>
                <w:szCs w:val="21"/>
              </w:rPr>
              <w:t>抽象类中的复制操作符重载必须是保护的或私有的</w:t>
            </w:r>
          </w:p>
        </w:tc>
        <w:tc>
          <w:tcPr>
            <w:tcW w:w="2193" w:type="pct"/>
            <w:shd w:val="clear" w:color="auto" w:fill="auto"/>
            <w:vAlign w:val="center"/>
          </w:tcPr>
          <w:p w14:paraId="4363AF08" w14:textId="0D8DBE21" w:rsidR="00BF0F2E" w:rsidRPr="00357D70" w:rsidRDefault="00BF0F2E" w:rsidP="00F4728D">
            <w:pPr>
              <w:rPr>
                <w:sz w:val="21"/>
                <w:szCs w:val="21"/>
              </w:rPr>
            </w:pPr>
          </w:p>
        </w:tc>
      </w:tr>
      <w:tr w:rsidR="00B26D59" w:rsidRPr="00357D70" w14:paraId="155248DB" w14:textId="77777777" w:rsidTr="00F4728D">
        <w:tc>
          <w:tcPr>
            <w:tcW w:w="753" w:type="pct"/>
            <w:shd w:val="clear" w:color="auto" w:fill="auto"/>
            <w:vAlign w:val="center"/>
          </w:tcPr>
          <w:p w14:paraId="15B18903" w14:textId="77777777" w:rsidR="00BF0F2E" w:rsidRPr="00357D70" w:rsidRDefault="00BF0F2E" w:rsidP="00F4728D">
            <w:pPr>
              <w:rPr>
                <w:sz w:val="21"/>
                <w:szCs w:val="21"/>
              </w:rPr>
            </w:pPr>
            <w:r w:rsidRPr="00357D70">
              <w:rPr>
                <w:sz w:val="21"/>
                <w:szCs w:val="21"/>
              </w:rPr>
              <w:t>R-2-2-1</w:t>
            </w:r>
          </w:p>
        </w:tc>
        <w:tc>
          <w:tcPr>
            <w:tcW w:w="2054" w:type="pct"/>
            <w:shd w:val="clear" w:color="auto" w:fill="auto"/>
            <w:vAlign w:val="center"/>
          </w:tcPr>
          <w:p w14:paraId="56E1FA8D" w14:textId="77777777" w:rsidR="00BF0F2E" w:rsidRPr="00357D70" w:rsidRDefault="00BF0F2E" w:rsidP="00F4728D">
            <w:pPr>
              <w:rPr>
                <w:sz w:val="21"/>
                <w:szCs w:val="21"/>
              </w:rPr>
            </w:pPr>
            <w:r w:rsidRPr="00357D70">
              <w:rPr>
                <w:sz w:val="21"/>
                <w:szCs w:val="21"/>
              </w:rPr>
              <w:t>构造函数中禁止使用全局变量</w:t>
            </w:r>
          </w:p>
        </w:tc>
        <w:tc>
          <w:tcPr>
            <w:tcW w:w="2193" w:type="pct"/>
            <w:shd w:val="clear" w:color="auto" w:fill="auto"/>
            <w:vAlign w:val="center"/>
          </w:tcPr>
          <w:p w14:paraId="3655D17C" w14:textId="11C3A09A" w:rsidR="00BF0F2E" w:rsidRPr="00357D70" w:rsidRDefault="00BF0F2E" w:rsidP="00F4728D">
            <w:pPr>
              <w:rPr>
                <w:sz w:val="21"/>
                <w:szCs w:val="21"/>
              </w:rPr>
            </w:pPr>
          </w:p>
        </w:tc>
      </w:tr>
      <w:tr w:rsidR="00B26D59" w:rsidRPr="00357D70" w14:paraId="4DD3F872" w14:textId="77777777" w:rsidTr="00F4728D">
        <w:tc>
          <w:tcPr>
            <w:tcW w:w="753" w:type="pct"/>
            <w:shd w:val="clear" w:color="auto" w:fill="auto"/>
            <w:vAlign w:val="center"/>
          </w:tcPr>
          <w:p w14:paraId="10C1C5FD" w14:textId="77777777" w:rsidR="00BF0F2E" w:rsidRPr="00357D70" w:rsidRDefault="00BF0F2E" w:rsidP="00F4728D">
            <w:pPr>
              <w:rPr>
                <w:sz w:val="21"/>
                <w:szCs w:val="21"/>
              </w:rPr>
            </w:pPr>
            <w:r w:rsidRPr="00357D70">
              <w:rPr>
                <w:sz w:val="21"/>
                <w:szCs w:val="21"/>
              </w:rPr>
              <w:t>R-2-2-2</w:t>
            </w:r>
          </w:p>
        </w:tc>
        <w:tc>
          <w:tcPr>
            <w:tcW w:w="2054" w:type="pct"/>
            <w:shd w:val="clear" w:color="auto" w:fill="auto"/>
            <w:vAlign w:val="center"/>
          </w:tcPr>
          <w:p w14:paraId="74D538DF" w14:textId="77777777" w:rsidR="00BF0F2E" w:rsidRPr="00357D70" w:rsidRDefault="00BF0F2E" w:rsidP="00F4728D">
            <w:pPr>
              <w:rPr>
                <w:sz w:val="21"/>
                <w:szCs w:val="21"/>
              </w:rPr>
            </w:pPr>
            <w:r w:rsidRPr="00357D70">
              <w:rPr>
                <w:sz w:val="21"/>
                <w:szCs w:val="21"/>
              </w:rPr>
              <w:t>类中必须明确定义缺省构造函数</w:t>
            </w:r>
          </w:p>
        </w:tc>
        <w:tc>
          <w:tcPr>
            <w:tcW w:w="2193" w:type="pct"/>
            <w:shd w:val="clear" w:color="auto" w:fill="auto"/>
            <w:vAlign w:val="center"/>
          </w:tcPr>
          <w:p w14:paraId="32F3CB88" w14:textId="18F4F8A8" w:rsidR="00BF0F2E" w:rsidRPr="00357D70" w:rsidRDefault="00BF0F2E" w:rsidP="00F4728D">
            <w:pPr>
              <w:rPr>
                <w:sz w:val="21"/>
                <w:szCs w:val="21"/>
              </w:rPr>
            </w:pPr>
          </w:p>
        </w:tc>
      </w:tr>
      <w:tr w:rsidR="00B26D59" w:rsidRPr="00357D70" w14:paraId="245EC447" w14:textId="77777777" w:rsidTr="00F4728D">
        <w:tc>
          <w:tcPr>
            <w:tcW w:w="753" w:type="pct"/>
            <w:shd w:val="clear" w:color="auto" w:fill="auto"/>
            <w:vAlign w:val="center"/>
          </w:tcPr>
          <w:p w14:paraId="57EF17A9" w14:textId="77777777" w:rsidR="00BF0F2E" w:rsidRPr="00357D70" w:rsidRDefault="00BF0F2E" w:rsidP="00F4728D">
            <w:pPr>
              <w:rPr>
                <w:sz w:val="21"/>
                <w:szCs w:val="21"/>
              </w:rPr>
            </w:pPr>
            <w:r w:rsidRPr="00357D70">
              <w:rPr>
                <w:sz w:val="21"/>
                <w:szCs w:val="21"/>
              </w:rPr>
              <w:t>R-2-2-3</w:t>
            </w:r>
          </w:p>
        </w:tc>
        <w:tc>
          <w:tcPr>
            <w:tcW w:w="2054" w:type="pct"/>
            <w:shd w:val="clear" w:color="auto" w:fill="auto"/>
            <w:vAlign w:val="center"/>
          </w:tcPr>
          <w:p w14:paraId="0A6B9DF7" w14:textId="77777777" w:rsidR="00BF0F2E" w:rsidRPr="00357D70" w:rsidRDefault="00BF0F2E" w:rsidP="00F4728D">
            <w:pPr>
              <w:rPr>
                <w:sz w:val="21"/>
                <w:szCs w:val="21"/>
              </w:rPr>
            </w:pPr>
            <w:r w:rsidRPr="00357D70">
              <w:rPr>
                <w:sz w:val="21"/>
                <w:szCs w:val="21"/>
              </w:rPr>
              <w:t>单参数构造函数必须使用</w:t>
            </w:r>
            <w:r w:rsidRPr="00357D70">
              <w:rPr>
                <w:sz w:val="21"/>
                <w:szCs w:val="21"/>
              </w:rPr>
              <w:t>explicit</w:t>
            </w:r>
            <w:r w:rsidRPr="00357D70">
              <w:rPr>
                <w:sz w:val="21"/>
                <w:szCs w:val="21"/>
              </w:rPr>
              <w:t>声明</w:t>
            </w:r>
          </w:p>
        </w:tc>
        <w:tc>
          <w:tcPr>
            <w:tcW w:w="2193" w:type="pct"/>
            <w:shd w:val="clear" w:color="auto" w:fill="auto"/>
            <w:vAlign w:val="center"/>
          </w:tcPr>
          <w:p w14:paraId="5D97D1F6" w14:textId="08F40E2A" w:rsidR="00BF0F2E" w:rsidRPr="00357D70" w:rsidRDefault="00BF0F2E" w:rsidP="00F4728D">
            <w:pPr>
              <w:rPr>
                <w:sz w:val="21"/>
                <w:szCs w:val="21"/>
              </w:rPr>
            </w:pPr>
          </w:p>
        </w:tc>
      </w:tr>
      <w:tr w:rsidR="00B26D59" w:rsidRPr="00357D70" w14:paraId="13B1C2E7" w14:textId="77777777" w:rsidTr="00F4728D">
        <w:tc>
          <w:tcPr>
            <w:tcW w:w="753" w:type="pct"/>
            <w:shd w:val="clear" w:color="auto" w:fill="auto"/>
            <w:vAlign w:val="center"/>
          </w:tcPr>
          <w:p w14:paraId="629C9F93" w14:textId="77777777" w:rsidR="00BF0F2E" w:rsidRPr="00357D70" w:rsidRDefault="00BF0F2E" w:rsidP="00F4728D">
            <w:pPr>
              <w:rPr>
                <w:sz w:val="21"/>
                <w:szCs w:val="21"/>
              </w:rPr>
            </w:pPr>
            <w:r w:rsidRPr="00357D70">
              <w:rPr>
                <w:sz w:val="21"/>
                <w:szCs w:val="21"/>
              </w:rPr>
              <w:t>R-2-2-4</w:t>
            </w:r>
          </w:p>
        </w:tc>
        <w:tc>
          <w:tcPr>
            <w:tcW w:w="2054" w:type="pct"/>
            <w:shd w:val="clear" w:color="auto" w:fill="auto"/>
            <w:vAlign w:val="center"/>
          </w:tcPr>
          <w:p w14:paraId="2DA2A4B1" w14:textId="77777777" w:rsidR="00BF0F2E" w:rsidRPr="00357D70" w:rsidRDefault="00BF0F2E" w:rsidP="00F4728D">
            <w:pPr>
              <w:rPr>
                <w:sz w:val="21"/>
                <w:szCs w:val="21"/>
              </w:rPr>
            </w:pPr>
            <w:r w:rsidRPr="00357D70">
              <w:rPr>
                <w:sz w:val="21"/>
                <w:szCs w:val="21"/>
              </w:rPr>
              <w:t>类中所有成员变量必须在构造函数中初始化</w:t>
            </w:r>
          </w:p>
        </w:tc>
        <w:tc>
          <w:tcPr>
            <w:tcW w:w="2193" w:type="pct"/>
            <w:shd w:val="clear" w:color="auto" w:fill="auto"/>
            <w:vAlign w:val="center"/>
          </w:tcPr>
          <w:p w14:paraId="5394EF6B" w14:textId="15D01F87" w:rsidR="00BF0F2E" w:rsidRPr="00357D70" w:rsidRDefault="00BF0F2E" w:rsidP="00F4728D">
            <w:pPr>
              <w:rPr>
                <w:sz w:val="21"/>
                <w:szCs w:val="21"/>
              </w:rPr>
            </w:pPr>
          </w:p>
        </w:tc>
      </w:tr>
      <w:tr w:rsidR="00B26D59" w:rsidRPr="00357D70" w14:paraId="64D9F33A" w14:textId="77777777" w:rsidTr="00F4728D">
        <w:tc>
          <w:tcPr>
            <w:tcW w:w="753" w:type="pct"/>
            <w:shd w:val="clear" w:color="auto" w:fill="auto"/>
            <w:vAlign w:val="center"/>
          </w:tcPr>
          <w:p w14:paraId="258EC208" w14:textId="77777777" w:rsidR="00BF0F2E" w:rsidRPr="00357D70" w:rsidRDefault="00BF0F2E" w:rsidP="00F4728D">
            <w:pPr>
              <w:rPr>
                <w:sz w:val="21"/>
                <w:szCs w:val="21"/>
              </w:rPr>
            </w:pPr>
            <w:r w:rsidRPr="00357D70">
              <w:rPr>
                <w:sz w:val="21"/>
                <w:szCs w:val="21"/>
              </w:rPr>
              <w:t>R-2-2-5</w:t>
            </w:r>
          </w:p>
        </w:tc>
        <w:tc>
          <w:tcPr>
            <w:tcW w:w="2054" w:type="pct"/>
            <w:shd w:val="clear" w:color="auto" w:fill="auto"/>
            <w:vAlign w:val="center"/>
          </w:tcPr>
          <w:p w14:paraId="70B66387" w14:textId="77777777" w:rsidR="00BF0F2E" w:rsidRPr="00357D70" w:rsidRDefault="00BF0F2E" w:rsidP="00F4728D">
            <w:pPr>
              <w:rPr>
                <w:sz w:val="21"/>
                <w:szCs w:val="21"/>
              </w:rPr>
            </w:pPr>
            <w:r w:rsidRPr="00357D70">
              <w:rPr>
                <w:sz w:val="21"/>
                <w:szCs w:val="21"/>
              </w:rPr>
              <w:t>派生类构造函数必须在初始化列表中说明直接基类构造函数</w:t>
            </w:r>
          </w:p>
        </w:tc>
        <w:tc>
          <w:tcPr>
            <w:tcW w:w="2193" w:type="pct"/>
            <w:shd w:val="clear" w:color="auto" w:fill="auto"/>
            <w:vAlign w:val="center"/>
          </w:tcPr>
          <w:p w14:paraId="20151BD8" w14:textId="6C562F58" w:rsidR="00BF0F2E" w:rsidRPr="00357D70" w:rsidRDefault="00BF0F2E" w:rsidP="00F4728D">
            <w:pPr>
              <w:rPr>
                <w:sz w:val="21"/>
                <w:szCs w:val="21"/>
              </w:rPr>
            </w:pPr>
          </w:p>
        </w:tc>
      </w:tr>
      <w:tr w:rsidR="00B26D59" w:rsidRPr="00357D70" w14:paraId="3843984E" w14:textId="77777777" w:rsidTr="00F4728D">
        <w:tc>
          <w:tcPr>
            <w:tcW w:w="753" w:type="pct"/>
            <w:shd w:val="clear" w:color="auto" w:fill="auto"/>
            <w:vAlign w:val="center"/>
          </w:tcPr>
          <w:p w14:paraId="1854D608" w14:textId="77777777" w:rsidR="00BF0F2E" w:rsidRPr="00357D70" w:rsidRDefault="00BF0F2E" w:rsidP="00F4728D">
            <w:pPr>
              <w:rPr>
                <w:sz w:val="21"/>
                <w:szCs w:val="21"/>
              </w:rPr>
            </w:pPr>
            <w:r w:rsidRPr="00357D70">
              <w:rPr>
                <w:sz w:val="21"/>
                <w:szCs w:val="21"/>
              </w:rPr>
              <w:t>R-2-3-1</w:t>
            </w:r>
          </w:p>
        </w:tc>
        <w:tc>
          <w:tcPr>
            <w:tcW w:w="2054" w:type="pct"/>
            <w:shd w:val="clear" w:color="auto" w:fill="auto"/>
            <w:vAlign w:val="center"/>
          </w:tcPr>
          <w:p w14:paraId="09A3C235" w14:textId="77777777" w:rsidR="00BF0F2E" w:rsidRPr="00357D70" w:rsidRDefault="00BF0F2E" w:rsidP="00F4728D">
            <w:pPr>
              <w:rPr>
                <w:sz w:val="21"/>
                <w:szCs w:val="21"/>
              </w:rPr>
            </w:pPr>
            <w:r w:rsidRPr="00357D70">
              <w:rPr>
                <w:sz w:val="21"/>
                <w:szCs w:val="21"/>
              </w:rPr>
              <w:t>具有虚拟成员函数的类，析构函数必须是虚拟的</w:t>
            </w:r>
          </w:p>
        </w:tc>
        <w:tc>
          <w:tcPr>
            <w:tcW w:w="2193" w:type="pct"/>
            <w:shd w:val="clear" w:color="auto" w:fill="auto"/>
            <w:vAlign w:val="center"/>
          </w:tcPr>
          <w:p w14:paraId="6A5E21CD" w14:textId="416330BD" w:rsidR="00BF0F2E" w:rsidRPr="00357D70" w:rsidRDefault="00BF0F2E" w:rsidP="00F4728D">
            <w:pPr>
              <w:rPr>
                <w:sz w:val="21"/>
                <w:szCs w:val="21"/>
              </w:rPr>
            </w:pPr>
          </w:p>
        </w:tc>
      </w:tr>
      <w:tr w:rsidR="00B26D59" w:rsidRPr="00357D70" w14:paraId="6B8A734A" w14:textId="77777777" w:rsidTr="00F4728D">
        <w:tc>
          <w:tcPr>
            <w:tcW w:w="753" w:type="pct"/>
            <w:shd w:val="clear" w:color="auto" w:fill="auto"/>
            <w:vAlign w:val="center"/>
          </w:tcPr>
          <w:p w14:paraId="1436B238" w14:textId="77777777" w:rsidR="00BF0F2E" w:rsidRPr="00357D70" w:rsidRDefault="00BF0F2E" w:rsidP="00F4728D">
            <w:pPr>
              <w:rPr>
                <w:sz w:val="21"/>
                <w:szCs w:val="21"/>
              </w:rPr>
            </w:pPr>
            <w:r w:rsidRPr="00357D70">
              <w:rPr>
                <w:sz w:val="21"/>
                <w:szCs w:val="21"/>
              </w:rPr>
              <w:t>R-2-3-2</w:t>
            </w:r>
          </w:p>
        </w:tc>
        <w:tc>
          <w:tcPr>
            <w:tcW w:w="2054" w:type="pct"/>
            <w:shd w:val="clear" w:color="auto" w:fill="auto"/>
            <w:vAlign w:val="center"/>
          </w:tcPr>
          <w:p w14:paraId="115FC592" w14:textId="77777777" w:rsidR="00BF0F2E" w:rsidRPr="00357D70" w:rsidRDefault="00BF0F2E" w:rsidP="00F4728D">
            <w:pPr>
              <w:rPr>
                <w:sz w:val="21"/>
                <w:szCs w:val="21"/>
              </w:rPr>
            </w:pPr>
            <w:r w:rsidRPr="00357D70">
              <w:rPr>
                <w:sz w:val="21"/>
                <w:szCs w:val="21"/>
              </w:rPr>
              <w:t>析构函数中禁止存在不是由自身捕获处理的异常</w:t>
            </w:r>
          </w:p>
        </w:tc>
        <w:tc>
          <w:tcPr>
            <w:tcW w:w="2193" w:type="pct"/>
            <w:shd w:val="clear" w:color="auto" w:fill="auto"/>
            <w:vAlign w:val="center"/>
          </w:tcPr>
          <w:p w14:paraId="222B207F" w14:textId="1551A08C" w:rsidR="00BF0F2E" w:rsidRPr="00357D70" w:rsidRDefault="00BF0F2E" w:rsidP="00F4728D">
            <w:pPr>
              <w:rPr>
                <w:sz w:val="21"/>
                <w:szCs w:val="21"/>
              </w:rPr>
            </w:pPr>
          </w:p>
        </w:tc>
      </w:tr>
      <w:tr w:rsidR="00B26D59" w:rsidRPr="00357D70" w14:paraId="1C5BF169" w14:textId="77777777" w:rsidTr="00F4728D">
        <w:tc>
          <w:tcPr>
            <w:tcW w:w="753" w:type="pct"/>
            <w:shd w:val="clear" w:color="auto" w:fill="auto"/>
            <w:vAlign w:val="center"/>
          </w:tcPr>
          <w:p w14:paraId="3975BED7" w14:textId="77777777" w:rsidR="00BF0F2E" w:rsidRPr="00357D70" w:rsidRDefault="00BF0F2E" w:rsidP="00F4728D">
            <w:pPr>
              <w:rPr>
                <w:sz w:val="21"/>
                <w:szCs w:val="21"/>
              </w:rPr>
            </w:pPr>
            <w:r w:rsidRPr="00357D70">
              <w:rPr>
                <w:sz w:val="21"/>
                <w:szCs w:val="21"/>
              </w:rPr>
              <w:t>R-2-4-1</w:t>
            </w:r>
          </w:p>
        </w:tc>
        <w:tc>
          <w:tcPr>
            <w:tcW w:w="2054" w:type="pct"/>
            <w:shd w:val="clear" w:color="auto" w:fill="auto"/>
            <w:vAlign w:val="center"/>
          </w:tcPr>
          <w:p w14:paraId="752719BD" w14:textId="77777777" w:rsidR="00BF0F2E" w:rsidRPr="00357D70" w:rsidRDefault="00BF0F2E" w:rsidP="00F4728D">
            <w:pPr>
              <w:rPr>
                <w:sz w:val="21"/>
                <w:szCs w:val="21"/>
              </w:rPr>
            </w:pPr>
            <w:r w:rsidRPr="00357D70">
              <w:rPr>
                <w:sz w:val="21"/>
                <w:szCs w:val="21"/>
              </w:rPr>
              <w:t>基类虚拟函数的参数缺省值在派生类重写函数中禁止被改变</w:t>
            </w:r>
          </w:p>
        </w:tc>
        <w:tc>
          <w:tcPr>
            <w:tcW w:w="2193" w:type="pct"/>
            <w:shd w:val="clear" w:color="auto" w:fill="auto"/>
            <w:vAlign w:val="center"/>
          </w:tcPr>
          <w:p w14:paraId="78136D7B" w14:textId="7788E52F" w:rsidR="00BF0F2E" w:rsidRPr="00357D70" w:rsidRDefault="00BF0F2E" w:rsidP="00F4728D">
            <w:pPr>
              <w:rPr>
                <w:sz w:val="21"/>
                <w:szCs w:val="21"/>
              </w:rPr>
            </w:pPr>
          </w:p>
        </w:tc>
      </w:tr>
      <w:tr w:rsidR="00B26D59" w:rsidRPr="00357D70" w14:paraId="43530187" w14:textId="77777777" w:rsidTr="00F4728D">
        <w:tc>
          <w:tcPr>
            <w:tcW w:w="753" w:type="pct"/>
            <w:shd w:val="clear" w:color="auto" w:fill="auto"/>
            <w:vAlign w:val="center"/>
          </w:tcPr>
          <w:p w14:paraId="0E490803" w14:textId="77777777" w:rsidR="00BF0F2E" w:rsidRPr="00357D70" w:rsidRDefault="00BF0F2E" w:rsidP="00F4728D">
            <w:pPr>
              <w:rPr>
                <w:sz w:val="21"/>
                <w:szCs w:val="21"/>
              </w:rPr>
            </w:pPr>
            <w:r w:rsidRPr="00357D70">
              <w:rPr>
                <w:sz w:val="21"/>
                <w:szCs w:val="21"/>
              </w:rPr>
              <w:t>R-2-4-2</w:t>
            </w:r>
          </w:p>
        </w:tc>
        <w:tc>
          <w:tcPr>
            <w:tcW w:w="2054" w:type="pct"/>
            <w:shd w:val="clear" w:color="auto" w:fill="auto"/>
            <w:vAlign w:val="center"/>
          </w:tcPr>
          <w:p w14:paraId="22C51DC7" w14:textId="77777777" w:rsidR="00BF0F2E" w:rsidRPr="00357D70" w:rsidRDefault="00BF0F2E" w:rsidP="00F4728D">
            <w:pPr>
              <w:rPr>
                <w:sz w:val="21"/>
                <w:szCs w:val="21"/>
              </w:rPr>
            </w:pPr>
            <w:r w:rsidRPr="00357D70">
              <w:rPr>
                <w:sz w:val="21"/>
                <w:szCs w:val="21"/>
              </w:rPr>
              <w:t>派生类对基类虚拟函数重写的声明必须使用</w:t>
            </w:r>
            <w:r w:rsidRPr="00357D70">
              <w:rPr>
                <w:sz w:val="21"/>
                <w:szCs w:val="21"/>
              </w:rPr>
              <w:t>virtual</w:t>
            </w:r>
            <w:r w:rsidRPr="00357D70">
              <w:rPr>
                <w:sz w:val="21"/>
                <w:szCs w:val="21"/>
              </w:rPr>
              <w:t>显示说明</w:t>
            </w:r>
          </w:p>
        </w:tc>
        <w:tc>
          <w:tcPr>
            <w:tcW w:w="2193" w:type="pct"/>
            <w:shd w:val="clear" w:color="auto" w:fill="auto"/>
            <w:vAlign w:val="center"/>
          </w:tcPr>
          <w:p w14:paraId="7F142817" w14:textId="59CD4378" w:rsidR="00BF0F2E" w:rsidRPr="00357D70" w:rsidRDefault="00BF0F2E" w:rsidP="00F4728D">
            <w:pPr>
              <w:rPr>
                <w:sz w:val="21"/>
                <w:szCs w:val="21"/>
              </w:rPr>
            </w:pPr>
          </w:p>
        </w:tc>
      </w:tr>
      <w:tr w:rsidR="00B26D59" w:rsidRPr="00357D70" w14:paraId="63B0A3C2" w14:textId="77777777" w:rsidTr="00F4728D">
        <w:tc>
          <w:tcPr>
            <w:tcW w:w="753" w:type="pct"/>
            <w:shd w:val="clear" w:color="auto" w:fill="auto"/>
            <w:vAlign w:val="center"/>
          </w:tcPr>
          <w:p w14:paraId="626E6598" w14:textId="77777777" w:rsidR="00BF0F2E" w:rsidRPr="00357D70" w:rsidRDefault="00BF0F2E" w:rsidP="00F4728D">
            <w:pPr>
              <w:rPr>
                <w:sz w:val="21"/>
                <w:szCs w:val="21"/>
              </w:rPr>
            </w:pPr>
            <w:r w:rsidRPr="00357D70">
              <w:rPr>
                <w:sz w:val="21"/>
                <w:szCs w:val="21"/>
              </w:rPr>
              <w:t>R-2-4-3</w:t>
            </w:r>
          </w:p>
        </w:tc>
        <w:tc>
          <w:tcPr>
            <w:tcW w:w="2054" w:type="pct"/>
            <w:shd w:val="clear" w:color="auto" w:fill="auto"/>
            <w:vAlign w:val="center"/>
          </w:tcPr>
          <w:p w14:paraId="403C51FC" w14:textId="77777777" w:rsidR="00BF0F2E" w:rsidRPr="00357D70" w:rsidRDefault="00BF0F2E" w:rsidP="00F4728D">
            <w:pPr>
              <w:rPr>
                <w:sz w:val="21"/>
                <w:szCs w:val="21"/>
              </w:rPr>
            </w:pPr>
            <w:r w:rsidRPr="00357D70">
              <w:rPr>
                <w:sz w:val="21"/>
                <w:szCs w:val="21"/>
              </w:rPr>
              <w:t>禁止非纯虚函数被纯虚函数重写</w:t>
            </w:r>
          </w:p>
        </w:tc>
        <w:tc>
          <w:tcPr>
            <w:tcW w:w="2193" w:type="pct"/>
            <w:shd w:val="clear" w:color="auto" w:fill="auto"/>
            <w:vAlign w:val="center"/>
          </w:tcPr>
          <w:p w14:paraId="6521FB40" w14:textId="32A23520" w:rsidR="00BF0F2E" w:rsidRPr="00357D70" w:rsidRDefault="00BF0F2E" w:rsidP="00F4728D">
            <w:pPr>
              <w:rPr>
                <w:sz w:val="21"/>
                <w:szCs w:val="21"/>
              </w:rPr>
            </w:pPr>
          </w:p>
        </w:tc>
      </w:tr>
      <w:tr w:rsidR="00B26D59" w:rsidRPr="00357D70" w14:paraId="0F197B8F" w14:textId="77777777" w:rsidTr="00F4728D">
        <w:tc>
          <w:tcPr>
            <w:tcW w:w="753" w:type="pct"/>
            <w:shd w:val="clear" w:color="auto" w:fill="auto"/>
            <w:vAlign w:val="center"/>
          </w:tcPr>
          <w:p w14:paraId="0A873DB2" w14:textId="77777777" w:rsidR="00BF0F2E" w:rsidRPr="00357D70" w:rsidRDefault="00BF0F2E" w:rsidP="00F4728D">
            <w:pPr>
              <w:rPr>
                <w:sz w:val="21"/>
                <w:szCs w:val="21"/>
              </w:rPr>
            </w:pPr>
            <w:r w:rsidRPr="00357D70">
              <w:rPr>
                <w:sz w:val="21"/>
                <w:szCs w:val="21"/>
              </w:rPr>
              <w:t>R-2-5-1</w:t>
            </w:r>
          </w:p>
        </w:tc>
        <w:tc>
          <w:tcPr>
            <w:tcW w:w="2054" w:type="pct"/>
            <w:shd w:val="clear" w:color="auto" w:fill="auto"/>
            <w:vAlign w:val="center"/>
          </w:tcPr>
          <w:p w14:paraId="01567E94" w14:textId="77777777" w:rsidR="00BF0F2E" w:rsidRPr="00357D70" w:rsidRDefault="00BF0F2E" w:rsidP="00F4728D">
            <w:pPr>
              <w:rPr>
                <w:sz w:val="21"/>
                <w:szCs w:val="21"/>
              </w:rPr>
            </w:pPr>
            <w:r w:rsidRPr="00357D70">
              <w:rPr>
                <w:sz w:val="21"/>
                <w:szCs w:val="21"/>
              </w:rPr>
              <w:t>禁止将不相关的指针类型强制转换为对象指针类型</w:t>
            </w:r>
          </w:p>
        </w:tc>
        <w:tc>
          <w:tcPr>
            <w:tcW w:w="2193" w:type="pct"/>
            <w:shd w:val="clear" w:color="auto" w:fill="auto"/>
            <w:vAlign w:val="center"/>
          </w:tcPr>
          <w:p w14:paraId="6E42ADFB" w14:textId="13DCE0FF" w:rsidR="00BF0F2E" w:rsidRPr="00357D70" w:rsidRDefault="00BF0F2E" w:rsidP="00F4728D">
            <w:pPr>
              <w:rPr>
                <w:sz w:val="21"/>
                <w:szCs w:val="21"/>
              </w:rPr>
            </w:pPr>
          </w:p>
        </w:tc>
      </w:tr>
      <w:tr w:rsidR="00B26D59" w:rsidRPr="00357D70" w14:paraId="3DE21649" w14:textId="77777777" w:rsidTr="00F4728D">
        <w:tc>
          <w:tcPr>
            <w:tcW w:w="753" w:type="pct"/>
            <w:shd w:val="clear" w:color="auto" w:fill="auto"/>
            <w:vAlign w:val="center"/>
          </w:tcPr>
          <w:p w14:paraId="5FA5E840" w14:textId="77777777" w:rsidR="00BF0F2E" w:rsidRPr="00357D70" w:rsidRDefault="00BF0F2E" w:rsidP="00F4728D">
            <w:pPr>
              <w:rPr>
                <w:sz w:val="21"/>
                <w:szCs w:val="21"/>
              </w:rPr>
            </w:pPr>
            <w:r w:rsidRPr="00357D70">
              <w:rPr>
                <w:sz w:val="21"/>
                <w:szCs w:val="21"/>
              </w:rPr>
              <w:t>R-2-5-2</w:t>
            </w:r>
          </w:p>
        </w:tc>
        <w:tc>
          <w:tcPr>
            <w:tcW w:w="2054" w:type="pct"/>
            <w:shd w:val="clear" w:color="auto" w:fill="auto"/>
            <w:vAlign w:val="center"/>
          </w:tcPr>
          <w:p w14:paraId="7ACBCE24" w14:textId="77777777" w:rsidR="00BF0F2E" w:rsidRPr="00357D70" w:rsidRDefault="00BF0F2E" w:rsidP="00F4728D">
            <w:pPr>
              <w:rPr>
                <w:sz w:val="21"/>
                <w:szCs w:val="21"/>
              </w:rPr>
            </w:pPr>
            <w:r w:rsidRPr="00357D70">
              <w:rPr>
                <w:sz w:val="21"/>
                <w:szCs w:val="21"/>
              </w:rPr>
              <w:t>指针或引用的类型转换中禁止移除</w:t>
            </w:r>
            <w:r w:rsidRPr="00357D70">
              <w:rPr>
                <w:sz w:val="21"/>
                <w:szCs w:val="21"/>
              </w:rPr>
              <w:t>const</w:t>
            </w:r>
            <w:r w:rsidRPr="00357D70">
              <w:rPr>
                <w:sz w:val="21"/>
                <w:szCs w:val="21"/>
              </w:rPr>
              <w:t>或</w:t>
            </w:r>
            <w:r w:rsidRPr="00357D70">
              <w:rPr>
                <w:sz w:val="21"/>
                <w:szCs w:val="21"/>
              </w:rPr>
              <w:t>volatile</w:t>
            </w:r>
            <w:r w:rsidRPr="00357D70">
              <w:rPr>
                <w:sz w:val="21"/>
                <w:szCs w:val="21"/>
              </w:rPr>
              <w:t>属性</w:t>
            </w:r>
          </w:p>
        </w:tc>
        <w:tc>
          <w:tcPr>
            <w:tcW w:w="2193" w:type="pct"/>
            <w:shd w:val="clear" w:color="auto" w:fill="auto"/>
            <w:vAlign w:val="center"/>
          </w:tcPr>
          <w:p w14:paraId="77B034AF" w14:textId="1BB05E58" w:rsidR="00BF0F2E" w:rsidRPr="00357D70" w:rsidRDefault="00BF0F2E" w:rsidP="00F4728D">
            <w:pPr>
              <w:rPr>
                <w:sz w:val="21"/>
                <w:szCs w:val="21"/>
              </w:rPr>
            </w:pPr>
          </w:p>
        </w:tc>
      </w:tr>
      <w:tr w:rsidR="00B26D59" w:rsidRPr="00357D70" w14:paraId="50C1DE77" w14:textId="77777777" w:rsidTr="00F4728D">
        <w:tc>
          <w:tcPr>
            <w:tcW w:w="753" w:type="pct"/>
            <w:shd w:val="clear" w:color="auto" w:fill="auto"/>
            <w:vAlign w:val="center"/>
          </w:tcPr>
          <w:p w14:paraId="257DB9F9" w14:textId="77777777" w:rsidR="00BF0F2E" w:rsidRPr="00357D70" w:rsidRDefault="00BF0F2E" w:rsidP="00F4728D">
            <w:pPr>
              <w:rPr>
                <w:sz w:val="21"/>
                <w:szCs w:val="21"/>
              </w:rPr>
            </w:pPr>
            <w:r w:rsidRPr="00357D70">
              <w:rPr>
                <w:sz w:val="21"/>
                <w:szCs w:val="21"/>
              </w:rPr>
              <w:t>R-2-6-1</w:t>
            </w:r>
          </w:p>
        </w:tc>
        <w:tc>
          <w:tcPr>
            <w:tcW w:w="2054" w:type="pct"/>
            <w:shd w:val="clear" w:color="auto" w:fill="auto"/>
            <w:vAlign w:val="center"/>
          </w:tcPr>
          <w:p w14:paraId="63545BEC" w14:textId="77777777" w:rsidR="00BF0F2E" w:rsidRPr="00357D70" w:rsidRDefault="00BF0F2E" w:rsidP="00F4728D">
            <w:pPr>
              <w:rPr>
                <w:sz w:val="21"/>
                <w:szCs w:val="21"/>
              </w:rPr>
            </w:pPr>
            <w:r w:rsidRPr="00357D70">
              <w:rPr>
                <w:sz w:val="21"/>
                <w:szCs w:val="21"/>
              </w:rPr>
              <w:t>使用</w:t>
            </w:r>
            <w:r w:rsidRPr="00357D70">
              <w:rPr>
                <w:sz w:val="21"/>
                <w:szCs w:val="21"/>
              </w:rPr>
              <w:t>new</w:t>
            </w:r>
            <w:r w:rsidRPr="00357D70">
              <w:rPr>
                <w:sz w:val="21"/>
                <w:szCs w:val="21"/>
              </w:rPr>
              <w:t>分配的内存空间，用完后必须使用</w:t>
            </w:r>
            <w:r w:rsidRPr="00357D70">
              <w:rPr>
                <w:sz w:val="21"/>
                <w:szCs w:val="21"/>
              </w:rPr>
              <w:t>delete</w:t>
            </w:r>
            <w:r w:rsidRPr="00357D70">
              <w:rPr>
                <w:sz w:val="21"/>
                <w:szCs w:val="21"/>
              </w:rPr>
              <w:t>释放</w:t>
            </w:r>
          </w:p>
        </w:tc>
        <w:tc>
          <w:tcPr>
            <w:tcW w:w="2193" w:type="pct"/>
            <w:shd w:val="clear" w:color="auto" w:fill="auto"/>
            <w:vAlign w:val="center"/>
          </w:tcPr>
          <w:p w14:paraId="36575E1A" w14:textId="5820294A" w:rsidR="00BF0F2E" w:rsidRPr="00357D70" w:rsidRDefault="00BF0F2E" w:rsidP="00F4728D">
            <w:pPr>
              <w:rPr>
                <w:sz w:val="21"/>
                <w:szCs w:val="21"/>
              </w:rPr>
            </w:pPr>
          </w:p>
        </w:tc>
      </w:tr>
      <w:tr w:rsidR="00B26D59" w:rsidRPr="00357D70" w14:paraId="5C544FB7" w14:textId="77777777" w:rsidTr="00F4728D">
        <w:tc>
          <w:tcPr>
            <w:tcW w:w="753" w:type="pct"/>
            <w:shd w:val="clear" w:color="auto" w:fill="auto"/>
            <w:vAlign w:val="center"/>
          </w:tcPr>
          <w:p w14:paraId="38805EF6" w14:textId="77777777" w:rsidR="00BF0F2E" w:rsidRPr="00357D70" w:rsidRDefault="00BF0F2E" w:rsidP="00F4728D">
            <w:pPr>
              <w:rPr>
                <w:sz w:val="21"/>
                <w:szCs w:val="21"/>
              </w:rPr>
            </w:pPr>
            <w:r w:rsidRPr="00357D70">
              <w:rPr>
                <w:sz w:val="21"/>
                <w:szCs w:val="21"/>
              </w:rPr>
              <w:t>R-2-6-2</w:t>
            </w:r>
          </w:p>
        </w:tc>
        <w:tc>
          <w:tcPr>
            <w:tcW w:w="2054" w:type="pct"/>
            <w:shd w:val="clear" w:color="auto" w:fill="auto"/>
            <w:vAlign w:val="center"/>
          </w:tcPr>
          <w:p w14:paraId="2FC7D424" w14:textId="77777777" w:rsidR="00BF0F2E" w:rsidRPr="00357D70" w:rsidRDefault="00BF0F2E" w:rsidP="00F4728D">
            <w:pPr>
              <w:rPr>
                <w:sz w:val="21"/>
                <w:szCs w:val="21"/>
              </w:rPr>
            </w:pPr>
            <w:r w:rsidRPr="00357D70">
              <w:rPr>
                <w:sz w:val="21"/>
                <w:szCs w:val="21"/>
              </w:rPr>
              <w:t>必须使用</w:t>
            </w:r>
            <w:r w:rsidRPr="00357D70">
              <w:rPr>
                <w:sz w:val="21"/>
                <w:szCs w:val="21"/>
              </w:rPr>
              <w:t>delete[]</w:t>
            </w:r>
            <w:r w:rsidRPr="00357D70">
              <w:rPr>
                <w:sz w:val="21"/>
                <w:szCs w:val="21"/>
              </w:rPr>
              <w:t>释放</w:t>
            </w:r>
            <w:r w:rsidRPr="00357D70">
              <w:rPr>
                <w:sz w:val="21"/>
                <w:szCs w:val="21"/>
              </w:rPr>
              <w:t>new[]</w:t>
            </w:r>
            <w:r w:rsidRPr="00357D70">
              <w:rPr>
                <w:sz w:val="21"/>
                <w:szCs w:val="21"/>
              </w:rPr>
              <w:t>分配的内存空间</w:t>
            </w:r>
          </w:p>
        </w:tc>
        <w:tc>
          <w:tcPr>
            <w:tcW w:w="2193" w:type="pct"/>
            <w:shd w:val="clear" w:color="auto" w:fill="auto"/>
            <w:vAlign w:val="center"/>
          </w:tcPr>
          <w:p w14:paraId="20223B94" w14:textId="64DCD51F" w:rsidR="00BF0F2E" w:rsidRPr="00357D70" w:rsidRDefault="00BF0F2E" w:rsidP="00F4728D">
            <w:pPr>
              <w:rPr>
                <w:sz w:val="21"/>
                <w:szCs w:val="21"/>
              </w:rPr>
            </w:pPr>
          </w:p>
        </w:tc>
      </w:tr>
      <w:tr w:rsidR="00B26D59" w:rsidRPr="00357D70" w14:paraId="35CCDFBC" w14:textId="77777777" w:rsidTr="00F4728D">
        <w:tc>
          <w:tcPr>
            <w:tcW w:w="753" w:type="pct"/>
            <w:shd w:val="clear" w:color="auto" w:fill="auto"/>
            <w:vAlign w:val="center"/>
          </w:tcPr>
          <w:p w14:paraId="29830D1A" w14:textId="77777777" w:rsidR="00BF0F2E" w:rsidRPr="00357D70" w:rsidRDefault="00BF0F2E" w:rsidP="00F4728D">
            <w:pPr>
              <w:rPr>
                <w:sz w:val="21"/>
                <w:szCs w:val="21"/>
              </w:rPr>
            </w:pPr>
            <w:r w:rsidRPr="00357D70">
              <w:rPr>
                <w:sz w:val="21"/>
                <w:szCs w:val="21"/>
              </w:rPr>
              <w:t>R-2-6-3</w:t>
            </w:r>
          </w:p>
        </w:tc>
        <w:tc>
          <w:tcPr>
            <w:tcW w:w="2054" w:type="pct"/>
            <w:shd w:val="clear" w:color="auto" w:fill="auto"/>
            <w:vAlign w:val="center"/>
          </w:tcPr>
          <w:p w14:paraId="239A6E52" w14:textId="77777777" w:rsidR="00BF0F2E" w:rsidRPr="00357D70" w:rsidRDefault="00BF0F2E" w:rsidP="00F4728D">
            <w:pPr>
              <w:rPr>
                <w:sz w:val="21"/>
                <w:szCs w:val="21"/>
              </w:rPr>
            </w:pPr>
            <w:r w:rsidRPr="00357D70">
              <w:rPr>
                <w:sz w:val="21"/>
                <w:szCs w:val="21"/>
              </w:rPr>
              <w:t>被</w:t>
            </w:r>
            <w:r w:rsidRPr="00357D70">
              <w:rPr>
                <w:sz w:val="21"/>
                <w:szCs w:val="21"/>
              </w:rPr>
              <w:t>delete</w:t>
            </w:r>
            <w:r w:rsidRPr="00357D70">
              <w:rPr>
                <w:sz w:val="21"/>
                <w:szCs w:val="21"/>
              </w:rPr>
              <w:t>的指针必须指向最初</w:t>
            </w:r>
            <w:r w:rsidRPr="00357D70">
              <w:rPr>
                <w:sz w:val="21"/>
                <w:szCs w:val="21"/>
              </w:rPr>
              <w:t>new</w:t>
            </w:r>
            <w:r w:rsidRPr="00357D70">
              <w:rPr>
                <w:sz w:val="21"/>
                <w:szCs w:val="21"/>
              </w:rPr>
              <w:t>分配的地址</w:t>
            </w:r>
          </w:p>
        </w:tc>
        <w:tc>
          <w:tcPr>
            <w:tcW w:w="2193" w:type="pct"/>
            <w:shd w:val="clear" w:color="auto" w:fill="auto"/>
            <w:vAlign w:val="center"/>
          </w:tcPr>
          <w:p w14:paraId="76870B64" w14:textId="06E8ECEB" w:rsidR="00BF0F2E" w:rsidRPr="00357D70" w:rsidRDefault="00BF0F2E" w:rsidP="00F4728D">
            <w:pPr>
              <w:rPr>
                <w:sz w:val="21"/>
                <w:szCs w:val="21"/>
              </w:rPr>
            </w:pPr>
          </w:p>
        </w:tc>
      </w:tr>
      <w:tr w:rsidR="00B26D59" w:rsidRPr="00357D70" w14:paraId="5FC942E8" w14:textId="77777777" w:rsidTr="00F4728D">
        <w:tc>
          <w:tcPr>
            <w:tcW w:w="753" w:type="pct"/>
            <w:shd w:val="clear" w:color="auto" w:fill="auto"/>
            <w:vAlign w:val="center"/>
          </w:tcPr>
          <w:p w14:paraId="0FAFF210" w14:textId="77777777" w:rsidR="00BF0F2E" w:rsidRPr="00357D70" w:rsidRDefault="00BF0F2E" w:rsidP="00F4728D">
            <w:pPr>
              <w:rPr>
                <w:sz w:val="21"/>
                <w:szCs w:val="21"/>
              </w:rPr>
            </w:pPr>
            <w:r w:rsidRPr="00357D70">
              <w:rPr>
                <w:sz w:val="21"/>
                <w:szCs w:val="21"/>
              </w:rPr>
              <w:t>R-2-7-1</w:t>
            </w:r>
          </w:p>
        </w:tc>
        <w:tc>
          <w:tcPr>
            <w:tcW w:w="2054" w:type="pct"/>
            <w:shd w:val="clear" w:color="auto" w:fill="auto"/>
            <w:vAlign w:val="center"/>
          </w:tcPr>
          <w:p w14:paraId="6BE5FD37" w14:textId="77777777" w:rsidR="00BF0F2E" w:rsidRPr="00357D70" w:rsidRDefault="00BF0F2E" w:rsidP="00F4728D">
            <w:pPr>
              <w:rPr>
                <w:sz w:val="21"/>
                <w:szCs w:val="21"/>
              </w:rPr>
            </w:pPr>
            <w:r w:rsidRPr="00357D70">
              <w:rPr>
                <w:sz w:val="21"/>
                <w:szCs w:val="21"/>
              </w:rPr>
              <w:t>函数中固定长度数组变量的传递必须使</w:t>
            </w:r>
            <w:r w:rsidRPr="00357D70">
              <w:rPr>
                <w:sz w:val="21"/>
                <w:szCs w:val="21"/>
              </w:rPr>
              <w:lastRenderedPageBreak/>
              <w:t>用引用方式</w:t>
            </w:r>
          </w:p>
        </w:tc>
        <w:tc>
          <w:tcPr>
            <w:tcW w:w="2193" w:type="pct"/>
            <w:shd w:val="clear" w:color="auto" w:fill="auto"/>
            <w:vAlign w:val="center"/>
          </w:tcPr>
          <w:p w14:paraId="71302A07" w14:textId="30D5A101" w:rsidR="00BF0F2E" w:rsidRPr="00357D70" w:rsidRDefault="00BF0F2E" w:rsidP="00F4728D">
            <w:pPr>
              <w:rPr>
                <w:sz w:val="21"/>
                <w:szCs w:val="21"/>
              </w:rPr>
            </w:pPr>
          </w:p>
        </w:tc>
      </w:tr>
      <w:tr w:rsidR="00B26D59" w:rsidRPr="00357D70" w14:paraId="5DC3D588" w14:textId="77777777" w:rsidTr="00F4728D">
        <w:tc>
          <w:tcPr>
            <w:tcW w:w="753" w:type="pct"/>
            <w:shd w:val="clear" w:color="auto" w:fill="auto"/>
            <w:vAlign w:val="center"/>
          </w:tcPr>
          <w:p w14:paraId="47189B91" w14:textId="77777777" w:rsidR="00BF0F2E" w:rsidRPr="00357D70" w:rsidRDefault="00BF0F2E" w:rsidP="00F4728D">
            <w:pPr>
              <w:rPr>
                <w:sz w:val="21"/>
                <w:szCs w:val="21"/>
              </w:rPr>
            </w:pPr>
            <w:r w:rsidRPr="00357D70">
              <w:rPr>
                <w:sz w:val="21"/>
                <w:szCs w:val="21"/>
              </w:rPr>
              <w:t>R-2-7-2</w:t>
            </w:r>
          </w:p>
        </w:tc>
        <w:tc>
          <w:tcPr>
            <w:tcW w:w="2054" w:type="pct"/>
            <w:shd w:val="clear" w:color="auto" w:fill="auto"/>
            <w:vAlign w:val="center"/>
          </w:tcPr>
          <w:p w14:paraId="1614E8FD" w14:textId="77777777" w:rsidR="00BF0F2E" w:rsidRPr="00357D70" w:rsidRDefault="00BF0F2E" w:rsidP="00F4728D">
            <w:pPr>
              <w:rPr>
                <w:sz w:val="21"/>
                <w:szCs w:val="21"/>
              </w:rPr>
            </w:pPr>
            <w:r w:rsidRPr="00357D70">
              <w:rPr>
                <w:sz w:val="21"/>
                <w:szCs w:val="21"/>
              </w:rPr>
              <w:t>定义为</w:t>
            </w:r>
            <w:r w:rsidRPr="00357D70">
              <w:rPr>
                <w:sz w:val="21"/>
                <w:szCs w:val="21"/>
              </w:rPr>
              <w:t>const</w:t>
            </w:r>
            <w:r w:rsidRPr="00357D70">
              <w:rPr>
                <w:sz w:val="21"/>
                <w:szCs w:val="21"/>
              </w:rPr>
              <w:t>的成员函数禁止返回非</w:t>
            </w:r>
            <w:r w:rsidRPr="00357D70">
              <w:rPr>
                <w:sz w:val="21"/>
                <w:szCs w:val="21"/>
              </w:rPr>
              <w:t>const</w:t>
            </w:r>
            <w:r w:rsidRPr="00357D70">
              <w:rPr>
                <w:sz w:val="21"/>
                <w:szCs w:val="21"/>
              </w:rPr>
              <w:t>的指针或引用</w:t>
            </w:r>
          </w:p>
        </w:tc>
        <w:tc>
          <w:tcPr>
            <w:tcW w:w="2193" w:type="pct"/>
            <w:shd w:val="clear" w:color="auto" w:fill="auto"/>
            <w:vAlign w:val="center"/>
          </w:tcPr>
          <w:p w14:paraId="3B3AE72F" w14:textId="0E8E6E98" w:rsidR="00BF0F2E" w:rsidRPr="00357D70" w:rsidRDefault="00BF0F2E" w:rsidP="00F4728D">
            <w:pPr>
              <w:rPr>
                <w:sz w:val="21"/>
                <w:szCs w:val="21"/>
              </w:rPr>
            </w:pPr>
          </w:p>
        </w:tc>
      </w:tr>
      <w:tr w:rsidR="00B26D59" w:rsidRPr="00357D70" w14:paraId="49374B69" w14:textId="77777777" w:rsidTr="00F4728D">
        <w:tc>
          <w:tcPr>
            <w:tcW w:w="753" w:type="pct"/>
            <w:shd w:val="clear" w:color="auto" w:fill="auto"/>
            <w:vAlign w:val="center"/>
          </w:tcPr>
          <w:p w14:paraId="3CE3ABFB" w14:textId="77777777" w:rsidR="00BF0F2E" w:rsidRPr="00357D70" w:rsidRDefault="00BF0F2E" w:rsidP="00F4728D">
            <w:pPr>
              <w:rPr>
                <w:sz w:val="21"/>
                <w:szCs w:val="21"/>
              </w:rPr>
            </w:pPr>
            <w:r w:rsidRPr="00357D70">
              <w:rPr>
                <w:sz w:val="21"/>
                <w:szCs w:val="21"/>
              </w:rPr>
              <w:t>R-2-7-3</w:t>
            </w:r>
          </w:p>
        </w:tc>
        <w:tc>
          <w:tcPr>
            <w:tcW w:w="2054" w:type="pct"/>
            <w:shd w:val="clear" w:color="auto" w:fill="auto"/>
            <w:vAlign w:val="center"/>
          </w:tcPr>
          <w:p w14:paraId="05499367" w14:textId="77777777" w:rsidR="00BF0F2E" w:rsidRPr="00357D70" w:rsidRDefault="00BF0F2E" w:rsidP="00F4728D">
            <w:pPr>
              <w:rPr>
                <w:sz w:val="21"/>
                <w:szCs w:val="21"/>
              </w:rPr>
            </w:pPr>
            <w:r w:rsidRPr="00357D70">
              <w:rPr>
                <w:sz w:val="21"/>
                <w:szCs w:val="21"/>
              </w:rPr>
              <w:t>禁止可导致非资源性对象数据被外部修改的成员函数返回</w:t>
            </w:r>
          </w:p>
        </w:tc>
        <w:tc>
          <w:tcPr>
            <w:tcW w:w="2193" w:type="pct"/>
            <w:shd w:val="clear" w:color="auto" w:fill="auto"/>
            <w:vAlign w:val="center"/>
          </w:tcPr>
          <w:p w14:paraId="72A89A60" w14:textId="09357EC9" w:rsidR="00BF0F2E" w:rsidRPr="00357D70" w:rsidRDefault="00BF0F2E" w:rsidP="00F4728D">
            <w:pPr>
              <w:rPr>
                <w:sz w:val="21"/>
                <w:szCs w:val="21"/>
              </w:rPr>
            </w:pPr>
          </w:p>
        </w:tc>
      </w:tr>
      <w:tr w:rsidR="00B26D59" w:rsidRPr="00357D70" w14:paraId="65C7E9E7" w14:textId="77777777" w:rsidTr="00F4728D">
        <w:tc>
          <w:tcPr>
            <w:tcW w:w="753" w:type="pct"/>
            <w:shd w:val="clear" w:color="auto" w:fill="auto"/>
            <w:vAlign w:val="center"/>
          </w:tcPr>
          <w:p w14:paraId="6954E2C5" w14:textId="77777777" w:rsidR="00BF0F2E" w:rsidRPr="00357D70" w:rsidRDefault="00BF0F2E" w:rsidP="00F4728D">
            <w:pPr>
              <w:rPr>
                <w:sz w:val="21"/>
                <w:szCs w:val="21"/>
              </w:rPr>
            </w:pPr>
            <w:r w:rsidRPr="00357D70">
              <w:rPr>
                <w:sz w:val="21"/>
                <w:szCs w:val="21"/>
              </w:rPr>
              <w:t>R-2-8-1</w:t>
            </w:r>
          </w:p>
        </w:tc>
        <w:tc>
          <w:tcPr>
            <w:tcW w:w="2054" w:type="pct"/>
            <w:shd w:val="clear" w:color="auto" w:fill="auto"/>
            <w:vAlign w:val="center"/>
          </w:tcPr>
          <w:p w14:paraId="788C816B" w14:textId="77777777" w:rsidR="00BF0F2E" w:rsidRPr="00357D70" w:rsidRDefault="00BF0F2E" w:rsidP="00F4728D">
            <w:pPr>
              <w:rPr>
                <w:sz w:val="21"/>
                <w:szCs w:val="21"/>
              </w:rPr>
            </w:pPr>
            <w:r w:rsidRPr="00357D70">
              <w:rPr>
                <w:sz w:val="21"/>
                <w:szCs w:val="21"/>
              </w:rPr>
              <w:t>捕获的顺序必须按由派生类到基类的次序排序</w:t>
            </w:r>
          </w:p>
        </w:tc>
        <w:tc>
          <w:tcPr>
            <w:tcW w:w="2193" w:type="pct"/>
            <w:shd w:val="clear" w:color="auto" w:fill="auto"/>
            <w:vAlign w:val="center"/>
          </w:tcPr>
          <w:p w14:paraId="414DEE9E" w14:textId="644D9605" w:rsidR="00BF0F2E" w:rsidRPr="00357D70" w:rsidRDefault="00BF0F2E" w:rsidP="00F4728D">
            <w:pPr>
              <w:rPr>
                <w:sz w:val="21"/>
                <w:szCs w:val="21"/>
              </w:rPr>
            </w:pPr>
          </w:p>
        </w:tc>
      </w:tr>
      <w:tr w:rsidR="00B26D59" w:rsidRPr="00357D70" w14:paraId="7F848B4B" w14:textId="77777777" w:rsidTr="00F4728D">
        <w:tc>
          <w:tcPr>
            <w:tcW w:w="753" w:type="pct"/>
            <w:shd w:val="clear" w:color="auto" w:fill="auto"/>
            <w:vAlign w:val="center"/>
          </w:tcPr>
          <w:p w14:paraId="41654033" w14:textId="77777777" w:rsidR="00BF0F2E" w:rsidRPr="00357D70" w:rsidRDefault="00BF0F2E" w:rsidP="00F4728D">
            <w:pPr>
              <w:rPr>
                <w:sz w:val="21"/>
                <w:szCs w:val="21"/>
              </w:rPr>
            </w:pPr>
            <w:r w:rsidRPr="00357D70">
              <w:rPr>
                <w:sz w:val="21"/>
                <w:szCs w:val="21"/>
              </w:rPr>
              <w:t>R-2-8-2</w:t>
            </w:r>
          </w:p>
        </w:tc>
        <w:tc>
          <w:tcPr>
            <w:tcW w:w="2054" w:type="pct"/>
            <w:shd w:val="clear" w:color="auto" w:fill="auto"/>
            <w:vAlign w:val="center"/>
          </w:tcPr>
          <w:p w14:paraId="645CB2FA" w14:textId="77777777" w:rsidR="00BF0F2E" w:rsidRPr="00357D70" w:rsidRDefault="00BF0F2E" w:rsidP="00F4728D">
            <w:pPr>
              <w:rPr>
                <w:sz w:val="21"/>
                <w:szCs w:val="21"/>
              </w:rPr>
            </w:pPr>
            <w:r w:rsidRPr="00357D70">
              <w:rPr>
                <w:sz w:val="21"/>
                <w:szCs w:val="21"/>
              </w:rPr>
              <w:t>每个指定的抛出必须由与之匹配的捕获</w:t>
            </w:r>
          </w:p>
        </w:tc>
        <w:tc>
          <w:tcPr>
            <w:tcW w:w="2193" w:type="pct"/>
            <w:shd w:val="clear" w:color="auto" w:fill="auto"/>
            <w:vAlign w:val="center"/>
          </w:tcPr>
          <w:p w14:paraId="534B017A" w14:textId="0F813614" w:rsidR="00BF0F2E" w:rsidRPr="00357D70" w:rsidRDefault="00BF0F2E" w:rsidP="00F4728D">
            <w:pPr>
              <w:rPr>
                <w:sz w:val="21"/>
                <w:szCs w:val="21"/>
              </w:rPr>
            </w:pPr>
          </w:p>
        </w:tc>
      </w:tr>
      <w:tr w:rsidR="00B26D59" w:rsidRPr="00357D70" w14:paraId="0E11E7F3" w14:textId="77777777" w:rsidTr="00F4728D">
        <w:tc>
          <w:tcPr>
            <w:tcW w:w="753" w:type="pct"/>
            <w:shd w:val="clear" w:color="auto" w:fill="auto"/>
            <w:vAlign w:val="center"/>
          </w:tcPr>
          <w:p w14:paraId="1AE0C49E" w14:textId="77777777" w:rsidR="00BF0F2E" w:rsidRPr="00357D70" w:rsidRDefault="00BF0F2E" w:rsidP="00F4728D">
            <w:pPr>
              <w:rPr>
                <w:sz w:val="21"/>
                <w:szCs w:val="21"/>
              </w:rPr>
            </w:pPr>
            <w:r w:rsidRPr="00357D70">
              <w:rPr>
                <w:sz w:val="21"/>
                <w:szCs w:val="21"/>
              </w:rPr>
              <w:t>R-2-8-3</w:t>
            </w:r>
          </w:p>
        </w:tc>
        <w:tc>
          <w:tcPr>
            <w:tcW w:w="2054" w:type="pct"/>
            <w:shd w:val="clear" w:color="auto" w:fill="auto"/>
            <w:vAlign w:val="center"/>
          </w:tcPr>
          <w:p w14:paraId="3BE3AB5A" w14:textId="77777777" w:rsidR="00BF0F2E" w:rsidRPr="00357D70" w:rsidRDefault="00BF0F2E" w:rsidP="00F4728D">
            <w:pPr>
              <w:rPr>
                <w:sz w:val="21"/>
                <w:szCs w:val="21"/>
              </w:rPr>
            </w:pPr>
            <w:r w:rsidRPr="00357D70">
              <w:rPr>
                <w:sz w:val="21"/>
                <w:szCs w:val="21"/>
              </w:rPr>
              <w:t>异常抛出的对象必须使用引用方式捕获</w:t>
            </w:r>
          </w:p>
        </w:tc>
        <w:tc>
          <w:tcPr>
            <w:tcW w:w="2193" w:type="pct"/>
            <w:shd w:val="clear" w:color="auto" w:fill="auto"/>
            <w:vAlign w:val="center"/>
          </w:tcPr>
          <w:p w14:paraId="28318040" w14:textId="6B046532" w:rsidR="00BF0F2E" w:rsidRPr="00357D70" w:rsidRDefault="00BF0F2E" w:rsidP="00F4728D">
            <w:pPr>
              <w:rPr>
                <w:sz w:val="21"/>
                <w:szCs w:val="21"/>
              </w:rPr>
            </w:pPr>
          </w:p>
        </w:tc>
      </w:tr>
      <w:tr w:rsidR="00B26D59" w:rsidRPr="00357D70" w14:paraId="02B3C076" w14:textId="77777777" w:rsidTr="00F4728D">
        <w:tc>
          <w:tcPr>
            <w:tcW w:w="753" w:type="pct"/>
            <w:shd w:val="clear" w:color="auto" w:fill="auto"/>
            <w:vAlign w:val="center"/>
          </w:tcPr>
          <w:p w14:paraId="5FFC20CE" w14:textId="77777777" w:rsidR="00BF0F2E" w:rsidRPr="00357D70" w:rsidRDefault="00BF0F2E" w:rsidP="00F4728D">
            <w:pPr>
              <w:rPr>
                <w:sz w:val="21"/>
                <w:szCs w:val="21"/>
              </w:rPr>
            </w:pPr>
            <w:r w:rsidRPr="00357D70">
              <w:rPr>
                <w:sz w:val="21"/>
                <w:szCs w:val="21"/>
              </w:rPr>
              <w:t>R-2-8-4</w:t>
            </w:r>
          </w:p>
        </w:tc>
        <w:tc>
          <w:tcPr>
            <w:tcW w:w="2054" w:type="pct"/>
            <w:shd w:val="clear" w:color="auto" w:fill="auto"/>
            <w:vAlign w:val="center"/>
          </w:tcPr>
          <w:p w14:paraId="66835C45" w14:textId="77777777" w:rsidR="00BF0F2E" w:rsidRPr="00357D70" w:rsidRDefault="00BF0F2E" w:rsidP="00F4728D">
            <w:pPr>
              <w:rPr>
                <w:sz w:val="21"/>
                <w:szCs w:val="21"/>
              </w:rPr>
            </w:pPr>
            <w:r w:rsidRPr="00357D70">
              <w:rPr>
                <w:sz w:val="21"/>
                <w:szCs w:val="21"/>
              </w:rPr>
              <w:t>缺省捕获必须放在所有指定捕获之后</w:t>
            </w:r>
          </w:p>
        </w:tc>
        <w:tc>
          <w:tcPr>
            <w:tcW w:w="2193" w:type="pct"/>
            <w:shd w:val="clear" w:color="auto" w:fill="auto"/>
            <w:vAlign w:val="center"/>
          </w:tcPr>
          <w:p w14:paraId="5877B050" w14:textId="22AB1764" w:rsidR="00BF0F2E" w:rsidRPr="00357D70" w:rsidRDefault="00BF0F2E" w:rsidP="00F4728D">
            <w:pPr>
              <w:rPr>
                <w:sz w:val="21"/>
                <w:szCs w:val="21"/>
              </w:rPr>
            </w:pPr>
          </w:p>
        </w:tc>
      </w:tr>
      <w:tr w:rsidR="00B26D59" w:rsidRPr="00357D70" w14:paraId="6BEAC0D9" w14:textId="77777777" w:rsidTr="00F4728D">
        <w:tc>
          <w:tcPr>
            <w:tcW w:w="753" w:type="pct"/>
            <w:shd w:val="clear" w:color="auto" w:fill="auto"/>
            <w:vAlign w:val="center"/>
          </w:tcPr>
          <w:p w14:paraId="44EB28B6" w14:textId="77777777" w:rsidR="00BF0F2E" w:rsidRPr="00357D70" w:rsidRDefault="00BF0F2E" w:rsidP="00F4728D">
            <w:pPr>
              <w:rPr>
                <w:sz w:val="21"/>
                <w:szCs w:val="21"/>
              </w:rPr>
            </w:pPr>
            <w:r w:rsidRPr="00357D70">
              <w:rPr>
                <w:sz w:val="21"/>
                <w:szCs w:val="21"/>
              </w:rPr>
              <w:t>R-2-8-5</w:t>
            </w:r>
          </w:p>
        </w:tc>
        <w:tc>
          <w:tcPr>
            <w:tcW w:w="2054" w:type="pct"/>
            <w:shd w:val="clear" w:color="auto" w:fill="auto"/>
            <w:vAlign w:val="center"/>
          </w:tcPr>
          <w:p w14:paraId="0C85B0A7" w14:textId="77777777" w:rsidR="00BF0F2E" w:rsidRPr="00357D70" w:rsidRDefault="00BF0F2E" w:rsidP="00F4728D">
            <w:pPr>
              <w:rPr>
                <w:sz w:val="21"/>
                <w:szCs w:val="21"/>
              </w:rPr>
            </w:pPr>
            <w:r w:rsidRPr="00357D70">
              <w:rPr>
                <w:sz w:val="21"/>
                <w:szCs w:val="21"/>
              </w:rPr>
              <w:t>禁止显式直接抛出</w:t>
            </w:r>
            <w:r w:rsidRPr="00357D70">
              <w:rPr>
                <w:sz w:val="21"/>
                <w:szCs w:val="21"/>
              </w:rPr>
              <w:t>NULL</w:t>
            </w:r>
          </w:p>
        </w:tc>
        <w:tc>
          <w:tcPr>
            <w:tcW w:w="2193" w:type="pct"/>
            <w:shd w:val="clear" w:color="auto" w:fill="auto"/>
            <w:vAlign w:val="center"/>
          </w:tcPr>
          <w:p w14:paraId="7FD6BBAC" w14:textId="18AD2448" w:rsidR="00BF0F2E" w:rsidRPr="00357D70" w:rsidRDefault="00BF0F2E" w:rsidP="00F4728D">
            <w:pPr>
              <w:rPr>
                <w:sz w:val="21"/>
                <w:szCs w:val="21"/>
              </w:rPr>
            </w:pPr>
          </w:p>
        </w:tc>
      </w:tr>
      <w:tr w:rsidR="00B26D59" w:rsidRPr="00357D70" w14:paraId="01F03743" w14:textId="77777777" w:rsidTr="00F4728D">
        <w:tc>
          <w:tcPr>
            <w:tcW w:w="753" w:type="pct"/>
            <w:shd w:val="clear" w:color="auto" w:fill="auto"/>
            <w:vAlign w:val="center"/>
          </w:tcPr>
          <w:p w14:paraId="27F53F57" w14:textId="77777777" w:rsidR="00BF0F2E" w:rsidRPr="00357D70" w:rsidRDefault="00BF0F2E" w:rsidP="00F4728D">
            <w:pPr>
              <w:rPr>
                <w:sz w:val="21"/>
                <w:szCs w:val="21"/>
              </w:rPr>
            </w:pPr>
            <w:r w:rsidRPr="00357D70">
              <w:rPr>
                <w:sz w:val="21"/>
                <w:szCs w:val="21"/>
              </w:rPr>
              <w:t>R-2-9-1</w:t>
            </w:r>
          </w:p>
        </w:tc>
        <w:tc>
          <w:tcPr>
            <w:tcW w:w="2054" w:type="pct"/>
            <w:shd w:val="clear" w:color="auto" w:fill="auto"/>
            <w:vAlign w:val="center"/>
          </w:tcPr>
          <w:p w14:paraId="068BC5D9" w14:textId="77777777" w:rsidR="00BF0F2E" w:rsidRPr="00357D70" w:rsidRDefault="00BF0F2E" w:rsidP="00F4728D">
            <w:pPr>
              <w:rPr>
                <w:sz w:val="21"/>
                <w:szCs w:val="21"/>
              </w:rPr>
            </w:pPr>
            <w:r w:rsidRPr="00357D70">
              <w:rPr>
                <w:sz w:val="21"/>
                <w:szCs w:val="21"/>
              </w:rPr>
              <w:t>模板的声明、定义与实现必须在同一个文件之中</w:t>
            </w:r>
          </w:p>
        </w:tc>
        <w:tc>
          <w:tcPr>
            <w:tcW w:w="2193" w:type="pct"/>
            <w:shd w:val="clear" w:color="auto" w:fill="auto"/>
            <w:vAlign w:val="center"/>
          </w:tcPr>
          <w:p w14:paraId="3B31D61F" w14:textId="4555A689" w:rsidR="00BF0F2E" w:rsidRPr="00357D70" w:rsidRDefault="00BF0F2E" w:rsidP="00F4728D">
            <w:pPr>
              <w:rPr>
                <w:sz w:val="21"/>
                <w:szCs w:val="21"/>
              </w:rPr>
            </w:pPr>
          </w:p>
        </w:tc>
      </w:tr>
    </w:tbl>
    <w:p w14:paraId="7784AA34" w14:textId="77777777" w:rsidR="00BF0F2E" w:rsidRPr="00357D70" w:rsidRDefault="00BF0F2E" w:rsidP="00BF0F2E"/>
    <w:p w14:paraId="378274D2" w14:textId="77777777" w:rsidR="001056D5" w:rsidRPr="00357D70" w:rsidRDefault="000A411E" w:rsidP="00C14855">
      <w:pPr>
        <w:pStyle w:val="1"/>
        <w:numPr>
          <w:ilvl w:val="0"/>
          <w:numId w:val="19"/>
        </w:numPr>
        <w:spacing w:before="0" w:after="0" w:line="360" w:lineRule="auto"/>
        <w:rPr>
          <w:b w:val="0"/>
        </w:rPr>
      </w:pPr>
      <w:r w:rsidRPr="00357D70">
        <w:rPr>
          <w:b w:val="0"/>
        </w:rPr>
        <w:t xml:space="preserve"> </w:t>
      </w:r>
      <w:bookmarkStart w:id="29" w:name="_Toc103604527"/>
      <w:r w:rsidR="00F227D0" w:rsidRPr="00357D70">
        <w:rPr>
          <w:b w:val="0"/>
        </w:rPr>
        <w:t>未覆盖情况</w:t>
      </w:r>
      <w:bookmarkEnd w:id="29"/>
    </w:p>
    <w:p w14:paraId="78A1C20F" w14:textId="77777777" w:rsidR="004B49C7" w:rsidRPr="00357D70" w:rsidRDefault="00F227D0" w:rsidP="0044450B">
      <w:pPr>
        <w:jc w:val="center"/>
        <w:rPr>
          <w:rFonts w:eastAsia="黑体"/>
          <w:sz w:val="21"/>
          <w:szCs w:val="21"/>
        </w:rPr>
      </w:pPr>
      <w:r w:rsidRPr="00357D70">
        <w:rPr>
          <w:rFonts w:eastAsia="黑体"/>
          <w:sz w:val="21"/>
          <w:szCs w:val="21"/>
        </w:rPr>
        <w:t>表</w:t>
      </w:r>
      <w:r w:rsidR="007C042D" w:rsidRPr="00357D70">
        <w:rPr>
          <w:rFonts w:eastAsia="黑体"/>
          <w:sz w:val="21"/>
          <w:szCs w:val="21"/>
        </w:rPr>
        <w:t>D</w:t>
      </w:r>
      <w:r w:rsidRPr="00357D70">
        <w:rPr>
          <w:rFonts w:eastAsia="黑体"/>
          <w:sz w:val="21"/>
          <w:szCs w:val="21"/>
        </w:rPr>
        <w:t xml:space="preserve">-1 </w:t>
      </w:r>
      <w:r w:rsidRPr="00357D70">
        <w:rPr>
          <w:rFonts w:eastAsia="黑体"/>
          <w:sz w:val="21"/>
          <w:szCs w:val="21"/>
        </w:rPr>
        <w:t>未覆盖语句统计表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3065"/>
        <w:gridCol w:w="1890"/>
        <w:gridCol w:w="1843"/>
        <w:gridCol w:w="1890"/>
      </w:tblGrid>
      <w:tr w:rsidR="00B26D59" w:rsidRPr="00357D70" w14:paraId="6A9940BC" w14:textId="77777777" w:rsidTr="007C042D">
        <w:tc>
          <w:tcPr>
            <w:tcW w:w="724" w:type="dxa"/>
            <w:shd w:val="clear" w:color="auto" w:fill="auto"/>
          </w:tcPr>
          <w:p w14:paraId="709EACB0" w14:textId="77777777" w:rsidR="007C042D" w:rsidRPr="00357D70" w:rsidRDefault="007C042D" w:rsidP="0044450B">
            <w:pPr>
              <w:jc w:val="center"/>
              <w:rPr>
                <w:b/>
                <w:sz w:val="21"/>
                <w:szCs w:val="21"/>
              </w:rPr>
            </w:pPr>
            <w:r w:rsidRPr="00357D70">
              <w:rPr>
                <w:b/>
                <w:sz w:val="21"/>
                <w:szCs w:val="21"/>
              </w:rPr>
              <w:t>序号</w:t>
            </w:r>
          </w:p>
        </w:tc>
        <w:tc>
          <w:tcPr>
            <w:tcW w:w="3147" w:type="dxa"/>
            <w:shd w:val="clear" w:color="auto" w:fill="auto"/>
          </w:tcPr>
          <w:p w14:paraId="1253C3DE" w14:textId="77777777" w:rsidR="007C042D" w:rsidRPr="00357D70" w:rsidRDefault="007C042D" w:rsidP="0044450B">
            <w:pPr>
              <w:jc w:val="center"/>
              <w:rPr>
                <w:b/>
                <w:sz w:val="21"/>
                <w:szCs w:val="21"/>
              </w:rPr>
            </w:pPr>
            <w:r w:rsidRPr="00357D70">
              <w:rPr>
                <w:b/>
                <w:sz w:val="21"/>
                <w:szCs w:val="21"/>
              </w:rPr>
              <w:t>未覆盖语句</w:t>
            </w:r>
          </w:p>
        </w:tc>
        <w:tc>
          <w:tcPr>
            <w:tcW w:w="1935" w:type="dxa"/>
            <w:shd w:val="clear" w:color="auto" w:fill="auto"/>
          </w:tcPr>
          <w:p w14:paraId="328DCCBA" w14:textId="77777777" w:rsidR="007C042D" w:rsidRPr="00357D70" w:rsidRDefault="007C042D" w:rsidP="0044450B">
            <w:pPr>
              <w:jc w:val="center"/>
              <w:rPr>
                <w:b/>
                <w:sz w:val="21"/>
                <w:szCs w:val="21"/>
              </w:rPr>
            </w:pPr>
            <w:r w:rsidRPr="00357D70">
              <w:rPr>
                <w:b/>
                <w:sz w:val="21"/>
                <w:szCs w:val="21"/>
              </w:rPr>
              <w:t>未覆盖原因</w:t>
            </w:r>
          </w:p>
        </w:tc>
        <w:tc>
          <w:tcPr>
            <w:tcW w:w="1887" w:type="dxa"/>
          </w:tcPr>
          <w:p w14:paraId="04F3D470" w14:textId="77777777" w:rsidR="007C042D" w:rsidRPr="00357D70" w:rsidRDefault="007C042D" w:rsidP="0044450B">
            <w:pPr>
              <w:jc w:val="center"/>
              <w:rPr>
                <w:b/>
                <w:sz w:val="21"/>
                <w:szCs w:val="21"/>
              </w:rPr>
            </w:pPr>
            <w:r w:rsidRPr="00357D70">
              <w:rPr>
                <w:b/>
                <w:sz w:val="21"/>
                <w:szCs w:val="21"/>
              </w:rPr>
              <w:t>影响分析</w:t>
            </w:r>
          </w:p>
        </w:tc>
        <w:tc>
          <w:tcPr>
            <w:tcW w:w="1935" w:type="dxa"/>
            <w:shd w:val="clear" w:color="auto" w:fill="auto"/>
          </w:tcPr>
          <w:p w14:paraId="19299080" w14:textId="77777777" w:rsidR="007C042D" w:rsidRPr="00357D70" w:rsidRDefault="007C042D" w:rsidP="0044450B">
            <w:pPr>
              <w:jc w:val="center"/>
              <w:rPr>
                <w:b/>
                <w:sz w:val="21"/>
                <w:szCs w:val="21"/>
              </w:rPr>
            </w:pPr>
            <w:r w:rsidRPr="00357D70">
              <w:rPr>
                <w:b/>
                <w:sz w:val="21"/>
                <w:szCs w:val="21"/>
              </w:rPr>
              <w:t>补充测试情况</w:t>
            </w:r>
          </w:p>
        </w:tc>
      </w:tr>
      <w:tr w:rsidR="00B26D59" w:rsidRPr="00357D70" w14:paraId="733DE816" w14:textId="77777777" w:rsidTr="007C042D">
        <w:tc>
          <w:tcPr>
            <w:tcW w:w="724" w:type="dxa"/>
            <w:shd w:val="clear" w:color="auto" w:fill="auto"/>
          </w:tcPr>
          <w:p w14:paraId="14555C05" w14:textId="77777777" w:rsidR="007C042D" w:rsidRPr="00357D70" w:rsidRDefault="007C042D" w:rsidP="0044450B">
            <w:pPr>
              <w:jc w:val="center"/>
              <w:rPr>
                <w:sz w:val="21"/>
                <w:szCs w:val="21"/>
              </w:rPr>
            </w:pPr>
          </w:p>
        </w:tc>
        <w:tc>
          <w:tcPr>
            <w:tcW w:w="3147" w:type="dxa"/>
            <w:shd w:val="clear" w:color="auto" w:fill="auto"/>
          </w:tcPr>
          <w:p w14:paraId="29B7D8A0" w14:textId="77777777" w:rsidR="007C042D" w:rsidRPr="00357D70" w:rsidRDefault="007C042D" w:rsidP="0044450B">
            <w:pPr>
              <w:jc w:val="center"/>
              <w:rPr>
                <w:sz w:val="21"/>
                <w:szCs w:val="21"/>
              </w:rPr>
            </w:pPr>
          </w:p>
        </w:tc>
        <w:tc>
          <w:tcPr>
            <w:tcW w:w="1935" w:type="dxa"/>
            <w:shd w:val="clear" w:color="auto" w:fill="auto"/>
          </w:tcPr>
          <w:p w14:paraId="0CFE3D6E" w14:textId="77777777" w:rsidR="007C042D" w:rsidRPr="00357D70" w:rsidRDefault="007C042D" w:rsidP="0044450B">
            <w:pPr>
              <w:jc w:val="center"/>
              <w:rPr>
                <w:sz w:val="21"/>
                <w:szCs w:val="21"/>
              </w:rPr>
            </w:pPr>
          </w:p>
        </w:tc>
        <w:tc>
          <w:tcPr>
            <w:tcW w:w="1887" w:type="dxa"/>
          </w:tcPr>
          <w:p w14:paraId="10876D7F" w14:textId="77777777" w:rsidR="007C042D" w:rsidRPr="00357D70" w:rsidRDefault="007C042D" w:rsidP="0044450B">
            <w:pPr>
              <w:jc w:val="center"/>
              <w:rPr>
                <w:sz w:val="21"/>
                <w:szCs w:val="21"/>
              </w:rPr>
            </w:pPr>
          </w:p>
        </w:tc>
        <w:tc>
          <w:tcPr>
            <w:tcW w:w="1935" w:type="dxa"/>
            <w:shd w:val="clear" w:color="auto" w:fill="auto"/>
          </w:tcPr>
          <w:p w14:paraId="36804E05" w14:textId="77777777" w:rsidR="007C042D" w:rsidRPr="00357D70" w:rsidRDefault="007C042D" w:rsidP="0044450B">
            <w:pPr>
              <w:jc w:val="center"/>
              <w:rPr>
                <w:sz w:val="21"/>
                <w:szCs w:val="21"/>
              </w:rPr>
            </w:pPr>
          </w:p>
        </w:tc>
      </w:tr>
      <w:tr w:rsidR="00B26D59" w:rsidRPr="00357D70" w14:paraId="1950F793" w14:textId="77777777" w:rsidTr="007C042D">
        <w:tc>
          <w:tcPr>
            <w:tcW w:w="724" w:type="dxa"/>
            <w:shd w:val="clear" w:color="auto" w:fill="auto"/>
          </w:tcPr>
          <w:p w14:paraId="28FD7EC4" w14:textId="77777777" w:rsidR="007C042D" w:rsidRPr="00357D70" w:rsidRDefault="007C042D" w:rsidP="0044450B">
            <w:pPr>
              <w:jc w:val="center"/>
              <w:rPr>
                <w:sz w:val="21"/>
                <w:szCs w:val="21"/>
              </w:rPr>
            </w:pPr>
          </w:p>
        </w:tc>
        <w:tc>
          <w:tcPr>
            <w:tcW w:w="3147" w:type="dxa"/>
            <w:shd w:val="clear" w:color="auto" w:fill="auto"/>
          </w:tcPr>
          <w:p w14:paraId="1FF4F8E6" w14:textId="77777777" w:rsidR="007C042D" w:rsidRPr="00357D70" w:rsidRDefault="007C042D" w:rsidP="0044450B">
            <w:pPr>
              <w:jc w:val="center"/>
              <w:rPr>
                <w:sz w:val="21"/>
                <w:szCs w:val="21"/>
              </w:rPr>
            </w:pPr>
          </w:p>
        </w:tc>
        <w:tc>
          <w:tcPr>
            <w:tcW w:w="1935" w:type="dxa"/>
            <w:shd w:val="clear" w:color="auto" w:fill="auto"/>
          </w:tcPr>
          <w:p w14:paraId="13FD6547" w14:textId="77777777" w:rsidR="007C042D" w:rsidRPr="00357D70" w:rsidRDefault="007C042D" w:rsidP="0044450B">
            <w:pPr>
              <w:jc w:val="center"/>
              <w:rPr>
                <w:sz w:val="21"/>
                <w:szCs w:val="21"/>
              </w:rPr>
            </w:pPr>
          </w:p>
        </w:tc>
        <w:tc>
          <w:tcPr>
            <w:tcW w:w="1887" w:type="dxa"/>
          </w:tcPr>
          <w:p w14:paraId="7B230079" w14:textId="77777777" w:rsidR="007C042D" w:rsidRPr="00357D70" w:rsidRDefault="007C042D" w:rsidP="0044450B">
            <w:pPr>
              <w:jc w:val="center"/>
              <w:rPr>
                <w:sz w:val="21"/>
                <w:szCs w:val="21"/>
              </w:rPr>
            </w:pPr>
          </w:p>
        </w:tc>
        <w:tc>
          <w:tcPr>
            <w:tcW w:w="1935" w:type="dxa"/>
            <w:shd w:val="clear" w:color="auto" w:fill="auto"/>
          </w:tcPr>
          <w:p w14:paraId="08D61E31" w14:textId="77777777" w:rsidR="007C042D" w:rsidRPr="00357D70" w:rsidRDefault="007C042D" w:rsidP="0044450B">
            <w:pPr>
              <w:jc w:val="center"/>
              <w:rPr>
                <w:sz w:val="21"/>
                <w:szCs w:val="21"/>
              </w:rPr>
            </w:pPr>
          </w:p>
        </w:tc>
      </w:tr>
      <w:tr w:rsidR="00B26D59" w:rsidRPr="00357D70" w14:paraId="3976554E" w14:textId="77777777" w:rsidTr="007C042D">
        <w:tc>
          <w:tcPr>
            <w:tcW w:w="724" w:type="dxa"/>
            <w:shd w:val="clear" w:color="auto" w:fill="auto"/>
          </w:tcPr>
          <w:p w14:paraId="5236779A" w14:textId="77777777" w:rsidR="007C042D" w:rsidRPr="00357D70" w:rsidRDefault="007C042D" w:rsidP="0044450B">
            <w:pPr>
              <w:jc w:val="center"/>
              <w:rPr>
                <w:sz w:val="21"/>
                <w:szCs w:val="21"/>
              </w:rPr>
            </w:pPr>
          </w:p>
        </w:tc>
        <w:tc>
          <w:tcPr>
            <w:tcW w:w="3147" w:type="dxa"/>
            <w:shd w:val="clear" w:color="auto" w:fill="auto"/>
          </w:tcPr>
          <w:p w14:paraId="0E972770" w14:textId="77777777" w:rsidR="007C042D" w:rsidRPr="00357D70" w:rsidRDefault="007C042D" w:rsidP="0044450B">
            <w:pPr>
              <w:jc w:val="center"/>
              <w:rPr>
                <w:sz w:val="21"/>
                <w:szCs w:val="21"/>
              </w:rPr>
            </w:pPr>
          </w:p>
        </w:tc>
        <w:tc>
          <w:tcPr>
            <w:tcW w:w="1935" w:type="dxa"/>
            <w:shd w:val="clear" w:color="auto" w:fill="auto"/>
          </w:tcPr>
          <w:p w14:paraId="57D0BB05" w14:textId="77777777" w:rsidR="007C042D" w:rsidRPr="00357D70" w:rsidRDefault="007C042D" w:rsidP="0044450B">
            <w:pPr>
              <w:jc w:val="center"/>
              <w:rPr>
                <w:sz w:val="21"/>
                <w:szCs w:val="21"/>
              </w:rPr>
            </w:pPr>
          </w:p>
        </w:tc>
        <w:tc>
          <w:tcPr>
            <w:tcW w:w="1887" w:type="dxa"/>
          </w:tcPr>
          <w:p w14:paraId="7DA385A8" w14:textId="77777777" w:rsidR="007C042D" w:rsidRPr="00357D70" w:rsidRDefault="007C042D" w:rsidP="0044450B">
            <w:pPr>
              <w:jc w:val="center"/>
              <w:rPr>
                <w:sz w:val="21"/>
                <w:szCs w:val="21"/>
              </w:rPr>
            </w:pPr>
          </w:p>
        </w:tc>
        <w:tc>
          <w:tcPr>
            <w:tcW w:w="1935" w:type="dxa"/>
            <w:shd w:val="clear" w:color="auto" w:fill="auto"/>
          </w:tcPr>
          <w:p w14:paraId="054B6BE1" w14:textId="77777777" w:rsidR="007C042D" w:rsidRPr="00357D70" w:rsidRDefault="007C042D" w:rsidP="0044450B">
            <w:pPr>
              <w:jc w:val="center"/>
              <w:rPr>
                <w:sz w:val="21"/>
                <w:szCs w:val="21"/>
              </w:rPr>
            </w:pPr>
          </w:p>
        </w:tc>
      </w:tr>
      <w:tr w:rsidR="00B26D59" w:rsidRPr="00357D70" w14:paraId="6F3F0E7A" w14:textId="77777777" w:rsidTr="007C042D">
        <w:tc>
          <w:tcPr>
            <w:tcW w:w="724" w:type="dxa"/>
            <w:shd w:val="clear" w:color="auto" w:fill="auto"/>
          </w:tcPr>
          <w:p w14:paraId="0BB35E84" w14:textId="77777777" w:rsidR="007C042D" w:rsidRPr="00357D70" w:rsidRDefault="007C042D" w:rsidP="0044450B">
            <w:pPr>
              <w:jc w:val="center"/>
              <w:rPr>
                <w:sz w:val="21"/>
                <w:szCs w:val="21"/>
              </w:rPr>
            </w:pPr>
          </w:p>
        </w:tc>
        <w:tc>
          <w:tcPr>
            <w:tcW w:w="3147" w:type="dxa"/>
            <w:shd w:val="clear" w:color="auto" w:fill="auto"/>
          </w:tcPr>
          <w:p w14:paraId="7B3DA4DF" w14:textId="77777777" w:rsidR="007C042D" w:rsidRPr="00357D70" w:rsidRDefault="007C042D" w:rsidP="0044450B">
            <w:pPr>
              <w:jc w:val="center"/>
              <w:rPr>
                <w:sz w:val="21"/>
                <w:szCs w:val="21"/>
              </w:rPr>
            </w:pPr>
          </w:p>
        </w:tc>
        <w:tc>
          <w:tcPr>
            <w:tcW w:w="1935" w:type="dxa"/>
            <w:shd w:val="clear" w:color="auto" w:fill="auto"/>
          </w:tcPr>
          <w:p w14:paraId="06EB04B0" w14:textId="77777777" w:rsidR="007C042D" w:rsidRPr="00357D70" w:rsidRDefault="007C042D" w:rsidP="0044450B">
            <w:pPr>
              <w:jc w:val="center"/>
              <w:rPr>
                <w:sz w:val="21"/>
                <w:szCs w:val="21"/>
              </w:rPr>
            </w:pPr>
          </w:p>
        </w:tc>
        <w:tc>
          <w:tcPr>
            <w:tcW w:w="1887" w:type="dxa"/>
          </w:tcPr>
          <w:p w14:paraId="011F8937" w14:textId="77777777" w:rsidR="007C042D" w:rsidRPr="00357D70" w:rsidRDefault="007C042D" w:rsidP="0044450B">
            <w:pPr>
              <w:jc w:val="center"/>
              <w:rPr>
                <w:sz w:val="21"/>
                <w:szCs w:val="21"/>
              </w:rPr>
            </w:pPr>
          </w:p>
        </w:tc>
        <w:tc>
          <w:tcPr>
            <w:tcW w:w="1935" w:type="dxa"/>
            <w:shd w:val="clear" w:color="auto" w:fill="auto"/>
          </w:tcPr>
          <w:p w14:paraId="31DFBC14" w14:textId="77777777" w:rsidR="007C042D" w:rsidRPr="00357D70" w:rsidRDefault="007C042D" w:rsidP="0044450B">
            <w:pPr>
              <w:jc w:val="center"/>
              <w:rPr>
                <w:sz w:val="21"/>
                <w:szCs w:val="21"/>
              </w:rPr>
            </w:pPr>
          </w:p>
        </w:tc>
      </w:tr>
    </w:tbl>
    <w:p w14:paraId="611B4109" w14:textId="77777777" w:rsidR="00F227D0" w:rsidRPr="00357D70" w:rsidRDefault="00F227D0" w:rsidP="0044450B">
      <w:pPr>
        <w:jc w:val="center"/>
        <w:rPr>
          <w:rFonts w:eastAsia="黑体"/>
          <w:sz w:val="21"/>
          <w:szCs w:val="21"/>
        </w:rPr>
      </w:pPr>
      <w:r w:rsidRPr="00357D70">
        <w:rPr>
          <w:rFonts w:eastAsia="黑体"/>
          <w:sz w:val="21"/>
          <w:szCs w:val="21"/>
        </w:rPr>
        <w:t>表</w:t>
      </w:r>
      <w:r w:rsidR="007C042D" w:rsidRPr="00357D70">
        <w:rPr>
          <w:rFonts w:eastAsia="黑体"/>
          <w:sz w:val="21"/>
          <w:szCs w:val="21"/>
        </w:rPr>
        <w:t>D</w:t>
      </w:r>
      <w:r w:rsidRPr="00357D70">
        <w:rPr>
          <w:rFonts w:eastAsia="黑体"/>
          <w:sz w:val="21"/>
          <w:szCs w:val="21"/>
        </w:rPr>
        <w:t xml:space="preserve">-2 </w:t>
      </w:r>
      <w:r w:rsidRPr="00357D70">
        <w:rPr>
          <w:rFonts w:eastAsia="黑体"/>
          <w:sz w:val="21"/>
          <w:szCs w:val="21"/>
        </w:rPr>
        <w:t>未覆盖分支统计表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3065"/>
        <w:gridCol w:w="1890"/>
        <w:gridCol w:w="1843"/>
        <w:gridCol w:w="1890"/>
      </w:tblGrid>
      <w:tr w:rsidR="00B26D59" w:rsidRPr="00357D70" w14:paraId="3096F24E" w14:textId="77777777" w:rsidTr="007C042D">
        <w:tc>
          <w:tcPr>
            <w:tcW w:w="724" w:type="dxa"/>
            <w:shd w:val="clear" w:color="auto" w:fill="auto"/>
          </w:tcPr>
          <w:p w14:paraId="6D9AEF47" w14:textId="77777777" w:rsidR="007C042D" w:rsidRPr="00357D70" w:rsidRDefault="007C042D" w:rsidP="0044450B">
            <w:pPr>
              <w:jc w:val="center"/>
              <w:rPr>
                <w:b/>
                <w:sz w:val="21"/>
                <w:szCs w:val="21"/>
              </w:rPr>
            </w:pPr>
            <w:r w:rsidRPr="00357D70">
              <w:rPr>
                <w:b/>
                <w:sz w:val="21"/>
                <w:szCs w:val="21"/>
              </w:rPr>
              <w:t>序号</w:t>
            </w:r>
          </w:p>
        </w:tc>
        <w:tc>
          <w:tcPr>
            <w:tcW w:w="3147" w:type="dxa"/>
            <w:shd w:val="clear" w:color="auto" w:fill="auto"/>
          </w:tcPr>
          <w:p w14:paraId="6BDA5E0B" w14:textId="77777777" w:rsidR="007C042D" w:rsidRPr="00357D70" w:rsidRDefault="007C042D" w:rsidP="0044450B">
            <w:pPr>
              <w:jc w:val="center"/>
              <w:rPr>
                <w:b/>
                <w:sz w:val="21"/>
                <w:szCs w:val="21"/>
              </w:rPr>
            </w:pPr>
            <w:r w:rsidRPr="00357D70">
              <w:rPr>
                <w:b/>
                <w:sz w:val="21"/>
                <w:szCs w:val="21"/>
              </w:rPr>
              <w:t>未覆盖分支</w:t>
            </w:r>
          </w:p>
        </w:tc>
        <w:tc>
          <w:tcPr>
            <w:tcW w:w="1935" w:type="dxa"/>
            <w:shd w:val="clear" w:color="auto" w:fill="auto"/>
          </w:tcPr>
          <w:p w14:paraId="3356B186" w14:textId="77777777" w:rsidR="007C042D" w:rsidRPr="00357D70" w:rsidRDefault="007C042D" w:rsidP="0044450B">
            <w:pPr>
              <w:jc w:val="center"/>
              <w:rPr>
                <w:b/>
                <w:sz w:val="21"/>
                <w:szCs w:val="21"/>
              </w:rPr>
            </w:pPr>
            <w:r w:rsidRPr="00357D70">
              <w:rPr>
                <w:b/>
                <w:sz w:val="21"/>
                <w:szCs w:val="21"/>
              </w:rPr>
              <w:t>未覆盖原因</w:t>
            </w:r>
          </w:p>
        </w:tc>
        <w:tc>
          <w:tcPr>
            <w:tcW w:w="1887" w:type="dxa"/>
          </w:tcPr>
          <w:p w14:paraId="1FE54051" w14:textId="77777777" w:rsidR="007C042D" w:rsidRPr="00357D70" w:rsidRDefault="007C042D" w:rsidP="0044450B">
            <w:pPr>
              <w:jc w:val="center"/>
              <w:rPr>
                <w:b/>
                <w:sz w:val="21"/>
                <w:szCs w:val="21"/>
              </w:rPr>
            </w:pPr>
            <w:r w:rsidRPr="00357D70">
              <w:rPr>
                <w:b/>
                <w:sz w:val="21"/>
                <w:szCs w:val="21"/>
              </w:rPr>
              <w:t>影响分析</w:t>
            </w:r>
          </w:p>
        </w:tc>
        <w:tc>
          <w:tcPr>
            <w:tcW w:w="1935" w:type="dxa"/>
            <w:shd w:val="clear" w:color="auto" w:fill="auto"/>
          </w:tcPr>
          <w:p w14:paraId="38E126B6" w14:textId="77777777" w:rsidR="007C042D" w:rsidRPr="00357D70" w:rsidRDefault="007C042D" w:rsidP="0044450B">
            <w:pPr>
              <w:jc w:val="center"/>
              <w:rPr>
                <w:b/>
                <w:sz w:val="21"/>
                <w:szCs w:val="21"/>
              </w:rPr>
            </w:pPr>
            <w:r w:rsidRPr="00357D70">
              <w:rPr>
                <w:b/>
                <w:sz w:val="21"/>
                <w:szCs w:val="21"/>
              </w:rPr>
              <w:t>补充测试情况</w:t>
            </w:r>
          </w:p>
        </w:tc>
      </w:tr>
      <w:tr w:rsidR="00B26D59" w:rsidRPr="00357D70" w14:paraId="4AE3DE21" w14:textId="77777777" w:rsidTr="007C042D">
        <w:tc>
          <w:tcPr>
            <w:tcW w:w="724" w:type="dxa"/>
            <w:shd w:val="clear" w:color="auto" w:fill="auto"/>
          </w:tcPr>
          <w:p w14:paraId="29DA5A2D" w14:textId="77777777" w:rsidR="007C042D" w:rsidRPr="00357D70" w:rsidRDefault="007C042D" w:rsidP="0044450B">
            <w:pPr>
              <w:jc w:val="center"/>
              <w:rPr>
                <w:sz w:val="21"/>
                <w:szCs w:val="21"/>
              </w:rPr>
            </w:pPr>
          </w:p>
        </w:tc>
        <w:tc>
          <w:tcPr>
            <w:tcW w:w="3147" w:type="dxa"/>
            <w:shd w:val="clear" w:color="auto" w:fill="auto"/>
          </w:tcPr>
          <w:p w14:paraId="38C240E5" w14:textId="77777777" w:rsidR="007C042D" w:rsidRPr="00357D70" w:rsidRDefault="007C042D" w:rsidP="0044450B">
            <w:pPr>
              <w:jc w:val="center"/>
              <w:rPr>
                <w:sz w:val="21"/>
                <w:szCs w:val="21"/>
              </w:rPr>
            </w:pPr>
          </w:p>
        </w:tc>
        <w:tc>
          <w:tcPr>
            <w:tcW w:w="1935" w:type="dxa"/>
            <w:shd w:val="clear" w:color="auto" w:fill="auto"/>
          </w:tcPr>
          <w:p w14:paraId="0F407526" w14:textId="77777777" w:rsidR="007C042D" w:rsidRPr="00357D70" w:rsidRDefault="007C042D" w:rsidP="0044450B">
            <w:pPr>
              <w:jc w:val="center"/>
              <w:rPr>
                <w:sz w:val="21"/>
                <w:szCs w:val="21"/>
              </w:rPr>
            </w:pPr>
          </w:p>
        </w:tc>
        <w:tc>
          <w:tcPr>
            <w:tcW w:w="1887" w:type="dxa"/>
          </w:tcPr>
          <w:p w14:paraId="36DAF21F" w14:textId="77777777" w:rsidR="007C042D" w:rsidRPr="00357D70" w:rsidRDefault="007C042D" w:rsidP="0044450B">
            <w:pPr>
              <w:jc w:val="center"/>
              <w:rPr>
                <w:sz w:val="21"/>
                <w:szCs w:val="21"/>
              </w:rPr>
            </w:pPr>
          </w:p>
        </w:tc>
        <w:tc>
          <w:tcPr>
            <w:tcW w:w="1935" w:type="dxa"/>
            <w:shd w:val="clear" w:color="auto" w:fill="auto"/>
          </w:tcPr>
          <w:p w14:paraId="08875566" w14:textId="77777777" w:rsidR="007C042D" w:rsidRPr="00357D70" w:rsidRDefault="007C042D" w:rsidP="0044450B">
            <w:pPr>
              <w:jc w:val="center"/>
              <w:rPr>
                <w:sz w:val="21"/>
                <w:szCs w:val="21"/>
              </w:rPr>
            </w:pPr>
          </w:p>
        </w:tc>
      </w:tr>
      <w:tr w:rsidR="00B26D59" w:rsidRPr="00357D70" w14:paraId="70602BC3" w14:textId="77777777" w:rsidTr="007C042D">
        <w:tc>
          <w:tcPr>
            <w:tcW w:w="724" w:type="dxa"/>
            <w:shd w:val="clear" w:color="auto" w:fill="auto"/>
          </w:tcPr>
          <w:p w14:paraId="22CD7B0C" w14:textId="77777777" w:rsidR="007C042D" w:rsidRPr="00357D70" w:rsidRDefault="007C042D" w:rsidP="0044450B">
            <w:pPr>
              <w:jc w:val="center"/>
              <w:rPr>
                <w:sz w:val="21"/>
                <w:szCs w:val="21"/>
              </w:rPr>
            </w:pPr>
          </w:p>
        </w:tc>
        <w:tc>
          <w:tcPr>
            <w:tcW w:w="3147" w:type="dxa"/>
            <w:shd w:val="clear" w:color="auto" w:fill="auto"/>
          </w:tcPr>
          <w:p w14:paraId="3FF633C8" w14:textId="77777777" w:rsidR="007C042D" w:rsidRPr="00357D70" w:rsidRDefault="007C042D" w:rsidP="0044450B">
            <w:pPr>
              <w:jc w:val="center"/>
              <w:rPr>
                <w:sz w:val="21"/>
                <w:szCs w:val="21"/>
              </w:rPr>
            </w:pPr>
          </w:p>
        </w:tc>
        <w:tc>
          <w:tcPr>
            <w:tcW w:w="1935" w:type="dxa"/>
            <w:shd w:val="clear" w:color="auto" w:fill="auto"/>
          </w:tcPr>
          <w:p w14:paraId="632D50E0" w14:textId="77777777" w:rsidR="007C042D" w:rsidRPr="00357D70" w:rsidRDefault="007C042D" w:rsidP="0044450B">
            <w:pPr>
              <w:jc w:val="center"/>
              <w:rPr>
                <w:sz w:val="21"/>
                <w:szCs w:val="21"/>
              </w:rPr>
            </w:pPr>
          </w:p>
        </w:tc>
        <w:tc>
          <w:tcPr>
            <w:tcW w:w="1887" w:type="dxa"/>
          </w:tcPr>
          <w:p w14:paraId="5C849DAE" w14:textId="77777777" w:rsidR="007C042D" w:rsidRPr="00357D70" w:rsidRDefault="007C042D" w:rsidP="0044450B">
            <w:pPr>
              <w:jc w:val="center"/>
              <w:rPr>
                <w:sz w:val="21"/>
                <w:szCs w:val="21"/>
              </w:rPr>
            </w:pPr>
          </w:p>
        </w:tc>
        <w:tc>
          <w:tcPr>
            <w:tcW w:w="1935" w:type="dxa"/>
            <w:shd w:val="clear" w:color="auto" w:fill="auto"/>
          </w:tcPr>
          <w:p w14:paraId="66A20329" w14:textId="77777777" w:rsidR="007C042D" w:rsidRPr="00357D70" w:rsidRDefault="007C042D" w:rsidP="0044450B">
            <w:pPr>
              <w:jc w:val="center"/>
              <w:rPr>
                <w:sz w:val="21"/>
                <w:szCs w:val="21"/>
              </w:rPr>
            </w:pPr>
          </w:p>
        </w:tc>
      </w:tr>
      <w:tr w:rsidR="00B26D59" w:rsidRPr="00357D70" w14:paraId="2B5E9504" w14:textId="77777777" w:rsidTr="007C042D">
        <w:tc>
          <w:tcPr>
            <w:tcW w:w="724" w:type="dxa"/>
            <w:shd w:val="clear" w:color="auto" w:fill="auto"/>
          </w:tcPr>
          <w:p w14:paraId="347BB8F3" w14:textId="77777777" w:rsidR="007C042D" w:rsidRPr="00357D70" w:rsidRDefault="007C042D" w:rsidP="0044450B">
            <w:pPr>
              <w:jc w:val="center"/>
              <w:rPr>
                <w:sz w:val="21"/>
                <w:szCs w:val="21"/>
              </w:rPr>
            </w:pPr>
          </w:p>
        </w:tc>
        <w:tc>
          <w:tcPr>
            <w:tcW w:w="3147" w:type="dxa"/>
            <w:shd w:val="clear" w:color="auto" w:fill="auto"/>
          </w:tcPr>
          <w:p w14:paraId="09730558" w14:textId="77777777" w:rsidR="007C042D" w:rsidRPr="00357D70" w:rsidRDefault="007C042D" w:rsidP="0044450B">
            <w:pPr>
              <w:jc w:val="center"/>
              <w:rPr>
                <w:sz w:val="21"/>
                <w:szCs w:val="21"/>
              </w:rPr>
            </w:pPr>
          </w:p>
        </w:tc>
        <w:tc>
          <w:tcPr>
            <w:tcW w:w="1935" w:type="dxa"/>
            <w:shd w:val="clear" w:color="auto" w:fill="auto"/>
          </w:tcPr>
          <w:p w14:paraId="1CA0A3E3" w14:textId="77777777" w:rsidR="007C042D" w:rsidRPr="00357D70" w:rsidRDefault="007C042D" w:rsidP="0044450B">
            <w:pPr>
              <w:jc w:val="center"/>
              <w:rPr>
                <w:sz w:val="21"/>
                <w:szCs w:val="21"/>
              </w:rPr>
            </w:pPr>
          </w:p>
        </w:tc>
        <w:tc>
          <w:tcPr>
            <w:tcW w:w="1887" w:type="dxa"/>
          </w:tcPr>
          <w:p w14:paraId="59BC07AA" w14:textId="77777777" w:rsidR="007C042D" w:rsidRPr="00357D70" w:rsidRDefault="007C042D" w:rsidP="0044450B">
            <w:pPr>
              <w:jc w:val="center"/>
              <w:rPr>
                <w:sz w:val="21"/>
                <w:szCs w:val="21"/>
              </w:rPr>
            </w:pPr>
          </w:p>
        </w:tc>
        <w:tc>
          <w:tcPr>
            <w:tcW w:w="1935" w:type="dxa"/>
            <w:shd w:val="clear" w:color="auto" w:fill="auto"/>
          </w:tcPr>
          <w:p w14:paraId="1D7EFA8C" w14:textId="77777777" w:rsidR="007C042D" w:rsidRPr="00357D70" w:rsidRDefault="007C042D" w:rsidP="0044450B">
            <w:pPr>
              <w:jc w:val="center"/>
              <w:rPr>
                <w:sz w:val="21"/>
                <w:szCs w:val="21"/>
              </w:rPr>
            </w:pPr>
          </w:p>
        </w:tc>
      </w:tr>
      <w:tr w:rsidR="00B26D59" w:rsidRPr="00357D70" w14:paraId="17609B6D" w14:textId="77777777" w:rsidTr="007C042D">
        <w:tc>
          <w:tcPr>
            <w:tcW w:w="724" w:type="dxa"/>
            <w:shd w:val="clear" w:color="auto" w:fill="auto"/>
          </w:tcPr>
          <w:p w14:paraId="66879138" w14:textId="77777777" w:rsidR="007C042D" w:rsidRPr="00357D70" w:rsidRDefault="007C042D" w:rsidP="0044450B">
            <w:pPr>
              <w:jc w:val="center"/>
              <w:rPr>
                <w:sz w:val="21"/>
                <w:szCs w:val="21"/>
              </w:rPr>
            </w:pPr>
          </w:p>
        </w:tc>
        <w:tc>
          <w:tcPr>
            <w:tcW w:w="3147" w:type="dxa"/>
            <w:shd w:val="clear" w:color="auto" w:fill="auto"/>
          </w:tcPr>
          <w:p w14:paraId="79DAF838" w14:textId="77777777" w:rsidR="007C042D" w:rsidRPr="00357D70" w:rsidRDefault="007C042D" w:rsidP="0044450B">
            <w:pPr>
              <w:jc w:val="center"/>
              <w:rPr>
                <w:sz w:val="21"/>
                <w:szCs w:val="21"/>
              </w:rPr>
            </w:pPr>
          </w:p>
        </w:tc>
        <w:tc>
          <w:tcPr>
            <w:tcW w:w="1935" w:type="dxa"/>
            <w:shd w:val="clear" w:color="auto" w:fill="auto"/>
          </w:tcPr>
          <w:p w14:paraId="6071653E" w14:textId="77777777" w:rsidR="007C042D" w:rsidRPr="00357D70" w:rsidRDefault="007C042D" w:rsidP="0044450B">
            <w:pPr>
              <w:jc w:val="center"/>
              <w:rPr>
                <w:sz w:val="21"/>
                <w:szCs w:val="21"/>
              </w:rPr>
            </w:pPr>
          </w:p>
        </w:tc>
        <w:tc>
          <w:tcPr>
            <w:tcW w:w="1887" w:type="dxa"/>
          </w:tcPr>
          <w:p w14:paraId="7945E0C0" w14:textId="77777777" w:rsidR="007C042D" w:rsidRPr="00357D70" w:rsidRDefault="007C042D" w:rsidP="0044450B">
            <w:pPr>
              <w:jc w:val="center"/>
              <w:rPr>
                <w:sz w:val="21"/>
                <w:szCs w:val="21"/>
              </w:rPr>
            </w:pPr>
          </w:p>
        </w:tc>
        <w:tc>
          <w:tcPr>
            <w:tcW w:w="1935" w:type="dxa"/>
            <w:shd w:val="clear" w:color="auto" w:fill="auto"/>
          </w:tcPr>
          <w:p w14:paraId="08CC0ECE" w14:textId="77777777" w:rsidR="007C042D" w:rsidRPr="00357D70" w:rsidRDefault="007C042D" w:rsidP="0044450B">
            <w:pPr>
              <w:jc w:val="center"/>
              <w:rPr>
                <w:sz w:val="21"/>
                <w:szCs w:val="21"/>
              </w:rPr>
            </w:pPr>
          </w:p>
        </w:tc>
      </w:tr>
    </w:tbl>
    <w:p w14:paraId="70376CFA" w14:textId="77777777" w:rsidR="00F227D0" w:rsidRPr="00357D70" w:rsidRDefault="00F227D0" w:rsidP="0044450B">
      <w:pPr>
        <w:jc w:val="center"/>
        <w:rPr>
          <w:rFonts w:eastAsia="黑体"/>
          <w:sz w:val="21"/>
          <w:szCs w:val="21"/>
        </w:rPr>
      </w:pPr>
      <w:r w:rsidRPr="00357D70">
        <w:rPr>
          <w:rFonts w:eastAsia="黑体"/>
          <w:sz w:val="21"/>
          <w:szCs w:val="21"/>
        </w:rPr>
        <w:t>表</w:t>
      </w:r>
      <w:r w:rsidR="007C042D" w:rsidRPr="00357D70">
        <w:rPr>
          <w:rFonts w:eastAsia="黑体"/>
          <w:sz w:val="21"/>
          <w:szCs w:val="21"/>
        </w:rPr>
        <w:t>D</w:t>
      </w:r>
      <w:r w:rsidRPr="00357D70">
        <w:rPr>
          <w:rFonts w:eastAsia="黑体"/>
          <w:sz w:val="21"/>
          <w:szCs w:val="21"/>
        </w:rPr>
        <w:t xml:space="preserve">-3 </w:t>
      </w:r>
      <w:r w:rsidRPr="00357D70">
        <w:rPr>
          <w:rFonts w:eastAsia="黑体"/>
          <w:sz w:val="21"/>
          <w:szCs w:val="21"/>
        </w:rPr>
        <w:t>目标码未覆盖语句统计表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3065"/>
        <w:gridCol w:w="1890"/>
        <w:gridCol w:w="1843"/>
        <w:gridCol w:w="1890"/>
      </w:tblGrid>
      <w:tr w:rsidR="00B26D59" w:rsidRPr="00357D70" w14:paraId="28E754B7" w14:textId="77777777" w:rsidTr="007C042D">
        <w:tc>
          <w:tcPr>
            <w:tcW w:w="724" w:type="dxa"/>
            <w:shd w:val="clear" w:color="auto" w:fill="auto"/>
          </w:tcPr>
          <w:p w14:paraId="195C9E7F" w14:textId="77777777" w:rsidR="007C042D" w:rsidRPr="00357D70" w:rsidRDefault="007C042D" w:rsidP="0044450B">
            <w:pPr>
              <w:jc w:val="center"/>
              <w:rPr>
                <w:b/>
                <w:sz w:val="21"/>
                <w:szCs w:val="21"/>
              </w:rPr>
            </w:pPr>
            <w:r w:rsidRPr="00357D70">
              <w:rPr>
                <w:b/>
                <w:sz w:val="21"/>
                <w:szCs w:val="21"/>
              </w:rPr>
              <w:t>序号</w:t>
            </w:r>
          </w:p>
        </w:tc>
        <w:tc>
          <w:tcPr>
            <w:tcW w:w="3147" w:type="dxa"/>
            <w:shd w:val="clear" w:color="auto" w:fill="auto"/>
          </w:tcPr>
          <w:p w14:paraId="1139225D" w14:textId="77777777" w:rsidR="007C042D" w:rsidRPr="00357D70" w:rsidRDefault="007C042D" w:rsidP="0044450B">
            <w:pPr>
              <w:jc w:val="center"/>
              <w:rPr>
                <w:b/>
                <w:sz w:val="21"/>
                <w:szCs w:val="21"/>
              </w:rPr>
            </w:pPr>
            <w:r w:rsidRPr="00357D70">
              <w:rPr>
                <w:b/>
                <w:sz w:val="21"/>
                <w:szCs w:val="21"/>
              </w:rPr>
              <w:t>未覆盖语句</w:t>
            </w:r>
          </w:p>
        </w:tc>
        <w:tc>
          <w:tcPr>
            <w:tcW w:w="1935" w:type="dxa"/>
            <w:shd w:val="clear" w:color="auto" w:fill="auto"/>
          </w:tcPr>
          <w:p w14:paraId="57E8146A" w14:textId="77777777" w:rsidR="007C042D" w:rsidRPr="00357D70" w:rsidRDefault="007C042D" w:rsidP="0044450B">
            <w:pPr>
              <w:jc w:val="center"/>
              <w:rPr>
                <w:b/>
                <w:sz w:val="21"/>
                <w:szCs w:val="21"/>
              </w:rPr>
            </w:pPr>
            <w:r w:rsidRPr="00357D70">
              <w:rPr>
                <w:b/>
                <w:sz w:val="21"/>
                <w:szCs w:val="21"/>
              </w:rPr>
              <w:t>未覆盖原因</w:t>
            </w:r>
          </w:p>
        </w:tc>
        <w:tc>
          <w:tcPr>
            <w:tcW w:w="1887" w:type="dxa"/>
          </w:tcPr>
          <w:p w14:paraId="7D63FD0C" w14:textId="77777777" w:rsidR="007C042D" w:rsidRPr="00357D70" w:rsidRDefault="007C042D" w:rsidP="0044450B">
            <w:pPr>
              <w:jc w:val="center"/>
              <w:rPr>
                <w:b/>
                <w:sz w:val="21"/>
                <w:szCs w:val="21"/>
              </w:rPr>
            </w:pPr>
            <w:r w:rsidRPr="00357D70">
              <w:rPr>
                <w:b/>
                <w:sz w:val="21"/>
                <w:szCs w:val="21"/>
              </w:rPr>
              <w:t>影响分析</w:t>
            </w:r>
          </w:p>
        </w:tc>
        <w:tc>
          <w:tcPr>
            <w:tcW w:w="1935" w:type="dxa"/>
            <w:shd w:val="clear" w:color="auto" w:fill="auto"/>
          </w:tcPr>
          <w:p w14:paraId="7FEFADB1" w14:textId="77777777" w:rsidR="007C042D" w:rsidRPr="00357D70" w:rsidRDefault="007C042D" w:rsidP="0044450B">
            <w:pPr>
              <w:jc w:val="center"/>
              <w:rPr>
                <w:b/>
                <w:sz w:val="21"/>
                <w:szCs w:val="21"/>
              </w:rPr>
            </w:pPr>
            <w:r w:rsidRPr="00357D70">
              <w:rPr>
                <w:b/>
                <w:sz w:val="21"/>
                <w:szCs w:val="21"/>
              </w:rPr>
              <w:t>补充测试情况</w:t>
            </w:r>
          </w:p>
        </w:tc>
      </w:tr>
      <w:tr w:rsidR="00B26D59" w:rsidRPr="00357D70" w14:paraId="1EC35883" w14:textId="77777777" w:rsidTr="007C042D">
        <w:tc>
          <w:tcPr>
            <w:tcW w:w="724" w:type="dxa"/>
            <w:shd w:val="clear" w:color="auto" w:fill="auto"/>
          </w:tcPr>
          <w:p w14:paraId="4DA9BC3C" w14:textId="77777777" w:rsidR="007C042D" w:rsidRPr="00357D70" w:rsidRDefault="007C042D" w:rsidP="0044450B">
            <w:pPr>
              <w:jc w:val="center"/>
              <w:rPr>
                <w:sz w:val="21"/>
                <w:szCs w:val="21"/>
              </w:rPr>
            </w:pPr>
          </w:p>
        </w:tc>
        <w:tc>
          <w:tcPr>
            <w:tcW w:w="3147" w:type="dxa"/>
            <w:shd w:val="clear" w:color="auto" w:fill="auto"/>
          </w:tcPr>
          <w:p w14:paraId="03A715C7" w14:textId="77777777" w:rsidR="007C042D" w:rsidRPr="00357D70" w:rsidRDefault="007C042D" w:rsidP="0044450B">
            <w:pPr>
              <w:jc w:val="center"/>
              <w:rPr>
                <w:sz w:val="21"/>
                <w:szCs w:val="21"/>
              </w:rPr>
            </w:pPr>
          </w:p>
        </w:tc>
        <w:tc>
          <w:tcPr>
            <w:tcW w:w="1935" w:type="dxa"/>
            <w:shd w:val="clear" w:color="auto" w:fill="auto"/>
          </w:tcPr>
          <w:p w14:paraId="3BFB2DD0" w14:textId="77777777" w:rsidR="007C042D" w:rsidRPr="00357D70" w:rsidRDefault="007C042D" w:rsidP="0044450B">
            <w:pPr>
              <w:jc w:val="center"/>
              <w:rPr>
                <w:sz w:val="21"/>
                <w:szCs w:val="21"/>
              </w:rPr>
            </w:pPr>
          </w:p>
        </w:tc>
        <w:tc>
          <w:tcPr>
            <w:tcW w:w="1887" w:type="dxa"/>
          </w:tcPr>
          <w:p w14:paraId="2E195915" w14:textId="77777777" w:rsidR="007C042D" w:rsidRPr="00357D70" w:rsidRDefault="007C042D" w:rsidP="0044450B">
            <w:pPr>
              <w:jc w:val="center"/>
              <w:rPr>
                <w:sz w:val="21"/>
                <w:szCs w:val="21"/>
              </w:rPr>
            </w:pPr>
          </w:p>
        </w:tc>
        <w:tc>
          <w:tcPr>
            <w:tcW w:w="1935" w:type="dxa"/>
            <w:shd w:val="clear" w:color="auto" w:fill="auto"/>
          </w:tcPr>
          <w:p w14:paraId="1D7B5046" w14:textId="77777777" w:rsidR="007C042D" w:rsidRPr="00357D70" w:rsidRDefault="007C042D" w:rsidP="0044450B">
            <w:pPr>
              <w:jc w:val="center"/>
              <w:rPr>
                <w:sz w:val="21"/>
                <w:szCs w:val="21"/>
              </w:rPr>
            </w:pPr>
          </w:p>
        </w:tc>
      </w:tr>
      <w:tr w:rsidR="00B26D59" w:rsidRPr="00357D70" w14:paraId="5CB14F8E" w14:textId="77777777" w:rsidTr="007C042D">
        <w:tc>
          <w:tcPr>
            <w:tcW w:w="724" w:type="dxa"/>
            <w:shd w:val="clear" w:color="auto" w:fill="auto"/>
          </w:tcPr>
          <w:p w14:paraId="47274D37" w14:textId="77777777" w:rsidR="007C042D" w:rsidRPr="00357D70" w:rsidRDefault="007C042D" w:rsidP="0044450B">
            <w:pPr>
              <w:jc w:val="center"/>
              <w:rPr>
                <w:sz w:val="21"/>
                <w:szCs w:val="21"/>
              </w:rPr>
            </w:pPr>
          </w:p>
        </w:tc>
        <w:tc>
          <w:tcPr>
            <w:tcW w:w="3147" w:type="dxa"/>
            <w:shd w:val="clear" w:color="auto" w:fill="auto"/>
          </w:tcPr>
          <w:p w14:paraId="49CA1697" w14:textId="77777777" w:rsidR="007C042D" w:rsidRPr="00357D70" w:rsidRDefault="007C042D" w:rsidP="0044450B">
            <w:pPr>
              <w:jc w:val="center"/>
              <w:rPr>
                <w:sz w:val="21"/>
                <w:szCs w:val="21"/>
              </w:rPr>
            </w:pPr>
          </w:p>
        </w:tc>
        <w:tc>
          <w:tcPr>
            <w:tcW w:w="1935" w:type="dxa"/>
            <w:shd w:val="clear" w:color="auto" w:fill="auto"/>
          </w:tcPr>
          <w:p w14:paraId="68D17000" w14:textId="77777777" w:rsidR="007C042D" w:rsidRPr="00357D70" w:rsidRDefault="007C042D" w:rsidP="0044450B">
            <w:pPr>
              <w:jc w:val="center"/>
              <w:rPr>
                <w:sz w:val="21"/>
                <w:szCs w:val="21"/>
              </w:rPr>
            </w:pPr>
          </w:p>
        </w:tc>
        <w:tc>
          <w:tcPr>
            <w:tcW w:w="1887" w:type="dxa"/>
          </w:tcPr>
          <w:p w14:paraId="45C2A556" w14:textId="77777777" w:rsidR="007C042D" w:rsidRPr="00357D70" w:rsidRDefault="007C042D" w:rsidP="0044450B">
            <w:pPr>
              <w:jc w:val="center"/>
              <w:rPr>
                <w:sz w:val="21"/>
                <w:szCs w:val="21"/>
              </w:rPr>
            </w:pPr>
          </w:p>
        </w:tc>
        <w:tc>
          <w:tcPr>
            <w:tcW w:w="1935" w:type="dxa"/>
            <w:shd w:val="clear" w:color="auto" w:fill="auto"/>
          </w:tcPr>
          <w:p w14:paraId="574DBF50" w14:textId="77777777" w:rsidR="007C042D" w:rsidRPr="00357D70" w:rsidRDefault="007C042D" w:rsidP="0044450B">
            <w:pPr>
              <w:jc w:val="center"/>
              <w:rPr>
                <w:sz w:val="21"/>
                <w:szCs w:val="21"/>
              </w:rPr>
            </w:pPr>
          </w:p>
        </w:tc>
      </w:tr>
      <w:tr w:rsidR="00B26D59" w:rsidRPr="00357D70" w14:paraId="539D4C84" w14:textId="77777777" w:rsidTr="007C042D">
        <w:tc>
          <w:tcPr>
            <w:tcW w:w="724" w:type="dxa"/>
            <w:shd w:val="clear" w:color="auto" w:fill="auto"/>
          </w:tcPr>
          <w:p w14:paraId="1945DF38" w14:textId="77777777" w:rsidR="007C042D" w:rsidRPr="00357D70" w:rsidRDefault="007C042D" w:rsidP="0044450B">
            <w:pPr>
              <w:jc w:val="center"/>
              <w:rPr>
                <w:sz w:val="21"/>
                <w:szCs w:val="21"/>
              </w:rPr>
            </w:pPr>
          </w:p>
        </w:tc>
        <w:tc>
          <w:tcPr>
            <w:tcW w:w="3147" w:type="dxa"/>
            <w:shd w:val="clear" w:color="auto" w:fill="auto"/>
          </w:tcPr>
          <w:p w14:paraId="289118A6" w14:textId="77777777" w:rsidR="007C042D" w:rsidRPr="00357D70" w:rsidRDefault="007C042D" w:rsidP="0044450B">
            <w:pPr>
              <w:jc w:val="center"/>
              <w:rPr>
                <w:sz w:val="21"/>
                <w:szCs w:val="21"/>
              </w:rPr>
            </w:pPr>
          </w:p>
        </w:tc>
        <w:tc>
          <w:tcPr>
            <w:tcW w:w="1935" w:type="dxa"/>
            <w:shd w:val="clear" w:color="auto" w:fill="auto"/>
          </w:tcPr>
          <w:p w14:paraId="616B5FB6" w14:textId="77777777" w:rsidR="007C042D" w:rsidRPr="00357D70" w:rsidRDefault="007C042D" w:rsidP="0044450B">
            <w:pPr>
              <w:jc w:val="center"/>
              <w:rPr>
                <w:sz w:val="21"/>
                <w:szCs w:val="21"/>
              </w:rPr>
            </w:pPr>
          </w:p>
        </w:tc>
        <w:tc>
          <w:tcPr>
            <w:tcW w:w="1887" w:type="dxa"/>
          </w:tcPr>
          <w:p w14:paraId="6F43A6ED" w14:textId="77777777" w:rsidR="007C042D" w:rsidRPr="00357D70" w:rsidRDefault="007C042D" w:rsidP="0044450B">
            <w:pPr>
              <w:jc w:val="center"/>
              <w:rPr>
                <w:sz w:val="21"/>
                <w:szCs w:val="21"/>
              </w:rPr>
            </w:pPr>
          </w:p>
        </w:tc>
        <w:tc>
          <w:tcPr>
            <w:tcW w:w="1935" w:type="dxa"/>
            <w:shd w:val="clear" w:color="auto" w:fill="auto"/>
          </w:tcPr>
          <w:p w14:paraId="1167BBD3" w14:textId="77777777" w:rsidR="007C042D" w:rsidRPr="00357D70" w:rsidRDefault="007C042D" w:rsidP="0044450B">
            <w:pPr>
              <w:jc w:val="center"/>
              <w:rPr>
                <w:sz w:val="21"/>
                <w:szCs w:val="21"/>
              </w:rPr>
            </w:pPr>
          </w:p>
        </w:tc>
      </w:tr>
      <w:tr w:rsidR="00B26D59" w:rsidRPr="00357D70" w14:paraId="519062F3" w14:textId="77777777" w:rsidTr="007C042D">
        <w:tc>
          <w:tcPr>
            <w:tcW w:w="724" w:type="dxa"/>
            <w:shd w:val="clear" w:color="auto" w:fill="auto"/>
          </w:tcPr>
          <w:p w14:paraId="548D4D00" w14:textId="77777777" w:rsidR="007C042D" w:rsidRPr="00357D70" w:rsidRDefault="007C042D" w:rsidP="0044450B">
            <w:pPr>
              <w:jc w:val="center"/>
              <w:rPr>
                <w:sz w:val="21"/>
                <w:szCs w:val="21"/>
              </w:rPr>
            </w:pPr>
          </w:p>
        </w:tc>
        <w:tc>
          <w:tcPr>
            <w:tcW w:w="3147" w:type="dxa"/>
            <w:shd w:val="clear" w:color="auto" w:fill="auto"/>
          </w:tcPr>
          <w:p w14:paraId="4BCFEC2A" w14:textId="77777777" w:rsidR="007C042D" w:rsidRPr="00357D70" w:rsidRDefault="007C042D" w:rsidP="0044450B">
            <w:pPr>
              <w:jc w:val="center"/>
              <w:rPr>
                <w:sz w:val="21"/>
                <w:szCs w:val="21"/>
              </w:rPr>
            </w:pPr>
          </w:p>
        </w:tc>
        <w:tc>
          <w:tcPr>
            <w:tcW w:w="1935" w:type="dxa"/>
            <w:shd w:val="clear" w:color="auto" w:fill="auto"/>
          </w:tcPr>
          <w:p w14:paraId="02A3E812" w14:textId="77777777" w:rsidR="007C042D" w:rsidRPr="00357D70" w:rsidRDefault="007C042D" w:rsidP="0044450B">
            <w:pPr>
              <w:jc w:val="center"/>
              <w:rPr>
                <w:sz w:val="21"/>
                <w:szCs w:val="21"/>
              </w:rPr>
            </w:pPr>
          </w:p>
        </w:tc>
        <w:tc>
          <w:tcPr>
            <w:tcW w:w="1887" w:type="dxa"/>
          </w:tcPr>
          <w:p w14:paraId="650AA1BA" w14:textId="77777777" w:rsidR="007C042D" w:rsidRPr="00357D70" w:rsidRDefault="007C042D" w:rsidP="0044450B">
            <w:pPr>
              <w:jc w:val="center"/>
              <w:rPr>
                <w:sz w:val="21"/>
                <w:szCs w:val="21"/>
              </w:rPr>
            </w:pPr>
          </w:p>
        </w:tc>
        <w:tc>
          <w:tcPr>
            <w:tcW w:w="1935" w:type="dxa"/>
            <w:shd w:val="clear" w:color="auto" w:fill="auto"/>
          </w:tcPr>
          <w:p w14:paraId="63EB3656" w14:textId="77777777" w:rsidR="007C042D" w:rsidRPr="00357D70" w:rsidRDefault="007C042D" w:rsidP="0044450B">
            <w:pPr>
              <w:jc w:val="center"/>
              <w:rPr>
                <w:sz w:val="21"/>
                <w:szCs w:val="21"/>
              </w:rPr>
            </w:pPr>
          </w:p>
        </w:tc>
      </w:tr>
    </w:tbl>
    <w:p w14:paraId="2B30D8B9" w14:textId="77777777" w:rsidR="00F227D0" w:rsidRPr="00357D70" w:rsidRDefault="00F227D0" w:rsidP="0044450B">
      <w:pPr>
        <w:jc w:val="center"/>
        <w:rPr>
          <w:rFonts w:eastAsia="黑体"/>
          <w:sz w:val="21"/>
          <w:szCs w:val="21"/>
        </w:rPr>
      </w:pPr>
      <w:r w:rsidRPr="00357D70">
        <w:rPr>
          <w:rFonts w:eastAsia="黑体"/>
          <w:sz w:val="21"/>
          <w:szCs w:val="21"/>
        </w:rPr>
        <w:t>表</w:t>
      </w:r>
      <w:r w:rsidR="007C042D" w:rsidRPr="00357D70">
        <w:rPr>
          <w:rFonts w:eastAsia="黑体"/>
          <w:sz w:val="21"/>
          <w:szCs w:val="21"/>
        </w:rPr>
        <w:t>D</w:t>
      </w:r>
      <w:r w:rsidRPr="00357D70">
        <w:rPr>
          <w:rFonts w:eastAsia="黑体"/>
          <w:sz w:val="21"/>
          <w:szCs w:val="21"/>
        </w:rPr>
        <w:t>-4</w:t>
      </w:r>
      <w:r w:rsidRPr="00357D70">
        <w:rPr>
          <w:rFonts w:eastAsia="黑体"/>
          <w:sz w:val="21"/>
          <w:szCs w:val="21"/>
        </w:rPr>
        <w:t>目标码未覆盖分支统计表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3065"/>
        <w:gridCol w:w="1890"/>
        <w:gridCol w:w="1843"/>
        <w:gridCol w:w="1890"/>
      </w:tblGrid>
      <w:tr w:rsidR="00FF1D56" w:rsidRPr="00357D70" w14:paraId="47D10E0E" w14:textId="77777777" w:rsidTr="007C042D">
        <w:tc>
          <w:tcPr>
            <w:tcW w:w="724" w:type="dxa"/>
            <w:shd w:val="clear" w:color="auto" w:fill="auto"/>
          </w:tcPr>
          <w:p w14:paraId="0BF6FFE3" w14:textId="77777777" w:rsidR="007C042D" w:rsidRPr="00357D70" w:rsidRDefault="007C042D" w:rsidP="0044450B">
            <w:pPr>
              <w:jc w:val="center"/>
              <w:rPr>
                <w:b/>
                <w:sz w:val="21"/>
                <w:szCs w:val="21"/>
              </w:rPr>
            </w:pPr>
            <w:r w:rsidRPr="00357D70">
              <w:rPr>
                <w:b/>
                <w:sz w:val="21"/>
                <w:szCs w:val="21"/>
              </w:rPr>
              <w:lastRenderedPageBreak/>
              <w:t>序号</w:t>
            </w:r>
          </w:p>
        </w:tc>
        <w:tc>
          <w:tcPr>
            <w:tcW w:w="3147" w:type="dxa"/>
            <w:shd w:val="clear" w:color="auto" w:fill="auto"/>
          </w:tcPr>
          <w:p w14:paraId="1DC3504E" w14:textId="77777777" w:rsidR="007C042D" w:rsidRPr="00357D70" w:rsidRDefault="007C042D" w:rsidP="0044450B">
            <w:pPr>
              <w:jc w:val="center"/>
              <w:rPr>
                <w:b/>
                <w:sz w:val="21"/>
                <w:szCs w:val="21"/>
              </w:rPr>
            </w:pPr>
            <w:r w:rsidRPr="00357D70">
              <w:rPr>
                <w:b/>
                <w:sz w:val="21"/>
                <w:szCs w:val="21"/>
              </w:rPr>
              <w:t>未覆盖分支</w:t>
            </w:r>
          </w:p>
        </w:tc>
        <w:tc>
          <w:tcPr>
            <w:tcW w:w="1935" w:type="dxa"/>
            <w:shd w:val="clear" w:color="auto" w:fill="auto"/>
          </w:tcPr>
          <w:p w14:paraId="68EC7396" w14:textId="77777777" w:rsidR="007C042D" w:rsidRPr="00357D70" w:rsidRDefault="007C042D" w:rsidP="0044450B">
            <w:pPr>
              <w:jc w:val="center"/>
              <w:rPr>
                <w:b/>
                <w:sz w:val="21"/>
                <w:szCs w:val="21"/>
              </w:rPr>
            </w:pPr>
            <w:r w:rsidRPr="00357D70">
              <w:rPr>
                <w:b/>
                <w:sz w:val="21"/>
                <w:szCs w:val="21"/>
              </w:rPr>
              <w:t>未覆盖原因</w:t>
            </w:r>
          </w:p>
        </w:tc>
        <w:tc>
          <w:tcPr>
            <w:tcW w:w="1887" w:type="dxa"/>
          </w:tcPr>
          <w:p w14:paraId="521B249F" w14:textId="77777777" w:rsidR="007C042D" w:rsidRPr="00357D70" w:rsidRDefault="007C042D" w:rsidP="0044450B">
            <w:pPr>
              <w:jc w:val="center"/>
              <w:rPr>
                <w:b/>
                <w:sz w:val="21"/>
                <w:szCs w:val="21"/>
              </w:rPr>
            </w:pPr>
            <w:r w:rsidRPr="00357D70">
              <w:rPr>
                <w:b/>
                <w:sz w:val="21"/>
                <w:szCs w:val="21"/>
              </w:rPr>
              <w:t>影响分析</w:t>
            </w:r>
          </w:p>
        </w:tc>
        <w:tc>
          <w:tcPr>
            <w:tcW w:w="1935" w:type="dxa"/>
            <w:shd w:val="clear" w:color="auto" w:fill="auto"/>
          </w:tcPr>
          <w:p w14:paraId="7658CD83" w14:textId="77777777" w:rsidR="007C042D" w:rsidRPr="00357D70" w:rsidRDefault="007C042D" w:rsidP="0044450B">
            <w:pPr>
              <w:jc w:val="center"/>
              <w:rPr>
                <w:b/>
                <w:sz w:val="21"/>
                <w:szCs w:val="21"/>
              </w:rPr>
            </w:pPr>
            <w:r w:rsidRPr="00357D70">
              <w:rPr>
                <w:b/>
                <w:sz w:val="21"/>
                <w:szCs w:val="21"/>
              </w:rPr>
              <w:t>补充测试情况</w:t>
            </w:r>
          </w:p>
        </w:tc>
      </w:tr>
      <w:tr w:rsidR="00FF1D56" w:rsidRPr="00357D70" w14:paraId="511EFE76" w14:textId="77777777" w:rsidTr="007C042D">
        <w:tc>
          <w:tcPr>
            <w:tcW w:w="724" w:type="dxa"/>
            <w:shd w:val="clear" w:color="auto" w:fill="auto"/>
          </w:tcPr>
          <w:p w14:paraId="3A15057B" w14:textId="77777777" w:rsidR="007C042D" w:rsidRPr="00357D70" w:rsidRDefault="007C042D" w:rsidP="0044450B">
            <w:pPr>
              <w:jc w:val="center"/>
              <w:rPr>
                <w:sz w:val="21"/>
                <w:szCs w:val="21"/>
              </w:rPr>
            </w:pPr>
          </w:p>
        </w:tc>
        <w:tc>
          <w:tcPr>
            <w:tcW w:w="3147" w:type="dxa"/>
            <w:shd w:val="clear" w:color="auto" w:fill="auto"/>
          </w:tcPr>
          <w:p w14:paraId="538003B8" w14:textId="77777777" w:rsidR="007C042D" w:rsidRPr="00357D70" w:rsidRDefault="007C042D" w:rsidP="0044450B">
            <w:pPr>
              <w:jc w:val="center"/>
              <w:rPr>
                <w:sz w:val="21"/>
                <w:szCs w:val="21"/>
              </w:rPr>
            </w:pPr>
          </w:p>
        </w:tc>
        <w:tc>
          <w:tcPr>
            <w:tcW w:w="1935" w:type="dxa"/>
            <w:shd w:val="clear" w:color="auto" w:fill="auto"/>
          </w:tcPr>
          <w:p w14:paraId="711B80FC" w14:textId="77777777" w:rsidR="007C042D" w:rsidRPr="00357D70" w:rsidRDefault="007C042D" w:rsidP="0044450B">
            <w:pPr>
              <w:jc w:val="center"/>
              <w:rPr>
                <w:sz w:val="21"/>
                <w:szCs w:val="21"/>
              </w:rPr>
            </w:pPr>
          </w:p>
        </w:tc>
        <w:tc>
          <w:tcPr>
            <w:tcW w:w="1887" w:type="dxa"/>
          </w:tcPr>
          <w:p w14:paraId="473026E7" w14:textId="77777777" w:rsidR="007C042D" w:rsidRPr="00357D70" w:rsidRDefault="007C042D" w:rsidP="0044450B">
            <w:pPr>
              <w:jc w:val="center"/>
              <w:rPr>
                <w:sz w:val="21"/>
                <w:szCs w:val="21"/>
              </w:rPr>
            </w:pPr>
          </w:p>
        </w:tc>
        <w:tc>
          <w:tcPr>
            <w:tcW w:w="1935" w:type="dxa"/>
            <w:shd w:val="clear" w:color="auto" w:fill="auto"/>
          </w:tcPr>
          <w:p w14:paraId="1D51405D" w14:textId="77777777" w:rsidR="007C042D" w:rsidRPr="00357D70" w:rsidRDefault="007C042D" w:rsidP="0044450B">
            <w:pPr>
              <w:jc w:val="center"/>
              <w:rPr>
                <w:sz w:val="21"/>
                <w:szCs w:val="21"/>
              </w:rPr>
            </w:pPr>
          </w:p>
        </w:tc>
      </w:tr>
      <w:tr w:rsidR="00FF1D56" w:rsidRPr="00357D70" w14:paraId="2CB921EF" w14:textId="77777777" w:rsidTr="007C042D">
        <w:tc>
          <w:tcPr>
            <w:tcW w:w="724" w:type="dxa"/>
            <w:shd w:val="clear" w:color="auto" w:fill="auto"/>
          </w:tcPr>
          <w:p w14:paraId="2D14C411" w14:textId="77777777" w:rsidR="007C042D" w:rsidRPr="00357D70" w:rsidRDefault="007C042D" w:rsidP="0044450B">
            <w:pPr>
              <w:jc w:val="center"/>
              <w:rPr>
                <w:sz w:val="21"/>
                <w:szCs w:val="21"/>
              </w:rPr>
            </w:pPr>
          </w:p>
        </w:tc>
        <w:tc>
          <w:tcPr>
            <w:tcW w:w="3147" w:type="dxa"/>
            <w:shd w:val="clear" w:color="auto" w:fill="auto"/>
          </w:tcPr>
          <w:p w14:paraId="10B299CB" w14:textId="77777777" w:rsidR="007C042D" w:rsidRPr="00357D70" w:rsidRDefault="007C042D" w:rsidP="0044450B">
            <w:pPr>
              <w:jc w:val="center"/>
              <w:rPr>
                <w:sz w:val="21"/>
                <w:szCs w:val="21"/>
              </w:rPr>
            </w:pPr>
          </w:p>
        </w:tc>
        <w:tc>
          <w:tcPr>
            <w:tcW w:w="1935" w:type="dxa"/>
            <w:shd w:val="clear" w:color="auto" w:fill="auto"/>
          </w:tcPr>
          <w:p w14:paraId="2EC2BD84" w14:textId="77777777" w:rsidR="007C042D" w:rsidRPr="00357D70" w:rsidRDefault="007C042D" w:rsidP="0044450B">
            <w:pPr>
              <w:jc w:val="center"/>
              <w:rPr>
                <w:sz w:val="21"/>
                <w:szCs w:val="21"/>
              </w:rPr>
            </w:pPr>
          </w:p>
        </w:tc>
        <w:tc>
          <w:tcPr>
            <w:tcW w:w="1887" w:type="dxa"/>
          </w:tcPr>
          <w:p w14:paraId="7FED3057" w14:textId="77777777" w:rsidR="007C042D" w:rsidRPr="00357D70" w:rsidRDefault="007C042D" w:rsidP="0044450B">
            <w:pPr>
              <w:jc w:val="center"/>
              <w:rPr>
                <w:sz w:val="21"/>
                <w:szCs w:val="21"/>
              </w:rPr>
            </w:pPr>
          </w:p>
        </w:tc>
        <w:tc>
          <w:tcPr>
            <w:tcW w:w="1935" w:type="dxa"/>
            <w:shd w:val="clear" w:color="auto" w:fill="auto"/>
          </w:tcPr>
          <w:p w14:paraId="49646D12" w14:textId="77777777" w:rsidR="007C042D" w:rsidRPr="00357D70" w:rsidRDefault="007C042D" w:rsidP="0044450B">
            <w:pPr>
              <w:jc w:val="center"/>
              <w:rPr>
                <w:sz w:val="21"/>
                <w:szCs w:val="21"/>
              </w:rPr>
            </w:pPr>
          </w:p>
        </w:tc>
      </w:tr>
      <w:tr w:rsidR="00FF1D56" w:rsidRPr="00357D70" w14:paraId="11F0F79E" w14:textId="77777777" w:rsidTr="007C042D">
        <w:tc>
          <w:tcPr>
            <w:tcW w:w="724" w:type="dxa"/>
            <w:shd w:val="clear" w:color="auto" w:fill="auto"/>
          </w:tcPr>
          <w:p w14:paraId="555791DC" w14:textId="77777777" w:rsidR="007C042D" w:rsidRPr="00357D70" w:rsidRDefault="007C042D" w:rsidP="0044450B">
            <w:pPr>
              <w:jc w:val="center"/>
              <w:rPr>
                <w:sz w:val="21"/>
                <w:szCs w:val="21"/>
              </w:rPr>
            </w:pPr>
          </w:p>
        </w:tc>
        <w:tc>
          <w:tcPr>
            <w:tcW w:w="3147" w:type="dxa"/>
            <w:shd w:val="clear" w:color="auto" w:fill="auto"/>
          </w:tcPr>
          <w:p w14:paraId="1B837C11" w14:textId="77777777" w:rsidR="007C042D" w:rsidRPr="00357D70" w:rsidRDefault="007C042D" w:rsidP="0044450B">
            <w:pPr>
              <w:jc w:val="center"/>
              <w:rPr>
                <w:sz w:val="21"/>
                <w:szCs w:val="21"/>
              </w:rPr>
            </w:pPr>
          </w:p>
        </w:tc>
        <w:tc>
          <w:tcPr>
            <w:tcW w:w="1935" w:type="dxa"/>
            <w:shd w:val="clear" w:color="auto" w:fill="auto"/>
          </w:tcPr>
          <w:p w14:paraId="1E3B552B" w14:textId="77777777" w:rsidR="007C042D" w:rsidRPr="00357D70" w:rsidRDefault="007C042D" w:rsidP="0044450B">
            <w:pPr>
              <w:jc w:val="center"/>
              <w:rPr>
                <w:sz w:val="21"/>
                <w:szCs w:val="21"/>
              </w:rPr>
            </w:pPr>
          </w:p>
        </w:tc>
        <w:tc>
          <w:tcPr>
            <w:tcW w:w="1887" w:type="dxa"/>
          </w:tcPr>
          <w:p w14:paraId="653F26EA" w14:textId="77777777" w:rsidR="007C042D" w:rsidRPr="00357D70" w:rsidRDefault="007C042D" w:rsidP="0044450B">
            <w:pPr>
              <w:jc w:val="center"/>
              <w:rPr>
                <w:sz w:val="21"/>
                <w:szCs w:val="21"/>
              </w:rPr>
            </w:pPr>
          </w:p>
        </w:tc>
        <w:tc>
          <w:tcPr>
            <w:tcW w:w="1935" w:type="dxa"/>
            <w:shd w:val="clear" w:color="auto" w:fill="auto"/>
          </w:tcPr>
          <w:p w14:paraId="42C4C61C" w14:textId="77777777" w:rsidR="007C042D" w:rsidRPr="00357D70" w:rsidRDefault="007C042D" w:rsidP="0044450B">
            <w:pPr>
              <w:jc w:val="center"/>
              <w:rPr>
                <w:sz w:val="21"/>
                <w:szCs w:val="21"/>
              </w:rPr>
            </w:pPr>
          </w:p>
        </w:tc>
      </w:tr>
      <w:tr w:rsidR="007C042D" w:rsidRPr="00357D70" w14:paraId="1C74DDC0" w14:textId="77777777" w:rsidTr="007C042D">
        <w:tc>
          <w:tcPr>
            <w:tcW w:w="724" w:type="dxa"/>
            <w:shd w:val="clear" w:color="auto" w:fill="auto"/>
          </w:tcPr>
          <w:p w14:paraId="64581AE6" w14:textId="77777777" w:rsidR="007C042D" w:rsidRPr="00357D70" w:rsidRDefault="007C042D" w:rsidP="0044450B">
            <w:pPr>
              <w:jc w:val="center"/>
              <w:rPr>
                <w:sz w:val="21"/>
                <w:szCs w:val="21"/>
              </w:rPr>
            </w:pPr>
          </w:p>
        </w:tc>
        <w:tc>
          <w:tcPr>
            <w:tcW w:w="3147" w:type="dxa"/>
            <w:shd w:val="clear" w:color="auto" w:fill="auto"/>
          </w:tcPr>
          <w:p w14:paraId="230CD3BB" w14:textId="77777777" w:rsidR="007C042D" w:rsidRPr="00357D70" w:rsidRDefault="007C042D" w:rsidP="0044450B">
            <w:pPr>
              <w:jc w:val="center"/>
              <w:rPr>
                <w:sz w:val="21"/>
                <w:szCs w:val="21"/>
              </w:rPr>
            </w:pPr>
          </w:p>
        </w:tc>
        <w:tc>
          <w:tcPr>
            <w:tcW w:w="1935" w:type="dxa"/>
            <w:shd w:val="clear" w:color="auto" w:fill="auto"/>
          </w:tcPr>
          <w:p w14:paraId="3E236F2C" w14:textId="77777777" w:rsidR="007C042D" w:rsidRPr="00357D70" w:rsidRDefault="007C042D" w:rsidP="0044450B">
            <w:pPr>
              <w:jc w:val="center"/>
              <w:rPr>
                <w:sz w:val="21"/>
                <w:szCs w:val="21"/>
              </w:rPr>
            </w:pPr>
          </w:p>
        </w:tc>
        <w:tc>
          <w:tcPr>
            <w:tcW w:w="1887" w:type="dxa"/>
          </w:tcPr>
          <w:p w14:paraId="706CB456" w14:textId="77777777" w:rsidR="007C042D" w:rsidRPr="00357D70" w:rsidRDefault="007C042D" w:rsidP="0044450B">
            <w:pPr>
              <w:jc w:val="center"/>
              <w:rPr>
                <w:sz w:val="21"/>
                <w:szCs w:val="21"/>
              </w:rPr>
            </w:pPr>
          </w:p>
        </w:tc>
        <w:tc>
          <w:tcPr>
            <w:tcW w:w="1935" w:type="dxa"/>
            <w:shd w:val="clear" w:color="auto" w:fill="auto"/>
          </w:tcPr>
          <w:p w14:paraId="154F40C7" w14:textId="77777777" w:rsidR="007C042D" w:rsidRPr="00357D70" w:rsidRDefault="007C042D" w:rsidP="0044450B">
            <w:pPr>
              <w:jc w:val="center"/>
              <w:rPr>
                <w:sz w:val="21"/>
                <w:szCs w:val="21"/>
              </w:rPr>
            </w:pPr>
          </w:p>
        </w:tc>
      </w:tr>
    </w:tbl>
    <w:p w14:paraId="4A6BBEDB" w14:textId="77777777" w:rsidR="00F227D0" w:rsidRPr="00357D70" w:rsidRDefault="00F227D0" w:rsidP="00463496">
      <w:pPr>
        <w:spacing w:line="360" w:lineRule="auto"/>
        <w:jc w:val="center"/>
        <w:rPr>
          <w:sz w:val="21"/>
          <w:szCs w:val="21"/>
        </w:rPr>
      </w:pPr>
    </w:p>
    <w:p w14:paraId="2285A290" w14:textId="77777777" w:rsidR="004B49C7" w:rsidRPr="00357D70" w:rsidRDefault="004B49C7" w:rsidP="00463496">
      <w:pPr>
        <w:spacing w:line="360" w:lineRule="auto"/>
      </w:pPr>
    </w:p>
    <w:sectPr w:rsidR="004B49C7" w:rsidRPr="00357D70" w:rsidSect="008C4BCC">
      <w:headerReference w:type="even" r:id="rId10"/>
      <w:footerReference w:type="even" r:id="rId11"/>
      <w:headerReference w:type="first" r:id="rId12"/>
      <w:footerReference w:type="first" r:id="rId13"/>
      <w:pgSz w:w="11906" w:h="16838"/>
      <w:pgMar w:top="1701" w:right="1247" w:bottom="1418" w:left="1247" w:header="851" w:footer="851" w:gutter="0"/>
      <w:cols w:space="720"/>
      <w:docGrid w:type="lines" w:linePitch="383" w:charSpace="59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4A4FD" w14:textId="77777777" w:rsidR="00E95CA7" w:rsidRDefault="00E95CA7">
      <w:r>
        <w:separator/>
      </w:r>
    </w:p>
  </w:endnote>
  <w:endnote w:type="continuationSeparator" w:id="0">
    <w:p w14:paraId="65C4F65B" w14:textId="77777777" w:rsidR="00E95CA7" w:rsidRDefault="00E95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font>
  <w:font w:name="长城仿宋">
    <w:altName w:val="黑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书">
    <w:altName w:val="宋体"/>
    <w:panose1 w:val="00000000000000000000"/>
    <w:charset w:val="86"/>
    <w:family w:val="roman"/>
    <w:notTrueType/>
    <w:pitch w:val="default"/>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2C30E" w14:textId="77777777" w:rsidR="003537D4" w:rsidRDefault="003537D4" w:rsidP="00C5068F">
    <w:pPr>
      <w:pStyle w:val="aff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19135" w14:textId="77777777" w:rsidR="003537D4" w:rsidRDefault="003537D4">
    <w:pPr>
      <w:framePr w:h="0" w:wrap="around" w:vAnchor="text" w:hAnchor="margin" w:xAlign="right" w:y="1"/>
    </w:pPr>
    <w:r>
      <w:fldChar w:fldCharType="begin"/>
    </w:r>
    <w:r>
      <w:instrText xml:space="preserve">PAGE  </w:instrText>
    </w:r>
    <w:r>
      <w:fldChar w:fldCharType="separate"/>
    </w:r>
    <w:r>
      <w:rPr>
        <w:noProof/>
      </w:rPr>
      <w:t>5</w:t>
    </w:r>
    <w:r>
      <w:fldChar w:fldCharType="end"/>
    </w:r>
  </w:p>
  <w:p w14:paraId="2AAC9D1C" w14:textId="77777777" w:rsidR="003537D4" w:rsidRDefault="003537D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39A93" w14:textId="77777777" w:rsidR="003537D4" w:rsidRDefault="003537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61968" w14:textId="77777777" w:rsidR="00E95CA7" w:rsidRDefault="00E95CA7">
      <w:r>
        <w:separator/>
      </w:r>
    </w:p>
  </w:footnote>
  <w:footnote w:type="continuationSeparator" w:id="0">
    <w:p w14:paraId="5E55C2EE" w14:textId="77777777" w:rsidR="00E95CA7" w:rsidRDefault="00E95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35E9B" w14:textId="77777777" w:rsidR="003537D4" w:rsidRDefault="003537D4" w:rsidP="00C5068F">
    <w:pPr>
      <w:pStyle w:val="aff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908ED" w14:textId="77777777" w:rsidR="003537D4" w:rsidRDefault="003537D4">
    <w:pPr>
      <w:framePr w:w="9356" w:h="0" w:hSpace="181" w:vSpace="181" w:wrap="around" w:vAnchor="text" w:hAnchor="text" w:xAlign="center" w:y="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E5B5" w14:textId="77777777" w:rsidR="003537D4" w:rsidRDefault="003537D4">
    <w:pPr>
      <w:framePr w:w="9356" w:h="0" w:hSpace="181" w:vSpace="181" w:wrap="around" w:vAnchor="text" w:hAnchor="text" w:xAlign="center" w:y="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AE183DAC"/>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921" w:hanging="576"/>
      </w:pPr>
      <w:rPr>
        <w:rFonts w:hint="eastAsia"/>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01147E9"/>
    <w:multiLevelType w:val="hybridMultilevel"/>
    <w:tmpl w:val="813E903E"/>
    <w:lvl w:ilvl="0" w:tplc="9294C9C8">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6E49F8"/>
    <w:multiLevelType w:val="hybridMultilevel"/>
    <w:tmpl w:val="02C46F72"/>
    <w:lvl w:ilvl="0" w:tplc="B704A4BC">
      <w:start w:val="1"/>
      <w:numFmt w:val="decimal"/>
      <w:suff w:val="nothing"/>
      <w:lvlText w:val="记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20256237"/>
    <w:multiLevelType w:val="hybridMultilevel"/>
    <w:tmpl w:val="68889C0A"/>
    <w:lvl w:ilvl="0" w:tplc="F67A617A">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39668C"/>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E1F1894"/>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045ED0"/>
    <w:multiLevelType w:val="hybridMultilevel"/>
    <w:tmpl w:val="59DE116C"/>
    <w:lvl w:ilvl="0" w:tplc="AF7CD0FA">
      <w:start w:val="1"/>
      <w:numFmt w:val="lowerLetter"/>
      <w:lvlText w:val="%1."/>
      <w:lvlJc w:val="left"/>
      <w:pPr>
        <w:tabs>
          <w:tab w:val="num" w:pos="900"/>
        </w:tabs>
        <w:ind w:left="900" w:hanging="420"/>
      </w:pPr>
      <w:rPr>
        <w:rFonts w:hint="eastAsia"/>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398033E"/>
    <w:multiLevelType w:val="hybridMultilevel"/>
    <w:tmpl w:val="2D78AAC2"/>
    <w:lvl w:ilvl="0" w:tplc="EED611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542A7F"/>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2719A8"/>
    <w:multiLevelType w:val="hybridMultilevel"/>
    <w:tmpl w:val="C9EE5E10"/>
    <w:lvl w:ilvl="0" w:tplc="A0CAE59A">
      <w:start w:val="1"/>
      <w:numFmt w:val="decimal"/>
      <w:suff w:val="space"/>
      <w:lvlText w:val="%1"/>
      <w:lvlJc w:val="center"/>
      <w:pPr>
        <w:ind w:left="420" w:hanging="42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1B2447"/>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45CA1D99"/>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0"/>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C91E18"/>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C47E4F"/>
    <w:multiLevelType w:val="hybridMultilevel"/>
    <w:tmpl w:val="AB88088E"/>
    <w:lvl w:ilvl="0" w:tplc="EED611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1183F3D"/>
    <w:multiLevelType w:val="hybridMultilevel"/>
    <w:tmpl w:val="04266382"/>
    <w:lvl w:ilvl="0" w:tplc="0409000F">
      <w:start w:val="1"/>
      <w:numFmt w:val="decimal"/>
      <w:lvlText w:val="%1."/>
      <w:lvlJc w:val="left"/>
      <w:pPr>
        <w:tabs>
          <w:tab w:val="num" w:pos="600"/>
        </w:tabs>
        <w:ind w:left="600" w:hanging="420"/>
      </w:p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5216629E"/>
    <w:multiLevelType w:val="multilevel"/>
    <w:tmpl w:val="218EB02E"/>
    <w:lvl w:ilvl="0">
      <w:start w:val="1"/>
      <w:numFmt w:val="decimal"/>
      <w:pStyle w:val="a1"/>
      <w:isLgl/>
      <w:suff w:val="nothing"/>
      <w:lvlText w:val="%1　"/>
      <w:lvlJc w:val="left"/>
      <w:pPr>
        <w:ind w:left="0" w:firstLine="0"/>
      </w:pPr>
      <w:rPr>
        <w:rFonts w:ascii="Times New Roman" w:eastAsia="宋体" w:hAnsi="Times New Roman" w:hint="default"/>
        <w:b/>
        <w:i w:val="0"/>
        <w:color w:val="auto"/>
        <w:sz w:val="28"/>
        <w:u w:val="none"/>
      </w:rPr>
    </w:lvl>
    <w:lvl w:ilvl="1">
      <w:start w:val="1"/>
      <w:numFmt w:val="decimal"/>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rPr>
    </w:lvl>
    <w:lvl w:ilvl="2">
      <w:start w:val="1"/>
      <w:numFmt w:val="decimal"/>
      <w:isLgl/>
      <w:suff w:val="nothing"/>
      <w:lvlText w:val="%1.%2.%3　"/>
      <w:lvlJc w:val="left"/>
      <w:pPr>
        <w:ind w:left="750" w:firstLine="0"/>
      </w:pPr>
      <w:rPr>
        <w:rFonts w:ascii="Times New Roman" w:eastAsia="黑体" w:hAnsi="Times New Roman" w:hint="default"/>
        <w:b/>
        <w:i w:val="0"/>
        <w:sz w:val="28"/>
      </w:rPr>
    </w:lvl>
    <w:lvl w:ilvl="3">
      <w:start w:val="1"/>
      <w:numFmt w:val="decimal"/>
      <w:isLgl/>
      <w:suff w:val="nothing"/>
      <w:lvlText w:val="%1.%2.%3.%4　"/>
      <w:lvlJc w:val="left"/>
      <w:pPr>
        <w:ind w:left="709" w:firstLine="0"/>
      </w:pPr>
      <w:rPr>
        <w:rFonts w:ascii="Times New Roman" w:eastAsia="宋体" w:hAnsi="Times New Roman" w:hint="default"/>
        <w:b/>
        <w:i w:val="0"/>
        <w:color w:val="auto"/>
        <w:sz w:val="28"/>
        <w:u w:val="none"/>
      </w:rPr>
    </w:lvl>
    <w:lvl w:ilvl="4">
      <w:start w:val="1"/>
      <w:numFmt w:val="decimal"/>
      <w:isLgl/>
      <w:suff w:val="nothing"/>
      <w:lvlText w:val="%1.%2.%3.%4.%5　"/>
      <w:lvlJc w:val="left"/>
      <w:pPr>
        <w:ind w:left="916" w:firstLine="0"/>
      </w:pPr>
      <w:rPr>
        <w:rFonts w:ascii="Times New Roman" w:eastAsia="宋体" w:hAnsi="Times New Roman" w:hint="default"/>
        <w:b/>
        <w:i w:val="0"/>
        <w:color w:val="auto"/>
        <w:sz w:val="28"/>
        <w:u w:val="none"/>
      </w:rPr>
    </w:lvl>
    <w:lvl w:ilvl="5">
      <w:start w:val="1"/>
      <w:numFmt w:val="decimal"/>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660"/>
        </w:tabs>
        <w:ind w:left="-100" w:firstLine="400"/>
      </w:pPr>
      <w:rPr>
        <w:rFonts w:ascii="Times New Roman" w:eastAsia="宋体" w:hAnsi="Times New Roman" w:hint="default"/>
        <w:b/>
        <w:i w:val="0"/>
        <w:color w:val="auto"/>
        <w:sz w:val="28"/>
        <w:u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rPr>
    </w:lvl>
    <w:lvl w:ilvl="8">
      <w:start w:val="1"/>
      <w:numFmt w:val="none"/>
      <w:lvlText w:val="%9"/>
      <w:lvlJc w:val="left"/>
      <w:pPr>
        <w:tabs>
          <w:tab w:val="num" w:pos="885"/>
        </w:tabs>
        <w:ind w:left="525" w:firstLine="0"/>
      </w:pPr>
      <w:rPr>
        <w:rFonts w:ascii="宋体" w:eastAsia="宋体" w:hint="eastAsia"/>
        <w:b w:val="0"/>
        <w:i w:val="0"/>
        <w:color w:val="auto"/>
        <w:sz w:val="28"/>
        <w:u w:val="none"/>
      </w:rPr>
    </w:lvl>
  </w:abstractNum>
  <w:abstractNum w:abstractNumId="28" w15:restartNumberingAfterBreak="0">
    <w:nsid w:val="527E7F22"/>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E57029"/>
    <w:multiLevelType w:val="hybridMultilevel"/>
    <w:tmpl w:val="50540D6A"/>
    <w:lvl w:ilvl="0" w:tplc="C9FAFC26">
      <w:start w:val="1"/>
      <w:numFmt w:val="lowerLetter"/>
      <w:lvlText w:val="%1. "/>
      <w:lvlJc w:val="left"/>
      <w:pPr>
        <w:tabs>
          <w:tab w:val="num" w:pos="0"/>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ADE0475"/>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1"/>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6933334"/>
    <w:multiLevelType w:val="hybridMultilevel"/>
    <w:tmpl w:val="D74C1E48"/>
    <w:lvl w:ilvl="0" w:tplc="FFFFFFFF">
      <w:start w:val="1"/>
      <w:numFmt w:val="none"/>
      <w:pStyle w:val="a2"/>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82551281">
    <w:abstractNumId w:val="1"/>
  </w:num>
  <w:num w:numId="2" w16cid:durableId="2026899641">
    <w:abstractNumId w:val="1"/>
  </w:num>
  <w:num w:numId="3" w16cid:durableId="1407803214">
    <w:abstractNumId w:val="27"/>
  </w:num>
  <w:num w:numId="4" w16cid:durableId="1916277953">
    <w:abstractNumId w:val="6"/>
  </w:num>
  <w:num w:numId="5" w16cid:durableId="1490753379">
    <w:abstractNumId w:val="4"/>
  </w:num>
  <w:num w:numId="6" w16cid:durableId="1735204957">
    <w:abstractNumId w:val="0"/>
  </w:num>
  <w:num w:numId="7" w16cid:durableId="1337807938">
    <w:abstractNumId w:val="36"/>
  </w:num>
  <w:num w:numId="8" w16cid:durableId="897595862">
    <w:abstractNumId w:val="9"/>
  </w:num>
  <w:num w:numId="9" w16cid:durableId="233275040">
    <w:abstractNumId w:val="35"/>
  </w:num>
  <w:num w:numId="10" w16cid:durableId="92895214">
    <w:abstractNumId w:val="17"/>
  </w:num>
  <w:num w:numId="11" w16cid:durableId="964233017">
    <w:abstractNumId w:val="12"/>
  </w:num>
  <w:num w:numId="12" w16cid:durableId="862860669">
    <w:abstractNumId w:val="5"/>
  </w:num>
  <w:num w:numId="13" w16cid:durableId="780226530">
    <w:abstractNumId w:val="22"/>
  </w:num>
  <w:num w:numId="14" w16cid:durableId="1675917017">
    <w:abstractNumId w:val="3"/>
  </w:num>
  <w:num w:numId="15" w16cid:durableId="1188831233">
    <w:abstractNumId w:val="40"/>
  </w:num>
  <w:num w:numId="16" w16cid:durableId="160778064">
    <w:abstractNumId w:val="32"/>
  </w:num>
  <w:num w:numId="17" w16cid:durableId="137771047">
    <w:abstractNumId w:val="37"/>
  </w:num>
  <w:num w:numId="18" w16cid:durableId="1830637741">
    <w:abstractNumId w:val="39"/>
  </w:num>
  <w:num w:numId="19" w16cid:durableId="1181549290">
    <w:abstractNumId w:val="29"/>
  </w:num>
  <w:num w:numId="20" w16cid:durableId="1970278670">
    <w:abstractNumId w:val="11"/>
  </w:num>
  <w:num w:numId="21" w16cid:durableId="45573137">
    <w:abstractNumId w:val="21"/>
  </w:num>
  <w:num w:numId="22" w16cid:durableId="662121836">
    <w:abstractNumId w:val="28"/>
  </w:num>
  <w:num w:numId="23" w16cid:durableId="907035918">
    <w:abstractNumId w:val="34"/>
  </w:num>
  <w:num w:numId="24" w16cid:durableId="2067295401">
    <w:abstractNumId w:val="24"/>
  </w:num>
  <w:num w:numId="25" w16cid:durableId="1697534353">
    <w:abstractNumId w:val="19"/>
  </w:num>
  <w:num w:numId="26" w16cid:durableId="1648170021">
    <w:abstractNumId w:val="13"/>
  </w:num>
  <w:num w:numId="27" w16cid:durableId="1936011197">
    <w:abstractNumId w:val="16"/>
  </w:num>
  <w:num w:numId="28" w16cid:durableId="501049728">
    <w:abstractNumId w:val="23"/>
  </w:num>
  <w:num w:numId="29" w16cid:durableId="349338439">
    <w:abstractNumId w:val="31"/>
  </w:num>
  <w:num w:numId="30" w16cid:durableId="609122195">
    <w:abstractNumId w:val="26"/>
  </w:num>
  <w:num w:numId="31" w16cid:durableId="352346735">
    <w:abstractNumId w:val="18"/>
  </w:num>
  <w:num w:numId="32" w16cid:durableId="31224502">
    <w:abstractNumId w:val="2"/>
  </w:num>
  <w:num w:numId="33" w16cid:durableId="2026591235">
    <w:abstractNumId w:val="7"/>
  </w:num>
  <w:num w:numId="34" w16cid:durableId="985545537">
    <w:abstractNumId w:val="33"/>
  </w:num>
  <w:num w:numId="35" w16cid:durableId="1951740140">
    <w:abstractNumId w:val="38"/>
  </w:num>
  <w:num w:numId="36" w16cid:durableId="75323745">
    <w:abstractNumId w:val="20"/>
  </w:num>
  <w:num w:numId="37" w16cid:durableId="648631358">
    <w:abstractNumId w:val="14"/>
  </w:num>
  <w:num w:numId="38" w16cid:durableId="175003041">
    <w:abstractNumId w:val="10"/>
  </w:num>
  <w:num w:numId="39" w16cid:durableId="1430353127">
    <w:abstractNumId w:val="25"/>
  </w:num>
  <w:num w:numId="40" w16cid:durableId="359353782">
    <w:abstractNumId w:val="30"/>
  </w:num>
  <w:num w:numId="41" w16cid:durableId="2065786824">
    <w:abstractNumId w:val="1"/>
  </w:num>
  <w:num w:numId="42" w16cid:durableId="1843471987">
    <w:abstractNumId w:val="15"/>
  </w:num>
  <w:num w:numId="43" w16cid:durableId="812675406">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3D6"/>
    <w:rsid w:val="00001083"/>
    <w:rsid w:val="00001EC2"/>
    <w:rsid w:val="0000396F"/>
    <w:rsid w:val="00003B21"/>
    <w:rsid w:val="00003F83"/>
    <w:rsid w:val="0000556E"/>
    <w:rsid w:val="0000589F"/>
    <w:rsid w:val="00005F10"/>
    <w:rsid w:val="000062FA"/>
    <w:rsid w:val="000069FE"/>
    <w:rsid w:val="00006C99"/>
    <w:rsid w:val="00007657"/>
    <w:rsid w:val="00011260"/>
    <w:rsid w:val="00017AE3"/>
    <w:rsid w:val="00020618"/>
    <w:rsid w:val="00021C72"/>
    <w:rsid w:val="000245AF"/>
    <w:rsid w:val="00024A1C"/>
    <w:rsid w:val="00026BA6"/>
    <w:rsid w:val="000271C5"/>
    <w:rsid w:val="00030A3C"/>
    <w:rsid w:val="00030F64"/>
    <w:rsid w:val="0003239D"/>
    <w:rsid w:val="00036A33"/>
    <w:rsid w:val="00037EB7"/>
    <w:rsid w:val="00040F53"/>
    <w:rsid w:val="0004161B"/>
    <w:rsid w:val="00041A3B"/>
    <w:rsid w:val="0004272E"/>
    <w:rsid w:val="000466FD"/>
    <w:rsid w:val="000501A6"/>
    <w:rsid w:val="0005101E"/>
    <w:rsid w:val="000606ED"/>
    <w:rsid w:val="00062D63"/>
    <w:rsid w:val="0006357D"/>
    <w:rsid w:val="000665C3"/>
    <w:rsid w:val="00067742"/>
    <w:rsid w:val="00067E9E"/>
    <w:rsid w:val="0007050A"/>
    <w:rsid w:val="00071CB3"/>
    <w:rsid w:val="00072DF0"/>
    <w:rsid w:val="00073E92"/>
    <w:rsid w:val="000752B0"/>
    <w:rsid w:val="00076CB4"/>
    <w:rsid w:val="0008080E"/>
    <w:rsid w:val="00080E27"/>
    <w:rsid w:val="00081ACB"/>
    <w:rsid w:val="00081E38"/>
    <w:rsid w:val="00083BC4"/>
    <w:rsid w:val="000840D7"/>
    <w:rsid w:val="00085D1C"/>
    <w:rsid w:val="00085FA2"/>
    <w:rsid w:val="0008737D"/>
    <w:rsid w:val="000877D1"/>
    <w:rsid w:val="000909E0"/>
    <w:rsid w:val="00091876"/>
    <w:rsid w:val="00091A59"/>
    <w:rsid w:val="00093568"/>
    <w:rsid w:val="00093AD6"/>
    <w:rsid w:val="000954D1"/>
    <w:rsid w:val="000957B7"/>
    <w:rsid w:val="000957FA"/>
    <w:rsid w:val="00096845"/>
    <w:rsid w:val="000968BB"/>
    <w:rsid w:val="00097079"/>
    <w:rsid w:val="00097B8E"/>
    <w:rsid w:val="000A100F"/>
    <w:rsid w:val="000A1EB5"/>
    <w:rsid w:val="000A22DF"/>
    <w:rsid w:val="000A3290"/>
    <w:rsid w:val="000A411E"/>
    <w:rsid w:val="000A733B"/>
    <w:rsid w:val="000B27B2"/>
    <w:rsid w:val="000B431E"/>
    <w:rsid w:val="000B6294"/>
    <w:rsid w:val="000C101F"/>
    <w:rsid w:val="000C51DF"/>
    <w:rsid w:val="000C5586"/>
    <w:rsid w:val="000C73D6"/>
    <w:rsid w:val="000D07D1"/>
    <w:rsid w:val="000D1CB7"/>
    <w:rsid w:val="000D5A32"/>
    <w:rsid w:val="000D7ACC"/>
    <w:rsid w:val="000E12C3"/>
    <w:rsid w:val="000E3145"/>
    <w:rsid w:val="000E5FD2"/>
    <w:rsid w:val="000F1BF9"/>
    <w:rsid w:val="000F3D39"/>
    <w:rsid w:val="000F55F0"/>
    <w:rsid w:val="00100A24"/>
    <w:rsid w:val="0010113E"/>
    <w:rsid w:val="001011D1"/>
    <w:rsid w:val="00101C18"/>
    <w:rsid w:val="00104CCD"/>
    <w:rsid w:val="001056D5"/>
    <w:rsid w:val="00107ACD"/>
    <w:rsid w:val="00111D68"/>
    <w:rsid w:val="00112B1D"/>
    <w:rsid w:val="00112C65"/>
    <w:rsid w:val="001137EC"/>
    <w:rsid w:val="0011442B"/>
    <w:rsid w:val="001153DB"/>
    <w:rsid w:val="001153E4"/>
    <w:rsid w:val="00116D45"/>
    <w:rsid w:val="00121DF9"/>
    <w:rsid w:val="00123EFD"/>
    <w:rsid w:val="00126A87"/>
    <w:rsid w:val="00127F23"/>
    <w:rsid w:val="001322B8"/>
    <w:rsid w:val="001357B6"/>
    <w:rsid w:val="001362E5"/>
    <w:rsid w:val="0013689C"/>
    <w:rsid w:val="00137745"/>
    <w:rsid w:val="0013790C"/>
    <w:rsid w:val="00137C29"/>
    <w:rsid w:val="0014088E"/>
    <w:rsid w:val="0014093E"/>
    <w:rsid w:val="001437F4"/>
    <w:rsid w:val="00144100"/>
    <w:rsid w:val="001455D1"/>
    <w:rsid w:val="00145F4C"/>
    <w:rsid w:val="00146511"/>
    <w:rsid w:val="00146550"/>
    <w:rsid w:val="0014665E"/>
    <w:rsid w:val="001516E4"/>
    <w:rsid w:val="00152AA9"/>
    <w:rsid w:val="00154FC1"/>
    <w:rsid w:val="00156211"/>
    <w:rsid w:val="00156E87"/>
    <w:rsid w:val="00156F03"/>
    <w:rsid w:val="001571D2"/>
    <w:rsid w:val="00157346"/>
    <w:rsid w:val="00161650"/>
    <w:rsid w:val="00162D5D"/>
    <w:rsid w:val="00166593"/>
    <w:rsid w:val="00166C7B"/>
    <w:rsid w:val="00170816"/>
    <w:rsid w:val="001717C0"/>
    <w:rsid w:val="00171846"/>
    <w:rsid w:val="00172A27"/>
    <w:rsid w:val="00174FC7"/>
    <w:rsid w:val="00175E78"/>
    <w:rsid w:val="0017785B"/>
    <w:rsid w:val="00177A1D"/>
    <w:rsid w:val="00180778"/>
    <w:rsid w:val="00185BC1"/>
    <w:rsid w:val="00196F27"/>
    <w:rsid w:val="00197E79"/>
    <w:rsid w:val="001A33F9"/>
    <w:rsid w:val="001A3407"/>
    <w:rsid w:val="001A3787"/>
    <w:rsid w:val="001A449F"/>
    <w:rsid w:val="001A576A"/>
    <w:rsid w:val="001A7352"/>
    <w:rsid w:val="001A7D61"/>
    <w:rsid w:val="001B176B"/>
    <w:rsid w:val="001B2231"/>
    <w:rsid w:val="001B3711"/>
    <w:rsid w:val="001B47A4"/>
    <w:rsid w:val="001B7514"/>
    <w:rsid w:val="001B771E"/>
    <w:rsid w:val="001C09BA"/>
    <w:rsid w:val="001C176B"/>
    <w:rsid w:val="001C236C"/>
    <w:rsid w:val="001C2C8B"/>
    <w:rsid w:val="001C52EF"/>
    <w:rsid w:val="001C5C00"/>
    <w:rsid w:val="001C6869"/>
    <w:rsid w:val="001D0353"/>
    <w:rsid w:val="001D04FF"/>
    <w:rsid w:val="001D0536"/>
    <w:rsid w:val="001D4CC1"/>
    <w:rsid w:val="001D6EC0"/>
    <w:rsid w:val="001D78E5"/>
    <w:rsid w:val="001D792C"/>
    <w:rsid w:val="001E0880"/>
    <w:rsid w:val="001E1C48"/>
    <w:rsid w:val="001E33CF"/>
    <w:rsid w:val="001F0437"/>
    <w:rsid w:val="001F12E6"/>
    <w:rsid w:val="001F7CC9"/>
    <w:rsid w:val="002000A3"/>
    <w:rsid w:val="00200E33"/>
    <w:rsid w:val="002018B7"/>
    <w:rsid w:val="00202961"/>
    <w:rsid w:val="00206330"/>
    <w:rsid w:val="0020760E"/>
    <w:rsid w:val="0021069D"/>
    <w:rsid w:val="00212678"/>
    <w:rsid w:val="00214175"/>
    <w:rsid w:val="00214F31"/>
    <w:rsid w:val="002152B3"/>
    <w:rsid w:val="002157CC"/>
    <w:rsid w:val="00217737"/>
    <w:rsid w:val="00220332"/>
    <w:rsid w:val="002211EC"/>
    <w:rsid w:val="00222466"/>
    <w:rsid w:val="00224F82"/>
    <w:rsid w:val="00225D8B"/>
    <w:rsid w:val="002266C8"/>
    <w:rsid w:val="00227F41"/>
    <w:rsid w:val="00227FFE"/>
    <w:rsid w:val="00230EBF"/>
    <w:rsid w:val="0023224F"/>
    <w:rsid w:val="002327C3"/>
    <w:rsid w:val="00232BC2"/>
    <w:rsid w:val="00233D52"/>
    <w:rsid w:val="002348B1"/>
    <w:rsid w:val="00234FF8"/>
    <w:rsid w:val="00235599"/>
    <w:rsid w:val="0023654C"/>
    <w:rsid w:val="00236986"/>
    <w:rsid w:val="00240B5B"/>
    <w:rsid w:val="00240FE2"/>
    <w:rsid w:val="002410A1"/>
    <w:rsid w:val="002427C4"/>
    <w:rsid w:val="0024361A"/>
    <w:rsid w:val="00243A11"/>
    <w:rsid w:val="00243F7B"/>
    <w:rsid w:val="00244CD3"/>
    <w:rsid w:val="0024785F"/>
    <w:rsid w:val="00250FB0"/>
    <w:rsid w:val="002517C1"/>
    <w:rsid w:val="00257FA7"/>
    <w:rsid w:val="002602BC"/>
    <w:rsid w:val="002611EE"/>
    <w:rsid w:val="0026228C"/>
    <w:rsid w:val="002627B0"/>
    <w:rsid w:val="00266E73"/>
    <w:rsid w:val="00270B47"/>
    <w:rsid w:val="0027299A"/>
    <w:rsid w:val="0027349C"/>
    <w:rsid w:val="00273721"/>
    <w:rsid w:val="00274201"/>
    <w:rsid w:val="002745BD"/>
    <w:rsid w:val="00277195"/>
    <w:rsid w:val="00277E30"/>
    <w:rsid w:val="00283229"/>
    <w:rsid w:val="00284FED"/>
    <w:rsid w:val="00290BCB"/>
    <w:rsid w:val="00291C2A"/>
    <w:rsid w:val="00291E26"/>
    <w:rsid w:val="0029764C"/>
    <w:rsid w:val="002976BA"/>
    <w:rsid w:val="002A149D"/>
    <w:rsid w:val="002A1917"/>
    <w:rsid w:val="002A3B08"/>
    <w:rsid w:val="002A4D18"/>
    <w:rsid w:val="002A66EC"/>
    <w:rsid w:val="002A71F9"/>
    <w:rsid w:val="002B0233"/>
    <w:rsid w:val="002B0BFD"/>
    <w:rsid w:val="002B0CC7"/>
    <w:rsid w:val="002B1FC9"/>
    <w:rsid w:val="002B2DFC"/>
    <w:rsid w:val="002B320C"/>
    <w:rsid w:val="002B492E"/>
    <w:rsid w:val="002B534D"/>
    <w:rsid w:val="002B54D6"/>
    <w:rsid w:val="002B67CB"/>
    <w:rsid w:val="002B76D2"/>
    <w:rsid w:val="002C0015"/>
    <w:rsid w:val="002C1223"/>
    <w:rsid w:val="002C26CF"/>
    <w:rsid w:val="002C37A1"/>
    <w:rsid w:val="002C64FE"/>
    <w:rsid w:val="002C6EE1"/>
    <w:rsid w:val="002C7FF1"/>
    <w:rsid w:val="002D0286"/>
    <w:rsid w:val="002D0E60"/>
    <w:rsid w:val="002D29C6"/>
    <w:rsid w:val="002D3811"/>
    <w:rsid w:val="002D5842"/>
    <w:rsid w:val="002D695A"/>
    <w:rsid w:val="002E00FE"/>
    <w:rsid w:val="002E0E41"/>
    <w:rsid w:val="002E1AF3"/>
    <w:rsid w:val="002E1E64"/>
    <w:rsid w:val="002E2FFB"/>
    <w:rsid w:val="002E5EE2"/>
    <w:rsid w:val="002F0B5E"/>
    <w:rsid w:val="002F111A"/>
    <w:rsid w:val="002F159D"/>
    <w:rsid w:val="002F1E21"/>
    <w:rsid w:val="002F1F3D"/>
    <w:rsid w:val="002F3625"/>
    <w:rsid w:val="002F4CA3"/>
    <w:rsid w:val="002F589F"/>
    <w:rsid w:val="002F6628"/>
    <w:rsid w:val="002F7018"/>
    <w:rsid w:val="0030075E"/>
    <w:rsid w:val="00300811"/>
    <w:rsid w:val="00300A73"/>
    <w:rsid w:val="00300D28"/>
    <w:rsid w:val="00302E8F"/>
    <w:rsid w:val="00302F9E"/>
    <w:rsid w:val="00304546"/>
    <w:rsid w:val="003049F8"/>
    <w:rsid w:val="00305DBE"/>
    <w:rsid w:val="00307976"/>
    <w:rsid w:val="00307CB5"/>
    <w:rsid w:val="00307DE9"/>
    <w:rsid w:val="00310611"/>
    <w:rsid w:val="00310FE6"/>
    <w:rsid w:val="00312EFD"/>
    <w:rsid w:val="0031361C"/>
    <w:rsid w:val="003137A3"/>
    <w:rsid w:val="00313833"/>
    <w:rsid w:val="00314AD1"/>
    <w:rsid w:val="003160DB"/>
    <w:rsid w:val="0031618C"/>
    <w:rsid w:val="00316BC0"/>
    <w:rsid w:val="00321DF9"/>
    <w:rsid w:val="0032227E"/>
    <w:rsid w:val="00322A5E"/>
    <w:rsid w:val="0032324F"/>
    <w:rsid w:val="0032396F"/>
    <w:rsid w:val="00326697"/>
    <w:rsid w:val="00326D2F"/>
    <w:rsid w:val="003275E5"/>
    <w:rsid w:val="00327700"/>
    <w:rsid w:val="00327A13"/>
    <w:rsid w:val="00330ADC"/>
    <w:rsid w:val="00335555"/>
    <w:rsid w:val="00337AEC"/>
    <w:rsid w:val="003400A7"/>
    <w:rsid w:val="0034265E"/>
    <w:rsid w:val="00347BAC"/>
    <w:rsid w:val="00350AA9"/>
    <w:rsid w:val="00350F23"/>
    <w:rsid w:val="0035124A"/>
    <w:rsid w:val="00352668"/>
    <w:rsid w:val="003527D5"/>
    <w:rsid w:val="003537D4"/>
    <w:rsid w:val="00353AF7"/>
    <w:rsid w:val="00355409"/>
    <w:rsid w:val="00355575"/>
    <w:rsid w:val="0035564B"/>
    <w:rsid w:val="00356ABD"/>
    <w:rsid w:val="00356AE5"/>
    <w:rsid w:val="00357D70"/>
    <w:rsid w:val="00360460"/>
    <w:rsid w:val="00361417"/>
    <w:rsid w:val="00361A40"/>
    <w:rsid w:val="00362354"/>
    <w:rsid w:val="00362650"/>
    <w:rsid w:val="00363350"/>
    <w:rsid w:val="00363571"/>
    <w:rsid w:val="00363ACD"/>
    <w:rsid w:val="003735FB"/>
    <w:rsid w:val="00373DAB"/>
    <w:rsid w:val="003746ED"/>
    <w:rsid w:val="00374CDD"/>
    <w:rsid w:val="00376AC0"/>
    <w:rsid w:val="00380D3B"/>
    <w:rsid w:val="00380F5F"/>
    <w:rsid w:val="003823B5"/>
    <w:rsid w:val="003849B3"/>
    <w:rsid w:val="00384BB4"/>
    <w:rsid w:val="00386703"/>
    <w:rsid w:val="003877E2"/>
    <w:rsid w:val="00391044"/>
    <w:rsid w:val="0039257D"/>
    <w:rsid w:val="00393B2C"/>
    <w:rsid w:val="00395762"/>
    <w:rsid w:val="003970A7"/>
    <w:rsid w:val="003A14E1"/>
    <w:rsid w:val="003A2E51"/>
    <w:rsid w:val="003A4738"/>
    <w:rsid w:val="003A4A39"/>
    <w:rsid w:val="003A662F"/>
    <w:rsid w:val="003B0CDB"/>
    <w:rsid w:val="003B1E69"/>
    <w:rsid w:val="003B39E6"/>
    <w:rsid w:val="003B5798"/>
    <w:rsid w:val="003B684F"/>
    <w:rsid w:val="003B6F80"/>
    <w:rsid w:val="003B755A"/>
    <w:rsid w:val="003C1369"/>
    <w:rsid w:val="003C1EE8"/>
    <w:rsid w:val="003C2C1D"/>
    <w:rsid w:val="003C337A"/>
    <w:rsid w:val="003C3BB6"/>
    <w:rsid w:val="003C4F79"/>
    <w:rsid w:val="003C50E7"/>
    <w:rsid w:val="003C554C"/>
    <w:rsid w:val="003D0FA7"/>
    <w:rsid w:val="003D13A4"/>
    <w:rsid w:val="003D1BCA"/>
    <w:rsid w:val="003D2EB2"/>
    <w:rsid w:val="003D34F4"/>
    <w:rsid w:val="003D4B24"/>
    <w:rsid w:val="003D4DDA"/>
    <w:rsid w:val="003D5755"/>
    <w:rsid w:val="003D78B5"/>
    <w:rsid w:val="003E1228"/>
    <w:rsid w:val="003E1493"/>
    <w:rsid w:val="003E1FC8"/>
    <w:rsid w:val="003E3263"/>
    <w:rsid w:val="003E586E"/>
    <w:rsid w:val="003E6C0E"/>
    <w:rsid w:val="003E6EA1"/>
    <w:rsid w:val="003E6ECB"/>
    <w:rsid w:val="003F3C09"/>
    <w:rsid w:val="003F7D59"/>
    <w:rsid w:val="004005CD"/>
    <w:rsid w:val="0040067C"/>
    <w:rsid w:val="00400973"/>
    <w:rsid w:val="00402655"/>
    <w:rsid w:val="00402B81"/>
    <w:rsid w:val="004038FA"/>
    <w:rsid w:val="004047EC"/>
    <w:rsid w:val="00404CE7"/>
    <w:rsid w:val="004053C6"/>
    <w:rsid w:val="00405D68"/>
    <w:rsid w:val="00405EBB"/>
    <w:rsid w:val="00407817"/>
    <w:rsid w:val="00411B4D"/>
    <w:rsid w:val="004120BD"/>
    <w:rsid w:val="00412CB0"/>
    <w:rsid w:val="004142F1"/>
    <w:rsid w:val="00414781"/>
    <w:rsid w:val="00414C9A"/>
    <w:rsid w:val="0041773F"/>
    <w:rsid w:val="004201FA"/>
    <w:rsid w:val="00420C9A"/>
    <w:rsid w:val="00421820"/>
    <w:rsid w:val="00423A73"/>
    <w:rsid w:val="00424E48"/>
    <w:rsid w:val="00427728"/>
    <w:rsid w:val="00427746"/>
    <w:rsid w:val="004302AE"/>
    <w:rsid w:val="004312DE"/>
    <w:rsid w:val="00431BD8"/>
    <w:rsid w:val="00431F41"/>
    <w:rsid w:val="00433883"/>
    <w:rsid w:val="00435B3B"/>
    <w:rsid w:val="004366F9"/>
    <w:rsid w:val="00436A28"/>
    <w:rsid w:val="00436AD5"/>
    <w:rsid w:val="004377A8"/>
    <w:rsid w:val="004378BC"/>
    <w:rsid w:val="00437FB2"/>
    <w:rsid w:val="00441074"/>
    <w:rsid w:val="00442597"/>
    <w:rsid w:val="004438CD"/>
    <w:rsid w:val="0044450B"/>
    <w:rsid w:val="00445076"/>
    <w:rsid w:val="0044685A"/>
    <w:rsid w:val="0045080D"/>
    <w:rsid w:val="0045281F"/>
    <w:rsid w:val="00452DD4"/>
    <w:rsid w:val="0045500F"/>
    <w:rsid w:val="00456A63"/>
    <w:rsid w:val="004609F1"/>
    <w:rsid w:val="00461B80"/>
    <w:rsid w:val="004631F7"/>
    <w:rsid w:val="00463496"/>
    <w:rsid w:val="00464CE5"/>
    <w:rsid w:val="00466928"/>
    <w:rsid w:val="00466A0E"/>
    <w:rsid w:val="0046794B"/>
    <w:rsid w:val="00470691"/>
    <w:rsid w:val="004714A6"/>
    <w:rsid w:val="00471BF5"/>
    <w:rsid w:val="004724A5"/>
    <w:rsid w:val="00472888"/>
    <w:rsid w:val="0047336C"/>
    <w:rsid w:val="00476C34"/>
    <w:rsid w:val="004775E6"/>
    <w:rsid w:val="00481DB5"/>
    <w:rsid w:val="004828C1"/>
    <w:rsid w:val="004857A6"/>
    <w:rsid w:val="00487916"/>
    <w:rsid w:val="00490455"/>
    <w:rsid w:val="00492D3E"/>
    <w:rsid w:val="004934AC"/>
    <w:rsid w:val="004939F0"/>
    <w:rsid w:val="00496239"/>
    <w:rsid w:val="00496702"/>
    <w:rsid w:val="00496748"/>
    <w:rsid w:val="00497EE2"/>
    <w:rsid w:val="004A1E1C"/>
    <w:rsid w:val="004A3FAE"/>
    <w:rsid w:val="004A76EF"/>
    <w:rsid w:val="004A7ECC"/>
    <w:rsid w:val="004B07BE"/>
    <w:rsid w:val="004B16E0"/>
    <w:rsid w:val="004B1EEA"/>
    <w:rsid w:val="004B2E88"/>
    <w:rsid w:val="004B388A"/>
    <w:rsid w:val="004B4843"/>
    <w:rsid w:val="004B49C7"/>
    <w:rsid w:val="004B5DE0"/>
    <w:rsid w:val="004B6612"/>
    <w:rsid w:val="004B69EB"/>
    <w:rsid w:val="004B73D2"/>
    <w:rsid w:val="004C1BE4"/>
    <w:rsid w:val="004C1C2D"/>
    <w:rsid w:val="004C2DEE"/>
    <w:rsid w:val="004C5439"/>
    <w:rsid w:val="004C5E70"/>
    <w:rsid w:val="004C684F"/>
    <w:rsid w:val="004D0690"/>
    <w:rsid w:val="004D0D34"/>
    <w:rsid w:val="004D180C"/>
    <w:rsid w:val="004D2579"/>
    <w:rsid w:val="004D3E64"/>
    <w:rsid w:val="004D4537"/>
    <w:rsid w:val="004D6F9C"/>
    <w:rsid w:val="004D77D4"/>
    <w:rsid w:val="004E13F4"/>
    <w:rsid w:val="004E2F8A"/>
    <w:rsid w:val="004E382C"/>
    <w:rsid w:val="004E656A"/>
    <w:rsid w:val="004F1D7C"/>
    <w:rsid w:val="004F2842"/>
    <w:rsid w:val="004F33BE"/>
    <w:rsid w:val="004F3A26"/>
    <w:rsid w:val="004F3C1B"/>
    <w:rsid w:val="004F505C"/>
    <w:rsid w:val="004F52E6"/>
    <w:rsid w:val="004F7F43"/>
    <w:rsid w:val="00500146"/>
    <w:rsid w:val="005001C5"/>
    <w:rsid w:val="00500385"/>
    <w:rsid w:val="00502B51"/>
    <w:rsid w:val="00502D68"/>
    <w:rsid w:val="0050327F"/>
    <w:rsid w:val="005037EB"/>
    <w:rsid w:val="0050394D"/>
    <w:rsid w:val="00503B4B"/>
    <w:rsid w:val="00503CD0"/>
    <w:rsid w:val="00506270"/>
    <w:rsid w:val="0050648D"/>
    <w:rsid w:val="00506B1C"/>
    <w:rsid w:val="00510172"/>
    <w:rsid w:val="00510350"/>
    <w:rsid w:val="00510AAB"/>
    <w:rsid w:val="00511166"/>
    <w:rsid w:val="005145DE"/>
    <w:rsid w:val="005166F7"/>
    <w:rsid w:val="0051768A"/>
    <w:rsid w:val="00520AD7"/>
    <w:rsid w:val="005213AF"/>
    <w:rsid w:val="00523738"/>
    <w:rsid w:val="00524082"/>
    <w:rsid w:val="00524B82"/>
    <w:rsid w:val="00531A98"/>
    <w:rsid w:val="00531B57"/>
    <w:rsid w:val="00532664"/>
    <w:rsid w:val="0053298E"/>
    <w:rsid w:val="00535748"/>
    <w:rsid w:val="00540917"/>
    <w:rsid w:val="00540DB4"/>
    <w:rsid w:val="00545422"/>
    <w:rsid w:val="005465AE"/>
    <w:rsid w:val="005507CA"/>
    <w:rsid w:val="005516D7"/>
    <w:rsid w:val="005522D6"/>
    <w:rsid w:val="005523B6"/>
    <w:rsid w:val="00554FA6"/>
    <w:rsid w:val="00555AEC"/>
    <w:rsid w:val="0055665D"/>
    <w:rsid w:val="005566F8"/>
    <w:rsid w:val="00556C57"/>
    <w:rsid w:val="00556E0D"/>
    <w:rsid w:val="005575F2"/>
    <w:rsid w:val="005618A8"/>
    <w:rsid w:val="00562060"/>
    <w:rsid w:val="0056208F"/>
    <w:rsid w:val="00562336"/>
    <w:rsid w:val="00563352"/>
    <w:rsid w:val="00564506"/>
    <w:rsid w:val="00565217"/>
    <w:rsid w:val="0056553A"/>
    <w:rsid w:val="00565D92"/>
    <w:rsid w:val="005664DF"/>
    <w:rsid w:val="0056748C"/>
    <w:rsid w:val="005675D2"/>
    <w:rsid w:val="0057013C"/>
    <w:rsid w:val="00573029"/>
    <w:rsid w:val="00573DF5"/>
    <w:rsid w:val="005760E7"/>
    <w:rsid w:val="00577964"/>
    <w:rsid w:val="00581939"/>
    <w:rsid w:val="005824C0"/>
    <w:rsid w:val="00582EDC"/>
    <w:rsid w:val="005837CC"/>
    <w:rsid w:val="00584A77"/>
    <w:rsid w:val="00585C4D"/>
    <w:rsid w:val="005877E0"/>
    <w:rsid w:val="0059255E"/>
    <w:rsid w:val="00594551"/>
    <w:rsid w:val="005958C6"/>
    <w:rsid w:val="00595B70"/>
    <w:rsid w:val="005968C3"/>
    <w:rsid w:val="005979D0"/>
    <w:rsid w:val="005A03C2"/>
    <w:rsid w:val="005A1EEF"/>
    <w:rsid w:val="005A25E4"/>
    <w:rsid w:val="005A35FD"/>
    <w:rsid w:val="005A4DE1"/>
    <w:rsid w:val="005A6726"/>
    <w:rsid w:val="005A67BB"/>
    <w:rsid w:val="005A684F"/>
    <w:rsid w:val="005A6897"/>
    <w:rsid w:val="005A6A2B"/>
    <w:rsid w:val="005A6DEC"/>
    <w:rsid w:val="005A714F"/>
    <w:rsid w:val="005B0540"/>
    <w:rsid w:val="005B0BB0"/>
    <w:rsid w:val="005B0D9B"/>
    <w:rsid w:val="005B107F"/>
    <w:rsid w:val="005B1F5B"/>
    <w:rsid w:val="005B3763"/>
    <w:rsid w:val="005B40F9"/>
    <w:rsid w:val="005B452F"/>
    <w:rsid w:val="005B5DFE"/>
    <w:rsid w:val="005B7014"/>
    <w:rsid w:val="005C0EB7"/>
    <w:rsid w:val="005C173E"/>
    <w:rsid w:val="005C2056"/>
    <w:rsid w:val="005C2A40"/>
    <w:rsid w:val="005C592B"/>
    <w:rsid w:val="005C5DDF"/>
    <w:rsid w:val="005C6888"/>
    <w:rsid w:val="005C6AFA"/>
    <w:rsid w:val="005D09A5"/>
    <w:rsid w:val="005D120D"/>
    <w:rsid w:val="005D163D"/>
    <w:rsid w:val="005D321F"/>
    <w:rsid w:val="005D3EC0"/>
    <w:rsid w:val="005D3EF5"/>
    <w:rsid w:val="005D525D"/>
    <w:rsid w:val="005D6DDE"/>
    <w:rsid w:val="005D72D8"/>
    <w:rsid w:val="005D7810"/>
    <w:rsid w:val="005E0288"/>
    <w:rsid w:val="005E0D65"/>
    <w:rsid w:val="005E23E8"/>
    <w:rsid w:val="005E35C9"/>
    <w:rsid w:val="005E40F3"/>
    <w:rsid w:val="005E4329"/>
    <w:rsid w:val="005E5629"/>
    <w:rsid w:val="005E76A9"/>
    <w:rsid w:val="005F0DB0"/>
    <w:rsid w:val="005F14D4"/>
    <w:rsid w:val="005F1E12"/>
    <w:rsid w:val="005F2B9F"/>
    <w:rsid w:val="005F4838"/>
    <w:rsid w:val="005F4DCD"/>
    <w:rsid w:val="005F6EC9"/>
    <w:rsid w:val="005F79DE"/>
    <w:rsid w:val="0060158D"/>
    <w:rsid w:val="00601880"/>
    <w:rsid w:val="00601FF1"/>
    <w:rsid w:val="00602C92"/>
    <w:rsid w:val="00604090"/>
    <w:rsid w:val="00604545"/>
    <w:rsid w:val="006063EB"/>
    <w:rsid w:val="00607309"/>
    <w:rsid w:val="006101D6"/>
    <w:rsid w:val="00611694"/>
    <w:rsid w:val="006119B2"/>
    <w:rsid w:val="00613A7D"/>
    <w:rsid w:val="00614805"/>
    <w:rsid w:val="006157EE"/>
    <w:rsid w:val="00616C84"/>
    <w:rsid w:val="006200AB"/>
    <w:rsid w:val="00620318"/>
    <w:rsid w:val="006232EF"/>
    <w:rsid w:val="00624667"/>
    <w:rsid w:val="00624C4A"/>
    <w:rsid w:val="00627AF6"/>
    <w:rsid w:val="00630C01"/>
    <w:rsid w:val="00632F9D"/>
    <w:rsid w:val="00634F60"/>
    <w:rsid w:val="0063688E"/>
    <w:rsid w:val="00636DE9"/>
    <w:rsid w:val="0063779A"/>
    <w:rsid w:val="0064334A"/>
    <w:rsid w:val="006433B7"/>
    <w:rsid w:val="0064457F"/>
    <w:rsid w:val="00645095"/>
    <w:rsid w:val="0064548D"/>
    <w:rsid w:val="00645A12"/>
    <w:rsid w:val="00646C72"/>
    <w:rsid w:val="00650452"/>
    <w:rsid w:val="006522A6"/>
    <w:rsid w:val="006529A4"/>
    <w:rsid w:val="00653B5B"/>
    <w:rsid w:val="0065558A"/>
    <w:rsid w:val="006561B5"/>
    <w:rsid w:val="00660C88"/>
    <w:rsid w:val="00661D2A"/>
    <w:rsid w:val="006635C2"/>
    <w:rsid w:val="00663E9E"/>
    <w:rsid w:val="00664234"/>
    <w:rsid w:val="00665113"/>
    <w:rsid w:val="00665A4D"/>
    <w:rsid w:val="00666B52"/>
    <w:rsid w:val="00667107"/>
    <w:rsid w:val="006679DE"/>
    <w:rsid w:val="006714C0"/>
    <w:rsid w:val="0067422F"/>
    <w:rsid w:val="006744F4"/>
    <w:rsid w:val="00675E8C"/>
    <w:rsid w:val="0067764D"/>
    <w:rsid w:val="00680845"/>
    <w:rsid w:val="0068151A"/>
    <w:rsid w:val="006816A1"/>
    <w:rsid w:val="0068311E"/>
    <w:rsid w:val="00686EE7"/>
    <w:rsid w:val="0069294C"/>
    <w:rsid w:val="006945E8"/>
    <w:rsid w:val="00696D54"/>
    <w:rsid w:val="006A1049"/>
    <w:rsid w:val="006A1490"/>
    <w:rsid w:val="006A1CB9"/>
    <w:rsid w:val="006A2ABF"/>
    <w:rsid w:val="006A2CB7"/>
    <w:rsid w:val="006A2EAF"/>
    <w:rsid w:val="006A2F23"/>
    <w:rsid w:val="006A4EF8"/>
    <w:rsid w:val="006A5EEB"/>
    <w:rsid w:val="006A680D"/>
    <w:rsid w:val="006B05E8"/>
    <w:rsid w:val="006B08C2"/>
    <w:rsid w:val="006B120F"/>
    <w:rsid w:val="006B22BC"/>
    <w:rsid w:val="006B339B"/>
    <w:rsid w:val="006B34EC"/>
    <w:rsid w:val="006B7037"/>
    <w:rsid w:val="006B79A4"/>
    <w:rsid w:val="006C33A2"/>
    <w:rsid w:val="006C37DF"/>
    <w:rsid w:val="006C4908"/>
    <w:rsid w:val="006C5F42"/>
    <w:rsid w:val="006C6E78"/>
    <w:rsid w:val="006D01C9"/>
    <w:rsid w:val="006D1406"/>
    <w:rsid w:val="006D199B"/>
    <w:rsid w:val="006D25CB"/>
    <w:rsid w:val="006D3C55"/>
    <w:rsid w:val="006D46CF"/>
    <w:rsid w:val="006D49D4"/>
    <w:rsid w:val="006D4F5D"/>
    <w:rsid w:val="006D564A"/>
    <w:rsid w:val="006D5B15"/>
    <w:rsid w:val="006D5E43"/>
    <w:rsid w:val="006D6EAF"/>
    <w:rsid w:val="006E009F"/>
    <w:rsid w:val="006E1DBE"/>
    <w:rsid w:val="006E59C4"/>
    <w:rsid w:val="006E641B"/>
    <w:rsid w:val="006E71FE"/>
    <w:rsid w:val="006F174D"/>
    <w:rsid w:val="006F25DF"/>
    <w:rsid w:val="006F34BA"/>
    <w:rsid w:val="006F46D8"/>
    <w:rsid w:val="006F51F0"/>
    <w:rsid w:val="006F7A3E"/>
    <w:rsid w:val="00702BE5"/>
    <w:rsid w:val="007036BC"/>
    <w:rsid w:val="00711087"/>
    <w:rsid w:val="00711727"/>
    <w:rsid w:val="00713D47"/>
    <w:rsid w:val="00717294"/>
    <w:rsid w:val="00717349"/>
    <w:rsid w:val="007222FD"/>
    <w:rsid w:val="00724F8B"/>
    <w:rsid w:val="00725C3B"/>
    <w:rsid w:val="007273C1"/>
    <w:rsid w:val="00727859"/>
    <w:rsid w:val="00727CD8"/>
    <w:rsid w:val="007306B9"/>
    <w:rsid w:val="007306F8"/>
    <w:rsid w:val="00730D8E"/>
    <w:rsid w:val="00732D8D"/>
    <w:rsid w:val="0073394A"/>
    <w:rsid w:val="00736E1D"/>
    <w:rsid w:val="007375CF"/>
    <w:rsid w:val="0073786B"/>
    <w:rsid w:val="00740C71"/>
    <w:rsid w:val="0074162C"/>
    <w:rsid w:val="00742A73"/>
    <w:rsid w:val="00744D23"/>
    <w:rsid w:val="00745355"/>
    <w:rsid w:val="00751594"/>
    <w:rsid w:val="0075399D"/>
    <w:rsid w:val="00754BEE"/>
    <w:rsid w:val="00756736"/>
    <w:rsid w:val="007569D3"/>
    <w:rsid w:val="00757A53"/>
    <w:rsid w:val="00760F10"/>
    <w:rsid w:val="007611D9"/>
    <w:rsid w:val="00761F6E"/>
    <w:rsid w:val="00762E9C"/>
    <w:rsid w:val="0076792B"/>
    <w:rsid w:val="00770539"/>
    <w:rsid w:val="00771451"/>
    <w:rsid w:val="00771604"/>
    <w:rsid w:val="007716D4"/>
    <w:rsid w:val="00772B02"/>
    <w:rsid w:val="00774EBF"/>
    <w:rsid w:val="007764CA"/>
    <w:rsid w:val="00777854"/>
    <w:rsid w:val="007803FE"/>
    <w:rsid w:val="00782B29"/>
    <w:rsid w:val="007840BD"/>
    <w:rsid w:val="00784A8F"/>
    <w:rsid w:val="007857DD"/>
    <w:rsid w:val="00785B2F"/>
    <w:rsid w:val="00787564"/>
    <w:rsid w:val="007947AB"/>
    <w:rsid w:val="00795511"/>
    <w:rsid w:val="007A234D"/>
    <w:rsid w:val="007A270C"/>
    <w:rsid w:val="007A2D2B"/>
    <w:rsid w:val="007A2FC1"/>
    <w:rsid w:val="007A37F8"/>
    <w:rsid w:val="007A4F63"/>
    <w:rsid w:val="007A51EB"/>
    <w:rsid w:val="007A6D96"/>
    <w:rsid w:val="007A7B32"/>
    <w:rsid w:val="007B44D2"/>
    <w:rsid w:val="007B5C60"/>
    <w:rsid w:val="007B641E"/>
    <w:rsid w:val="007B6D6A"/>
    <w:rsid w:val="007B7E53"/>
    <w:rsid w:val="007C042D"/>
    <w:rsid w:val="007C0557"/>
    <w:rsid w:val="007C168B"/>
    <w:rsid w:val="007C2816"/>
    <w:rsid w:val="007C2B32"/>
    <w:rsid w:val="007C3237"/>
    <w:rsid w:val="007C34F1"/>
    <w:rsid w:val="007C3D41"/>
    <w:rsid w:val="007C3FE6"/>
    <w:rsid w:val="007C4CCC"/>
    <w:rsid w:val="007C5BBE"/>
    <w:rsid w:val="007C7974"/>
    <w:rsid w:val="007D02B7"/>
    <w:rsid w:val="007D10C1"/>
    <w:rsid w:val="007D2A0E"/>
    <w:rsid w:val="007E25F4"/>
    <w:rsid w:val="007E300E"/>
    <w:rsid w:val="007E3B2D"/>
    <w:rsid w:val="007E3CA5"/>
    <w:rsid w:val="007E414C"/>
    <w:rsid w:val="007E4574"/>
    <w:rsid w:val="007E5D78"/>
    <w:rsid w:val="007E6E5E"/>
    <w:rsid w:val="007E78D2"/>
    <w:rsid w:val="007F08D8"/>
    <w:rsid w:val="007F33F4"/>
    <w:rsid w:val="007F3AE8"/>
    <w:rsid w:val="007F4237"/>
    <w:rsid w:val="008001DD"/>
    <w:rsid w:val="0080265F"/>
    <w:rsid w:val="00802FEB"/>
    <w:rsid w:val="00803844"/>
    <w:rsid w:val="00804458"/>
    <w:rsid w:val="00806EDF"/>
    <w:rsid w:val="008143C2"/>
    <w:rsid w:val="00815210"/>
    <w:rsid w:val="008164A0"/>
    <w:rsid w:val="00820736"/>
    <w:rsid w:val="0082168F"/>
    <w:rsid w:val="008218E2"/>
    <w:rsid w:val="00821DC3"/>
    <w:rsid w:val="00823E2D"/>
    <w:rsid w:val="008245C6"/>
    <w:rsid w:val="008254AD"/>
    <w:rsid w:val="00825ED7"/>
    <w:rsid w:val="00827D29"/>
    <w:rsid w:val="00833E1F"/>
    <w:rsid w:val="00834285"/>
    <w:rsid w:val="00834783"/>
    <w:rsid w:val="0083542C"/>
    <w:rsid w:val="00836A63"/>
    <w:rsid w:val="00836A8E"/>
    <w:rsid w:val="0084079C"/>
    <w:rsid w:val="00842632"/>
    <w:rsid w:val="00843865"/>
    <w:rsid w:val="00844092"/>
    <w:rsid w:val="0084500B"/>
    <w:rsid w:val="008460A4"/>
    <w:rsid w:val="008462D9"/>
    <w:rsid w:val="0085094A"/>
    <w:rsid w:val="00853DFB"/>
    <w:rsid w:val="00855D82"/>
    <w:rsid w:val="00856735"/>
    <w:rsid w:val="00856BE2"/>
    <w:rsid w:val="00856E5A"/>
    <w:rsid w:val="00857C9A"/>
    <w:rsid w:val="008618F4"/>
    <w:rsid w:val="00861A2C"/>
    <w:rsid w:val="00862AF2"/>
    <w:rsid w:val="00863790"/>
    <w:rsid w:val="00864922"/>
    <w:rsid w:val="0086746B"/>
    <w:rsid w:val="008708B9"/>
    <w:rsid w:val="00871838"/>
    <w:rsid w:val="00871B76"/>
    <w:rsid w:val="00872846"/>
    <w:rsid w:val="00876E66"/>
    <w:rsid w:val="008810D1"/>
    <w:rsid w:val="00881B7D"/>
    <w:rsid w:val="00882502"/>
    <w:rsid w:val="008828CA"/>
    <w:rsid w:val="008830E2"/>
    <w:rsid w:val="00883933"/>
    <w:rsid w:val="0088616F"/>
    <w:rsid w:val="00892149"/>
    <w:rsid w:val="00892C87"/>
    <w:rsid w:val="00894D57"/>
    <w:rsid w:val="0089717D"/>
    <w:rsid w:val="00897496"/>
    <w:rsid w:val="008A05AA"/>
    <w:rsid w:val="008A1808"/>
    <w:rsid w:val="008A2683"/>
    <w:rsid w:val="008A40A2"/>
    <w:rsid w:val="008B2B24"/>
    <w:rsid w:val="008B308B"/>
    <w:rsid w:val="008B40F4"/>
    <w:rsid w:val="008B4CAA"/>
    <w:rsid w:val="008B4F61"/>
    <w:rsid w:val="008B5E11"/>
    <w:rsid w:val="008B6E88"/>
    <w:rsid w:val="008B6F4C"/>
    <w:rsid w:val="008B789D"/>
    <w:rsid w:val="008C0C4C"/>
    <w:rsid w:val="008C10E9"/>
    <w:rsid w:val="008C2347"/>
    <w:rsid w:val="008C26C7"/>
    <w:rsid w:val="008C45C4"/>
    <w:rsid w:val="008C4BCC"/>
    <w:rsid w:val="008C561F"/>
    <w:rsid w:val="008C6289"/>
    <w:rsid w:val="008C6AA7"/>
    <w:rsid w:val="008C70E6"/>
    <w:rsid w:val="008D1750"/>
    <w:rsid w:val="008D1775"/>
    <w:rsid w:val="008D2033"/>
    <w:rsid w:val="008D49A7"/>
    <w:rsid w:val="008D671F"/>
    <w:rsid w:val="008D7B08"/>
    <w:rsid w:val="008E114B"/>
    <w:rsid w:val="008E12B0"/>
    <w:rsid w:val="008E1B31"/>
    <w:rsid w:val="008E236F"/>
    <w:rsid w:val="008E72EC"/>
    <w:rsid w:val="008F0E01"/>
    <w:rsid w:val="008F32FD"/>
    <w:rsid w:val="008F379A"/>
    <w:rsid w:val="008F3B2C"/>
    <w:rsid w:val="008F5B92"/>
    <w:rsid w:val="008F799C"/>
    <w:rsid w:val="00900AA5"/>
    <w:rsid w:val="009010A9"/>
    <w:rsid w:val="009017F0"/>
    <w:rsid w:val="00904B61"/>
    <w:rsid w:val="00905ACD"/>
    <w:rsid w:val="00907099"/>
    <w:rsid w:val="00910517"/>
    <w:rsid w:val="00912A41"/>
    <w:rsid w:val="00913659"/>
    <w:rsid w:val="00913A91"/>
    <w:rsid w:val="00914612"/>
    <w:rsid w:val="0091595F"/>
    <w:rsid w:val="00917662"/>
    <w:rsid w:val="00917D83"/>
    <w:rsid w:val="00917F3A"/>
    <w:rsid w:val="00920079"/>
    <w:rsid w:val="00921196"/>
    <w:rsid w:val="00921393"/>
    <w:rsid w:val="00921BE5"/>
    <w:rsid w:val="009241F2"/>
    <w:rsid w:val="00925084"/>
    <w:rsid w:val="00925416"/>
    <w:rsid w:val="009274A3"/>
    <w:rsid w:val="00927AB9"/>
    <w:rsid w:val="0093125B"/>
    <w:rsid w:val="00931F7F"/>
    <w:rsid w:val="00932A01"/>
    <w:rsid w:val="00933EC4"/>
    <w:rsid w:val="00935536"/>
    <w:rsid w:val="00936806"/>
    <w:rsid w:val="00936993"/>
    <w:rsid w:val="009417D0"/>
    <w:rsid w:val="0094285C"/>
    <w:rsid w:val="0094311F"/>
    <w:rsid w:val="009461AC"/>
    <w:rsid w:val="00950FEC"/>
    <w:rsid w:val="00953513"/>
    <w:rsid w:val="009564E0"/>
    <w:rsid w:val="009573FE"/>
    <w:rsid w:val="00957E7B"/>
    <w:rsid w:val="0096686C"/>
    <w:rsid w:val="00966ECB"/>
    <w:rsid w:val="00970CFD"/>
    <w:rsid w:val="00975E47"/>
    <w:rsid w:val="00976C4A"/>
    <w:rsid w:val="00977A5B"/>
    <w:rsid w:val="009818A2"/>
    <w:rsid w:val="00982BB5"/>
    <w:rsid w:val="0098386F"/>
    <w:rsid w:val="00984648"/>
    <w:rsid w:val="00984C97"/>
    <w:rsid w:val="009865E3"/>
    <w:rsid w:val="00987681"/>
    <w:rsid w:val="0099041D"/>
    <w:rsid w:val="0099145E"/>
    <w:rsid w:val="009914C4"/>
    <w:rsid w:val="0099261D"/>
    <w:rsid w:val="00993292"/>
    <w:rsid w:val="00993EFB"/>
    <w:rsid w:val="00994315"/>
    <w:rsid w:val="0099634F"/>
    <w:rsid w:val="00996511"/>
    <w:rsid w:val="0099784C"/>
    <w:rsid w:val="00997BC1"/>
    <w:rsid w:val="009A0F14"/>
    <w:rsid w:val="009A100C"/>
    <w:rsid w:val="009A137F"/>
    <w:rsid w:val="009A3732"/>
    <w:rsid w:val="009A457F"/>
    <w:rsid w:val="009A4D57"/>
    <w:rsid w:val="009A5E13"/>
    <w:rsid w:val="009A5F1E"/>
    <w:rsid w:val="009B25D2"/>
    <w:rsid w:val="009B2C2A"/>
    <w:rsid w:val="009B3D7C"/>
    <w:rsid w:val="009B4261"/>
    <w:rsid w:val="009B57BF"/>
    <w:rsid w:val="009B69A9"/>
    <w:rsid w:val="009B7C8E"/>
    <w:rsid w:val="009C1A32"/>
    <w:rsid w:val="009C1D9E"/>
    <w:rsid w:val="009C1EB2"/>
    <w:rsid w:val="009C4153"/>
    <w:rsid w:val="009C4B5E"/>
    <w:rsid w:val="009C5494"/>
    <w:rsid w:val="009C7E94"/>
    <w:rsid w:val="009C7F78"/>
    <w:rsid w:val="009D0FCF"/>
    <w:rsid w:val="009D1084"/>
    <w:rsid w:val="009D18E2"/>
    <w:rsid w:val="009D285A"/>
    <w:rsid w:val="009D67F7"/>
    <w:rsid w:val="009E4B61"/>
    <w:rsid w:val="009E4C26"/>
    <w:rsid w:val="009E686C"/>
    <w:rsid w:val="009E7BED"/>
    <w:rsid w:val="009F0AE0"/>
    <w:rsid w:val="009F5F77"/>
    <w:rsid w:val="00A0163A"/>
    <w:rsid w:val="00A01E35"/>
    <w:rsid w:val="00A021B3"/>
    <w:rsid w:val="00A03D55"/>
    <w:rsid w:val="00A04826"/>
    <w:rsid w:val="00A04E54"/>
    <w:rsid w:val="00A06143"/>
    <w:rsid w:val="00A0725A"/>
    <w:rsid w:val="00A07552"/>
    <w:rsid w:val="00A1225F"/>
    <w:rsid w:val="00A12ED0"/>
    <w:rsid w:val="00A132A3"/>
    <w:rsid w:val="00A14561"/>
    <w:rsid w:val="00A1598D"/>
    <w:rsid w:val="00A16ACF"/>
    <w:rsid w:val="00A17BDF"/>
    <w:rsid w:val="00A17C9E"/>
    <w:rsid w:val="00A20481"/>
    <w:rsid w:val="00A228E9"/>
    <w:rsid w:val="00A22D47"/>
    <w:rsid w:val="00A23B66"/>
    <w:rsid w:val="00A23E75"/>
    <w:rsid w:val="00A2401F"/>
    <w:rsid w:val="00A243D5"/>
    <w:rsid w:val="00A24739"/>
    <w:rsid w:val="00A254AB"/>
    <w:rsid w:val="00A258E9"/>
    <w:rsid w:val="00A26919"/>
    <w:rsid w:val="00A301D6"/>
    <w:rsid w:val="00A32845"/>
    <w:rsid w:val="00A32AF4"/>
    <w:rsid w:val="00A348AB"/>
    <w:rsid w:val="00A35DF5"/>
    <w:rsid w:val="00A36A3D"/>
    <w:rsid w:val="00A40474"/>
    <w:rsid w:val="00A40853"/>
    <w:rsid w:val="00A423A0"/>
    <w:rsid w:val="00A43932"/>
    <w:rsid w:val="00A4761B"/>
    <w:rsid w:val="00A47C5B"/>
    <w:rsid w:val="00A50BFA"/>
    <w:rsid w:val="00A51974"/>
    <w:rsid w:val="00A5370F"/>
    <w:rsid w:val="00A54E72"/>
    <w:rsid w:val="00A54E9C"/>
    <w:rsid w:val="00A5581A"/>
    <w:rsid w:val="00A55EB5"/>
    <w:rsid w:val="00A572DF"/>
    <w:rsid w:val="00A6247F"/>
    <w:rsid w:val="00A62CA6"/>
    <w:rsid w:val="00A63E92"/>
    <w:rsid w:val="00A64684"/>
    <w:rsid w:val="00A646A0"/>
    <w:rsid w:val="00A64BE1"/>
    <w:rsid w:val="00A65BF4"/>
    <w:rsid w:val="00A6790A"/>
    <w:rsid w:val="00A71470"/>
    <w:rsid w:val="00A7169D"/>
    <w:rsid w:val="00A72EAE"/>
    <w:rsid w:val="00A73E0C"/>
    <w:rsid w:val="00A75679"/>
    <w:rsid w:val="00A758E3"/>
    <w:rsid w:val="00A80A5E"/>
    <w:rsid w:val="00A811D3"/>
    <w:rsid w:val="00A94D6D"/>
    <w:rsid w:val="00A95284"/>
    <w:rsid w:val="00A95634"/>
    <w:rsid w:val="00A95DC3"/>
    <w:rsid w:val="00A95E1F"/>
    <w:rsid w:val="00A96321"/>
    <w:rsid w:val="00A963AC"/>
    <w:rsid w:val="00A974D3"/>
    <w:rsid w:val="00AA0109"/>
    <w:rsid w:val="00AA08DC"/>
    <w:rsid w:val="00AA16AB"/>
    <w:rsid w:val="00AA356A"/>
    <w:rsid w:val="00AA6EDD"/>
    <w:rsid w:val="00AB28F8"/>
    <w:rsid w:val="00AB4169"/>
    <w:rsid w:val="00AB4873"/>
    <w:rsid w:val="00AB5860"/>
    <w:rsid w:val="00AC0C19"/>
    <w:rsid w:val="00AC25E5"/>
    <w:rsid w:val="00AC276D"/>
    <w:rsid w:val="00AC2CA0"/>
    <w:rsid w:val="00AC36BE"/>
    <w:rsid w:val="00AC3901"/>
    <w:rsid w:val="00AC4CD3"/>
    <w:rsid w:val="00AC4EA5"/>
    <w:rsid w:val="00AC5DF4"/>
    <w:rsid w:val="00AC7102"/>
    <w:rsid w:val="00AC730D"/>
    <w:rsid w:val="00AD027C"/>
    <w:rsid w:val="00AD26F6"/>
    <w:rsid w:val="00AD2D96"/>
    <w:rsid w:val="00AD4282"/>
    <w:rsid w:val="00AD5325"/>
    <w:rsid w:val="00AD5F39"/>
    <w:rsid w:val="00AD72BF"/>
    <w:rsid w:val="00AD74E1"/>
    <w:rsid w:val="00AE1641"/>
    <w:rsid w:val="00AE17E2"/>
    <w:rsid w:val="00AE29BC"/>
    <w:rsid w:val="00AE2F88"/>
    <w:rsid w:val="00AE319A"/>
    <w:rsid w:val="00AE4C0D"/>
    <w:rsid w:val="00AE4D1F"/>
    <w:rsid w:val="00AE5015"/>
    <w:rsid w:val="00AE6B29"/>
    <w:rsid w:val="00AF09ED"/>
    <w:rsid w:val="00AF10F3"/>
    <w:rsid w:val="00AF295D"/>
    <w:rsid w:val="00AF4BD0"/>
    <w:rsid w:val="00AF5843"/>
    <w:rsid w:val="00AF6388"/>
    <w:rsid w:val="00AF6E84"/>
    <w:rsid w:val="00AF7ADE"/>
    <w:rsid w:val="00B0388A"/>
    <w:rsid w:val="00B051F7"/>
    <w:rsid w:val="00B0677D"/>
    <w:rsid w:val="00B07BCE"/>
    <w:rsid w:val="00B10CF6"/>
    <w:rsid w:val="00B11412"/>
    <w:rsid w:val="00B11A33"/>
    <w:rsid w:val="00B13B80"/>
    <w:rsid w:val="00B1489E"/>
    <w:rsid w:val="00B150F8"/>
    <w:rsid w:val="00B1569E"/>
    <w:rsid w:val="00B2050F"/>
    <w:rsid w:val="00B209FE"/>
    <w:rsid w:val="00B2328D"/>
    <w:rsid w:val="00B26D59"/>
    <w:rsid w:val="00B27354"/>
    <w:rsid w:val="00B321DB"/>
    <w:rsid w:val="00B324C3"/>
    <w:rsid w:val="00B37309"/>
    <w:rsid w:val="00B4000F"/>
    <w:rsid w:val="00B42B58"/>
    <w:rsid w:val="00B4308D"/>
    <w:rsid w:val="00B43E19"/>
    <w:rsid w:val="00B4721C"/>
    <w:rsid w:val="00B5011C"/>
    <w:rsid w:val="00B509E6"/>
    <w:rsid w:val="00B51DE2"/>
    <w:rsid w:val="00B523A0"/>
    <w:rsid w:val="00B545CB"/>
    <w:rsid w:val="00B5527A"/>
    <w:rsid w:val="00B606CA"/>
    <w:rsid w:val="00B637D6"/>
    <w:rsid w:val="00B66D6F"/>
    <w:rsid w:val="00B67203"/>
    <w:rsid w:val="00B67609"/>
    <w:rsid w:val="00B702B4"/>
    <w:rsid w:val="00B74ABD"/>
    <w:rsid w:val="00B765CC"/>
    <w:rsid w:val="00B776FA"/>
    <w:rsid w:val="00B80DBF"/>
    <w:rsid w:val="00B8151F"/>
    <w:rsid w:val="00B8211D"/>
    <w:rsid w:val="00B832E4"/>
    <w:rsid w:val="00B85755"/>
    <w:rsid w:val="00B866F5"/>
    <w:rsid w:val="00B90140"/>
    <w:rsid w:val="00B906AF"/>
    <w:rsid w:val="00B90C60"/>
    <w:rsid w:val="00B92B62"/>
    <w:rsid w:val="00B946B6"/>
    <w:rsid w:val="00B949A9"/>
    <w:rsid w:val="00B94BAD"/>
    <w:rsid w:val="00B96347"/>
    <w:rsid w:val="00B9636F"/>
    <w:rsid w:val="00B96976"/>
    <w:rsid w:val="00B96DEA"/>
    <w:rsid w:val="00BA0FFD"/>
    <w:rsid w:val="00BA3EFC"/>
    <w:rsid w:val="00BA56C4"/>
    <w:rsid w:val="00BA7C05"/>
    <w:rsid w:val="00BB1357"/>
    <w:rsid w:val="00BB1418"/>
    <w:rsid w:val="00BB4BAD"/>
    <w:rsid w:val="00BB5179"/>
    <w:rsid w:val="00BB531C"/>
    <w:rsid w:val="00BB5E6B"/>
    <w:rsid w:val="00BC35EB"/>
    <w:rsid w:val="00BC3A94"/>
    <w:rsid w:val="00BC4069"/>
    <w:rsid w:val="00BC41D7"/>
    <w:rsid w:val="00BC43A3"/>
    <w:rsid w:val="00BC4D92"/>
    <w:rsid w:val="00BC5B48"/>
    <w:rsid w:val="00BC60A3"/>
    <w:rsid w:val="00BD0999"/>
    <w:rsid w:val="00BD158A"/>
    <w:rsid w:val="00BD1B48"/>
    <w:rsid w:val="00BD31F2"/>
    <w:rsid w:val="00BD3CCC"/>
    <w:rsid w:val="00BD3F6A"/>
    <w:rsid w:val="00BD49C0"/>
    <w:rsid w:val="00BD500B"/>
    <w:rsid w:val="00BD51D2"/>
    <w:rsid w:val="00BD5395"/>
    <w:rsid w:val="00BE5405"/>
    <w:rsid w:val="00BE6C17"/>
    <w:rsid w:val="00BF05BD"/>
    <w:rsid w:val="00BF09C2"/>
    <w:rsid w:val="00BF0F2E"/>
    <w:rsid w:val="00BF1809"/>
    <w:rsid w:val="00BF3F4B"/>
    <w:rsid w:val="00BF5C7B"/>
    <w:rsid w:val="00BF5E20"/>
    <w:rsid w:val="00BF61DB"/>
    <w:rsid w:val="00BF6622"/>
    <w:rsid w:val="00BF6C21"/>
    <w:rsid w:val="00BF7585"/>
    <w:rsid w:val="00C014E5"/>
    <w:rsid w:val="00C02894"/>
    <w:rsid w:val="00C0362D"/>
    <w:rsid w:val="00C051C6"/>
    <w:rsid w:val="00C1370F"/>
    <w:rsid w:val="00C14855"/>
    <w:rsid w:val="00C14E67"/>
    <w:rsid w:val="00C150A2"/>
    <w:rsid w:val="00C1694B"/>
    <w:rsid w:val="00C200EC"/>
    <w:rsid w:val="00C20CDD"/>
    <w:rsid w:val="00C21ED7"/>
    <w:rsid w:val="00C26763"/>
    <w:rsid w:val="00C30B66"/>
    <w:rsid w:val="00C31AD3"/>
    <w:rsid w:val="00C32E0D"/>
    <w:rsid w:val="00C33638"/>
    <w:rsid w:val="00C337C5"/>
    <w:rsid w:val="00C36BC7"/>
    <w:rsid w:val="00C438CD"/>
    <w:rsid w:val="00C447F9"/>
    <w:rsid w:val="00C44F58"/>
    <w:rsid w:val="00C469F0"/>
    <w:rsid w:val="00C47451"/>
    <w:rsid w:val="00C47CFB"/>
    <w:rsid w:val="00C5068F"/>
    <w:rsid w:val="00C51214"/>
    <w:rsid w:val="00C539D6"/>
    <w:rsid w:val="00C543A8"/>
    <w:rsid w:val="00C548D2"/>
    <w:rsid w:val="00C55211"/>
    <w:rsid w:val="00C5717B"/>
    <w:rsid w:val="00C57A4D"/>
    <w:rsid w:val="00C60769"/>
    <w:rsid w:val="00C61338"/>
    <w:rsid w:val="00C63F7A"/>
    <w:rsid w:val="00C65F76"/>
    <w:rsid w:val="00C670B1"/>
    <w:rsid w:val="00C671BB"/>
    <w:rsid w:val="00C7225E"/>
    <w:rsid w:val="00C77EC1"/>
    <w:rsid w:val="00C806E6"/>
    <w:rsid w:val="00C80BE5"/>
    <w:rsid w:val="00C817A9"/>
    <w:rsid w:val="00C82184"/>
    <w:rsid w:val="00C830F2"/>
    <w:rsid w:val="00C853A8"/>
    <w:rsid w:val="00C85527"/>
    <w:rsid w:val="00C86439"/>
    <w:rsid w:val="00C9016A"/>
    <w:rsid w:val="00C93B08"/>
    <w:rsid w:val="00C943A7"/>
    <w:rsid w:val="00C95551"/>
    <w:rsid w:val="00C95A18"/>
    <w:rsid w:val="00C95A7E"/>
    <w:rsid w:val="00C97AF5"/>
    <w:rsid w:val="00CA3F31"/>
    <w:rsid w:val="00CA5755"/>
    <w:rsid w:val="00CA5BB9"/>
    <w:rsid w:val="00CA5D87"/>
    <w:rsid w:val="00CB09F5"/>
    <w:rsid w:val="00CB19BF"/>
    <w:rsid w:val="00CB30EB"/>
    <w:rsid w:val="00CB315F"/>
    <w:rsid w:val="00CB3505"/>
    <w:rsid w:val="00CB38D5"/>
    <w:rsid w:val="00CB3AB1"/>
    <w:rsid w:val="00CB4278"/>
    <w:rsid w:val="00CB5356"/>
    <w:rsid w:val="00CB5AFD"/>
    <w:rsid w:val="00CC0C3D"/>
    <w:rsid w:val="00CC20EA"/>
    <w:rsid w:val="00CC35F6"/>
    <w:rsid w:val="00CC423B"/>
    <w:rsid w:val="00CC508A"/>
    <w:rsid w:val="00CD0E64"/>
    <w:rsid w:val="00CD3307"/>
    <w:rsid w:val="00CD3F4F"/>
    <w:rsid w:val="00CD4092"/>
    <w:rsid w:val="00CD45AA"/>
    <w:rsid w:val="00CD52DE"/>
    <w:rsid w:val="00CD6419"/>
    <w:rsid w:val="00CD77D4"/>
    <w:rsid w:val="00CE01E9"/>
    <w:rsid w:val="00CE347F"/>
    <w:rsid w:val="00CE5D8A"/>
    <w:rsid w:val="00CF232E"/>
    <w:rsid w:val="00CF48F0"/>
    <w:rsid w:val="00CF74F8"/>
    <w:rsid w:val="00D00467"/>
    <w:rsid w:val="00D011C5"/>
    <w:rsid w:val="00D01F90"/>
    <w:rsid w:val="00D0591E"/>
    <w:rsid w:val="00D0670D"/>
    <w:rsid w:val="00D06EE4"/>
    <w:rsid w:val="00D07935"/>
    <w:rsid w:val="00D079DF"/>
    <w:rsid w:val="00D10AD0"/>
    <w:rsid w:val="00D10E3A"/>
    <w:rsid w:val="00D10E5C"/>
    <w:rsid w:val="00D13C18"/>
    <w:rsid w:val="00D14426"/>
    <w:rsid w:val="00D14F6C"/>
    <w:rsid w:val="00D173E4"/>
    <w:rsid w:val="00D23953"/>
    <w:rsid w:val="00D30CC7"/>
    <w:rsid w:val="00D313BB"/>
    <w:rsid w:val="00D3342A"/>
    <w:rsid w:val="00D3515B"/>
    <w:rsid w:val="00D364D4"/>
    <w:rsid w:val="00D40CB6"/>
    <w:rsid w:val="00D41291"/>
    <w:rsid w:val="00D4142C"/>
    <w:rsid w:val="00D41607"/>
    <w:rsid w:val="00D42462"/>
    <w:rsid w:val="00D4388A"/>
    <w:rsid w:val="00D43E3C"/>
    <w:rsid w:val="00D45465"/>
    <w:rsid w:val="00D455DD"/>
    <w:rsid w:val="00D45B6F"/>
    <w:rsid w:val="00D51F7E"/>
    <w:rsid w:val="00D538AD"/>
    <w:rsid w:val="00D53A49"/>
    <w:rsid w:val="00D544E0"/>
    <w:rsid w:val="00D5696F"/>
    <w:rsid w:val="00D56D5D"/>
    <w:rsid w:val="00D617F6"/>
    <w:rsid w:val="00D618B3"/>
    <w:rsid w:val="00D62249"/>
    <w:rsid w:val="00D62A52"/>
    <w:rsid w:val="00D63746"/>
    <w:rsid w:val="00D657A6"/>
    <w:rsid w:val="00D662C3"/>
    <w:rsid w:val="00D6679A"/>
    <w:rsid w:val="00D66B13"/>
    <w:rsid w:val="00D66CF3"/>
    <w:rsid w:val="00D712DE"/>
    <w:rsid w:val="00D74B14"/>
    <w:rsid w:val="00D75394"/>
    <w:rsid w:val="00D75F1C"/>
    <w:rsid w:val="00D80F3D"/>
    <w:rsid w:val="00D8157D"/>
    <w:rsid w:val="00D8302F"/>
    <w:rsid w:val="00D8316A"/>
    <w:rsid w:val="00D837CA"/>
    <w:rsid w:val="00D85811"/>
    <w:rsid w:val="00D91FFB"/>
    <w:rsid w:val="00D926A5"/>
    <w:rsid w:val="00D929FA"/>
    <w:rsid w:val="00D93BE8"/>
    <w:rsid w:val="00D94938"/>
    <w:rsid w:val="00D957A2"/>
    <w:rsid w:val="00D973AE"/>
    <w:rsid w:val="00D97804"/>
    <w:rsid w:val="00DA2BFC"/>
    <w:rsid w:val="00DA3A4E"/>
    <w:rsid w:val="00DA424A"/>
    <w:rsid w:val="00DA4BA1"/>
    <w:rsid w:val="00DA4EB7"/>
    <w:rsid w:val="00DA52B6"/>
    <w:rsid w:val="00DA71DF"/>
    <w:rsid w:val="00DB0A39"/>
    <w:rsid w:val="00DB1F5B"/>
    <w:rsid w:val="00DB2DB0"/>
    <w:rsid w:val="00DB4E29"/>
    <w:rsid w:val="00DB7491"/>
    <w:rsid w:val="00DC1124"/>
    <w:rsid w:val="00DC3ACB"/>
    <w:rsid w:val="00DD107C"/>
    <w:rsid w:val="00DD189A"/>
    <w:rsid w:val="00DD2F87"/>
    <w:rsid w:val="00DD2FD5"/>
    <w:rsid w:val="00DD35DA"/>
    <w:rsid w:val="00DD6335"/>
    <w:rsid w:val="00DD7C82"/>
    <w:rsid w:val="00DE27B8"/>
    <w:rsid w:val="00DE3EF9"/>
    <w:rsid w:val="00DE4949"/>
    <w:rsid w:val="00DE4C5A"/>
    <w:rsid w:val="00DE4D9A"/>
    <w:rsid w:val="00DE570E"/>
    <w:rsid w:val="00DE667F"/>
    <w:rsid w:val="00DF23F5"/>
    <w:rsid w:val="00DF35D0"/>
    <w:rsid w:val="00DF5A21"/>
    <w:rsid w:val="00DF773D"/>
    <w:rsid w:val="00E01852"/>
    <w:rsid w:val="00E0230F"/>
    <w:rsid w:val="00E02FB5"/>
    <w:rsid w:val="00E05EBE"/>
    <w:rsid w:val="00E10174"/>
    <w:rsid w:val="00E1333B"/>
    <w:rsid w:val="00E145F5"/>
    <w:rsid w:val="00E15359"/>
    <w:rsid w:val="00E2185A"/>
    <w:rsid w:val="00E21CEF"/>
    <w:rsid w:val="00E227EF"/>
    <w:rsid w:val="00E2308C"/>
    <w:rsid w:val="00E25522"/>
    <w:rsid w:val="00E264DF"/>
    <w:rsid w:val="00E26F42"/>
    <w:rsid w:val="00E279B2"/>
    <w:rsid w:val="00E32E8C"/>
    <w:rsid w:val="00E337BF"/>
    <w:rsid w:val="00E40508"/>
    <w:rsid w:val="00E40F21"/>
    <w:rsid w:val="00E411AE"/>
    <w:rsid w:val="00E42A10"/>
    <w:rsid w:val="00E42E7E"/>
    <w:rsid w:val="00E435B9"/>
    <w:rsid w:val="00E44A31"/>
    <w:rsid w:val="00E4669D"/>
    <w:rsid w:val="00E50AF8"/>
    <w:rsid w:val="00E5266D"/>
    <w:rsid w:val="00E537D3"/>
    <w:rsid w:val="00E54A4B"/>
    <w:rsid w:val="00E54B28"/>
    <w:rsid w:val="00E55161"/>
    <w:rsid w:val="00E60203"/>
    <w:rsid w:val="00E63036"/>
    <w:rsid w:val="00E63267"/>
    <w:rsid w:val="00E6615F"/>
    <w:rsid w:val="00E7083A"/>
    <w:rsid w:val="00E70DA5"/>
    <w:rsid w:val="00E71C93"/>
    <w:rsid w:val="00E71FF5"/>
    <w:rsid w:val="00E73CE8"/>
    <w:rsid w:val="00E74E07"/>
    <w:rsid w:val="00E75086"/>
    <w:rsid w:val="00E75CD7"/>
    <w:rsid w:val="00E76B73"/>
    <w:rsid w:val="00E76DF1"/>
    <w:rsid w:val="00E77135"/>
    <w:rsid w:val="00E81CCF"/>
    <w:rsid w:val="00E82F64"/>
    <w:rsid w:val="00E86928"/>
    <w:rsid w:val="00E913FF"/>
    <w:rsid w:val="00E91C66"/>
    <w:rsid w:val="00E92747"/>
    <w:rsid w:val="00E93599"/>
    <w:rsid w:val="00E95CA7"/>
    <w:rsid w:val="00E960C0"/>
    <w:rsid w:val="00E97AF2"/>
    <w:rsid w:val="00E97D57"/>
    <w:rsid w:val="00EA21D5"/>
    <w:rsid w:val="00EA5E42"/>
    <w:rsid w:val="00EB44BD"/>
    <w:rsid w:val="00EB478C"/>
    <w:rsid w:val="00EB62EA"/>
    <w:rsid w:val="00EB6FE6"/>
    <w:rsid w:val="00EB75D0"/>
    <w:rsid w:val="00EB7834"/>
    <w:rsid w:val="00EC0578"/>
    <w:rsid w:val="00EC56BD"/>
    <w:rsid w:val="00EC584E"/>
    <w:rsid w:val="00EC5AED"/>
    <w:rsid w:val="00EC696C"/>
    <w:rsid w:val="00ED04AC"/>
    <w:rsid w:val="00ED08FA"/>
    <w:rsid w:val="00ED152F"/>
    <w:rsid w:val="00ED3E80"/>
    <w:rsid w:val="00ED3F6A"/>
    <w:rsid w:val="00ED3F7D"/>
    <w:rsid w:val="00ED4AC3"/>
    <w:rsid w:val="00ED77D0"/>
    <w:rsid w:val="00EE0D43"/>
    <w:rsid w:val="00EE18EE"/>
    <w:rsid w:val="00EE594A"/>
    <w:rsid w:val="00EE7E2B"/>
    <w:rsid w:val="00EF1002"/>
    <w:rsid w:val="00EF12DD"/>
    <w:rsid w:val="00EF3553"/>
    <w:rsid w:val="00EF5CE2"/>
    <w:rsid w:val="00F00778"/>
    <w:rsid w:val="00F022C8"/>
    <w:rsid w:val="00F02A4E"/>
    <w:rsid w:val="00F02E61"/>
    <w:rsid w:val="00F04A43"/>
    <w:rsid w:val="00F04C69"/>
    <w:rsid w:val="00F052BD"/>
    <w:rsid w:val="00F0686B"/>
    <w:rsid w:val="00F11F9E"/>
    <w:rsid w:val="00F12AC4"/>
    <w:rsid w:val="00F134A3"/>
    <w:rsid w:val="00F14500"/>
    <w:rsid w:val="00F15AF2"/>
    <w:rsid w:val="00F17397"/>
    <w:rsid w:val="00F2274E"/>
    <w:rsid w:val="00F227D0"/>
    <w:rsid w:val="00F22DA9"/>
    <w:rsid w:val="00F23A9E"/>
    <w:rsid w:val="00F27D0A"/>
    <w:rsid w:val="00F30023"/>
    <w:rsid w:val="00F33A9B"/>
    <w:rsid w:val="00F34385"/>
    <w:rsid w:val="00F378B2"/>
    <w:rsid w:val="00F37AA2"/>
    <w:rsid w:val="00F37C7D"/>
    <w:rsid w:val="00F406C6"/>
    <w:rsid w:val="00F412C2"/>
    <w:rsid w:val="00F41E2A"/>
    <w:rsid w:val="00F4224F"/>
    <w:rsid w:val="00F429E2"/>
    <w:rsid w:val="00F429ED"/>
    <w:rsid w:val="00F42ECB"/>
    <w:rsid w:val="00F43783"/>
    <w:rsid w:val="00F45034"/>
    <w:rsid w:val="00F46119"/>
    <w:rsid w:val="00F468EA"/>
    <w:rsid w:val="00F4728D"/>
    <w:rsid w:val="00F5326E"/>
    <w:rsid w:val="00F53768"/>
    <w:rsid w:val="00F53A13"/>
    <w:rsid w:val="00F54D9E"/>
    <w:rsid w:val="00F57EE6"/>
    <w:rsid w:val="00F60082"/>
    <w:rsid w:val="00F62BC3"/>
    <w:rsid w:val="00F62CEE"/>
    <w:rsid w:val="00F6545A"/>
    <w:rsid w:val="00F662EF"/>
    <w:rsid w:val="00F66E10"/>
    <w:rsid w:val="00F7054A"/>
    <w:rsid w:val="00F70637"/>
    <w:rsid w:val="00F71FDC"/>
    <w:rsid w:val="00F727B4"/>
    <w:rsid w:val="00F73E24"/>
    <w:rsid w:val="00F74112"/>
    <w:rsid w:val="00F751FE"/>
    <w:rsid w:val="00F759F9"/>
    <w:rsid w:val="00F76266"/>
    <w:rsid w:val="00F77FF0"/>
    <w:rsid w:val="00F86D42"/>
    <w:rsid w:val="00F86F49"/>
    <w:rsid w:val="00F910F7"/>
    <w:rsid w:val="00F9140B"/>
    <w:rsid w:val="00F91622"/>
    <w:rsid w:val="00F950B6"/>
    <w:rsid w:val="00F9726C"/>
    <w:rsid w:val="00F978B6"/>
    <w:rsid w:val="00F97D7F"/>
    <w:rsid w:val="00FA13B8"/>
    <w:rsid w:val="00FA29B5"/>
    <w:rsid w:val="00FA5FD8"/>
    <w:rsid w:val="00FA6157"/>
    <w:rsid w:val="00FA67B1"/>
    <w:rsid w:val="00FA6C35"/>
    <w:rsid w:val="00FB1066"/>
    <w:rsid w:val="00FB12C4"/>
    <w:rsid w:val="00FB2C41"/>
    <w:rsid w:val="00FB45F1"/>
    <w:rsid w:val="00FB4C33"/>
    <w:rsid w:val="00FB53A5"/>
    <w:rsid w:val="00FB66E1"/>
    <w:rsid w:val="00FB68B2"/>
    <w:rsid w:val="00FB7F0A"/>
    <w:rsid w:val="00FC01F0"/>
    <w:rsid w:val="00FC0331"/>
    <w:rsid w:val="00FC13D2"/>
    <w:rsid w:val="00FC27D9"/>
    <w:rsid w:val="00FC377A"/>
    <w:rsid w:val="00FC3FCF"/>
    <w:rsid w:val="00FC5412"/>
    <w:rsid w:val="00FC7F8D"/>
    <w:rsid w:val="00FD17D3"/>
    <w:rsid w:val="00FD19C0"/>
    <w:rsid w:val="00FD265C"/>
    <w:rsid w:val="00FD452E"/>
    <w:rsid w:val="00FD51E1"/>
    <w:rsid w:val="00FD5396"/>
    <w:rsid w:val="00FD62E1"/>
    <w:rsid w:val="00FD72DC"/>
    <w:rsid w:val="00FE31CB"/>
    <w:rsid w:val="00FE3DA9"/>
    <w:rsid w:val="00FE3E60"/>
    <w:rsid w:val="00FE437D"/>
    <w:rsid w:val="00FE474F"/>
    <w:rsid w:val="00FE553C"/>
    <w:rsid w:val="00FE5A4D"/>
    <w:rsid w:val="00FE73FA"/>
    <w:rsid w:val="00FF11BB"/>
    <w:rsid w:val="00FF1D56"/>
    <w:rsid w:val="00FF303E"/>
    <w:rsid w:val="00FF40DA"/>
    <w:rsid w:val="00FF507C"/>
    <w:rsid w:val="00FF6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74DB97"/>
  <w15:chartTrackingRefBased/>
  <w15:docId w15:val="{9B274410-0FE5-46D1-A6BD-D49BEDA5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qFormat="1"/>
    <w:lsdException w:name="header" w:uiPriority="99"/>
    <w:lsdException w:name="footer" w:uiPriority="99"/>
    <w:lsdException w:name="caption" w:qFormat="1"/>
    <w:lsdException w:name="table of figures" w:uiPriority="99"/>
    <w:lsdException w:name="annotation reference" w:qFormat="1"/>
    <w:lsdException w:name="List Number 2" w:uiPriority="99"/>
    <w:lsdException w:name="List Number 3" w:uiPriority="99"/>
    <w:lsdException w:name="Title" w:uiPriority="10" w:qFormat="1"/>
    <w:lsdException w:name="Body Text" w:uiPriority="99"/>
    <w:lsdException w:name="Subtitle" w:uiPriority="11" w:qFormat="1"/>
    <w:lsdException w:name="Date" w:uiPriority="99"/>
    <w:lsdException w:name="Body Text First Indent" w:uiPriority="99"/>
    <w:lsdException w:name="Hyperlink" w:uiPriority="99"/>
    <w:lsdException w:name="Strong" w:uiPriority="22" w:qFormat="1"/>
    <w:lsdException w:name="Emphasis" w:uiPriority="20" w:qFormat="1"/>
    <w:lsdException w:name="Document Map" w:uiPriority="99"/>
    <w:lsdException w:name="Normal (Web)" w:uiPriority="99"/>
    <w:lsdException w:name="HTML Preformatted"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4"/>
    <w:lsdException w:name="Medium List 1 Accent 1" w:uiPriority="61"/>
    <w:lsdException w:name="Revision" w:uiPriority="62"/>
    <w:lsdException w:name="List Paragraph" w:uiPriority="1"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29"/>
    <w:lsdException w:name="Colorful Grid Accent 3" w:uiPriority="30"/>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414781"/>
    <w:pPr>
      <w:widowControl w:val="0"/>
      <w:jc w:val="both"/>
    </w:pPr>
    <w:rPr>
      <w:kern w:val="2"/>
      <w:sz w:val="24"/>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4"/>
    <w:next w:val="a3"/>
    <w:link w:val="10"/>
    <w:qFormat/>
    <w:rsid w:val="00D354CD"/>
    <w:pPr>
      <w:numPr>
        <w:numId w:val="2"/>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4"/>
    <w:next w:val="a3"/>
    <w:link w:val="22"/>
    <w:qFormat/>
    <w:rsid w:val="002452D4"/>
    <w:pPr>
      <w:numPr>
        <w:ilvl w:val="1"/>
        <w:numId w:val="2"/>
      </w:numPr>
      <w:tabs>
        <w:tab w:val="left" w:pos="600"/>
      </w:tabs>
      <w:spacing w:line="460" w:lineRule="exact"/>
      <w:outlineLvl w:val="1"/>
    </w:pPr>
    <w:rPr>
      <w:rFonts w:eastAsia="黑体"/>
      <w:b/>
      <w:sz w:val="28"/>
      <w:szCs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4"/>
    <w:next w:val="a3"/>
    <w:link w:val="31"/>
    <w:qFormat/>
    <w:rsid w:val="00B70676"/>
    <w:pPr>
      <w:numPr>
        <w:ilvl w:val="2"/>
        <w:numId w:val="2"/>
      </w:numPr>
      <w:tabs>
        <w:tab w:val="left" w:pos="840"/>
      </w:tabs>
      <w:adjustRightInd w:val="0"/>
      <w:spacing w:line="460" w:lineRule="exact"/>
      <w:outlineLvl w:val="2"/>
    </w:pPr>
    <w:rPr>
      <w:sz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4"/>
    <w:next w:val="a3"/>
    <w:link w:val="41"/>
    <w:qFormat/>
    <w:rsid w:val="00D354CD"/>
    <w:pPr>
      <w:numPr>
        <w:ilvl w:val="3"/>
        <w:numId w:val="2"/>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4"/>
    <w:next w:val="a5"/>
    <w:link w:val="50"/>
    <w:qFormat/>
    <w:rsid w:val="00D354CD"/>
    <w:pPr>
      <w:numPr>
        <w:ilvl w:val="4"/>
        <w:numId w:val="2"/>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4"/>
    <w:next w:val="a3"/>
    <w:link w:val="60"/>
    <w:qFormat/>
    <w:rsid w:val="005B0C84"/>
    <w:pPr>
      <w:numPr>
        <w:ilvl w:val="5"/>
        <w:numId w:val="2"/>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
    <w:basedOn w:val="a3"/>
    <w:next w:val="a3"/>
    <w:link w:val="70"/>
    <w:uiPriority w:val="9"/>
    <w:qFormat/>
    <w:rsid w:val="00E8628A"/>
    <w:pPr>
      <w:numPr>
        <w:ilvl w:val="6"/>
        <w:numId w:val="2"/>
      </w:numPr>
      <w:tabs>
        <w:tab w:val="left" w:pos="480"/>
      </w:tabs>
      <w:spacing w:before="240" w:after="64" w:line="317" w:lineRule="auto"/>
      <w:ind w:left="1298" w:hanging="1298"/>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3"/>
    <w:next w:val="a3"/>
    <w:link w:val="80"/>
    <w:qFormat/>
    <w:rsid w:val="00D354CD"/>
    <w:pPr>
      <w:keepNext/>
      <w:keepLines/>
      <w:numPr>
        <w:ilvl w:val="7"/>
        <w:numId w:val="2"/>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3"/>
    <w:next w:val="a3"/>
    <w:link w:val="90"/>
    <w:qFormat/>
    <w:rsid w:val="00D354CD"/>
    <w:pPr>
      <w:keepNext/>
      <w:keepLines/>
      <w:numPr>
        <w:ilvl w:val="8"/>
        <w:numId w:val="2"/>
      </w:numPr>
      <w:tabs>
        <w:tab w:val="left" w:pos="480"/>
      </w:tabs>
      <w:spacing w:before="240" w:after="64" w:line="317" w:lineRule="auto"/>
      <w:outlineLvl w:val="8"/>
    </w:pPr>
    <w:rPr>
      <w:rFonts w:ascii="Arial" w:eastAsia="黑体" w:hAnsi="Arial"/>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Document Map"/>
    <w:aliases w:val="文档结构图-gkhy"/>
    <w:basedOn w:val="a3"/>
    <w:link w:val="aa"/>
    <w:uiPriority w:val="99"/>
    <w:rsid w:val="00D354CD"/>
    <w:pPr>
      <w:shd w:val="clear" w:color="auto" w:fill="000080"/>
    </w:pPr>
  </w:style>
  <w:style w:type="character" w:customStyle="1" w:styleId="aa">
    <w:name w:val="文档结构图 字符"/>
    <w:aliases w:val="文档结构图-gkhy 字符"/>
    <w:link w:val="a9"/>
    <w:uiPriority w:val="99"/>
    <w:rsid w:val="00D354CD"/>
    <w:rPr>
      <w:kern w:val="2"/>
      <w:sz w:val="24"/>
      <w:shd w:val="clear" w:color="auto" w:fill="000080"/>
    </w:rPr>
  </w:style>
  <w:style w:type="character" w:customStyle="1" w:styleId="31">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B70676"/>
    <w:rPr>
      <w:kern w:val="2"/>
      <w:sz w:val="28"/>
    </w:rPr>
  </w:style>
  <w:style w:type="paragraph" w:customStyle="1" w:styleId="CharCharCharChar">
    <w:name w:val="Char Char Char Char"/>
    <w:basedOn w:val="a3"/>
    <w:autoRedefine/>
    <w:rsid w:val="00D354CD"/>
    <w:pPr>
      <w:tabs>
        <w:tab w:val="num" w:pos="360"/>
      </w:tabs>
      <w:adjustRightInd w:val="0"/>
      <w:spacing w:line="360" w:lineRule="atLeast"/>
      <w:textAlignment w:val="baseline"/>
    </w:pPr>
    <w:rPr>
      <w:szCs w:val="24"/>
    </w:rPr>
  </w:style>
  <w:style w:type="character" w:customStyle="1" w:styleId="CharChar2">
    <w:name w:val="Char Char2"/>
    <w:rsid w:val="00D354CD"/>
    <w:rPr>
      <w:rFonts w:eastAsia="黑体"/>
      <w:kern w:val="2"/>
      <w:sz w:val="28"/>
      <w:lang w:val="en-US" w:eastAsia="zh-CN" w:bidi="ar-SA"/>
    </w:rPr>
  </w:style>
  <w:style w:type="paragraph" w:customStyle="1" w:styleId="p0">
    <w:name w:val="p0"/>
    <w:basedOn w:val="a3"/>
    <w:rsid w:val="00D354CD"/>
    <w:pPr>
      <w:widowControl/>
      <w:jc w:val="left"/>
    </w:pPr>
    <w:rPr>
      <w:kern w:val="0"/>
      <w:sz w:val="20"/>
    </w:rPr>
  </w:style>
  <w:style w:type="paragraph" w:customStyle="1" w:styleId="p17">
    <w:name w:val="p17"/>
    <w:basedOn w:val="a3"/>
    <w:rsid w:val="00D354CD"/>
    <w:pPr>
      <w:widowControl/>
      <w:ind w:firstLine="510"/>
    </w:pPr>
    <w:rPr>
      <w:kern w:val="0"/>
      <w:szCs w:val="24"/>
    </w:rPr>
  </w:style>
  <w:style w:type="paragraph" w:styleId="ab">
    <w:name w:val="Title"/>
    <w:aliases w:val="一级附录"/>
    <w:basedOn w:val="a3"/>
    <w:link w:val="ac"/>
    <w:uiPriority w:val="10"/>
    <w:qFormat/>
    <w:rsid w:val="00D354CD"/>
    <w:pPr>
      <w:spacing w:before="240" w:after="60"/>
      <w:jc w:val="center"/>
      <w:outlineLvl w:val="0"/>
    </w:pPr>
    <w:rPr>
      <w:rFonts w:ascii="Arial" w:hAnsi="Arial" w:cs="Arial"/>
      <w:b/>
      <w:bCs/>
      <w:sz w:val="32"/>
      <w:szCs w:val="32"/>
    </w:rPr>
  </w:style>
  <w:style w:type="character" w:customStyle="1" w:styleId="ac">
    <w:name w:val="标题 字符"/>
    <w:aliases w:val="一级附录 字符"/>
    <w:link w:val="ab"/>
    <w:uiPriority w:val="10"/>
    <w:rsid w:val="00D354CD"/>
    <w:rPr>
      <w:rFonts w:ascii="Arial" w:hAnsi="Arial" w:cs="Arial"/>
      <w:b/>
      <w:bCs/>
      <w:kern w:val="2"/>
      <w:sz w:val="32"/>
      <w:szCs w:val="32"/>
    </w:rPr>
  </w:style>
  <w:style w:type="paragraph" w:customStyle="1" w:styleId="a4">
    <w:name w:val="文本首行缩进"/>
    <w:basedOn w:val="a3"/>
    <w:rsid w:val="00D354CD"/>
  </w:style>
  <w:style w:type="paragraph" w:styleId="a5">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3"/>
    <w:link w:val="ad"/>
    <w:qFormat/>
    <w:rsid w:val="00D354CD"/>
    <w:pPr>
      <w:ind w:firstLine="510"/>
    </w:pPr>
  </w:style>
  <w:style w:type="paragraph" w:customStyle="1" w:styleId="ae">
    <w:name w:val="表格内文字"/>
    <w:basedOn w:val="a3"/>
    <w:rsid w:val="00D354CD"/>
    <w:pPr>
      <w:jc w:val="center"/>
    </w:pPr>
    <w:rPr>
      <w:sz w:val="21"/>
    </w:rPr>
  </w:style>
  <w:style w:type="paragraph" w:customStyle="1" w:styleId="11">
    <w:name w:val="表格文字1"/>
    <w:basedOn w:val="a3"/>
    <w:link w:val="1Char"/>
    <w:qFormat/>
    <w:rsid w:val="00D354CD"/>
    <w:pPr>
      <w:jc w:val="left"/>
    </w:pPr>
    <w:rPr>
      <w:sz w:val="21"/>
    </w:rPr>
  </w:style>
  <w:style w:type="paragraph" w:customStyle="1" w:styleId="23">
    <w:name w:val="表格文字2"/>
    <w:basedOn w:val="a3"/>
    <w:link w:val="2Char"/>
    <w:qFormat/>
    <w:rsid w:val="00D354CD"/>
    <w:pPr>
      <w:jc w:val="center"/>
    </w:pPr>
    <w:rPr>
      <w:sz w:val="21"/>
    </w:rPr>
  </w:style>
  <w:style w:type="paragraph" w:customStyle="1" w:styleId="af">
    <w:name w:val="表头文字"/>
    <w:basedOn w:val="a3"/>
    <w:rsid w:val="00D354CD"/>
    <w:pPr>
      <w:jc w:val="center"/>
    </w:pPr>
    <w:rPr>
      <w:b/>
      <w:sz w:val="21"/>
    </w:rPr>
  </w:style>
  <w:style w:type="character" w:styleId="af0">
    <w:name w:val="Hyperlink"/>
    <w:aliases w:val="超级链接"/>
    <w:uiPriority w:val="99"/>
    <w:rsid w:val="00D354CD"/>
    <w:rPr>
      <w:color w:val="0000FF"/>
      <w:u w:val="single"/>
    </w:rPr>
  </w:style>
  <w:style w:type="paragraph" w:styleId="af1">
    <w:name w:val="Plain Text"/>
    <w:aliases w:val=" Char Char Char Char Char Char Char,普通文字 Char,普通文字 Char Char Char Char Char Char Char Char Char Char Char Char Char Char Char Char Char Char Char Char Char Char,普通文字 Char Char Char Char"/>
    <w:basedOn w:val="a3"/>
    <w:link w:val="af2"/>
    <w:rsid w:val="00D354CD"/>
    <w:rPr>
      <w:rFonts w:ascii="宋体" w:hAnsi="Courier New" w:cs="Courier New"/>
      <w:sz w:val="21"/>
      <w:szCs w:val="21"/>
    </w:rPr>
  </w:style>
  <w:style w:type="character" w:customStyle="1" w:styleId="af2">
    <w:name w:val="纯文本 字符"/>
    <w:aliases w:val=" Char Char Char Char Char Char Char 字符,普通文字 Char 字符,普通文字 Char Char Char Char Char Char Char Char Char Char Char Char Char Char Char Char Char Char Char Char Char Char 字符,普通文字 Char Char Char Char 字符"/>
    <w:link w:val="af1"/>
    <w:rsid w:val="00D354CD"/>
    <w:rPr>
      <w:rFonts w:ascii="宋体" w:hAnsi="Courier New" w:cs="Courier New"/>
      <w:kern w:val="2"/>
      <w:sz w:val="21"/>
      <w:szCs w:val="21"/>
    </w:rPr>
  </w:style>
  <w:style w:type="paragraph" w:customStyle="1" w:styleId="af3">
    <w:name w:val="封面档案密级"/>
    <w:rsid w:val="00D354CD"/>
    <w:pPr>
      <w:widowControl w:val="0"/>
      <w:jc w:val="center"/>
    </w:pPr>
    <w:rPr>
      <w:rFonts w:ascii="宋体" w:hAnsi="宋体"/>
      <w:sz w:val="28"/>
    </w:rPr>
  </w:style>
  <w:style w:type="paragraph" w:styleId="af4">
    <w:name w:val="Body Text"/>
    <w:basedOn w:val="a3"/>
    <w:link w:val="af5"/>
    <w:uiPriority w:val="99"/>
    <w:rsid w:val="00D354CD"/>
    <w:pPr>
      <w:spacing w:after="120"/>
    </w:pPr>
  </w:style>
  <w:style w:type="character" w:customStyle="1" w:styleId="af5">
    <w:name w:val="正文文本 字符"/>
    <w:link w:val="af4"/>
    <w:uiPriority w:val="99"/>
    <w:rsid w:val="00D354CD"/>
    <w:rPr>
      <w:kern w:val="2"/>
      <w:sz w:val="24"/>
    </w:rPr>
  </w:style>
  <w:style w:type="paragraph" w:customStyle="1" w:styleId="af6">
    <w:name w:val="正文首行缩进"/>
    <w:aliases w:val=" Char,Char Char Char Char Char Char,Char Char Char Char Char Char Char Char,Char Char Char Char Char Char Char Char Char Char Char Char Char Char"/>
    <w:basedOn w:val="af4"/>
    <w:link w:val="Char"/>
    <w:uiPriority w:val="99"/>
    <w:rsid w:val="00D354CD"/>
    <w:pPr>
      <w:ind w:firstLine="510"/>
    </w:pPr>
    <w:rPr>
      <w:rFonts w:ascii="宋体" w:hAnsi="宋体"/>
      <w:szCs w:val="24"/>
    </w:rPr>
  </w:style>
  <w:style w:type="character" w:customStyle="1" w:styleId="Char">
    <w:name w:val="正文首行缩进 Char"/>
    <w:aliases w:val=" Char Char1,Char Char Char Char Char Char Char1,Char Char Char Char Char Char Char Char Char1,Char Char"/>
    <w:link w:val="af6"/>
    <w:uiPriority w:val="99"/>
    <w:rsid w:val="00D354CD"/>
    <w:rPr>
      <w:rFonts w:ascii="宋体" w:hAnsi="宋体"/>
      <w:kern w:val="2"/>
      <w:sz w:val="24"/>
      <w:szCs w:val="24"/>
    </w:rPr>
  </w:style>
  <w:style w:type="paragraph" w:customStyle="1" w:styleId="af7">
    <w:name w:val="居中"/>
    <w:basedOn w:val="af6"/>
    <w:qFormat/>
    <w:rsid w:val="00D354CD"/>
    <w:pPr>
      <w:spacing w:after="0"/>
      <w:ind w:firstLine="0"/>
      <w:jc w:val="center"/>
    </w:pPr>
    <w:rPr>
      <w:rFonts w:ascii="Arial" w:hAnsi="Arial"/>
      <w:b/>
    </w:rPr>
  </w:style>
  <w:style w:type="paragraph" w:styleId="af8">
    <w:name w:val="List"/>
    <w:basedOn w:val="a3"/>
    <w:rsid w:val="00D354CD"/>
    <w:pPr>
      <w:tabs>
        <w:tab w:val="left" w:pos="573"/>
      </w:tabs>
      <w:ind w:left="573" w:hanging="153"/>
    </w:pPr>
  </w:style>
  <w:style w:type="paragraph" w:styleId="24">
    <w:name w:val="List 2"/>
    <w:basedOn w:val="a3"/>
    <w:rsid w:val="00D354CD"/>
    <w:pPr>
      <w:tabs>
        <w:tab w:val="left" w:pos="700"/>
      </w:tabs>
      <w:ind w:left="425" w:hanging="85"/>
    </w:pPr>
  </w:style>
  <w:style w:type="paragraph" w:customStyle="1" w:styleId="12">
    <w:name w:val="目录 1"/>
    <w:aliases w:val="目录 1-gkhy"/>
    <w:basedOn w:val="a3"/>
    <w:next w:val="a3"/>
    <w:uiPriority w:val="39"/>
    <w:qFormat/>
    <w:rsid w:val="00660C88"/>
    <w:pPr>
      <w:spacing w:line="300" w:lineRule="exact"/>
      <w:jc w:val="left"/>
    </w:pPr>
    <w:rPr>
      <w:b/>
      <w:bCs/>
      <w:caps/>
      <w:sz w:val="21"/>
    </w:rPr>
  </w:style>
  <w:style w:type="paragraph" w:customStyle="1" w:styleId="25">
    <w:name w:val="目录 2"/>
    <w:aliases w:val="目录 2-gkhy"/>
    <w:basedOn w:val="a3"/>
    <w:next w:val="a3"/>
    <w:uiPriority w:val="39"/>
    <w:qFormat/>
    <w:rsid w:val="00660C88"/>
    <w:pPr>
      <w:spacing w:line="300" w:lineRule="exact"/>
      <w:ind w:left="238"/>
      <w:jc w:val="left"/>
    </w:pPr>
    <w:rPr>
      <w:smallCaps/>
      <w:sz w:val="21"/>
    </w:rPr>
  </w:style>
  <w:style w:type="paragraph" w:customStyle="1" w:styleId="32">
    <w:name w:val="目录 3"/>
    <w:aliases w:val="目录 3-gkhy"/>
    <w:basedOn w:val="a3"/>
    <w:next w:val="a3"/>
    <w:uiPriority w:val="39"/>
    <w:qFormat/>
    <w:rsid w:val="00660C88"/>
    <w:pPr>
      <w:spacing w:line="300" w:lineRule="exact"/>
      <w:ind w:left="482"/>
      <w:jc w:val="left"/>
    </w:pPr>
    <w:rPr>
      <w:iCs/>
      <w:sz w:val="21"/>
    </w:rPr>
  </w:style>
  <w:style w:type="paragraph" w:customStyle="1" w:styleId="42">
    <w:name w:val="目录 4"/>
    <w:aliases w:val="目录 4-gkhy"/>
    <w:basedOn w:val="a3"/>
    <w:next w:val="a3"/>
    <w:uiPriority w:val="39"/>
    <w:rsid w:val="00D354CD"/>
    <w:pPr>
      <w:ind w:left="720"/>
      <w:jc w:val="left"/>
    </w:pPr>
    <w:rPr>
      <w:sz w:val="18"/>
      <w:szCs w:val="18"/>
    </w:rPr>
  </w:style>
  <w:style w:type="paragraph" w:customStyle="1" w:styleId="51">
    <w:name w:val="目录 5"/>
    <w:basedOn w:val="a3"/>
    <w:next w:val="a3"/>
    <w:uiPriority w:val="39"/>
    <w:rsid w:val="00D354CD"/>
    <w:pPr>
      <w:ind w:left="960"/>
      <w:jc w:val="left"/>
    </w:pPr>
    <w:rPr>
      <w:sz w:val="18"/>
      <w:szCs w:val="18"/>
    </w:rPr>
  </w:style>
  <w:style w:type="paragraph" w:customStyle="1" w:styleId="61">
    <w:name w:val="目录 6"/>
    <w:basedOn w:val="a3"/>
    <w:next w:val="a3"/>
    <w:uiPriority w:val="39"/>
    <w:rsid w:val="00D354CD"/>
    <w:pPr>
      <w:ind w:left="1200"/>
      <w:jc w:val="left"/>
    </w:pPr>
    <w:rPr>
      <w:sz w:val="18"/>
      <w:szCs w:val="18"/>
    </w:rPr>
  </w:style>
  <w:style w:type="paragraph" w:customStyle="1" w:styleId="71">
    <w:name w:val="目录 7"/>
    <w:basedOn w:val="a3"/>
    <w:next w:val="a3"/>
    <w:uiPriority w:val="39"/>
    <w:rsid w:val="00D354CD"/>
    <w:pPr>
      <w:ind w:left="1440"/>
      <w:jc w:val="left"/>
    </w:pPr>
    <w:rPr>
      <w:sz w:val="18"/>
      <w:szCs w:val="18"/>
    </w:rPr>
  </w:style>
  <w:style w:type="paragraph" w:customStyle="1" w:styleId="81">
    <w:name w:val="目录 8"/>
    <w:basedOn w:val="a3"/>
    <w:next w:val="a3"/>
    <w:uiPriority w:val="39"/>
    <w:rsid w:val="00D354CD"/>
    <w:pPr>
      <w:ind w:left="1680"/>
      <w:jc w:val="left"/>
    </w:pPr>
    <w:rPr>
      <w:sz w:val="18"/>
      <w:szCs w:val="18"/>
    </w:rPr>
  </w:style>
  <w:style w:type="paragraph" w:customStyle="1" w:styleId="91">
    <w:name w:val="目录 9"/>
    <w:basedOn w:val="a3"/>
    <w:next w:val="a3"/>
    <w:uiPriority w:val="39"/>
    <w:rsid w:val="00D354CD"/>
    <w:pPr>
      <w:ind w:left="1920"/>
      <w:jc w:val="left"/>
    </w:pPr>
    <w:rPr>
      <w:sz w:val="18"/>
      <w:szCs w:val="18"/>
    </w:rPr>
  </w:style>
  <w:style w:type="paragraph" w:styleId="af9">
    <w:name w:val="Balloon Text"/>
    <w:basedOn w:val="a3"/>
    <w:link w:val="afa"/>
    <w:uiPriority w:val="99"/>
    <w:rsid w:val="00D354CD"/>
    <w:rPr>
      <w:sz w:val="18"/>
      <w:szCs w:val="18"/>
    </w:rPr>
  </w:style>
  <w:style w:type="character" w:customStyle="1" w:styleId="afa">
    <w:name w:val="批注框文本 字符"/>
    <w:link w:val="af9"/>
    <w:uiPriority w:val="99"/>
    <w:rsid w:val="00D354CD"/>
    <w:rPr>
      <w:kern w:val="2"/>
      <w:sz w:val="18"/>
      <w:szCs w:val="18"/>
    </w:rPr>
  </w:style>
  <w:style w:type="paragraph" w:styleId="afb">
    <w:name w:val="annotation text"/>
    <w:basedOn w:val="a3"/>
    <w:link w:val="afc"/>
    <w:qFormat/>
    <w:rsid w:val="00D354CD"/>
    <w:pPr>
      <w:jc w:val="left"/>
    </w:pPr>
  </w:style>
  <w:style w:type="character" w:customStyle="1" w:styleId="afc">
    <w:name w:val="批注文字 字符"/>
    <w:link w:val="afb"/>
    <w:qFormat/>
    <w:rsid w:val="00D354CD"/>
    <w:rPr>
      <w:kern w:val="2"/>
      <w:sz w:val="24"/>
    </w:rPr>
  </w:style>
  <w:style w:type="paragraph" w:styleId="afd">
    <w:name w:val="annotation subject"/>
    <w:basedOn w:val="afb"/>
    <w:next w:val="afb"/>
    <w:link w:val="afe"/>
    <w:uiPriority w:val="99"/>
    <w:rsid w:val="00D354CD"/>
    <w:rPr>
      <w:b/>
      <w:bCs/>
      <w:sz w:val="21"/>
      <w:szCs w:val="24"/>
    </w:rPr>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BA7AC3"/>
    <w:rPr>
      <w:rFonts w:eastAsia="黑体"/>
      <w:b/>
      <w:kern w:val="44"/>
      <w:sz w:val="28"/>
      <w:szCs w:val="30"/>
    </w:rPr>
  </w:style>
  <w:style w:type="character" w:customStyle="1" w:styleId="afe">
    <w:name w:val="批注主题 字符"/>
    <w:link w:val="afd"/>
    <w:uiPriority w:val="99"/>
    <w:rsid w:val="00D354CD"/>
    <w:rPr>
      <w:b/>
      <w:bCs/>
      <w:kern w:val="2"/>
      <w:sz w:val="21"/>
      <w:szCs w:val="24"/>
    </w:rPr>
  </w:style>
  <w:style w:type="paragraph" w:styleId="aff">
    <w:name w:val="caption"/>
    <w:aliases w:val="题注 Char,Char Char Char Char Char,图题注,题注 Char1 Char,图注 Char Char Char,Char Char1 Char,图注 Char1 Char,Char8 Char Char Char Char Char,Char8 Char Char Char Char,Char8 Char Char Char,表格,图注 Char,Cha,Char, Char Char1 Char,图注,Char2,Char2 Char,题注-QBPT,图,921,H"/>
    <w:basedOn w:val="a3"/>
    <w:next w:val="a3"/>
    <w:link w:val="aff0"/>
    <w:qFormat/>
    <w:rsid w:val="00D354CD"/>
    <w:pPr>
      <w:spacing w:before="152" w:after="160"/>
    </w:pPr>
    <w:rPr>
      <w:rFonts w:ascii="Arial" w:eastAsia="黑体" w:hAnsi="Arial"/>
      <w:sz w:val="21"/>
    </w:rPr>
  </w:style>
  <w:style w:type="paragraph" w:customStyle="1" w:styleId="aff1">
    <w:name w:val="图表标题"/>
    <w:basedOn w:val="afb"/>
    <w:rsid w:val="00D354CD"/>
    <w:pPr>
      <w:jc w:val="center"/>
    </w:pPr>
    <w:rPr>
      <w:sz w:val="21"/>
      <w:szCs w:val="21"/>
    </w:rPr>
  </w:style>
  <w:style w:type="table" w:styleId="aff2">
    <w:name w:val="Table Grid"/>
    <w:aliases w:val="网格型-gkhy,参考文件虚表,上对齐,带标题,网格型-gkhy1,网格型-gkhy2,扉页"/>
    <w:basedOn w:val="a7"/>
    <w:uiPriority w:val="39"/>
    <w:rsid w:val="00D354CD"/>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footer"/>
    <w:aliases w:val="页脚-gkhy,页脚-gkhy1,页脚-gkhy2,页脚[SWIEE],GF报告页脚,36页脚,ft,Page #"/>
    <w:basedOn w:val="a3"/>
    <w:link w:val="aff4"/>
    <w:uiPriority w:val="99"/>
    <w:rsid w:val="00D354CD"/>
    <w:pPr>
      <w:tabs>
        <w:tab w:val="center" w:pos="4153"/>
        <w:tab w:val="right" w:pos="8306"/>
      </w:tabs>
      <w:snapToGrid w:val="0"/>
      <w:jc w:val="left"/>
    </w:pPr>
    <w:rPr>
      <w:sz w:val="18"/>
      <w:szCs w:val="18"/>
    </w:rPr>
  </w:style>
  <w:style w:type="character" w:customStyle="1" w:styleId="aff4">
    <w:name w:val="页脚 字符"/>
    <w:aliases w:val="页脚-gkhy 字符,页脚-gkhy1 字符,页脚-gkhy2 字符,页脚[SWIEE] 字符,GF报告页脚 字符,36页脚 字符,ft 字符,Page # 字符"/>
    <w:link w:val="aff3"/>
    <w:uiPriority w:val="99"/>
    <w:rsid w:val="00D354CD"/>
    <w:rPr>
      <w:kern w:val="2"/>
      <w:sz w:val="18"/>
      <w:szCs w:val="18"/>
    </w:rPr>
  </w:style>
  <w:style w:type="character" w:styleId="aff5">
    <w:name w:val="page number"/>
    <w:aliases w:val="页码-gkhy,页码-gkhy1,页码-gkhy2"/>
    <w:basedOn w:val="a6"/>
    <w:rsid w:val="00D354CD"/>
  </w:style>
  <w:style w:type="paragraph" w:styleId="aff6">
    <w:name w:val="header"/>
    <w:aliases w:val="页眉-gkhy,页眉-gkhy1,页眉-gkhy2,header,h,header odd,first,heading one,Heading,hd,header odd1,first1,heading one1,Heading1,hd1,header1,header odd2,first2,heading one2,Heading2,hd2,header2,header odd3,first3,heading one3,Heading3,hd3,header3,header odd4"/>
    <w:basedOn w:val="a3"/>
    <w:link w:val="aff7"/>
    <w:uiPriority w:val="99"/>
    <w:rsid w:val="00D354CD"/>
    <w:pPr>
      <w:tabs>
        <w:tab w:val="center" w:pos="4153"/>
        <w:tab w:val="right" w:pos="8306"/>
      </w:tabs>
      <w:snapToGrid w:val="0"/>
      <w:jc w:val="center"/>
      <w:textAlignment w:val="center"/>
    </w:pPr>
    <w:rPr>
      <w:sz w:val="21"/>
    </w:rPr>
  </w:style>
  <w:style w:type="character" w:customStyle="1" w:styleId="aff7">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link w:val="aff6"/>
    <w:uiPriority w:val="99"/>
    <w:rsid w:val="00D354CD"/>
    <w:rPr>
      <w:kern w:val="2"/>
      <w:sz w:val="21"/>
    </w:rPr>
  </w:style>
  <w:style w:type="paragraph" w:customStyle="1" w:styleId="aff8">
    <w:name w:val="一级标题"/>
    <w:basedOn w:val="1"/>
    <w:rsid w:val="00D354CD"/>
    <w:pPr>
      <w:numPr>
        <w:numId w:val="0"/>
      </w:numPr>
    </w:pPr>
    <w:rPr>
      <w:b w:val="0"/>
    </w:rPr>
  </w:style>
  <w:style w:type="character" w:styleId="aff9">
    <w:name w:val="FollowedHyperlink"/>
    <w:rsid w:val="00D354CD"/>
    <w:rPr>
      <w:color w:val="800080"/>
      <w:u w:val="single"/>
    </w:rPr>
  </w:style>
  <w:style w:type="paragraph" w:customStyle="1" w:styleId="a1">
    <w:name w:val="章标题"/>
    <w:next w:val="a3"/>
    <w:rsid w:val="00D354CD"/>
    <w:pPr>
      <w:numPr>
        <w:numId w:val="3"/>
      </w:numPr>
      <w:spacing w:before="50" w:after="50" w:line="460" w:lineRule="exact"/>
      <w:jc w:val="both"/>
      <w:outlineLvl w:val="0"/>
    </w:pPr>
    <w:rPr>
      <w:rFonts w:ascii="黑体" w:eastAsia="黑体"/>
      <w:b/>
      <w:sz w:val="28"/>
    </w:rPr>
  </w:style>
  <w:style w:type="paragraph" w:customStyle="1" w:styleId="affa">
    <w:name w:val="正文表标题"/>
    <w:next w:val="a3"/>
    <w:rsid w:val="00D354CD"/>
    <w:pPr>
      <w:jc w:val="center"/>
    </w:pPr>
    <w:rPr>
      <w:rFonts w:ascii="黑体" w:eastAsia="黑体"/>
      <w:sz w:val="28"/>
    </w:rPr>
  </w:style>
  <w:style w:type="paragraph" w:customStyle="1" w:styleId="affb">
    <w:name w:val="正文格式"/>
    <w:basedOn w:val="a3"/>
    <w:qFormat/>
    <w:rsid w:val="00D354CD"/>
    <w:pPr>
      <w:widowControl/>
      <w:adjustRightInd w:val="0"/>
      <w:spacing w:line="400" w:lineRule="exact"/>
      <w:textAlignment w:val="baseline"/>
    </w:pPr>
    <w:rPr>
      <w:spacing w:val="2"/>
      <w:kern w:val="0"/>
    </w:rPr>
  </w:style>
  <w:style w:type="paragraph" w:customStyle="1" w:styleId="cq">
    <w:name w:val="正文缩进cq"/>
    <w:basedOn w:val="a5"/>
    <w:rsid w:val="00D354CD"/>
    <w:pPr>
      <w:jc w:val="left"/>
    </w:pPr>
    <w:rPr>
      <w:rFonts w:ascii="宋体" w:hAnsi="宋体"/>
    </w:rPr>
  </w:style>
  <w:style w:type="paragraph" w:customStyle="1" w:styleId="affc">
    <w:name w:val="注与例子"/>
    <w:basedOn w:val="a3"/>
    <w:rsid w:val="00D354CD"/>
    <w:rPr>
      <w:rFonts w:eastAsia="仿宋_GB2312"/>
      <w:color w:val="000000"/>
      <w:spacing w:val="2"/>
      <w:sz w:val="21"/>
    </w:rPr>
  </w:style>
  <w:style w:type="paragraph" w:customStyle="1" w:styleId="STStudio">
    <w:name w:val="STStudio测试用例快捷方式"/>
    <w:qFormat/>
    <w:rsid w:val="00B01156"/>
    <w:pPr>
      <w:ind w:firstLine="200"/>
      <w:jc w:val="both"/>
    </w:pPr>
    <w:rPr>
      <w:rFonts w:ascii="宋体" w:hAnsi="宋体"/>
      <w:kern w:val="2"/>
      <w:sz w:val="24"/>
      <w:szCs w:val="21"/>
    </w:rPr>
  </w:style>
  <w:style w:type="paragraph" w:customStyle="1" w:styleId="affd">
    <w:name w:val="封面题名"/>
    <w:basedOn w:val="a3"/>
    <w:next w:val="affe"/>
    <w:rsid w:val="003D4EDE"/>
    <w:pPr>
      <w:adjustRightInd w:val="0"/>
      <w:jc w:val="center"/>
    </w:pPr>
    <w:rPr>
      <w:rFonts w:ascii="宋体" w:hAnsi="宋体"/>
      <w:b/>
      <w:kern w:val="0"/>
      <w:sz w:val="44"/>
    </w:rPr>
  </w:style>
  <w:style w:type="paragraph" w:customStyle="1" w:styleId="afff">
    <w:name w:val="封面页数"/>
    <w:basedOn w:val="a3"/>
    <w:rsid w:val="003D4EDE"/>
    <w:pPr>
      <w:adjustRightInd w:val="0"/>
      <w:jc w:val="center"/>
    </w:pPr>
    <w:rPr>
      <w:rFonts w:ascii="宋体"/>
      <w:b/>
      <w:kern w:val="0"/>
      <w:sz w:val="28"/>
    </w:rPr>
  </w:style>
  <w:style w:type="paragraph" w:customStyle="1" w:styleId="afff0">
    <w:name w:val="封面文件号"/>
    <w:basedOn w:val="a3"/>
    <w:next w:val="afff"/>
    <w:rsid w:val="003D4EDE"/>
    <w:pPr>
      <w:adjustRightInd w:val="0"/>
      <w:jc w:val="center"/>
    </w:pPr>
    <w:rPr>
      <w:rFonts w:ascii="宋体"/>
      <w:b/>
      <w:kern w:val="0"/>
      <w:sz w:val="28"/>
    </w:rPr>
  </w:style>
  <w:style w:type="paragraph" w:customStyle="1" w:styleId="affe">
    <w:name w:val="封面型号"/>
    <w:basedOn w:val="a3"/>
    <w:next w:val="afff0"/>
    <w:rsid w:val="003D4EDE"/>
    <w:pPr>
      <w:adjustRightInd w:val="0"/>
      <w:jc w:val="center"/>
    </w:pPr>
    <w:rPr>
      <w:rFonts w:ascii="宋体"/>
      <w:b/>
      <w:kern w:val="0"/>
      <w:sz w:val="32"/>
    </w:rPr>
  </w:style>
  <w:style w:type="paragraph" w:customStyle="1" w:styleId="afff1">
    <w:name w:val="封面单位"/>
    <w:basedOn w:val="a3"/>
    <w:next w:val="a3"/>
    <w:rsid w:val="003D4EDE"/>
    <w:pPr>
      <w:adjustRightInd w:val="0"/>
      <w:jc w:val="center"/>
    </w:pPr>
    <w:rPr>
      <w:rFonts w:ascii="宋体"/>
      <w:b/>
      <w:sz w:val="32"/>
    </w:rPr>
  </w:style>
  <w:style w:type="paragraph" w:customStyle="1" w:styleId="afff2">
    <w:name w:val="签署页脚"/>
    <w:basedOn w:val="a3"/>
    <w:next w:val="a3"/>
    <w:rsid w:val="003D4EDE"/>
    <w:pPr>
      <w:adjustRightInd w:val="0"/>
      <w:spacing w:line="360" w:lineRule="atLeast"/>
      <w:jc w:val="center"/>
    </w:pPr>
    <w:rPr>
      <w:rFonts w:ascii="宋体"/>
      <w:sz w:val="28"/>
    </w:rPr>
  </w:style>
  <w:style w:type="paragraph" w:customStyle="1" w:styleId="0">
    <w:name w:val="正文_0"/>
    <w:qFormat/>
    <w:rsid w:val="00D354CD"/>
    <w:pPr>
      <w:widowControl w:val="0"/>
      <w:jc w:val="both"/>
    </w:pPr>
    <w:rPr>
      <w:kern w:val="2"/>
      <w:sz w:val="24"/>
    </w:rPr>
  </w:style>
  <w:style w:type="paragraph" w:customStyle="1" w:styleId="13">
    <w:name w:val="正文_1"/>
    <w:qFormat/>
    <w:rsid w:val="00D354CD"/>
    <w:pPr>
      <w:widowControl w:val="0"/>
      <w:jc w:val="both"/>
    </w:pPr>
    <w:rPr>
      <w:kern w:val="2"/>
      <w:sz w:val="24"/>
    </w:rPr>
  </w:style>
  <w:style w:type="paragraph" w:customStyle="1" w:styleId="STStudio0">
    <w:name w:val="STStudio测试用例快捷方式_0"/>
    <w:qFormat/>
    <w:rsid w:val="00B01156"/>
    <w:pPr>
      <w:ind w:firstLine="200"/>
      <w:jc w:val="both"/>
    </w:pPr>
    <w:rPr>
      <w:rFonts w:ascii="宋体" w:hAnsi="宋体"/>
      <w:kern w:val="2"/>
      <w:sz w:val="24"/>
      <w:szCs w:val="21"/>
    </w:rPr>
  </w:style>
  <w:style w:type="character" w:customStyle="1" w:styleId="A10">
    <w:name w:val="A1"/>
    <w:uiPriority w:val="99"/>
    <w:rsid w:val="00AE54A8"/>
    <w:rPr>
      <w:rFonts w:cs="方正大黑简体"/>
      <w:color w:val="000000"/>
      <w:sz w:val="32"/>
      <w:szCs w:val="32"/>
    </w:rPr>
  </w:style>
  <w:style w:type="paragraph" w:customStyle="1" w:styleId="26">
    <w:name w:val="正文_2"/>
    <w:qFormat/>
    <w:rsid w:val="00D354CD"/>
    <w:pPr>
      <w:widowControl w:val="0"/>
      <w:jc w:val="both"/>
    </w:pPr>
    <w:rPr>
      <w:kern w:val="2"/>
      <w:sz w:val="24"/>
    </w:rPr>
  </w:style>
  <w:style w:type="paragraph" w:customStyle="1" w:styleId="33">
    <w:name w:val="正文_3"/>
    <w:qFormat/>
    <w:rsid w:val="00D354CD"/>
    <w:pPr>
      <w:widowControl w:val="0"/>
      <w:jc w:val="both"/>
    </w:pPr>
    <w:rPr>
      <w:kern w:val="2"/>
      <w:sz w:val="24"/>
    </w:rPr>
  </w:style>
  <w:style w:type="paragraph" w:customStyle="1" w:styleId="43">
    <w:name w:val="正文_4"/>
    <w:qFormat/>
    <w:rsid w:val="00DD2FD5"/>
    <w:pPr>
      <w:widowControl w:val="0"/>
      <w:jc w:val="both"/>
    </w:pPr>
    <w:rPr>
      <w:kern w:val="2"/>
      <w:sz w:val="24"/>
    </w:rPr>
  </w:style>
  <w:style w:type="paragraph" w:customStyle="1" w:styleId="52">
    <w:name w:val="正文_5"/>
    <w:qFormat/>
    <w:rsid w:val="00DD2FD5"/>
    <w:pPr>
      <w:widowControl w:val="0"/>
      <w:jc w:val="both"/>
    </w:pPr>
    <w:rPr>
      <w:kern w:val="2"/>
      <w:sz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3"/>
    <w:autoRedefine/>
    <w:rsid w:val="00423A73"/>
    <w:pPr>
      <w:tabs>
        <w:tab w:val="num" w:pos="360"/>
      </w:tabs>
      <w:adjustRightInd w:val="0"/>
      <w:spacing w:line="360" w:lineRule="auto"/>
      <w:textAlignment w:val="baseline"/>
    </w:pPr>
    <w:rPr>
      <w:rFonts w:ascii="宋体" w:hAnsi="宋体"/>
      <w:b/>
      <w:szCs w:val="24"/>
      <w:lang w:val="zh-CN"/>
    </w:rPr>
  </w:style>
  <w:style w:type="paragraph" w:customStyle="1" w:styleId="143">
    <w:name w:val="正文_143"/>
    <w:qFormat/>
    <w:rsid w:val="00137745"/>
    <w:pPr>
      <w:widowControl w:val="0"/>
      <w:jc w:val="both"/>
    </w:pPr>
    <w:rPr>
      <w:kern w:val="2"/>
      <w:sz w:val="24"/>
    </w:rPr>
  </w:style>
  <w:style w:type="character" w:customStyle="1" w:styleId="22">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0A1EB5"/>
    <w:rPr>
      <w:rFonts w:eastAsia="黑体"/>
      <w:b/>
      <w:kern w:val="2"/>
      <w:sz w:val="28"/>
      <w:szCs w:val="28"/>
    </w:rPr>
  </w:style>
  <w:style w:type="character" w:customStyle="1" w:styleId="41">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rsid w:val="000A1EB5"/>
    <w:rPr>
      <w:kern w:val="2"/>
      <w:sz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sid w:val="000A1EB5"/>
    <w:rPr>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sid w:val="000A1EB5"/>
    <w:rPr>
      <w:bCs/>
      <w:kern w:val="2"/>
      <w:sz w:val="24"/>
      <w:szCs w:val="24"/>
    </w:rPr>
  </w:style>
  <w:style w:type="character" w:customStyle="1" w:styleId="70">
    <w:name w:val="标题 7 字符"/>
    <w:aliases w:val="标题 7-gkhy 字符,[Alt+7][SWIEE] 字符,（列项说明） 字符,图表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
    <w:link w:val="7"/>
    <w:uiPriority w:val="9"/>
    <w:rsid w:val="000A1EB5"/>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sid w:val="000A1EB5"/>
    <w:rPr>
      <w:rFonts w:ascii="Arial" w:eastAsia="黑体" w:hAnsi="Arial"/>
      <w:kern w:val="2"/>
      <w:sz w:val="24"/>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sid w:val="000A1EB5"/>
    <w:rPr>
      <w:rFonts w:ascii="Arial" w:eastAsia="黑体" w:hAnsi="Arial"/>
      <w:kern w:val="2"/>
      <w:sz w:val="21"/>
      <w:szCs w:val="21"/>
    </w:rPr>
  </w:style>
  <w:style w:type="paragraph" w:customStyle="1" w:styleId="1-21">
    <w:name w:val="中等深浅网格 1 - 着色 21"/>
    <w:aliases w:val="正文内容,Z-列出段落,列出段落1,列出段落3"/>
    <w:basedOn w:val="a3"/>
    <w:link w:val="1-2Char"/>
    <w:uiPriority w:val="34"/>
    <w:qFormat/>
    <w:rsid w:val="000A1EB5"/>
    <w:pPr>
      <w:ind w:firstLineChars="200" w:firstLine="420"/>
    </w:pPr>
  </w:style>
  <w:style w:type="paragraph" w:customStyle="1" w:styleId="table">
    <w:name w:val="table"/>
    <w:basedOn w:val="a3"/>
    <w:rsid w:val="000A1EB5"/>
    <w:pPr>
      <w:spacing w:after="240"/>
      <w:jc w:val="center"/>
    </w:pPr>
    <w:rPr>
      <w:b/>
      <w:noProof/>
      <w:kern w:val="0"/>
    </w:rPr>
  </w:style>
  <w:style w:type="paragraph" w:customStyle="1" w:styleId="158">
    <w:name w:val="正文_158"/>
    <w:qFormat/>
    <w:rsid w:val="000A1EB5"/>
    <w:pPr>
      <w:widowControl w:val="0"/>
      <w:jc w:val="both"/>
    </w:pPr>
    <w:rPr>
      <w:kern w:val="2"/>
      <w:sz w:val="24"/>
    </w:rPr>
  </w:style>
  <w:style w:type="paragraph" w:customStyle="1" w:styleId="159">
    <w:name w:val="正文_159"/>
    <w:qFormat/>
    <w:rsid w:val="000A1EB5"/>
    <w:pPr>
      <w:widowControl w:val="0"/>
      <w:jc w:val="both"/>
    </w:pPr>
    <w:rPr>
      <w:kern w:val="2"/>
      <w:sz w:val="24"/>
    </w:rPr>
  </w:style>
  <w:style w:type="paragraph" w:customStyle="1" w:styleId="164">
    <w:name w:val="正文_164"/>
    <w:qFormat/>
    <w:rsid w:val="000A1EB5"/>
    <w:pPr>
      <w:widowControl w:val="0"/>
      <w:jc w:val="both"/>
    </w:pPr>
    <w:rPr>
      <w:kern w:val="2"/>
      <w:sz w:val="24"/>
    </w:rPr>
  </w:style>
  <w:style w:type="paragraph" w:customStyle="1" w:styleId="166">
    <w:name w:val="正文_166"/>
    <w:qFormat/>
    <w:rsid w:val="000A1EB5"/>
    <w:pPr>
      <w:widowControl w:val="0"/>
      <w:jc w:val="both"/>
    </w:pPr>
    <w:rPr>
      <w:kern w:val="2"/>
      <w:sz w:val="24"/>
    </w:rPr>
  </w:style>
  <w:style w:type="paragraph" w:customStyle="1" w:styleId="CharCharCharChar0">
    <w:name w:val="Char Char Char Char"/>
    <w:basedOn w:val="a3"/>
    <w:autoRedefine/>
    <w:rsid w:val="007F4237"/>
    <w:pPr>
      <w:tabs>
        <w:tab w:val="num" w:pos="360"/>
      </w:tabs>
      <w:adjustRightInd w:val="0"/>
      <w:spacing w:line="360" w:lineRule="atLeast"/>
      <w:textAlignment w:val="baseline"/>
    </w:pPr>
    <w:rPr>
      <w:szCs w:val="24"/>
    </w:rPr>
  </w:style>
  <w:style w:type="character" w:customStyle="1" w:styleId="CharChar20">
    <w:name w:val="Char Char2"/>
    <w:rsid w:val="007F4237"/>
    <w:rPr>
      <w:rFonts w:eastAsia="黑体"/>
      <w:kern w:val="2"/>
      <w:sz w:val="28"/>
      <w:lang w:val="en-US" w:eastAsia="zh-CN" w:bidi="ar-SA"/>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3"/>
    <w:autoRedefine/>
    <w:rsid w:val="007F4237"/>
    <w:pPr>
      <w:tabs>
        <w:tab w:val="num" w:pos="360"/>
      </w:tabs>
      <w:adjustRightInd w:val="0"/>
      <w:spacing w:line="360" w:lineRule="auto"/>
      <w:textAlignment w:val="baseline"/>
    </w:pPr>
    <w:rPr>
      <w:rFonts w:ascii="宋体" w:hAnsi="宋体"/>
      <w:b/>
      <w:szCs w:val="24"/>
      <w:lang w:val="zh-CN"/>
    </w:rPr>
  </w:style>
  <w:style w:type="paragraph" w:customStyle="1" w:styleId="18">
    <w:name w:val="正文_18"/>
    <w:qFormat/>
    <w:rsid w:val="00AC4EA5"/>
    <w:pPr>
      <w:widowControl w:val="0"/>
      <w:jc w:val="both"/>
    </w:pPr>
    <w:rPr>
      <w:kern w:val="2"/>
      <w:sz w:val="24"/>
    </w:rPr>
  </w:style>
  <w:style w:type="paragraph" w:customStyle="1" w:styleId="218">
    <w:name w:val="正文_218"/>
    <w:qFormat/>
    <w:rsid w:val="00B637D6"/>
    <w:pPr>
      <w:widowControl w:val="0"/>
      <w:jc w:val="both"/>
    </w:pPr>
    <w:rPr>
      <w:kern w:val="2"/>
      <w:sz w:val="24"/>
    </w:rPr>
  </w:style>
  <w:style w:type="character" w:styleId="afff3">
    <w:name w:val="annotation reference"/>
    <w:qFormat/>
    <w:rsid w:val="006433B7"/>
    <w:rPr>
      <w:sz w:val="21"/>
      <w:szCs w:val="21"/>
    </w:rPr>
  </w:style>
  <w:style w:type="character" w:customStyle="1" w:styleId="1-2Char">
    <w:name w:val="中等深浅网格 1 - 着色 2 Char"/>
    <w:aliases w:val="正文内容 Char,Z-列出段落 Char,列出段落1 Char,列出段落3 Char,列出段落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link w:val="1-21"/>
    <w:uiPriority w:val="1"/>
    <w:qFormat/>
    <w:rsid w:val="006433B7"/>
    <w:rPr>
      <w:kern w:val="2"/>
      <w:sz w:val="24"/>
    </w:rPr>
  </w:style>
  <w:style w:type="paragraph" w:customStyle="1" w:styleId="133">
    <w:name w:val="正文_133"/>
    <w:qFormat/>
    <w:rsid w:val="0000556E"/>
    <w:pPr>
      <w:widowControl w:val="0"/>
      <w:jc w:val="both"/>
    </w:pPr>
    <w:rPr>
      <w:kern w:val="2"/>
      <w:sz w:val="24"/>
    </w:rPr>
  </w:style>
  <w:style w:type="paragraph" w:customStyle="1" w:styleId="10505">
    <w:name w:val="样式 标题 1 + 段前: 0.5 行 段后: 0.5 行"/>
    <w:basedOn w:val="1"/>
    <w:rsid w:val="0000556E"/>
    <w:pPr>
      <w:numPr>
        <w:numId w:val="0"/>
      </w:numPr>
      <w:tabs>
        <w:tab w:val="clear" w:pos="360"/>
        <w:tab w:val="left" w:pos="432"/>
      </w:tabs>
      <w:spacing w:before="0" w:after="0" w:line="240" w:lineRule="auto"/>
    </w:pPr>
    <w:rPr>
      <w:rFonts w:cs="宋体"/>
      <w:bCs/>
      <w:szCs w:val="20"/>
    </w:rPr>
  </w:style>
  <w:style w:type="paragraph" w:customStyle="1" w:styleId="105051">
    <w:name w:val="样式 标题 1 + 段前: 0.5 行 段后: 0.5 行1"/>
    <w:basedOn w:val="1"/>
    <w:rsid w:val="0000556E"/>
    <w:pPr>
      <w:numPr>
        <w:numId w:val="0"/>
      </w:numPr>
      <w:tabs>
        <w:tab w:val="clear" w:pos="360"/>
        <w:tab w:val="left" w:pos="432"/>
      </w:tabs>
      <w:spacing w:before="50" w:after="50" w:line="240" w:lineRule="auto"/>
    </w:pPr>
    <w:rPr>
      <w:rFonts w:cs="宋体"/>
      <w:bCs/>
      <w:szCs w:val="20"/>
    </w:rPr>
  </w:style>
  <w:style w:type="paragraph" w:customStyle="1" w:styleId="1050510505">
    <w:name w:val="样式 样式 标题 1 + 段前: 0.5 行 段后: 0.5 行1 + 段前: 0.5 行 段后: 0.5 行"/>
    <w:basedOn w:val="105051"/>
    <w:rsid w:val="0000556E"/>
    <w:pPr>
      <w:spacing w:before="120" w:after="120"/>
    </w:pPr>
  </w:style>
  <w:style w:type="paragraph" w:customStyle="1" w:styleId="208">
    <w:name w:val="正文_208"/>
    <w:qFormat/>
    <w:rsid w:val="00CB4278"/>
    <w:pPr>
      <w:widowControl w:val="0"/>
      <w:jc w:val="both"/>
    </w:pPr>
    <w:rPr>
      <w:kern w:val="2"/>
      <w:sz w:val="24"/>
    </w:rPr>
  </w:style>
  <w:style w:type="paragraph" w:customStyle="1" w:styleId="CharCharCharCharCharCharChar">
    <w:name w:val="Char Char Char Char Char Char Char"/>
    <w:basedOn w:val="a3"/>
    <w:rsid w:val="00AC276D"/>
    <w:pPr>
      <w:keepNext/>
      <w:keepLines/>
      <w:widowControl/>
    </w:pPr>
    <w:rPr>
      <w:rFonts w:ascii="Arial" w:hAnsi="Arial" w:cs="Arial"/>
      <w:sz w:val="21"/>
      <w:szCs w:val="21"/>
    </w:rPr>
  </w:style>
  <w:style w:type="paragraph" w:customStyle="1" w:styleId="-gkhy">
    <w:name w:val="正文文字-gkhy"/>
    <w:basedOn w:val="a3"/>
    <w:link w:val="-gkhyChar"/>
    <w:rsid w:val="00AC276D"/>
    <w:pPr>
      <w:widowControl/>
      <w:autoSpaceDE w:val="0"/>
      <w:autoSpaceDN w:val="0"/>
      <w:spacing w:line="440" w:lineRule="exact"/>
      <w:ind w:firstLineChars="200" w:firstLine="560"/>
    </w:pPr>
    <w:rPr>
      <w:rFonts w:ascii="Arial" w:hAnsi="Arial" w:cs="宋体"/>
      <w:noProof/>
      <w:sz w:val="28"/>
      <w:szCs w:val="28"/>
    </w:rPr>
  </w:style>
  <w:style w:type="paragraph" w:customStyle="1" w:styleId="-gkhy0">
    <w:name w:val="一级条款正文-gkhy"/>
    <w:basedOn w:val="5"/>
    <w:rsid w:val="00AC276D"/>
    <w:pPr>
      <w:tabs>
        <w:tab w:val="clear" w:pos="1008"/>
        <w:tab w:val="clear" w:pos="1320"/>
      </w:tabs>
      <w:autoSpaceDE w:val="0"/>
      <w:autoSpaceDN w:val="0"/>
      <w:spacing w:line="440" w:lineRule="exact"/>
      <w:ind w:left="0" w:firstLineChars="200" w:firstLine="200"/>
    </w:pPr>
    <w:rPr>
      <w:rFonts w:ascii="宋体"/>
      <w:noProof/>
      <w:kern w:val="0"/>
      <w:szCs w:val="28"/>
    </w:rPr>
  </w:style>
  <w:style w:type="paragraph" w:customStyle="1" w:styleId="-gkhy1">
    <w:name w:val="二级条款正文-gkhy"/>
    <w:basedOn w:val="6"/>
    <w:rsid w:val="00AC276D"/>
    <w:pPr>
      <w:widowControl/>
      <w:tabs>
        <w:tab w:val="clear" w:pos="480"/>
        <w:tab w:val="clear" w:pos="1152"/>
      </w:tabs>
      <w:autoSpaceDE w:val="0"/>
      <w:autoSpaceDN w:val="0"/>
      <w:spacing w:line="440" w:lineRule="exact"/>
      <w:ind w:left="0" w:firstLineChars="200" w:firstLine="200"/>
      <w:jc w:val="both"/>
    </w:pPr>
    <w:rPr>
      <w:rFonts w:ascii="宋体"/>
      <w:bCs w:val="0"/>
      <w:noProof/>
      <w:kern w:val="0"/>
      <w:sz w:val="28"/>
      <w:szCs w:val="28"/>
    </w:rPr>
  </w:style>
  <w:style w:type="paragraph" w:customStyle="1" w:styleId="-gkhy2">
    <w:name w:val="三级条款正文-gkhy"/>
    <w:basedOn w:val="7"/>
    <w:rsid w:val="00AC276D"/>
    <w:pPr>
      <w:widowControl/>
      <w:tabs>
        <w:tab w:val="clear" w:pos="480"/>
        <w:tab w:val="clear" w:pos="1296"/>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3">
    <w:name w:val="表注-gkhy"/>
    <w:basedOn w:val="a3"/>
    <w:rsid w:val="00AC276D"/>
    <w:pPr>
      <w:widowControl/>
      <w:autoSpaceDE w:val="0"/>
      <w:autoSpaceDN w:val="0"/>
      <w:jc w:val="center"/>
    </w:pPr>
    <w:rPr>
      <w:rFonts w:ascii="宋体" w:hAnsi="宋体" w:cs="宋体"/>
      <w:noProof/>
      <w:kern w:val="0"/>
    </w:rPr>
  </w:style>
  <w:style w:type="character" w:customStyle="1" w:styleId="-gkhy4">
    <w:name w:val="表格文字-gkhy"/>
    <w:rsid w:val="00AC276D"/>
    <w:rPr>
      <w:rFonts w:ascii="Arial" w:eastAsia="宋体" w:hAnsi="Arial" w:cs="Arial"/>
      <w:kern w:val="2"/>
      <w:sz w:val="24"/>
      <w:szCs w:val="21"/>
      <w:lang w:val="en-US" w:eastAsia="zh-CN" w:bidi="ar-SA"/>
    </w:rPr>
  </w:style>
  <w:style w:type="paragraph" w:customStyle="1" w:styleId="-gkhy5">
    <w:name w:val="图注-gkhy"/>
    <w:basedOn w:val="a3"/>
    <w:rsid w:val="00AC276D"/>
    <w:pPr>
      <w:widowControl/>
      <w:autoSpaceDE w:val="0"/>
      <w:autoSpaceDN w:val="0"/>
      <w:jc w:val="center"/>
    </w:pPr>
    <w:rPr>
      <w:rFonts w:ascii="宋体" w:cs="宋体"/>
      <w:noProof/>
      <w:kern w:val="0"/>
    </w:rPr>
  </w:style>
  <w:style w:type="character" w:customStyle="1" w:styleId="-gkhy6">
    <w:name w:val="表格文字五号-gkhy"/>
    <w:rsid w:val="00AC276D"/>
    <w:rPr>
      <w:rFonts w:ascii="Arial" w:eastAsia="宋体" w:hAnsi="Arial" w:cs="Arial"/>
      <w:kern w:val="2"/>
      <w:sz w:val="21"/>
      <w:szCs w:val="21"/>
      <w:lang w:val="en-US" w:eastAsia="zh-CN" w:bidi="ar-SA"/>
    </w:rPr>
  </w:style>
  <w:style w:type="paragraph" w:customStyle="1" w:styleId="-gkhy7">
    <w:name w:val="目录标题-gkhy"/>
    <w:basedOn w:val="a3"/>
    <w:rsid w:val="00AC276D"/>
    <w:pPr>
      <w:spacing w:line="440" w:lineRule="exact"/>
      <w:jc w:val="center"/>
    </w:pPr>
    <w:rPr>
      <w:rFonts w:ascii="黑体" w:eastAsia="黑体" w:hAnsi="宋体" w:cs="宋体"/>
      <w:sz w:val="32"/>
    </w:rPr>
  </w:style>
  <w:style w:type="character" w:customStyle="1" w:styleId="-gkhyChar">
    <w:name w:val="正文文字-gkhy Char"/>
    <w:link w:val="-gkhy"/>
    <w:rsid w:val="00AC276D"/>
    <w:rPr>
      <w:rFonts w:ascii="Arial" w:hAnsi="Arial" w:cs="宋体"/>
      <w:noProof/>
      <w:kern w:val="2"/>
      <w:sz w:val="28"/>
      <w:szCs w:val="28"/>
    </w:rPr>
  </w:style>
  <w:style w:type="paragraph" w:customStyle="1" w:styleId="afff4">
    <w:name w:val="标准书脚_偶数页"/>
    <w:rsid w:val="00AC276D"/>
    <w:pPr>
      <w:spacing w:before="120"/>
    </w:pPr>
    <w:rPr>
      <w:sz w:val="18"/>
    </w:rPr>
  </w:style>
  <w:style w:type="paragraph" w:customStyle="1" w:styleId="afff5">
    <w:name w:val="标准书眉_偶数页"/>
    <w:basedOn w:val="a3"/>
    <w:next w:val="a3"/>
    <w:rsid w:val="00AC276D"/>
    <w:pPr>
      <w:widowControl/>
      <w:tabs>
        <w:tab w:val="center" w:pos="4154"/>
        <w:tab w:val="right" w:pos="8306"/>
      </w:tabs>
      <w:spacing w:after="120"/>
      <w:jc w:val="left"/>
    </w:pPr>
    <w:rPr>
      <w:noProof/>
      <w:kern w:val="0"/>
      <w:sz w:val="21"/>
    </w:rPr>
  </w:style>
  <w:style w:type="paragraph" w:customStyle="1" w:styleId="afff6">
    <w:name w:val="标准书眉一"/>
    <w:rsid w:val="00AC276D"/>
    <w:pPr>
      <w:jc w:val="both"/>
    </w:pPr>
  </w:style>
  <w:style w:type="paragraph" w:customStyle="1" w:styleId="afff7">
    <w:name w:val="段"/>
    <w:link w:val="Char0"/>
    <w:rsid w:val="00AC276D"/>
    <w:pPr>
      <w:autoSpaceDE w:val="0"/>
      <w:autoSpaceDN w:val="0"/>
      <w:ind w:firstLineChars="200" w:firstLine="200"/>
      <w:jc w:val="both"/>
    </w:pPr>
    <w:rPr>
      <w:rFonts w:ascii="宋体"/>
      <w:noProof/>
      <w:sz w:val="21"/>
    </w:rPr>
  </w:style>
  <w:style w:type="character" w:customStyle="1" w:styleId="afff8">
    <w:name w:val="发布"/>
    <w:rsid w:val="00AC276D"/>
    <w:rPr>
      <w:rFonts w:ascii="黑体" w:eastAsia="黑体" w:hAnsi="Arial" w:cs="Arial"/>
      <w:spacing w:val="22"/>
      <w:w w:val="100"/>
      <w:kern w:val="2"/>
      <w:position w:val="3"/>
      <w:sz w:val="28"/>
      <w:szCs w:val="21"/>
      <w:lang w:val="en-US" w:eastAsia="zh-CN" w:bidi="ar-SA"/>
    </w:rPr>
  </w:style>
  <w:style w:type="paragraph" w:customStyle="1" w:styleId="14">
    <w:name w:val="封面标准号1"/>
    <w:rsid w:val="00AC276D"/>
    <w:pPr>
      <w:widowControl w:val="0"/>
      <w:kinsoku w:val="0"/>
      <w:overflowPunct w:val="0"/>
      <w:autoSpaceDE w:val="0"/>
      <w:autoSpaceDN w:val="0"/>
      <w:spacing w:before="308"/>
      <w:jc w:val="right"/>
      <w:textAlignment w:val="center"/>
    </w:pPr>
    <w:rPr>
      <w:sz w:val="28"/>
    </w:rPr>
  </w:style>
  <w:style w:type="paragraph" w:customStyle="1" w:styleId="afff9">
    <w:name w:val="封面标准名称"/>
    <w:rsid w:val="00AC276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a">
    <w:name w:val="封面标准文稿编辑信息"/>
    <w:rsid w:val="00AC276D"/>
    <w:pPr>
      <w:spacing w:before="180" w:line="180" w:lineRule="exact"/>
      <w:jc w:val="center"/>
    </w:pPr>
    <w:rPr>
      <w:rFonts w:ascii="宋体"/>
      <w:sz w:val="21"/>
    </w:rPr>
  </w:style>
  <w:style w:type="paragraph" w:customStyle="1" w:styleId="afffb">
    <w:name w:val="封面标准文稿类别"/>
    <w:rsid w:val="00AC276D"/>
    <w:pPr>
      <w:spacing w:before="440" w:line="400" w:lineRule="exact"/>
      <w:jc w:val="center"/>
    </w:pPr>
    <w:rPr>
      <w:rFonts w:ascii="宋体"/>
      <w:sz w:val="24"/>
    </w:rPr>
  </w:style>
  <w:style w:type="paragraph" w:customStyle="1" w:styleId="afffc">
    <w:name w:val="封面正文"/>
    <w:rsid w:val="00AC276D"/>
    <w:pPr>
      <w:jc w:val="both"/>
    </w:pPr>
  </w:style>
  <w:style w:type="paragraph" w:customStyle="1" w:styleId="afffd">
    <w:name w:val="其他标准称谓"/>
    <w:rsid w:val="00AC276D"/>
    <w:pPr>
      <w:spacing w:line="0" w:lineRule="atLeast"/>
      <w:jc w:val="distribute"/>
    </w:pPr>
    <w:rPr>
      <w:rFonts w:ascii="黑体" w:eastAsia="黑体" w:hAnsi="宋体"/>
      <w:sz w:val="52"/>
    </w:rPr>
  </w:style>
  <w:style w:type="paragraph" w:customStyle="1" w:styleId="afffe">
    <w:name w:val="其他发布部门"/>
    <w:basedOn w:val="a3"/>
    <w:rsid w:val="00AC276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
    <w:name w:val="字母列项"/>
    <w:rsid w:val="00AC276D"/>
    <w:pPr>
      <w:tabs>
        <w:tab w:val="left" w:pos="932"/>
      </w:tabs>
      <w:jc w:val="both"/>
    </w:pPr>
    <w:rPr>
      <w:rFonts w:ascii="宋体"/>
      <w:sz w:val="24"/>
    </w:rPr>
  </w:style>
  <w:style w:type="character" w:customStyle="1" w:styleId="Char1">
    <w:name w:val="正文首行缩进 Char1"/>
    <w:aliases w:val=" Char Char Char Char Char, Char Char,Char Char Char Char Char Char Char Char Char"/>
    <w:rsid w:val="00AC276D"/>
    <w:rPr>
      <w:rFonts w:eastAsia="宋体"/>
      <w:kern w:val="2"/>
      <w:sz w:val="24"/>
      <w:lang w:val="en-US" w:eastAsia="zh-CN" w:bidi="ar-SA"/>
    </w:rPr>
  </w:style>
  <w:style w:type="paragraph" w:customStyle="1" w:styleId="affff0">
    <w:name w:val="标准正文"/>
    <w:basedOn w:val="a3"/>
    <w:link w:val="Char10"/>
    <w:rsid w:val="00AC276D"/>
    <w:pPr>
      <w:adjustRightInd w:val="0"/>
      <w:jc w:val="left"/>
      <w:textAlignment w:val="baseline"/>
    </w:pPr>
    <w:rPr>
      <w:rFonts w:ascii="宋体"/>
      <w:kern w:val="28"/>
      <w:sz w:val="28"/>
    </w:rPr>
  </w:style>
  <w:style w:type="paragraph" w:styleId="affff1">
    <w:name w:val="Body Text Indent"/>
    <w:basedOn w:val="a3"/>
    <w:link w:val="affff2"/>
    <w:rsid w:val="00AC276D"/>
    <w:pPr>
      <w:adjustRightInd w:val="0"/>
      <w:spacing w:after="120"/>
      <w:ind w:left="420"/>
      <w:textAlignment w:val="baseline"/>
    </w:pPr>
    <w:rPr>
      <w:rFonts w:ascii="宋体"/>
      <w:kern w:val="28"/>
    </w:rPr>
  </w:style>
  <w:style w:type="character" w:customStyle="1" w:styleId="affff2">
    <w:name w:val="正文文本缩进 字符"/>
    <w:link w:val="affff1"/>
    <w:rsid w:val="00AC276D"/>
    <w:rPr>
      <w:rFonts w:ascii="宋体"/>
      <w:kern w:val="28"/>
      <w:sz w:val="24"/>
    </w:rPr>
  </w:style>
  <w:style w:type="paragraph" w:customStyle="1" w:styleId="affff3">
    <w:name w:val="仿宋"/>
    <w:basedOn w:val="a3"/>
    <w:next w:val="a3"/>
    <w:rsid w:val="00AC276D"/>
    <w:pPr>
      <w:adjustRightInd w:val="0"/>
      <w:textAlignment w:val="baseline"/>
    </w:pPr>
    <w:rPr>
      <w:rFonts w:ascii="宋体" w:eastAsia="长城仿宋"/>
      <w:kern w:val="28"/>
    </w:rPr>
  </w:style>
  <w:style w:type="paragraph" w:styleId="affff4">
    <w:name w:val="endnote text"/>
    <w:basedOn w:val="a3"/>
    <w:link w:val="affff5"/>
    <w:rsid w:val="00AC276D"/>
    <w:pPr>
      <w:keepLines/>
      <w:widowControl/>
      <w:adjustRightInd w:val="0"/>
      <w:textAlignment w:val="baseline"/>
    </w:pPr>
    <w:rPr>
      <w:rFonts w:ascii="宋体"/>
      <w:kern w:val="28"/>
      <w:sz w:val="18"/>
    </w:rPr>
  </w:style>
  <w:style w:type="character" w:customStyle="1" w:styleId="affff5">
    <w:name w:val="尾注文本 字符"/>
    <w:link w:val="affff4"/>
    <w:rsid w:val="00AC276D"/>
    <w:rPr>
      <w:rFonts w:ascii="宋体"/>
      <w:kern w:val="28"/>
      <w:sz w:val="18"/>
    </w:rPr>
  </w:style>
  <w:style w:type="paragraph" w:styleId="affff6">
    <w:name w:val="footnote text"/>
    <w:basedOn w:val="a3"/>
    <w:link w:val="affff7"/>
    <w:rsid w:val="00AC276D"/>
    <w:pPr>
      <w:keepLines/>
      <w:widowControl/>
      <w:adjustRightInd w:val="0"/>
      <w:textAlignment w:val="baseline"/>
    </w:pPr>
    <w:rPr>
      <w:rFonts w:ascii="宋体"/>
      <w:kern w:val="28"/>
      <w:sz w:val="18"/>
    </w:rPr>
  </w:style>
  <w:style w:type="character" w:customStyle="1" w:styleId="affff7">
    <w:name w:val="脚注文本 字符"/>
    <w:link w:val="affff6"/>
    <w:rsid w:val="00AC276D"/>
    <w:rPr>
      <w:rFonts w:ascii="宋体"/>
      <w:kern w:val="28"/>
      <w:sz w:val="18"/>
    </w:rPr>
  </w:style>
  <w:style w:type="paragraph" w:styleId="27">
    <w:name w:val="Body Text 2"/>
    <w:basedOn w:val="a3"/>
    <w:link w:val="28"/>
    <w:rsid w:val="00AC276D"/>
    <w:pPr>
      <w:adjustRightInd w:val="0"/>
      <w:spacing w:line="700" w:lineRule="exact"/>
      <w:textAlignment w:val="baseline"/>
    </w:pPr>
    <w:rPr>
      <w:rFonts w:ascii="宋体"/>
      <w:kern w:val="28"/>
      <w:sz w:val="28"/>
    </w:rPr>
  </w:style>
  <w:style w:type="character" w:customStyle="1" w:styleId="28">
    <w:name w:val="正文文本 2 字符"/>
    <w:link w:val="27"/>
    <w:rsid w:val="00AC276D"/>
    <w:rPr>
      <w:rFonts w:ascii="宋体"/>
      <w:kern w:val="28"/>
      <w:sz w:val="28"/>
    </w:rPr>
  </w:style>
  <w:style w:type="paragraph" w:customStyle="1" w:styleId="affff8">
    <w:name w:val="主标题"/>
    <w:basedOn w:val="affff0"/>
    <w:next w:val="affff0"/>
    <w:rsid w:val="00AC276D"/>
    <w:pPr>
      <w:jc w:val="center"/>
    </w:pPr>
    <w:rPr>
      <w:b/>
      <w:sz w:val="32"/>
    </w:rPr>
  </w:style>
  <w:style w:type="character" w:customStyle="1" w:styleId="Char10">
    <w:name w:val="标准正文 Char1"/>
    <w:link w:val="affff0"/>
    <w:rsid w:val="00AC276D"/>
    <w:rPr>
      <w:rFonts w:ascii="宋体"/>
      <w:kern w:val="28"/>
      <w:sz w:val="28"/>
    </w:rPr>
  </w:style>
  <w:style w:type="paragraph" w:styleId="affff9">
    <w:name w:val="Date"/>
    <w:basedOn w:val="a3"/>
    <w:next w:val="a3"/>
    <w:link w:val="affffa"/>
    <w:uiPriority w:val="99"/>
    <w:rsid w:val="00AC276D"/>
    <w:pPr>
      <w:adjustRightInd w:val="0"/>
      <w:ind w:leftChars="2500" w:left="2500"/>
      <w:textAlignment w:val="baseline"/>
    </w:pPr>
    <w:rPr>
      <w:rFonts w:ascii="宋体"/>
      <w:kern w:val="28"/>
    </w:rPr>
  </w:style>
  <w:style w:type="character" w:customStyle="1" w:styleId="affffa">
    <w:name w:val="日期 字符"/>
    <w:link w:val="affff9"/>
    <w:uiPriority w:val="99"/>
    <w:rsid w:val="00AC276D"/>
    <w:rPr>
      <w:rFonts w:ascii="宋体"/>
      <w:kern w:val="28"/>
      <w:sz w:val="24"/>
    </w:rPr>
  </w:style>
  <w:style w:type="character" w:customStyle="1" w:styleId="Char2">
    <w:name w:val="标准正文 Char"/>
    <w:rsid w:val="00AC276D"/>
    <w:rPr>
      <w:rFonts w:ascii="宋体" w:eastAsia="宋体"/>
      <w:kern w:val="28"/>
      <w:sz w:val="28"/>
      <w:lang w:val="en-US" w:eastAsia="zh-CN" w:bidi="ar-SA"/>
    </w:rPr>
  </w:style>
  <w:style w:type="numbering" w:styleId="111111">
    <w:name w:val="Outline List 2"/>
    <w:basedOn w:val="a8"/>
    <w:rsid w:val="00AC276D"/>
    <w:pPr>
      <w:numPr>
        <w:numId w:val="4"/>
      </w:numPr>
    </w:pPr>
  </w:style>
  <w:style w:type="paragraph" w:customStyle="1" w:styleId="Default">
    <w:name w:val="Default"/>
    <w:rsid w:val="00AC276D"/>
    <w:pPr>
      <w:widowControl w:val="0"/>
      <w:autoSpaceDE w:val="0"/>
      <w:autoSpaceDN w:val="0"/>
      <w:adjustRightInd w:val="0"/>
    </w:pPr>
    <w:rPr>
      <w:rFonts w:ascii="宋体" w:cs="宋体"/>
      <w:color w:val="000000"/>
      <w:sz w:val="24"/>
      <w:szCs w:val="24"/>
    </w:rPr>
  </w:style>
  <w:style w:type="character" w:customStyle="1" w:styleId="trans">
    <w:name w:val="trans"/>
    <w:rsid w:val="00AC276D"/>
    <w:rPr>
      <w:rFonts w:cs="Times New Roman"/>
    </w:rPr>
  </w:style>
  <w:style w:type="character" w:customStyle="1" w:styleId="aff0">
    <w:name w:val="题注 字符"/>
    <w:aliases w:val="题注 Char 字符,Char Char Char Char Char 字符,图题注 字符,题注 Char1 Char 字符,图注 Char Char Char 字符,Char Char1 Char 字符,图注 Char1 Char 字符,Char8 Char Char Char Char Char 字符,Char8 Char Char Char Char 字符,Char8 Char Char Char 字符,表格 字符,图注 Char 字符,Cha 字符,Char 字符,图注 字符"/>
    <w:link w:val="aff"/>
    <w:uiPriority w:val="35"/>
    <w:qFormat/>
    <w:rsid w:val="00AC276D"/>
    <w:rPr>
      <w:rFonts w:ascii="Arial" w:eastAsia="黑体" w:hAnsi="Arial"/>
      <w:kern w:val="2"/>
      <w:sz w:val="21"/>
    </w:rPr>
  </w:style>
  <w:style w:type="paragraph" w:customStyle="1" w:styleId="230">
    <w:name w:val="正文_23"/>
    <w:qFormat/>
    <w:rsid w:val="00AC276D"/>
    <w:pPr>
      <w:widowControl w:val="0"/>
      <w:jc w:val="both"/>
    </w:pPr>
    <w:rPr>
      <w:kern w:val="2"/>
      <w:sz w:val="24"/>
    </w:rPr>
  </w:style>
  <w:style w:type="paragraph" w:customStyle="1" w:styleId="142">
    <w:name w:val="正文_142"/>
    <w:qFormat/>
    <w:rsid w:val="006B08C2"/>
    <w:pPr>
      <w:widowControl w:val="0"/>
      <w:jc w:val="both"/>
    </w:pPr>
    <w:rPr>
      <w:kern w:val="2"/>
      <w:sz w:val="24"/>
    </w:rPr>
  </w:style>
  <w:style w:type="paragraph" w:customStyle="1" w:styleId="260">
    <w:name w:val="正文_26"/>
    <w:qFormat/>
    <w:rsid w:val="00931F7F"/>
    <w:pPr>
      <w:widowControl w:val="0"/>
      <w:jc w:val="both"/>
    </w:pPr>
    <w:rPr>
      <w:kern w:val="2"/>
      <w:sz w:val="24"/>
    </w:rPr>
  </w:style>
  <w:style w:type="paragraph" w:customStyle="1" w:styleId="221">
    <w:name w:val="正文_221"/>
    <w:qFormat/>
    <w:rsid w:val="005166F7"/>
    <w:pPr>
      <w:widowControl w:val="0"/>
      <w:jc w:val="both"/>
    </w:pPr>
    <w:rPr>
      <w:kern w:val="2"/>
      <w:sz w:val="24"/>
    </w:rPr>
  </w:style>
  <w:style w:type="paragraph" w:customStyle="1" w:styleId="LJ">
    <w:name w:val="LJ"/>
    <w:basedOn w:val="a3"/>
    <w:link w:val="LJChar"/>
    <w:rsid w:val="00AC2CA0"/>
    <w:pPr>
      <w:spacing w:line="360" w:lineRule="auto"/>
    </w:pPr>
    <w:rPr>
      <w:szCs w:val="24"/>
    </w:rPr>
  </w:style>
  <w:style w:type="character" w:customStyle="1" w:styleId="LJChar">
    <w:name w:val="LJ Char"/>
    <w:link w:val="LJ"/>
    <w:rsid w:val="00AC2CA0"/>
    <w:rPr>
      <w:kern w:val="2"/>
      <w:sz w:val="24"/>
      <w:szCs w:val="24"/>
    </w:rPr>
  </w:style>
  <w:style w:type="paragraph" w:customStyle="1" w:styleId="affffb">
    <w:name w:val="五号表格文字"/>
    <w:basedOn w:val="a3"/>
    <w:link w:val="Char3"/>
    <w:qFormat/>
    <w:locked/>
    <w:rsid w:val="00374CDD"/>
    <w:pPr>
      <w:spacing w:line="360" w:lineRule="auto"/>
      <w:jc w:val="center"/>
    </w:pPr>
    <w:rPr>
      <w:rFonts w:ascii="Cambria" w:hAnsi="Cambria"/>
      <w:szCs w:val="21"/>
    </w:rPr>
  </w:style>
  <w:style w:type="character" w:customStyle="1" w:styleId="Char3">
    <w:name w:val="五号表格文字 Char"/>
    <w:link w:val="affffb"/>
    <w:rsid w:val="00374CDD"/>
    <w:rPr>
      <w:rFonts w:ascii="Cambria" w:hAnsi="Cambria"/>
      <w:kern w:val="2"/>
      <w:sz w:val="24"/>
      <w:szCs w:val="21"/>
    </w:rPr>
  </w:style>
  <w:style w:type="character" w:customStyle="1" w:styleId="2Char">
    <w:name w:val="表格文字2 Char"/>
    <w:link w:val="23"/>
    <w:rsid w:val="00EA5E42"/>
    <w:rPr>
      <w:kern w:val="2"/>
      <w:sz w:val="21"/>
      <w:lang w:val="en-US" w:eastAsia="zh-CN"/>
    </w:rPr>
  </w:style>
  <w:style w:type="paragraph" w:customStyle="1" w:styleId="62">
    <w:name w:val="正文_6"/>
    <w:qFormat/>
    <w:rsid w:val="00A0725A"/>
    <w:pPr>
      <w:widowControl w:val="0"/>
      <w:jc w:val="both"/>
    </w:pPr>
    <w:rPr>
      <w:kern w:val="2"/>
      <w:sz w:val="24"/>
    </w:rPr>
  </w:style>
  <w:style w:type="paragraph" w:customStyle="1" w:styleId="72">
    <w:name w:val="正文_7"/>
    <w:qFormat/>
    <w:rsid w:val="00A0725A"/>
    <w:pPr>
      <w:widowControl w:val="0"/>
      <w:jc w:val="both"/>
    </w:pPr>
    <w:rPr>
      <w:kern w:val="2"/>
      <w:sz w:val="24"/>
    </w:rPr>
  </w:style>
  <w:style w:type="paragraph" w:customStyle="1" w:styleId="82">
    <w:name w:val="正文_8"/>
    <w:qFormat/>
    <w:rsid w:val="00A0725A"/>
    <w:pPr>
      <w:widowControl w:val="0"/>
      <w:jc w:val="both"/>
    </w:pPr>
    <w:rPr>
      <w:kern w:val="2"/>
      <w:sz w:val="24"/>
    </w:rPr>
  </w:style>
  <w:style w:type="paragraph" w:customStyle="1" w:styleId="92">
    <w:name w:val="正文_9"/>
    <w:qFormat/>
    <w:rsid w:val="00A0725A"/>
    <w:pPr>
      <w:widowControl w:val="0"/>
      <w:jc w:val="both"/>
    </w:pPr>
    <w:rPr>
      <w:kern w:val="2"/>
      <w:sz w:val="24"/>
    </w:rPr>
  </w:style>
  <w:style w:type="paragraph" w:customStyle="1" w:styleId="100">
    <w:name w:val="正文_10"/>
    <w:qFormat/>
    <w:rsid w:val="00A0725A"/>
    <w:pPr>
      <w:widowControl w:val="0"/>
      <w:jc w:val="both"/>
    </w:pPr>
    <w:rPr>
      <w:kern w:val="2"/>
      <w:sz w:val="24"/>
    </w:rPr>
  </w:style>
  <w:style w:type="paragraph" w:customStyle="1" w:styleId="110">
    <w:name w:val="正文_11"/>
    <w:qFormat/>
    <w:rsid w:val="00A0725A"/>
    <w:pPr>
      <w:widowControl w:val="0"/>
      <w:jc w:val="both"/>
    </w:pPr>
    <w:rPr>
      <w:kern w:val="2"/>
      <w:sz w:val="24"/>
    </w:rPr>
  </w:style>
  <w:style w:type="paragraph" w:customStyle="1" w:styleId="120">
    <w:name w:val="正文_12"/>
    <w:qFormat/>
    <w:rsid w:val="00A0725A"/>
    <w:pPr>
      <w:widowControl w:val="0"/>
      <w:jc w:val="both"/>
    </w:pPr>
    <w:rPr>
      <w:kern w:val="2"/>
      <w:sz w:val="24"/>
    </w:rPr>
  </w:style>
  <w:style w:type="paragraph" w:customStyle="1" w:styleId="130">
    <w:name w:val="正文_13"/>
    <w:qFormat/>
    <w:rsid w:val="00A0725A"/>
    <w:pPr>
      <w:widowControl w:val="0"/>
      <w:jc w:val="both"/>
    </w:pPr>
    <w:rPr>
      <w:kern w:val="2"/>
      <w:sz w:val="24"/>
    </w:rPr>
  </w:style>
  <w:style w:type="paragraph" w:customStyle="1" w:styleId="140">
    <w:name w:val="正文_14"/>
    <w:qFormat/>
    <w:rsid w:val="00A0725A"/>
    <w:pPr>
      <w:widowControl w:val="0"/>
      <w:jc w:val="both"/>
    </w:pPr>
    <w:rPr>
      <w:kern w:val="2"/>
      <w:sz w:val="24"/>
    </w:rPr>
  </w:style>
  <w:style w:type="paragraph" w:customStyle="1" w:styleId="150">
    <w:name w:val="正文_15"/>
    <w:qFormat/>
    <w:rsid w:val="00A0725A"/>
    <w:pPr>
      <w:widowControl w:val="0"/>
      <w:jc w:val="both"/>
    </w:pPr>
    <w:rPr>
      <w:kern w:val="2"/>
      <w:sz w:val="24"/>
    </w:rPr>
  </w:style>
  <w:style w:type="paragraph" w:customStyle="1" w:styleId="16">
    <w:name w:val="正文_16"/>
    <w:qFormat/>
    <w:rsid w:val="00A0725A"/>
    <w:pPr>
      <w:widowControl w:val="0"/>
      <w:jc w:val="both"/>
    </w:pPr>
    <w:rPr>
      <w:kern w:val="2"/>
      <w:sz w:val="24"/>
    </w:rPr>
  </w:style>
  <w:style w:type="paragraph" w:customStyle="1" w:styleId="17">
    <w:name w:val="正文_17"/>
    <w:qFormat/>
    <w:rsid w:val="00A0725A"/>
    <w:pPr>
      <w:widowControl w:val="0"/>
      <w:jc w:val="both"/>
    </w:pPr>
    <w:rPr>
      <w:kern w:val="2"/>
      <w:sz w:val="24"/>
    </w:rPr>
  </w:style>
  <w:style w:type="paragraph" w:customStyle="1" w:styleId="19">
    <w:name w:val="正文_19"/>
    <w:qFormat/>
    <w:rsid w:val="00A0725A"/>
    <w:pPr>
      <w:widowControl w:val="0"/>
      <w:jc w:val="both"/>
    </w:pPr>
    <w:rPr>
      <w:kern w:val="2"/>
      <w:sz w:val="24"/>
    </w:rPr>
  </w:style>
  <w:style w:type="paragraph" w:customStyle="1" w:styleId="200">
    <w:name w:val="正文_20"/>
    <w:qFormat/>
    <w:rsid w:val="00A0725A"/>
    <w:pPr>
      <w:widowControl w:val="0"/>
      <w:jc w:val="both"/>
    </w:pPr>
    <w:rPr>
      <w:kern w:val="2"/>
      <w:sz w:val="24"/>
    </w:rPr>
  </w:style>
  <w:style w:type="paragraph" w:customStyle="1" w:styleId="210">
    <w:name w:val="正文_21"/>
    <w:qFormat/>
    <w:rsid w:val="00A0725A"/>
    <w:pPr>
      <w:widowControl w:val="0"/>
      <w:jc w:val="both"/>
    </w:pPr>
    <w:rPr>
      <w:kern w:val="2"/>
      <w:sz w:val="24"/>
    </w:rPr>
  </w:style>
  <w:style w:type="paragraph" w:customStyle="1" w:styleId="220">
    <w:name w:val="正文_22"/>
    <w:qFormat/>
    <w:rsid w:val="00A0725A"/>
    <w:pPr>
      <w:widowControl w:val="0"/>
      <w:jc w:val="both"/>
    </w:pPr>
    <w:rPr>
      <w:kern w:val="2"/>
      <w:sz w:val="24"/>
    </w:rPr>
  </w:style>
  <w:style w:type="paragraph" w:customStyle="1" w:styleId="240">
    <w:name w:val="正文_24"/>
    <w:qFormat/>
    <w:rsid w:val="00A0725A"/>
    <w:pPr>
      <w:widowControl w:val="0"/>
      <w:jc w:val="both"/>
    </w:pPr>
    <w:rPr>
      <w:kern w:val="2"/>
      <w:sz w:val="24"/>
    </w:rPr>
  </w:style>
  <w:style w:type="paragraph" w:customStyle="1" w:styleId="250">
    <w:name w:val="正文_25"/>
    <w:qFormat/>
    <w:rsid w:val="00A0725A"/>
    <w:pPr>
      <w:widowControl w:val="0"/>
      <w:jc w:val="both"/>
    </w:pPr>
    <w:rPr>
      <w:kern w:val="2"/>
      <w:sz w:val="24"/>
    </w:rPr>
  </w:style>
  <w:style w:type="paragraph" w:customStyle="1" w:styleId="270">
    <w:name w:val="正文_27"/>
    <w:qFormat/>
    <w:rsid w:val="00A0725A"/>
    <w:pPr>
      <w:widowControl w:val="0"/>
      <w:jc w:val="both"/>
    </w:pPr>
    <w:rPr>
      <w:kern w:val="2"/>
      <w:sz w:val="24"/>
    </w:rPr>
  </w:style>
  <w:style w:type="paragraph" w:customStyle="1" w:styleId="280">
    <w:name w:val="正文_28"/>
    <w:qFormat/>
    <w:rsid w:val="00A0725A"/>
    <w:pPr>
      <w:widowControl w:val="0"/>
      <w:jc w:val="both"/>
    </w:pPr>
    <w:rPr>
      <w:kern w:val="2"/>
      <w:sz w:val="24"/>
    </w:rPr>
  </w:style>
  <w:style w:type="paragraph" w:customStyle="1" w:styleId="29">
    <w:name w:val="正文_29"/>
    <w:qFormat/>
    <w:rsid w:val="00A0725A"/>
    <w:pPr>
      <w:widowControl w:val="0"/>
      <w:jc w:val="both"/>
    </w:pPr>
    <w:rPr>
      <w:kern w:val="2"/>
      <w:sz w:val="24"/>
    </w:rPr>
  </w:style>
  <w:style w:type="paragraph" w:customStyle="1" w:styleId="300">
    <w:name w:val="正文_30"/>
    <w:qFormat/>
    <w:rsid w:val="00A0725A"/>
    <w:pPr>
      <w:widowControl w:val="0"/>
      <w:jc w:val="both"/>
    </w:pPr>
    <w:rPr>
      <w:kern w:val="2"/>
      <w:sz w:val="24"/>
    </w:rPr>
  </w:style>
  <w:style w:type="paragraph" w:customStyle="1" w:styleId="310">
    <w:name w:val="正文_31"/>
    <w:qFormat/>
    <w:rsid w:val="00A0725A"/>
    <w:pPr>
      <w:widowControl w:val="0"/>
      <w:jc w:val="both"/>
    </w:pPr>
    <w:rPr>
      <w:kern w:val="2"/>
      <w:sz w:val="24"/>
    </w:rPr>
  </w:style>
  <w:style w:type="paragraph" w:customStyle="1" w:styleId="320">
    <w:name w:val="正文_32"/>
    <w:qFormat/>
    <w:rsid w:val="00A0725A"/>
    <w:pPr>
      <w:widowControl w:val="0"/>
      <w:jc w:val="both"/>
    </w:pPr>
    <w:rPr>
      <w:kern w:val="2"/>
      <w:sz w:val="24"/>
    </w:rPr>
  </w:style>
  <w:style w:type="paragraph" w:customStyle="1" w:styleId="330">
    <w:name w:val="正文_33"/>
    <w:qFormat/>
    <w:rsid w:val="00A0725A"/>
    <w:pPr>
      <w:widowControl w:val="0"/>
      <w:jc w:val="both"/>
    </w:pPr>
    <w:rPr>
      <w:kern w:val="2"/>
      <w:sz w:val="24"/>
    </w:rPr>
  </w:style>
  <w:style w:type="paragraph" w:customStyle="1" w:styleId="34">
    <w:name w:val="正文_34"/>
    <w:qFormat/>
    <w:rsid w:val="00A0725A"/>
    <w:pPr>
      <w:widowControl w:val="0"/>
      <w:jc w:val="both"/>
    </w:pPr>
    <w:rPr>
      <w:kern w:val="2"/>
      <w:sz w:val="24"/>
    </w:rPr>
  </w:style>
  <w:style w:type="paragraph" w:customStyle="1" w:styleId="35">
    <w:name w:val="正文_35"/>
    <w:qFormat/>
    <w:rsid w:val="00A0725A"/>
    <w:pPr>
      <w:widowControl w:val="0"/>
      <w:jc w:val="both"/>
    </w:pPr>
    <w:rPr>
      <w:kern w:val="2"/>
      <w:sz w:val="24"/>
    </w:rPr>
  </w:style>
  <w:style w:type="paragraph" w:customStyle="1" w:styleId="36">
    <w:name w:val="正文_36"/>
    <w:qFormat/>
    <w:rsid w:val="00A0725A"/>
    <w:pPr>
      <w:widowControl w:val="0"/>
      <w:jc w:val="both"/>
    </w:pPr>
    <w:rPr>
      <w:kern w:val="2"/>
      <w:sz w:val="24"/>
    </w:rPr>
  </w:style>
  <w:style w:type="paragraph" w:customStyle="1" w:styleId="37">
    <w:name w:val="正文_37"/>
    <w:qFormat/>
    <w:rsid w:val="00A0725A"/>
    <w:pPr>
      <w:widowControl w:val="0"/>
      <w:jc w:val="both"/>
    </w:pPr>
    <w:rPr>
      <w:kern w:val="2"/>
      <w:sz w:val="24"/>
    </w:rPr>
  </w:style>
  <w:style w:type="paragraph" w:customStyle="1" w:styleId="38">
    <w:name w:val="正文_38"/>
    <w:qFormat/>
    <w:rsid w:val="00A0725A"/>
    <w:pPr>
      <w:widowControl w:val="0"/>
      <w:jc w:val="both"/>
    </w:pPr>
    <w:rPr>
      <w:kern w:val="2"/>
      <w:sz w:val="24"/>
    </w:rPr>
  </w:style>
  <w:style w:type="paragraph" w:customStyle="1" w:styleId="39">
    <w:name w:val="正文_39"/>
    <w:qFormat/>
    <w:rsid w:val="00A0725A"/>
    <w:pPr>
      <w:widowControl w:val="0"/>
      <w:jc w:val="both"/>
    </w:pPr>
    <w:rPr>
      <w:kern w:val="2"/>
      <w:sz w:val="24"/>
    </w:rPr>
  </w:style>
  <w:style w:type="paragraph" w:customStyle="1" w:styleId="400">
    <w:name w:val="正文_40"/>
    <w:qFormat/>
    <w:rsid w:val="00A0725A"/>
    <w:pPr>
      <w:widowControl w:val="0"/>
      <w:jc w:val="both"/>
    </w:pPr>
    <w:rPr>
      <w:kern w:val="2"/>
      <w:sz w:val="24"/>
    </w:rPr>
  </w:style>
  <w:style w:type="paragraph" w:customStyle="1" w:styleId="410">
    <w:name w:val="正文_41"/>
    <w:qFormat/>
    <w:rsid w:val="00A0725A"/>
    <w:pPr>
      <w:widowControl w:val="0"/>
      <w:jc w:val="both"/>
    </w:pPr>
    <w:rPr>
      <w:kern w:val="2"/>
      <w:sz w:val="24"/>
    </w:rPr>
  </w:style>
  <w:style w:type="paragraph" w:customStyle="1" w:styleId="420">
    <w:name w:val="正文_42"/>
    <w:qFormat/>
    <w:rsid w:val="00A0725A"/>
    <w:pPr>
      <w:widowControl w:val="0"/>
      <w:jc w:val="both"/>
    </w:pPr>
    <w:rPr>
      <w:kern w:val="2"/>
      <w:sz w:val="24"/>
    </w:rPr>
  </w:style>
  <w:style w:type="paragraph" w:customStyle="1" w:styleId="430">
    <w:name w:val="正文_43"/>
    <w:qFormat/>
    <w:rsid w:val="00A0725A"/>
    <w:pPr>
      <w:widowControl w:val="0"/>
      <w:jc w:val="both"/>
    </w:pPr>
    <w:rPr>
      <w:kern w:val="2"/>
      <w:sz w:val="24"/>
    </w:rPr>
  </w:style>
  <w:style w:type="paragraph" w:customStyle="1" w:styleId="44">
    <w:name w:val="正文_44"/>
    <w:qFormat/>
    <w:rsid w:val="00A0725A"/>
    <w:pPr>
      <w:widowControl w:val="0"/>
      <w:jc w:val="both"/>
    </w:pPr>
    <w:rPr>
      <w:kern w:val="2"/>
      <w:sz w:val="24"/>
    </w:rPr>
  </w:style>
  <w:style w:type="paragraph" w:customStyle="1" w:styleId="45">
    <w:name w:val="正文_45"/>
    <w:qFormat/>
    <w:rsid w:val="00A0725A"/>
    <w:pPr>
      <w:widowControl w:val="0"/>
      <w:jc w:val="both"/>
    </w:pPr>
    <w:rPr>
      <w:kern w:val="2"/>
      <w:sz w:val="24"/>
    </w:rPr>
  </w:style>
  <w:style w:type="paragraph" w:customStyle="1" w:styleId="46">
    <w:name w:val="正文_46"/>
    <w:qFormat/>
    <w:rsid w:val="00A0725A"/>
    <w:pPr>
      <w:widowControl w:val="0"/>
      <w:jc w:val="both"/>
    </w:pPr>
    <w:rPr>
      <w:kern w:val="2"/>
      <w:sz w:val="24"/>
    </w:rPr>
  </w:style>
  <w:style w:type="paragraph" w:customStyle="1" w:styleId="47">
    <w:name w:val="正文_47"/>
    <w:qFormat/>
    <w:rsid w:val="00A0725A"/>
    <w:pPr>
      <w:widowControl w:val="0"/>
      <w:jc w:val="both"/>
    </w:pPr>
    <w:rPr>
      <w:kern w:val="2"/>
      <w:sz w:val="24"/>
    </w:rPr>
  </w:style>
  <w:style w:type="paragraph" w:customStyle="1" w:styleId="48">
    <w:name w:val="正文_48"/>
    <w:qFormat/>
    <w:rsid w:val="00A0725A"/>
    <w:pPr>
      <w:widowControl w:val="0"/>
      <w:jc w:val="both"/>
    </w:pPr>
    <w:rPr>
      <w:kern w:val="2"/>
      <w:sz w:val="24"/>
    </w:rPr>
  </w:style>
  <w:style w:type="paragraph" w:customStyle="1" w:styleId="49">
    <w:name w:val="正文_49"/>
    <w:qFormat/>
    <w:rsid w:val="00A0725A"/>
    <w:pPr>
      <w:widowControl w:val="0"/>
      <w:jc w:val="both"/>
    </w:pPr>
    <w:rPr>
      <w:kern w:val="2"/>
      <w:sz w:val="24"/>
    </w:rPr>
  </w:style>
  <w:style w:type="paragraph" w:customStyle="1" w:styleId="500">
    <w:name w:val="正文_50"/>
    <w:qFormat/>
    <w:rsid w:val="00A0725A"/>
    <w:pPr>
      <w:widowControl w:val="0"/>
      <w:jc w:val="both"/>
    </w:pPr>
    <w:rPr>
      <w:kern w:val="2"/>
      <w:sz w:val="24"/>
    </w:rPr>
  </w:style>
  <w:style w:type="paragraph" w:customStyle="1" w:styleId="510">
    <w:name w:val="正文_51"/>
    <w:qFormat/>
    <w:rsid w:val="00A0725A"/>
    <w:pPr>
      <w:widowControl w:val="0"/>
      <w:jc w:val="both"/>
    </w:pPr>
    <w:rPr>
      <w:kern w:val="2"/>
      <w:sz w:val="24"/>
    </w:rPr>
  </w:style>
  <w:style w:type="paragraph" w:customStyle="1" w:styleId="520">
    <w:name w:val="正文_52"/>
    <w:qFormat/>
    <w:rsid w:val="00A0725A"/>
    <w:pPr>
      <w:widowControl w:val="0"/>
      <w:jc w:val="both"/>
    </w:pPr>
    <w:rPr>
      <w:kern w:val="2"/>
      <w:sz w:val="24"/>
    </w:rPr>
  </w:style>
  <w:style w:type="paragraph" w:customStyle="1" w:styleId="53">
    <w:name w:val="正文_53"/>
    <w:qFormat/>
    <w:rsid w:val="00A0725A"/>
    <w:pPr>
      <w:widowControl w:val="0"/>
      <w:jc w:val="both"/>
    </w:pPr>
    <w:rPr>
      <w:kern w:val="2"/>
      <w:sz w:val="24"/>
    </w:rPr>
  </w:style>
  <w:style w:type="paragraph" w:customStyle="1" w:styleId="54">
    <w:name w:val="正文_54"/>
    <w:qFormat/>
    <w:rsid w:val="00A0725A"/>
    <w:pPr>
      <w:widowControl w:val="0"/>
      <w:jc w:val="both"/>
    </w:pPr>
    <w:rPr>
      <w:kern w:val="2"/>
      <w:sz w:val="24"/>
    </w:rPr>
  </w:style>
  <w:style w:type="paragraph" w:customStyle="1" w:styleId="55">
    <w:name w:val="正文_55"/>
    <w:qFormat/>
    <w:rsid w:val="00A0725A"/>
    <w:pPr>
      <w:widowControl w:val="0"/>
      <w:jc w:val="both"/>
    </w:pPr>
    <w:rPr>
      <w:kern w:val="2"/>
      <w:sz w:val="24"/>
    </w:rPr>
  </w:style>
  <w:style w:type="paragraph" w:customStyle="1" w:styleId="56">
    <w:name w:val="正文_56"/>
    <w:qFormat/>
    <w:rsid w:val="00A0725A"/>
    <w:pPr>
      <w:widowControl w:val="0"/>
      <w:jc w:val="both"/>
    </w:pPr>
    <w:rPr>
      <w:kern w:val="2"/>
      <w:sz w:val="24"/>
    </w:rPr>
  </w:style>
  <w:style w:type="paragraph" w:customStyle="1" w:styleId="57">
    <w:name w:val="正文_57"/>
    <w:qFormat/>
    <w:rsid w:val="00A0725A"/>
    <w:pPr>
      <w:widowControl w:val="0"/>
      <w:jc w:val="both"/>
    </w:pPr>
    <w:rPr>
      <w:kern w:val="2"/>
      <w:sz w:val="24"/>
    </w:rPr>
  </w:style>
  <w:style w:type="paragraph" w:customStyle="1" w:styleId="58">
    <w:name w:val="正文_58"/>
    <w:qFormat/>
    <w:rsid w:val="00A0725A"/>
    <w:pPr>
      <w:widowControl w:val="0"/>
      <w:jc w:val="both"/>
    </w:pPr>
    <w:rPr>
      <w:kern w:val="2"/>
      <w:sz w:val="24"/>
    </w:rPr>
  </w:style>
  <w:style w:type="paragraph" w:customStyle="1" w:styleId="59">
    <w:name w:val="正文_59"/>
    <w:qFormat/>
    <w:rsid w:val="00A0725A"/>
    <w:pPr>
      <w:widowControl w:val="0"/>
      <w:jc w:val="both"/>
    </w:pPr>
    <w:rPr>
      <w:kern w:val="2"/>
      <w:sz w:val="24"/>
    </w:rPr>
  </w:style>
  <w:style w:type="paragraph" w:customStyle="1" w:styleId="600">
    <w:name w:val="正文_60"/>
    <w:qFormat/>
    <w:rsid w:val="00A0725A"/>
    <w:pPr>
      <w:widowControl w:val="0"/>
      <w:jc w:val="both"/>
    </w:pPr>
    <w:rPr>
      <w:kern w:val="2"/>
      <w:sz w:val="24"/>
    </w:rPr>
  </w:style>
  <w:style w:type="paragraph" w:customStyle="1" w:styleId="610">
    <w:name w:val="正文_61"/>
    <w:qFormat/>
    <w:rsid w:val="00A0725A"/>
    <w:pPr>
      <w:widowControl w:val="0"/>
      <w:jc w:val="both"/>
    </w:pPr>
    <w:rPr>
      <w:kern w:val="2"/>
      <w:sz w:val="24"/>
    </w:rPr>
  </w:style>
  <w:style w:type="paragraph" w:customStyle="1" w:styleId="620">
    <w:name w:val="正文_62"/>
    <w:qFormat/>
    <w:rsid w:val="00A0725A"/>
    <w:pPr>
      <w:widowControl w:val="0"/>
      <w:jc w:val="both"/>
    </w:pPr>
    <w:rPr>
      <w:kern w:val="2"/>
      <w:sz w:val="24"/>
    </w:rPr>
  </w:style>
  <w:style w:type="paragraph" w:customStyle="1" w:styleId="63">
    <w:name w:val="正文_63"/>
    <w:qFormat/>
    <w:rsid w:val="00A0725A"/>
    <w:pPr>
      <w:widowControl w:val="0"/>
      <w:jc w:val="both"/>
    </w:pPr>
    <w:rPr>
      <w:kern w:val="2"/>
      <w:sz w:val="24"/>
    </w:rPr>
  </w:style>
  <w:style w:type="paragraph" w:customStyle="1" w:styleId="64">
    <w:name w:val="正文_64"/>
    <w:qFormat/>
    <w:rsid w:val="00A0725A"/>
    <w:pPr>
      <w:widowControl w:val="0"/>
      <w:jc w:val="both"/>
    </w:pPr>
    <w:rPr>
      <w:kern w:val="2"/>
      <w:sz w:val="24"/>
    </w:rPr>
  </w:style>
  <w:style w:type="paragraph" w:customStyle="1" w:styleId="65">
    <w:name w:val="正文_65"/>
    <w:qFormat/>
    <w:rsid w:val="00A0725A"/>
    <w:pPr>
      <w:widowControl w:val="0"/>
      <w:jc w:val="both"/>
    </w:pPr>
    <w:rPr>
      <w:kern w:val="2"/>
      <w:sz w:val="24"/>
    </w:rPr>
  </w:style>
  <w:style w:type="paragraph" w:customStyle="1" w:styleId="66">
    <w:name w:val="正文_66"/>
    <w:qFormat/>
    <w:rsid w:val="00A0725A"/>
    <w:pPr>
      <w:widowControl w:val="0"/>
      <w:jc w:val="both"/>
    </w:pPr>
    <w:rPr>
      <w:kern w:val="2"/>
      <w:sz w:val="24"/>
    </w:rPr>
  </w:style>
  <w:style w:type="paragraph" w:customStyle="1" w:styleId="67">
    <w:name w:val="正文_67"/>
    <w:qFormat/>
    <w:rsid w:val="00A0725A"/>
    <w:pPr>
      <w:widowControl w:val="0"/>
      <w:jc w:val="both"/>
    </w:pPr>
    <w:rPr>
      <w:kern w:val="2"/>
      <w:sz w:val="24"/>
    </w:rPr>
  </w:style>
  <w:style w:type="paragraph" w:customStyle="1" w:styleId="68">
    <w:name w:val="正文_68"/>
    <w:qFormat/>
    <w:rsid w:val="00A0725A"/>
    <w:pPr>
      <w:widowControl w:val="0"/>
      <w:jc w:val="both"/>
    </w:pPr>
    <w:rPr>
      <w:kern w:val="2"/>
      <w:sz w:val="24"/>
    </w:rPr>
  </w:style>
  <w:style w:type="paragraph" w:customStyle="1" w:styleId="69">
    <w:name w:val="正文_69"/>
    <w:qFormat/>
    <w:rsid w:val="00A0725A"/>
    <w:pPr>
      <w:widowControl w:val="0"/>
      <w:jc w:val="both"/>
    </w:pPr>
    <w:rPr>
      <w:kern w:val="2"/>
      <w:sz w:val="24"/>
    </w:rPr>
  </w:style>
  <w:style w:type="paragraph" w:customStyle="1" w:styleId="700">
    <w:name w:val="正文_70"/>
    <w:qFormat/>
    <w:rsid w:val="00A0725A"/>
    <w:pPr>
      <w:widowControl w:val="0"/>
      <w:jc w:val="both"/>
    </w:pPr>
    <w:rPr>
      <w:kern w:val="2"/>
      <w:sz w:val="24"/>
    </w:rPr>
  </w:style>
  <w:style w:type="paragraph" w:customStyle="1" w:styleId="710">
    <w:name w:val="正文_71"/>
    <w:qFormat/>
    <w:rsid w:val="00A0725A"/>
    <w:pPr>
      <w:widowControl w:val="0"/>
      <w:jc w:val="both"/>
    </w:pPr>
    <w:rPr>
      <w:kern w:val="2"/>
      <w:sz w:val="24"/>
    </w:rPr>
  </w:style>
  <w:style w:type="paragraph" w:customStyle="1" w:styleId="720">
    <w:name w:val="正文_72"/>
    <w:qFormat/>
    <w:rsid w:val="00A0725A"/>
    <w:pPr>
      <w:widowControl w:val="0"/>
      <w:jc w:val="both"/>
    </w:pPr>
    <w:rPr>
      <w:kern w:val="2"/>
      <w:sz w:val="24"/>
    </w:rPr>
  </w:style>
  <w:style w:type="paragraph" w:customStyle="1" w:styleId="73">
    <w:name w:val="正文_73"/>
    <w:qFormat/>
    <w:rsid w:val="00A0725A"/>
    <w:pPr>
      <w:widowControl w:val="0"/>
      <w:jc w:val="both"/>
    </w:pPr>
    <w:rPr>
      <w:kern w:val="2"/>
      <w:sz w:val="24"/>
    </w:rPr>
  </w:style>
  <w:style w:type="paragraph" w:customStyle="1" w:styleId="74">
    <w:name w:val="正文_74"/>
    <w:qFormat/>
    <w:rsid w:val="00A0725A"/>
    <w:pPr>
      <w:widowControl w:val="0"/>
      <w:jc w:val="both"/>
    </w:pPr>
    <w:rPr>
      <w:kern w:val="2"/>
      <w:sz w:val="24"/>
    </w:rPr>
  </w:style>
  <w:style w:type="paragraph" w:customStyle="1" w:styleId="75">
    <w:name w:val="正文_75"/>
    <w:qFormat/>
    <w:rsid w:val="00A0725A"/>
    <w:pPr>
      <w:widowControl w:val="0"/>
      <w:jc w:val="both"/>
    </w:pPr>
    <w:rPr>
      <w:kern w:val="2"/>
      <w:sz w:val="24"/>
    </w:rPr>
  </w:style>
  <w:style w:type="paragraph" w:customStyle="1" w:styleId="76">
    <w:name w:val="正文_76"/>
    <w:qFormat/>
    <w:rsid w:val="00A0725A"/>
    <w:pPr>
      <w:widowControl w:val="0"/>
      <w:jc w:val="both"/>
    </w:pPr>
    <w:rPr>
      <w:kern w:val="2"/>
      <w:sz w:val="24"/>
    </w:rPr>
  </w:style>
  <w:style w:type="paragraph" w:customStyle="1" w:styleId="77">
    <w:name w:val="正文_77"/>
    <w:qFormat/>
    <w:rsid w:val="00A0725A"/>
    <w:pPr>
      <w:widowControl w:val="0"/>
      <w:jc w:val="both"/>
    </w:pPr>
    <w:rPr>
      <w:kern w:val="2"/>
      <w:sz w:val="24"/>
    </w:rPr>
  </w:style>
  <w:style w:type="paragraph" w:customStyle="1" w:styleId="78">
    <w:name w:val="正文_78"/>
    <w:qFormat/>
    <w:rsid w:val="00A0725A"/>
    <w:pPr>
      <w:widowControl w:val="0"/>
      <w:jc w:val="both"/>
    </w:pPr>
    <w:rPr>
      <w:kern w:val="2"/>
      <w:sz w:val="24"/>
    </w:rPr>
  </w:style>
  <w:style w:type="paragraph" w:customStyle="1" w:styleId="79">
    <w:name w:val="正文_79"/>
    <w:qFormat/>
    <w:rsid w:val="00A0725A"/>
    <w:pPr>
      <w:widowControl w:val="0"/>
      <w:jc w:val="both"/>
    </w:pPr>
    <w:rPr>
      <w:kern w:val="2"/>
      <w:sz w:val="24"/>
    </w:rPr>
  </w:style>
  <w:style w:type="paragraph" w:customStyle="1" w:styleId="800">
    <w:name w:val="正文_80"/>
    <w:qFormat/>
    <w:rsid w:val="00A0725A"/>
    <w:pPr>
      <w:widowControl w:val="0"/>
      <w:jc w:val="both"/>
    </w:pPr>
    <w:rPr>
      <w:kern w:val="2"/>
      <w:sz w:val="24"/>
    </w:rPr>
  </w:style>
  <w:style w:type="paragraph" w:customStyle="1" w:styleId="810">
    <w:name w:val="正文_81"/>
    <w:qFormat/>
    <w:rsid w:val="00A0725A"/>
    <w:pPr>
      <w:widowControl w:val="0"/>
      <w:jc w:val="both"/>
    </w:pPr>
    <w:rPr>
      <w:kern w:val="2"/>
      <w:sz w:val="24"/>
    </w:rPr>
  </w:style>
  <w:style w:type="paragraph" w:customStyle="1" w:styleId="820">
    <w:name w:val="正文_82"/>
    <w:qFormat/>
    <w:rsid w:val="00A0725A"/>
    <w:pPr>
      <w:widowControl w:val="0"/>
      <w:jc w:val="both"/>
    </w:pPr>
    <w:rPr>
      <w:kern w:val="2"/>
      <w:sz w:val="24"/>
    </w:rPr>
  </w:style>
  <w:style w:type="paragraph" w:customStyle="1" w:styleId="83">
    <w:name w:val="正文_83"/>
    <w:qFormat/>
    <w:rsid w:val="00A0725A"/>
    <w:pPr>
      <w:widowControl w:val="0"/>
      <w:jc w:val="both"/>
    </w:pPr>
    <w:rPr>
      <w:kern w:val="2"/>
      <w:sz w:val="24"/>
    </w:rPr>
  </w:style>
  <w:style w:type="paragraph" w:customStyle="1" w:styleId="84">
    <w:name w:val="正文_84"/>
    <w:qFormat/>
    <w:rsid w:val="00A0725A"/>
    <w:pPr>
      <w:widowControl w:val="0"/>
      <w:jc w:val="both"/>
    </w:pPr>
    <w:rPr>
      <w:kern w:val="2"/>
      <w:sz w:val="24"/>
    </w:rPr>
  </w:style>
  <w:style w:type="paragraph" w:customStyle="1" w:styleId="85">
    <w:name w:val="正文_85"/>
    <w:qFormat/>
    <w:rsid w:val="00A0725A"/>
    <w:pPr>
      <w:widowControl w:val="0"/>
      <w:jc w:val="both"/>
    </w:pPr>
    <w:rPr>
      <w:kern w:val="2"/>
      <w:sz w:val="24"/>
    </w:rPr>
  </w:style>
  <w:style w:type="paragraph" w:customStyle="1" w:styleId="86">
    <w:name w:val="正文_86"/>
    <w:qFormat/>
    <w:rsid w:val="00A0725A"/>
    <w:pPr>
      <w:widowControl w:val="0"/>
      <w:jc w:val="both"/>
    </w:pPr>
    <w:rPr>
      <w:kern w:val="2"/>
      <w:sz w:val="24"/>
    </w:rPr>
  </w:style>
  <w:style w:type="paragraph" w:customStyle="1" w:styleId="87">
    <w:name w:val="正文_87"/>
    <w:qFormat/>
    <w:rsid w:val="00A0725A"/>
    <w:pPr>
      <w:widowControl w:val="0"/>
      <w:jc w:val="both"/>
    </w:pPr>
    <w:rPr>
      <w:kern w:val="2"/>
      <w:sz w:val="24"/>
    </w:rPr>
  </w:style>
  <w:style w:type="paragraph" w:customStyle="1" w:styleId="88">
    <w:name w:val="正文_88"/>
    <w:qFormat/>
    <w:rsid w:val="00A0725A"/>
    <w:pPr>
      <w:widowControl w:val="0"/>
      <w:jc w:val="both"/>
    </w:pPr>
    <w:rPr>
      <w:kern w:val="2"/>
      <w:sz w:val="24"/>
    </w:rPr>
  </w:style>
  <w:style w:type="paragraph" w:customStyle="1" w:styleId="89">
    <w:name w:val="正文_89"/>
    <w:qFormat/>
    <w:rsid w:val="00A0725A"/>
    <w:pPr>
      <w:widowControl w:val="0"/>
      <w:jc w:val="both"/>
    </w:pPr>
    <w:rPr>
      <w:kern w:val="2"/>
      <w:sz w:val="24"/>
    </w:rPr>
  </w:style>
  <w:style w:type="paragraph" w:customStyle="1" w:styleId="900">
    <w:name w:val="正文_90"/>
    <w:qFormat/>
    <w:rsid w:val="00A0725A"/>
    <w:pPr>
      <w:widowControl w:val="0"/>
      <w:jc w:val="both"/>
    </w:pPr>
    <w:rPr>
      <w:kern w:val="2"/>
      <w:sz w:val="24"/>
    </w:rPr>
  </w:style>
  <w:style w:type="paragraph" w:customStyle="1" w:styleId="910">
    <w:name w:val="正文_91"/>
    <w:qFormat/>
    <w:rsid w:val="00A0725A"/>
    <w:pPr>
      <w:widowControl w:val="0"/>
      <w:jc w:val="both"/>
    </w:pPr>
    <w:rPr>
      <w:kern w:val="2"/>
      <w:sz w:val="24"/>
    </w:rPr>
  </w:style>
  <w:style w:type="paragraph" w:customStyle="1" w:styleId="920">
    <w:name w:val="正文_92"/>
    <w:qFormat/>
    <w:rsid w:val="00A0725A"/>
    <w:pPr>
      <w:widowControl w:val="0"/>
      <w:jc w:val="both"/>
    </w:pPr>
    <w:rPr>
      <w:kern w:val="2"/>
      <w:sz w:val="24"/>
    </w:rPr>
  </w:style>
  <w:style w:type="paragraph" w:customStyle="1" w:styleId="93">
    <w:name w:val="正文_93"/>
    <w:qFormat/>
    <w:rsid w:val="00A0725A"/>
    <w:pPr>
      <w:widowControl w:val="0"/>
      <w:jc w:val="both"/>
    </w:pPr>
    <w:rPr>
      <w:kern w:val="2"/>
      <w:sz w:val="24"/>
    </w:rPr>
  </w:style>
  <w:style w:type="paragraph" w:customStyle="1" w:styleId="94">
    <w:name w:val="正文_94"/>
    <w:qFormat/>
    <w:rsid w:val="00A0725A"/>
    <w:pPr>
      <w:widowControl w:val="0"/>
      <w:jc w:val="both"/>
    </w:pPr>
    <w:rPr>
      <w:kern w:val="2"/>
      <w:sz w:val="24"/>
    </w:rPr>
  </w:style>
  <w:style w:type="paragraph" w:customStyle="1" w:styleId="95">
    <w:name w:val="正文_95"/>
    <w:qFormat/>
    <w:rsid w:val="00A0725A"/>
    <w:pPr>
      <w:widowControl w:val="0"/>
      <w:jc w:val="both"/>
    </w:pPr>
    <w:rPr>
      <w:kern w:val="2"/>
      <w:sz w:val="24"/>
    </w:rPr>
  </w:style>
  <w:style w:type="paragraph" w:customStyle="1" w:styleId="96">
    <w:name w:val="正文_96"/>
    <w:qFormat/>
    <w:rsid w:val="00A0725A"/>
    <w:pPr>
      <w:widowControl w:val="0"/>
      <w:jc w:val="both"/>
    </w:pPr>
    <w:rPr>
      <w:kern w:val="2"/>
      <w:sz w:val="24"/>
    </w:rPr>
  </w:style>
  <w:style w:type="paragraph" w:customStyle="1" w:styleId="97">
    <w:name w:val="正文_97"/>
    <w:qFormat/>
    <w:rsid w:val="00A0725A"/>
    <w:pPr>
      <w:widowControl w:val="0"/>
      <w:jc w:val="both"/>
    </w:pPr>
    <w:rPr>
      <w:kern w:val="2"/>
      <w:sz w:val="24"/>
    </w:rPr>
  </w:style>
  <w:style w:type="paragraph" w:customStyle="1" w:styleId="98">
    <w:name w:val="正文_98"/>
    <w:qFormat/>
    <w:rsid w:val="00A0725A"/>
    <w:pPr>
      <w:widowControl w:val="0"/>
      <w:jc w:val="both"/>
    </w:pPr>
    <w:rPr>
      <w:kern w:val="2"/>
      <w:sz w:val="24"/>
    </w:rPr>
  </w:style>
  <w:style w:type="paragraph" w:customStyle="1" w:styleId="99">
    <w:name w:val="正文_99"/>
    <w:qFormat/>
    <w:rsid w:val="00A0725A"/>
    <w:pPr>
      <w:widowControl w:val="0"/>
      <w:jc w:val="both"/>
    </w:pPr>
    <w:rPr>
      <w:kern w:val="2"/>
      <w:sz w:val="24"/>
    </w:rPr>
  </w:style>
  <w:style w:type="paragraph" w:customStyle="1" w:styleId="1000">
    <w:name w:val="正文_100"/>
    <w:qFormat/>
    <w:rsid w:val="00A0725A"/>
    <w:pPr>
      <w:widowControl w:val="0"/>
      <w:jc w:val="both"/>
    </w:pPr>
    <w:rPr>
      <w:kern w:val="2"/>
      <w:sz w:val="24"/>
    </w:rPr>
  </w:style>
  <w:style w:type="paragraph" w:customStyle="1" w:styleId="101">
    <w:name w:val="正文_101"/>
    <w:qFormat/>
    <w:rsid w:val="00A0725A"/>
    <w:pPr>
      <w:widowControl w:val="0"/>
      <w:jc w:val="both"/>
    </w:pPr>
    <w:rPr>
      <w:kern w:val="2"/>
      <w:sz w:val="24"/>
    </w:rPr>
  </w:style>
  <w:style w:type="paragraph" w:customStyle="1" w:styleId="102">
    <w:name w:val="正文_102"/>
    <w:qFormat/>
    <w:rsid w:val="00A0725A"/>
    <w:pPr>
      <w:widowControl w:val="0"/>
      <w:jc w:val="both"/>
    </w:pPr>
    <w:rPr>
      <w:kern w:val="2"/>
      <w:sz w:val="24"/>
    </w:rPr>
  </w:style>
  <w:style w:type="paragraph" w:customStyle="1" w:styleId="103">
    <w:name w:val="正文_103"/>
    <w:qFormat/>
    <w:rsid w:val="00A0725A"/>
    <w:pPr>
      <w:widowControl w:val="0"/>
      <w:jc w:val="both"/>
    </w:pPr>
    <w:rPr>
      <w:kern w:val="2"/>
      <w:sz w:val="24"/>
    </w:rPr>
  </w:style>
  <w:style w:type="paragraph" w:customStyle="1" w:styleId="104">
    <w:name w:val="正文_104"/>
    <w:qFormat/>
    <w:rsid w:val="00A0725A"/>
    <w:pPr>
      <w:widowControl w:val="0"/>
      <w:jc w:val="both"/>
    </w:pPr>
    <w:rPr>
      <w:kern w:val="2"/>
      <w:sz w:val="24"/>
    </w:rPr>
  </w:style>
  <w:style w:type="paragraph" w:customStyle="1" w:styleId="105">
    <w:name w:val="正文_105"/>
    <w:qFormat/>
    <w:rsid w:val="00A0725A"/>
    <w:pPr>
      <w:widowControl w:val="0"/>
      <w:jc w:val="both"/>
    </w:pPr>
    <w:rPr>
      <w:kern w:val="2"/>
      <w:sz w:val="24"/>
    </w:rPr>
  </w:style>
  <w:style w:type="paragraph" w:customStyle="1" w:styleId="106">
    <w:name w:val="正文_106"/>
    <w:qFormat/>
    <w:rsid w:val="00A0725A"/>
    <w:pPr>
      <w:widowControl w:val="0"/>
      <w:jc w:val="both"/>
    </w:pPr>
    <w:rPr>
      <w:kern w:val="2"/>
      <w:sz w:val="24"/>
    </w:rPr>
  </w:style>
  <w:style w:type="paragraph" w:customStyle="1" w:styleId="107">
    <w:name w:val="正文_107"/>
    <w:qFormat/>
    <w:rsid w:val="00A0725A"/>
    <w:pPr>
      <w:widowControl w:val="0"/>
      <w:jc w:val="both"/>
    </w:pPr>
    <w:rPr>
      <w:kern w:val="2"/>
      <w:sz w:val="24"/>
    </w:rPr>
  </w:style>
  <w:style w:type="paragraph" w:customStyle="1" w:styleId="108">
    <w:name w:val="正文_108"/>
    <w:qFormat/>
    <w:rsid w:val="00A0725A"/>
    <w:pPr>
      <w:widowControl w:val="0"/>
      <w:jc w:val="both"/>
    </w:pPr>
    <w:rPr>
      <w:kern w:val="2"/>
      <w:sz w:val="24"/>
    </w:rPr>
  </w:style>
  <w:style w:type="paragraph" w:customStyle="1" w:styleId="109">
    <w:name w:val="正文_109"/>
    <w:qFormat/>
    <w:rsid w:val="00A0725A"/>
    <w:pPr>
      <w:widowControl w:val="0"/>
      <w:jc w:val="both"/>
    </w:pPr>
    <w:rPr>
      <w:kern w:val="2"/>
      <w:sz w:val="24"/>
    </w:rPr>
  </w:style>
  <w:style w:type="paragraph" w:customStyle="1" w:styleId="1100">
    <w:name w:val="正文_110"/>
    <w:qFormat/>
    <w:rsid w:val="00A0725A"/>
    <w:pPr>
      <w:widowControl w:val="0"/>
      <w:jc w:val="both"/>
    </w:pPr>
    <w:rPr>
      <w:kern w:val="2"/>
      <w:sz w:val="24"/>
    </w:rPr>
  </w:style>
  <w:style w:type="paragraph" w:customStyle="1" w:styleId="111">
    <w:name w:val="正文_111"/>
    <w:qFormat/>
    <w:rsid w:val="00A0725A"/>
    <w:pPr>
      <w:widowControl w:val="0"/>
      <w:jc w:val="both"/>
    </w:pPr>
    <w:rPr>
      <w:kern w:val="2"/>
      <w:sz w:val="24"/>
    </w:rPr>
  </w:style>
  <w:style w:type="paragraph" w:customStyle="1" w:styleId="112">
    <w:name w:val="正文_112"/>
    <w:qFormat/>
    <w:rsid w:val="00A0725A"/>
    <w:pPr>
      <w:widowControl w:val="0"/>
      <w:jc w:val="both"/>
    </w:pPr>
    <w:rPr>
      <w:kern w:val="2"/>
      <w:sz w:val="24"/>
    </w:rPr>
  </w:style>
  <w:style w:type="paragraph" w:customStyle="1" w:styleId="113">
    <w:name w:val="正文_113"/>
    <w:qFormat/>
    <w:rsid w:val="00A0725A"/>
    <w:pPr>
      <w:widowControl w:val="0"/>
      <w:jc w:val="both"/>
    </w:pPr>
    <w:rPr>
      <w:kern w:val="2"/>
      <w:sz w:val="24"/>
    </w:rPr>
  </w:style>
  <w:style w:type="paragraph" w:customStyle="1" w:styleId="114">
    <w:name w:val="正文_114"/>
    <w:qFormat/>
    <w:rsid w:val="00A0725A"/>
    <w:pPr>
      <w:widowControl w:val="0"/>
      <w:jc w:val="both"/>
    </w:pPr>
    <w:rPr>
      <w:kern w:val="2"/>
      <w:sz w:val="24"/>
    </w:rPr>
  </w:style>
  <w:style w:type="paragraph" w:customStyle="1" w:styleId="115">
    <w:name w:val="正文_115"/>
    <w:qFormat/>
    <w:rsid w:val="00A0725A"/>
    <w:pPr>
      <w:widowControl w:val="0"/>
      <w:jc w:val="both"/>
    </w:pPr>
    <w:rPr>
      <w:kern w:val="2"/>
      <w:sz w:val="24"/>
    </w:rPr>
  </w:style>
  <w:style w:type="paragraph" w:customStyle="1" w:styleId="116">
    <w:name w:val="正文_116"/>
    <w:qFormat/>
    <w:rsid w:val="00A0725A"/>
    <w:pPr>
      <w:widowControl w:val="0"/>
      <w:jc w:val="both"/>
    </w:pPr>
    <w:rPr>
      <w:kern w:val="2"/>
      <w:sz w:val="24"/>
    </w:rPr>
  </w:style>
  <w:style w:type="paragraph" w:customStyle="1" w:styleId="117">
    <w:name w:val="正文_117"/>
    <w:qFormat/>
    <w:rsid w:val="00A0725A"/>
    <w:pPr>
      <w:widowControl w:val="0"/>
      <w:jc w:val="both"/>
    </w:pPr>
    <w:rPr>
      <w:kern w:val="2"/>
      <w:sz w:val="24"/>
    </w:rPr>
  </w:style>
  <w:style w:type="paragraph" w:customStyle="1" w:styleId="118">
    <w:name w:val="正文_118"/>
    <w:qFormat/>
    <w:rsid w:val="00A0725A"/>
    <w:pPr>
      <w:widowControl w:val="0"/>
      <w:jc w:val="both"/>
    </w:pPr>
    <w:rPr>
      <w:kern w:val="2"/>
      <w:sz w:val="24"/>
    </w:rPr>
  </w:style>
  <w:style w:type="paragraph" w:customStyle="1" w:styleId="119">
    <w:name w:val="正文_119"/>
    <w:qFormat/>
    <w:rsid w:val="00A0725A"/>
    <w:pPr>
      <w:widowControl w:val="0"/>
      <w:jc w:val="both"/>
    </w:pPr>
    <w:rPr>
      <w:kern w:val="2"/>
      <w:sz w:val="24"/>
    </w:rPr>
  </w:style>
  <w:style w:type="paragraph" w:customStyle="1" w:styleId="1200">
    <w:name w:val="正文_120"/>
    <w:qFormat/>
    <w:rsid w:val="00A0725A"/>
    <w:pPr>
      <w:widowControl w:val="0"/>
      <w:jc w:val="both"/>
    </w:pPr>
    <w:rPr>
      <w:kern w:val="2"/>
      <w:sz w:val="24"/>
    </w:rPr>
  </w:style>
  <w:style w:type="paragraph" w:customStyle="1" w:styleId="121">
    <w:name w:val="正文_121"/>
    <w:qFormat/>
    <w:rsid w:val="00A0725A"/>
    <w:pPr>
      <w:widowControl w:val="0"/>
      <w:jc w:val="both"/>
    </w:pPr>
    <w:rPr>
      <w:kern w:val="2"/>
      <w:sz w:val="24"/>
    </w:rPr>
  </w:style>
  <w:style w:type="paragraph" w:customStyle="1" w:styleId="122">
    <w:name w:val="正文_122"/>
    <w:qFormat/>
    <w:rsid w:val="00A0725A"/>
    <w:pPr>
      <w:widowControl w:val="0"/>
      <w:jc w:val="both"/>
    </w:pPr>
    <w:rPr>
      <w:kern w:val="2"/>
      <w:sz w:val="24"/>
    </w:rPr>
  </w:style>
  <w:style w:type="paragraph" w:customStyle="1" w:styleId="123">
    <w:name w:val="正文_123"/>
    <w:qFormat/>
    <w:rsid w:val="00A0725A"/>
    <w:pPr>
      <w:widowControl w:val="0"/>
      <w:jc w:val="both"/>
    </w:pPr>
    <w:rPr>
      <w:kern w:val="2"/>
      <w:sz w:val="24"/>
    </w:rPr>
  </w:style>
  <w:style w:type="paragraph" w:customStyle="1" w:styleId="124">
    <w:name w:val="正文_124"/>
    <w:qFormat/>
    <w:rsid w:val="00A0725A"/>
    <w:pPr>
      <w:widowControl w:val="0"/>
      <w:jc w:val="both"/>
    </w:pPr>
    <w:rPr>
      <w:kern w:val="2"/>
      <w:sz w:val="24"/>
    </w:rPr>
  </w:style>
  <w:style w:type="paragraph" w:customStyle="1" w:styleId="125">
    <w:name w:val="正文_125"/>
    <w:qFormat/>
    <w:rsid w:val="00A0725A"/>
    <w:pPr>
      <w:widowControl w:val="0"/>
      <w:jc w:val="both"/>
    </w:pPr>
    <w:rPr>
      <w:kern w:val="2"/>
      <w:sz w:val="24"/>
    </w:rPr>
  </w:style>
  <w:style w:type="paragraph" w:customStyle="1" w:styleId="126">
    <w:name w:val="正文_126"/>
    <w:qFormat/>
    <w:rsid w:val="00A0725A"/>
    <w:pPr>
      <w:widowControl w:val="0"/>
      <w:jc w:val="both"/>
    </w:pPr>
    <w:rPr>
      <w:kern w:val="2"/>
      <w:sz w:val="24"/>
    </w:rPr>
  </w:style>
  <w:style w:type="paragraph" w:customStyle="1" w:styleId="127">
    <w:name w:val="正文_127"/>
    <w:qFormat/>
    <w:rsid w:val="00A0725A"/>
    <w:pPr>
      <w:widowControl w:val="0"/>
      <w:jc w:val="both"/>
    </w:pPr>
    <w:rPr>
      <w:kern w:val="2"/>
      <w:sz w:val="24"/>
    </w:rPr>
  </w:style>
  <w:style w:type="paragraph" w:customStyle="1" w:styleId="128">
    <w:name w:val="正文_128"/>
    <w:qFormat/>
    <w:rsid w:val="00A0725A"/>
    <w:pPr>
      <w:widowControl w:val="0"/>
      <w:jc w:val="both"/>
    </w:pPr>
    <w:rPr>
      <w:kern w:val="2"/>
      <w:sz w:val="24"/>
    </w:rPr>
  </w:style>
  <w:style w:type="paragraph" w:customStyle="1" w:styleId="129">
    <w:name w:val="正文_129"/>
    <w:qFormat/>
    <w:rsid w:val="00A0725A"/>
    <w:pPr>
      <w:widowControl w:val="0"/>
      <w:jc w:val="both"/>
    </w:pPr>
    <w:rPr>
      <w:kern w:val="2"/>
      <w:sz w:val="24"/>
    </w:rPr>
  </w:style>
  <w:style w:type="paragraph" w:customStyle="1" w:styleId="1300">
    <w:name w:val="正文_130"/>
    <w:qFormat/>
    <w:rsid w:val="00A0725A"/>
    <w:pPr>
      <w:widowControl w:val="0"/>
      <w:jc w:val="both"/>
    </w:pPr>
    <w:rPr>
      <w:kern w:val="2"/>
      <w:sz w:val="24"/>
    </w:rPr>
  </w:style>
  <w:style w:type="paragraph" w:customStyle="1" w:styleId="131">
    <w:name w:val="正文_131"/>
    <w:qFormat/>
    <w:rsid w:val="00A0725A"/>
    <w:pPr>
      <w:widowControl w:val="0"/>
      <w:jc w:val="both"/>
    </w:pPr>
    <w:rPr>
      <w:kern w:val="2"/>
      <w:sz w:val="24"/>
    </w:rPr>
  </w:style>
  <w:style w:type="paragraph" w:customStyle="1" w:styleId="132">
    <w:name w:val="正文_132"/>
    <w:qFormat/>
    <w:rsid w:val="00A0725A"/>
    <w:pPr>
      <w:widowControl w:val="0"/>
      <w:jc w:val="both"/>
    </w:pPr>
    <w:rPr>
      <w:kern w:val="2"/>
      <w:sz w:val="24"/>
    </w:rPr>
  </w:style>
  <w:style w:type="paragraph" w:customStyle="1" w:styleId="134">
    <w:name w:val="正文_134"/>
    <w:qFormat/>
    <w:rsid w:val="00A0725A"/>
    <w:pPr>
      <w:widowControl w:val="0"/>
      <w:jc w:val="both"/>
    </w:pPr>
    <w:rPr>
      <w:kern w:val="2"/>
      <w:sz w:val="24"/>
    </w:rPr>
  </w:style>
  <w:style w:type="paragraph" w:customStyle="1" w:styleId="135">
    <w:name w:val="正文_135"/>
    <w:qFormat/>
    <w:rsid w:val="00A0725A"/>
    <w:pPr>
      <w:widowControl w:val="0"/>
      <w:jc w:val="both"/>
    </w:pPr>
    <w:rPr>
      <w:kern w:val="2"/>
      <w:sz w:val="24"/>
    </w:rPr>
  </w:style>
  <w:style w:type="paragraph" w:customStyle="1" w:styleId="136">
    <w:name w:val="正文_136"/>
    <w:qFormat/>
    <w:rsid w:val="00A0725A"/>
    <w:pPr>
      <w:widowControl w:val="0"/>
      <w:jc w:val="both"/>
    </w:pPr>
    <w:rPr>
      <w:kern w:val="2"/>
      <w:sz w:val="24"/>
    </w:rPr>
  </w:style>
  <w:style w:type="paragraph" w:customStyle="1" w:styleId="137">
    <w:name w:val="正文_137"/>
    <w:qFormat/>
    <w:rsid w:val="00A0725A"/>
    <w:pPr>
      <w:widowControl w:val="0"/>
      <w:jc w:val="both"/>
    </w:pPr>
    <w:rPr>
      <w:kern w:val="2"/>
      <w:sz w:val="24"/>
    </w:rPr>
  </w:style>
  <w:style w:type="paragraph" w:customStyle="1" w:styleId="138">
    <w:name w:val="正文_138"/>
    <w:qFormat/>
    <w:rsid w:val="00A0725A"/>
    <w:pPr>
      <w:widowControl w:val="0"/>
      <w:jc w:val="both"/>
    </w:pPr>
    <w:rPr>
      <w:kern w:val="2"/>
      <w:sz w:val="24"/>
    </w:rPr>
  </w:style>
  <w:style w:type="paragraph" w:customStyle="1" w:styleId="139">
    <w:name w:val="正文_139"/>
    <w:qFormat/>
    <w:rsid w:val="00A0725A"/>
    <w:pPr>
      <w:widowControl w:val="0"/>
      <w:jc w:val="both"/>
    </w:pPr>
    <w:rPr>
      <w:kern w:val="2"/>
      <w:sz w:val="24"/>
    </w:rPr>
  </w:style>
  <w:style w:type="paragraph" w:customStyle="1" w:styleId="1400">
    <w:name w:val="正文_140"/>
    <w:qFormat/>
    <w:rsid w:val="00A0725A"/>
    <w:pPr>
      <w:widowControl w:val="0"/>
      <w:jc w:val="both"/>
    </w:pPr>
    <w:rPr>
      <w:kern w:val="2"/>
      <w:sz w:val="24"/>
    </w:rPr>
  </w:style>
  <w:style w:type="paragraph" w:customStyle="1" w:styleId="141">
    <w:name w:val="正文_141"/>
    <w:qFormat/>
    <w:rsid w:val="00A0725A"/>
    <w:pPr>
      <w:widowControl w:val="0"/>
      <w:jc w:val="both"/>
    </w:pPr>
    <w:rPr>
      <w:kern w:val="2"/>
      <w:sz w:val="24"/>
    </w:rPr>
  </w:style>
  <w:style w:type="paragraph" w:customStyle="1" w:styleId="144">
    <w:name w:val="正文_144"/>
    <w:qFormat/>
    <w:rsid w:val="00A0725A"/>
    <w:pPr>
      <w:widowControl w:val="0"/>
      <w:jc w:val="both"/>
    </w:pPr>
    <w:rPr>
      <w:kern w:val="2"/>
      <w:sz w:val="24"/>
    </w:rPr>
  </w:style>
  <w:style w:type="paragraph" w:customStyle="1" w:styleId="145">
    <w:name w:val="正文_145"/>
    <w:qFormat/>
    <w:rsid w:val="00A0725A"/>
    <w:pPr>
      <w:widowControl w:val="0"/>
      <w:jc w:val="both"/>
    </w:pPr>
    <w:rPr>
      <w:kern w:val="2"/>
      <w:sz w:val="24"/>
    </w:rPr>
  </w:style>
  <w:style w:type="paragraph" w:customStyle="1" w:styleId="146">
    <w:name w:val="正文_146"/>
    <w:qFormat/>
    <w:rsid w:val="00A0725A"/>
    <w:pPr>
      <w:widowControl w:val="0"/>
      <w:jc w:val="both"/>
    </w:pPr>
    <w:rPr>
      <w:kern w:val="2"/>
      <w:sz w:val="24"/>
    </w:rPr>
  </w:style>
  <w:style w:type="paragraph" w:customStyle="1" w:styleId="147">
    <w:name w:val="正文_147"/>
    <w:qFormat/>
    <w:rsid w:val="00A0725A"/>
    <w:pPr>
      <w:widowControl w:val="0"/>
      <w:jc w:val="both"/>
    </w:pPr>
    <w:rPr>
      <w:kern w:val="2"/>
      <w:sz w:val="24"/>
    </w:rPr>
  </w:style>
  <w:style w:type="paragraph" w:customStyle="1" w:styleId="148">
    <w:name w:val="正文_148"/>
    <w:qFormat/>
    <w:rsid w:val="00A0725A"/>
    <w:pPr>
      <w:widowControl w:val="0"/>
      <w:jc w:val="both"/>
    </w:pPr>
    <w:rPr>
      <w:kern w:val="2"/>
      <w:sz w:val="24"/>
    </w:rPr>
  </w:style>
  <w:style w:type="paragraph" w:customStyle="1" w:styleId="149">
    <w:name w:val="正文_149"/>
    <w:qFormat/>
    <w:rsid w:val="00A0725A"/>
    <w:pPr>
      <w:widowControl w:val="0"/>
      <w:jc w:val="both"/>
    </w:pPr>
    <w:rPr>
      <w:kern w:val="2"/>
      <w:sz w:val="24"/>
    </w:rPr>
  </w:style>
  <w:style w:type="paragraph" w:customStyle="1" w:styleId="1500">
    <w:name w:val="正文_150"/>
    <w:qFormat/>
    <w:rsid w:val="00A0725A"/>
    <w:pPr>
      <w:widowControl w:val="0"/>
      <w:jc w:val="both"/>
    </w:pPr>
    <w:rPr>
      <w:kern w:val="2"/>
      <w:sz w:val="24"/>
    </w:rPr>
  </w:style>
  <w:style w:type="paragraph" w:customStyle="1" w:styleId="151">
    <w:name w:val="正文_151"/>
    <w:qFormat/>
    <w:rsid w:val="00A0725A"/>
    <w:pPr>
      <w:widowControl w:val="0"/>
      <w:jc w:val="both"/>
    </w:pPr>
    <w:rPr>
      <w:kern w:val="2"/>
      <w:sz w:val="24"/>
    </w:rPr>
  </w:style>
  <w:style w:type="paragraph" w:customStyle="1" w:styleId="152">
    <w:name w:val="正文_152"/>
    <w:qFormat/>
    <w:rsid w:val="00A0725A"/>
    <w:pPr>
      <w:widowControl w:val="0"/>
      <w:jc w:val="both"/>
    </w:pPr>
    <w:rPr>
      <w:kern w:val="2"/>
      <w:sz w:val="24"/>
    </w:rPr>
  </w:style>
  <w:style w:type="paragraph" w:customStyle="1" w:styleId="153">
    <w:name w:val="正文_153"/>
    <w:qFormat/>
    <w:rsid w:val="00A0725A"/>
    <w:pPr>
      <w:widowControl w:val="0"/>
      <w:jc w:val="both"/>
    </w:pPr>
    <w:rPr>
      <w:kern w:val="2"/>
      <w:sz w:val="24"/>
    </w:rPr>
  </w:style>
  <w:style w:type="paragraph" w:customStyle="1" w:styleId="154">
    <w:name w:val="正文_154"/>
    <w:qFormat/>
    <w:rsid w:val="00A0725A"/>
    <w:pPr>
      <w:widowControl w:val="0"/>
      <w:jc w:val="both"/>
    </w:pPr>
    <w:rPr>
      <w:kern w:val="2"/>
      <w:sz w:val="24"/>
    </w:rPr>
  </w:style>
  <w:style w:type="paragraph" w:customStyle="1" w:styleId="155">
    <w:name w:val="正文_155"/>
    <w:qFormat/>
    <w:rsid w:val="00A0725A"/>
    <w:pPr>
      <w:widowControl w:val="0"/>
      <w:jc w:val="both"/>
    </w:pPr>
    <w:rPr>
      <w:kern w:val="2"/>
      <w:sz w:val="24"/>
    </w:rPr>
  </w:style>
  <w:style w:type="paragraph" w:customStyle="1" w:styleId="156">
    <w:name w:val="正文_156"/>
    <w:qFormat/>
    <w:rsid w:val="00A0725A"/>
    <w:pPr>
      <w:widowControl w:val="0"/>
      <w:jc w:val="both"/>
    </w:pPr>
    <w:rPr>
      <w:kern w:val="2"/>
      <w:sz w:val="24"/>
    </w:rPr>
  </w:style>
  <w:style w:type="paragraph" w:customStyle="1" w:styleId="157">
    <w:name w:val="正文_157"/>
    <w:qFormat/>
    <w:rsid w:val="00A0725A"/>
    <w:pPr>
      <w:widowControl w:val="0"/>
      <w:jc w:val="both"/>
    </w:pPr>
    <w:rPr>
      <w:kern w:val="2"/>
      <w:sz w:val="24"/>
    </w:rPr>
  </w:style>
  <w:style w:type="paragraph" w:customStyle="1" w:styleId="160">
    <w:name w:val="正文_160"/>
    <w:qFormat/>
    <w:rsid w:val="00A0725A"/>
    <w:pPr>
      <w:widowControl w:val="0"/>
      <w:jc w:val="both"/>
    </w:pPr>
    <w:rPr>
      <w:kern w:val="2"/>
      <w:sz w:val="24"/>
    </w:rPr>
  </w:style>
  <w:style w:type="paragraph" w:customStyle="1" w:styleId="161">
    <w:name w:val="正文_161"/>
    <w:qFormat/>
    <w:rsid w:val="00A0725A"/>
    <w:pPr>
      <w:widowControl w:val="0"/>
      <w:jc w:val="both"/>
    </w:pPr>
    <w:rPr>
      <w:kern w:val="2"/>
      <w:sz w:val="24"/>
    </w:rPr>
  </w:style>
  <w:style w:type="paragraph" w:customStyle="1" w:styleId="162">
    <w:name w:val="正文_162"/>
    <w:qFormat/>
    <w:rsid w:val="00A0725A"/>
    <w:pPr>
      <w:widowControl w:val="0"/>
      <w:jc w:val="both"/>
    </w:pPr>
    <w:rPr>
      <w:kern w:val="2"/>
      <w:sz w:val="24"/>
    </w:rPr>
  </w:style>
  <w:style w:type="paragraph" w:customStyle="1" w:styleId="163">
    <w:name w:val="正文_163"/>
    <w:qFormat/>
    <w:rsid w:val="00A0725A"/>
    <w:pPr>
      <w:widowControl w:val="0"/>
      <w:jc w:val="both"/>
    </w:pPr>
    <w:rPr>
      <w:kern w:val="2"/>
      <w:sz w:val="24"/>
    </w:rPr>
  </w:style>
  <w:style w:type="paragraph" w:customStyle="1" w:styleId="165">
    <w:name w:val="正文_165"/>
    <w:qFormat/>
    <w:rsid w:val="00A0725A"/>
    <w:pPr>
      <w:widowControl w:val="0"/>
      <w:jc w:val="both"/>
    </w:pPr>
    <w:rPr>
      <w:kern w:val="2"/>
      <w:sz w:val="24"/>
    </w:rPr>
  </w:style>
  <w:style w:type="paragraph" w:customStyle="1" w:styleId="167">
    <w:name w:val="正文_167"/>
    <w:qFormat/>
    <w:rsid w:val="00A0725A"/>
    <w:pPr>
      <w:widowControl w:val="0"/>
      <w:jc w:val="both"/>
    </w:pPr>
    <w:rPr>
      <w:kern w:val="2"/>
      <w:sz w:val="24"/>
    </w:rPr>
  </w:style>
  <w:style w:type="paragraph" w:customStyle="1" w:styleId="168">
    <w:name w:val="正文_168"/>
    <w:qFormat/>
    <w:rsid w:val="00A0725A"/>
    <w:pPr>
      <w:widowControl w:val="0"/>
      <w:jc w:val="both"/>
    </w:pPr>
    <w:rPr>
      <w:kern w:val="2"/>
      <w:sz w:val="24"/>
    </w:rPr>
  </w:style>
  <w:style w:type="paragraph" w:customStyle="1" w:styleId="169">
    <w:name w:val="正文_169"/>
    <w:qFormat/>
    <w:rsid w:val="00A0725A"/>
    <w:pPr>
      <w:widowControl w:val="0"/>
      <w:jc w:val="both"/>
    </w:pPr>
    <w:rPr>
      <w:kern w:val="2"/>
      <w:sz w:val="24"/>
    </w:rPr>
  </w:style>
  <w:style w:type="paragraph" w:customStyle="1" w:styleId="170">
    <w:name w:val="正文_170"/>
    <w:qFormat/>
    <w:rsid w:val="00A0725A"/>
    <w:pPr>
      <w:widowControl w:val="0"/>
      <w:jc w:val="both"/>
    </w:pPr>
    <w:rPr>
      <w:kern w:val="2"/>
      <w:sz w:val="24"/>
    </w:rPr>
  </w:style>
  <w:style w:type="paragraph" w:customStyle="1" w:styleId="171">
    <w:name w:val="正文_171"/>
    <w:qFormat/>
    <w:rsid w:val="00A0725A"/>
    <w:pPr>
      <w:widowControl w:val="0"/>
      <w:jc w:val="both"/>
    </w:pPr>
    <w:rPr>
      <w:kern w:val="2"/>
      <w:sz w:val="24"/>
    </w:rPr>
  </w:style>
  <w:style w:type="paragraph" w:customStyle="1" w:styleId="172">
    <w:name w:val="正文_172"/>
    <w:qFormat/>
    <w:rsid w:val="00A0725A"/>
    <w:pPr>
      <w:widowControl w:val="0"/>
      <w:jc w:val="both"/>
    </w:pPr>
    <w:rPr>
      <w:kern w:val="2"/>
      <w:sz w:val="24"/>
    </w:rPr>
  </w:style>
  <w:style w:type="paragraph" w:customStyle="1" w:styleId="173">
    <w:name w:val="正文_173"/>
    <w:qFormat/>
    <w:rsid w:val="00A0725A"/>
    <w:pPr>
      <w:widowControl w:val="0"/>
      <w:jc w:val="both"/>
    </w:pPr>
    <w:rPr>
      <w:kern w:val="2"/>
      <w:sz w:val="24"/>
    </w:rPr>
  </w:style>
  <w:style w:type="paragraph" w:customStyle="1" w:styleId="174">
    <w:name w:val="正文_174"/>
    <w:qFormat/>
    <w:rsid w:val="00A0725A"/>
    <w:pPr>
      <w:widowControl w:val="0"/>
      <w:jc w:val="both"/>
    </w:pPr>
    <w:rPr>
      <w:kern w:val="2"/>
      <w:sz w:val="24"/>
    </w:rPr>
  </w:style>
  <w:style w:type="paragraph" w:customStyle="1" w:styleId="175">
    <w:name w:val="正文_175"/>
    <w:qFormat/>
    <w:rsid w:val="00A0725A"/>
    <w:pPr>
      <w:widowControl w:val="0"/>
      <w:jc w:val="both"/>
    </w:pPr>
    <w:rPr>
      <w:kern w:val="2"/>
      <w:sz w:val="24"/>
    </w:rPr>
  </w:style>
  <w:style w:type="paragraph" w:customStyle="1" w:styleId="176">
    <w:name w:val="正文_176"/>
    <w:qFormat/>
    <w:rsid w:val="00A0725A"/>
    <w:pPr>
      <w:widowControl w:val="0"/>
      <w:jc w:val="both"/>
    </w:pPr>
    <w:rPr>
      <w:kern w:val="2"/>
      <w:sz w:val="24"/>
    </w:rPr>
  </w:style>
  <w:style w:type="paragraph" w:customStyle="1" w:styleId="177">
    <w:name w:val="正文_177"/>
    <w:qFormat/>
    <w:rsid w:val="00A0725A"/>
    <w:pPr>
      <w:widowControl w:val="0"/>
      <w:jc w:val="both"/>
    </w:pPr>
    <w:rPr>
      <w:kern w:val="2"/>
      <w:sz w:val="24"/>
    </w:rPr>
  </w:style>
  <w:style w:type="paragraph" w:customStyle="1" w:styleId="178">
    <w:name w:val="正文_178"/>
    <w:qFormat/>
    <w:rsid w:val="00A0725A"/>
    <w:pPr>
      <w:widowControl w:val="0"/>
      <w:jc w:val="both"/>
    </w:pPr>
    <w:rPr>
      <w:kern w:val="2"/>
      <w:sz w:val="24"/>
    </w:rPr>
  </w:style>
  <w:style w:type="paragraph" w:customStyle="1" w:styleId="179">
    <w:name w:val="正文_179"/>
    <w:qFormat/>
    <w:rsid w:val="00A0725A"/>
    <w:pPr>
      <w:widowControl w:val="0"/>
      <w:jc w:val="both"/>
    </w:pPr>
    <w:rPr>
      <w:kern w:val="2"/>
      <w:sz w:val="24"/>
    </w:rPr>
  </w:style>
  <w:style w:type="paragraph" w:customStyle="1" w:styleId="180">
    <w:name w:val="正文_180"/>
    <w:qFormat/>
    <w:rsid w:val="00A0725A"/>
    <w:pPr>
      <w:widowControl w:val="0"/>
      <w:jc w:val="both"/>
    </w:pPr>
    <w:rPr>
      <w:kern w:val="2"/>
      <w:sz w:val="24"/>
    </w:rPr>
  </w:style>
  <w:style w:type="paragraph" w:customStyle="1" w:styleId="181">
    <w:name w:val="正文_181"/>
    <w:qFormat/>
    <w:rsid w:val="00A0725A"/>
    <w:pPr>
      <w:widowControl w:val="0"/>
      <w:jc w:val="both"/>
    </w:pPr>
    <w:rPr>
      <w:kern w:val="2"/>
      <w:sz w:val="24"/>
    </w:rPr>
  </w:style>
  <w:style w:type="paragraph" w:customStyle="1" w:styleId="182">
    <w:name w:val="正文_182"/>
    <w:qFormat/>
    <w:rsid w:val="00A0725A"/>
    <w:pPr>
      <w:widowControl w:val="0"/>
      <w:jc w:val="both"/>
    </w:pPr>
    <w:rPr>
      <w:kern w:val="2"/>
      <w:sz w:val="24"/>
    </w:rPr>
  </w:style>
  <w:style w:type="paragraph" w:customStyle="1" w:styleId="183">
    <w:name w:val="正文_183"/>
    <w:qFormat/>
    <w:rsid w:val="00A0725A"/>
    <w:pPr>
      <w:widowControl w:val="0"/>
      <w:jc w:val="both"/>
    </w:pPr>
    <w:rPr>
      <w:kern w:val="2"/>
      <w:sz w:val="24"/>
    </w:rPr>
  </w:style>
  <w:style w:type="paragraph" w:customStyle="1" w:styleId="184">
    <w:name w:val="正文_184"/>
    <w:qFormat/>
    <w:rsid w:val="00A0725A"/>
    <w:pPr>
      <w:widowControl w:val="0"/>
      <w:jc w:val="both"/>
    </w:pPr>
    <w:rPr>
      <w:kern w:val="2"/>
      <w:sz w:val="24"/>
    </w:rPr>
  </w:style>
  <w:style w:type="paragraph" w:customStyle="1" w:styleId="185">
    <w:name w:val="正文_185"/>
    <w:qFormat/>
    <w:rsid w:val="00A0725A"/>
    <w:pPr>
      <w:widowControl w:val="0"/>
      <w:jc w:val="both"/>
    </w:pPr>
    <w:rPr>
      <w:kern w:val="2"/>
      <w:sz w:val="24"/>
    </w:rPr>
  </w:style>
  <w:style w:type="paragraph" w:customStyle="1" w:styleId="186">
    <w:name w:val="正文_186"/>
    <w:qFormat/>
    <w:rsid w:val="00A0725A"/>
    <w:pPr>
      <w:widowControl w:val="0"/>
      <w:jc w:val="both"/>
    </w:pPr>
    <w:rPr>
      <w:kern w:val="2"/>
      <w:sz w:val="24"/>
    </w:rPr>
  </w:style>
  <w:style w:type="paragraph" w:customStyle="1" w:styleId="187">
    <w:name w:val="正文_187"/>
    <w:qFormat/>
    <w:rsid w:val="00A0725A"/>
    <w:pPr>
      <w:widowControl w:val="0"/>
      <w:jc w:val="both"/>
    </w:pPr>
    <w:rPr>
      <w:kern w:val="2"/>
      <w:sz w:val="24"/>
    </w:rPr>
  </w:style>
  <w:style w:type="paragraph" w:customStyle="1" w:styleId="188">
    <w:name w:val="正文_188"/>
    <w:qFormat/>
    <w:rsid w:val="00A0725A"/>
    <w:pPr>
      <w:widowControl w:val="0"/>
      <w:jc w:val="both"/>
    </w:pPr>
    <w:rPr>
      <w:kern w:val="2"/>
      <w:sz w:val="24"/>
    </w:rPr>
  </w:style>
  <w:style w:type="paragraph" w:customStyle="1" w:styleId="189">
    <w:name w:val="正文_189"/>
    <w:qFormat/>
    <w:rsid w:val="00A0725A"/>
    <w:pPr>
      <w:widowControl w:val="0"/>
      <w:jc w:val="both"/>
    </w:pPr>
    <w:rPr>
      <w:kern w:val="2"/>
      <w:sz w:val="24"/>
    </w:rPr>
  </w:style>
  <w:style w:type="paragraph" w:customStyle="1" w:styleId="190">
    <w:name w:val="正文_190"/>
    <w:qFormat/>
    <w:rsid w:val="00A0725A"/>
    <w:pPr>
      <w:widowControl w:val="0"/>
      <w:jc w:val="both"/>
    </w:pPr>
    <w:rPr>
      <w:kern w:val="2"/>
      <w:sz w:val="24"/>
    </w:rPr>
  </w:style>
  <w:style w:type="paragraph" w:customStyle="1" w:styleId="191">
    <w:name w:val="正文_191"/>
    <w:qFormat/>
    <w:rsid w:val="00A0725A"/>
    <w:pPr>
      <w:widowControl w:val="0"/>
      <w:jc w:val="both"/>
    </w:pPr>
    <w:rPr>
      <w:kern w:val="2"/>
      <w:sz w:val="24"/>
    </w:rPr>
  </w:style>
  <w:style w:type="paragraph" w:customStyle="1" w:styleId="192">
    <w:name w:val="正文_192"/>
    <w:qFormat/>
    <w:rsid w:val="00A0725A"/>
    <w:pPr>
      <w:widowControl w:val="0"/>
      <w:jc w:val="both"/>
    </w:pPr>
    <w:rPr>
      <w:kern w:val="2"/>
      <w:sz w:val="24"/>
    </w:rPr>
  </w:style>
  <w:style w:type="paragraph" w:customStyle="1" w:styleId="193">
    <w:name w:val="正文_193"/>
    <w:qFormat/>
    <w:rsid w:val="00A0725A"/>
    <w:pPr>
      <w:widowControl w:val="0"/>
      <w:jc w:val="both"/>
    </w:pPr>
    <w:rPr>
      <w:kern w:val="2"/>
      <w:sz w:val="24"/>
    </w:rPr>
  </w:style>
  <w:style w:type="paragraph" w:customStyle="1" w:styleId="194">
    <w:name w:val="正文_194"/>
    <w:qFormat/>
    <w:rsid w:val="00A0725A"/>
    <w:pPr>
      <w:widowControl w:val="0"/>
      <w:jc w:val="both"/>
    </w:pPr>
    <w:rPr>
      <w:kern w:val="2"/>
      <w:sz w:val="24"/>
    </w:rPr>
  </w:style>
  <w:style w:type="paragraph" w:customStyle="1" w:styleId="195">
    <w:name w:val="正文_195"/>
    <w:qFormat/>
    <w:rsid w:val="00A0725A"/>
    <w:pPr>
      <w:widowControl w:val="0"/>
      <w:jc w:val="both"/>
    </w:pPr>
    <w:rPr>
      <w:kern w:val="2"/>
      <w:sz w:val="24"/>
    </w:rPr>
  </w:style>
  <w:style w:type="paragraph" w:customStyle="1" w:styleId="196">
    <w:name w:val="正文_196"/>
    <w:qFormat/>
    <w:rsid w:val="00A0725A"/>
    <w:pPr>
      <w:widowControl w:val="0"/>
      <w:jc w:val="both"/>
    </w:pPr>
    <w:rPr>
      <w:kern w:val="2"/>
      <w:sz w:val="24"/>
    </w:rPr>
  </w:style>
  <w:style w:type="paragraph" w:customStyle="1" w:styleId="197">
    <w:name w:val="正文_197"/>
    <w:qFormat/>
    <w:rsid w:val="00A0725A"/>
    <w:pPr>
      <w:widowControl w:val="0"/>
      <w:jc w:val="both"/>
    </w:pPr>
    <w:rPr>
      <w:kern w:val="2"/>
      <w:sz w:val="24"/>
    </w:rPr>
  </w:style>
  <w:style w:type="paragraph" w:customStyle="1" w:styleId="198">
    <w:name w:val="正文_198"/>
    <w:qFormat/>
    <w:rsid w:val="00A0725A"/>
    <w:pPr>
      <w:widowControl w:val="0"/>
      <w:jc w:val="both"/>
    </w:pPr>
    <w:rPr>
      <w:kern w:val="2"/>
      <w:sz w:val="24"/>
    </w:rPr>
  </w:style>
  <w:style w:type="paragraph" w:customStyle="1" w:styleId="199">
    <w:name w:val="正文_199"/>
    <w:qFormat/>
    <w:rsid w:val="00A0725A"/>
    <w:pPr>
      <w:widowControl w:val="0"/>
      <w:jc w:val="both"/>
    </w:pPr>
    <w:rPr>
      <w:kern w:val="2"/>
      <w:sz w:val="24"/>
    </w:rPr>
  </w:style>
  <w:style w:type="paragraph" w:customStyle="1" w:styleId="2000">
    <w:name w:val="正文_200"/>
    <w:qFormat/>
    <w:rsid w:val="00A0725A"/>
    <w:pPr>
      <w:widowControl w:val="0"/>
      <w:jc w:val="both"/>
    </w:pPr>
    <w:rPr>
      <w:kern w:val="2"/>
      <w:sz w:val="24"/>
    </w:rPr>
  </w:style>
  <w:style w:type="paragraph" w:customStyle="1" w:styleId="201">
    <w:name w:val="正文_201"/>
    <w:qFormat/>
    <w:rsid w:val="00A0725A"/>
    <w:pPr>
      <w:widowControl w:val="0"/>
      <w:jc w:val="both"/>
    </w:pPr>
    <w:rPr>
      <w:kern w:val="2"/>
      <w:sz w:val="24"/>
    </w:rPr>
  </w:style>
  <w:style w:type="paragraph" w:customStyle="1" w:styleId="202">
    <w:name w:val="正文_202"/>
    <w:qFormat/>
    <w:rsid w:val="00A0725A"/>
    <w:pPr>
      <w:widowControl w:val="0"/>
      <w:jc w:val="both"/>
    </w:pPr>
    <w:rPr>
      <w:kern w:val="2"/>
      <w:sz w:val="24"/>
    </w:rPr>
  </w:style>
  <w:style w:type="paragraph" w:customStyle="1" w:styleId="203">
    <w:name w:val="正文_203"/>
    <w:qFormat/>
    <w:rsid w:val="00A0725A"/>
    <w:pPr>
      <w:widowControl w:val="0"/>
      <w:jc w:val="both"/>
    </w:pPr>
    <w:rPr>
      <w:kern w:val="2"/>
      <w:sz w:val="24"/>
    </w:rPr>
  </w:style>
  <w:style w:type="paragraph" w:customStyle="1" w:styleId="204">
    <w:name w:val="正文_204"/>
    <w:qFormat/>
    <w:rsid w:val="00A0725A"/>
    <w:pPr>
      <w:widowControl w:val="0"/>
      <w:jc w:val="both"/>
    </w:pPr>
    <w:rPr>
      <w:kern w:val="2"/>
      <w:sz w:val="24"/>
    </w:rPr>
  </w:style>
  <w:style w:type="paragraph" w:customStyle="1" w:styleId="205">
    <w:name w:val="正文_205"/>
    <w:qFormat/>
    <w:rsid w:val="00A0725A"/>
    <w:pPr>
      <w:widowControl w:val="0"/>
      <w:jc w:val="both"/>
    </w:pPr>
    <w:rPr>
      <w:kern w:val="2"/>
      <w:sz w:val="24"/>
    </w:rPr>
  </w:style>
  <w:style w:type="paragraph" w:customStyle="1" w:styleId="206">
    <w:name w:val="正文_206"/>
    <w:qFormat/>
    <w:rsid w:val="00A0725A"/>
    <w:pPr>
      <w:widowControl w:val="0"/>
      <w:jc w:val="both"/>
    </w:pPr>
    <w:rPr>
      <w:kern w:val="2"/>
      <w:sz w:val="24"/>
    </w:rPr>
  </w:style>
  <w:style w:type="paragraph" w:customStyle="1" w:styleId="207">
    <w:name w:val="正文_207"/>
    <w:qFormat/>
    <w:rsid w:val="00A0725A"/>
    <w:pPr>
      <w:widowControl w:val="0"/>
      <w:jc w:val="both"/>
    </w:pPr>
    <w:rPr>
      <w:kern w:val="2"/>
      <w:sz w:val="24"/>
    </w:rPr>
  </w:style>
  <w:style w:type="paragraph" w:customStyle="1" w:styleId="209">
    <w:name w:val="正文_209"/>
    <w:qFormat/>
    <w:rsid w:val="00A0725A"/>
    <w:pPr>
      <w:widowControl w:val="0"/>
      <w:jc w:val="both"/>
    </w:pPr>
    <w:rPr>
      <w:kern w:val="2"/>
      <w:sz w:val="24"/>
    </w:rPr>
  </w:style>
  <w:style w:type="paragraph" w:customStyle="1" w:styleId="2100">
    <w:name w:val="正文_210"/>
    <w:qFormat/>
    <w:rsid w:val="00A0725A"/>
    <w:pPr>
      <w:widowControl w:val="0"/>
      <w:jc w:val="both"/>
    </w:pPr>
    <w:rPr>
      <w:kern w:val="2"/>
      <w:sz w:val="24"/>
    </w:rPr>
  </w:style>
  <w:style w:type="paragraph" w:customStyle="1" w:styleId="211">
    <w:name w:val="正文_211"/>
    <w:qFormat/>
    <w:rsid w:val="00A0725A"/>
    <w:pPr>
      <w:widowControl w:val="0"/>
      <w:jc w:val="both"/>
    </w:pPr>
    <w:rPr>
      <w:kern w:val="2"/>
      <w:sz w:val="24"/>
    </w:rPr>
  </w:style>
  <w:style w:type="paragraph" w:customStyle="1" w:styleId="212">
    <w:name w:val="正文_212"/>
    <w:qFormat/>
    <w:rsid w:val="00A0725A"/>
    <w:pPr>
      <w:widowControl w:val="0"/>
      <w:jc w:val="both"/>
    </w:pPr>
    <w:rPr>
      <w:kern w:val="2"/>
      <w:sz w:val="24"/>
    </w:rPr>
  </w:style>
  <w:style w:type="paragraph" w:customStyle="1" w:styleId="213">
    <w:name w:val="正文_213"/>
    <w:qFormat/>
    <w:rsid w:val="00A0725A"/>
    <w:pPr>
      <w:widowControl w:val="0"/>
      <w:jc w:val="both"/>
    </w:pPr>
    <w:rPr>
      <w:kern w:val="2"/>
      <w:sz w:val="24"/>
    </w:rPr>
  </w:style>
  <w:style w:type="paragraph" w:customStyle="1" w:styleId="214">
    <w:name w:val="正文_214"/>
    <w:qFormat/>
    <w:rsid w:val="00A0725A"/>
    <w:pPr>
      <w:widowControl w:val="0"/>
      <w:jc w:val="both"/>
    </w:pPr>
    <w:rPr>
      <w:kern w:val="2"/>
      <w:sz w:val="24"/>
    </w:rPr>
  </w:style>
  <w:style w:type="paragraph" w:customStyle="1" w:styleId="215">
    <w:name w:val="正文_215"/>
    <w:qFormat/>
    <w:rsid w:val="00A0725A"/>
    <w:pPr>
      <w:widowControl w:val="0"/>
      <w:jc w:val="both"/>
    </w:pPr>
    <w:rPr>
      <w:kern w:val="2"/>
      <w:sz w:val="24"/>
    </w:rPr>
  </w:style>
  <w:style w:type="paragraph" w:customStyle="1" w:styleId="216">
    <w:name w:val="正文_216"/>
    <w:qFormat/>
    <w:rsid w:val="00A0725A"/>
    <w:pPr>
      <w:widowControl w:val="0"/>
      <w:jc w:val="both"/>
    </w:pPr>
    <w:rPr>
      <w:kern w:val="2"/>
      <w:sz w:val="24"/>
    </w:rPr>
  </w:style>
  <w:style w:type="paragraph" w:customStyle="1" w:styleId="217">
    <w:name w:val="正文_217"/>
    <w:qFormat/>
    <w:rsid w:val="00A0725A"/>
    <w:pPr>
      <w:widowControl w:val="0"/>
      <w:jc w:val="both"/>
    </w:pPr>
    <w:rPr>
      <w:kern w:val="2"/>
      <w:sz w:val="24"/>
    </w:rPr>
  </w:style>
  <w:style w:type="paragraph" w:customStyle="1" w:styleId="219">
    <w:name w:val="正文_219"/>
    <w:qFormat/>
    <w:rsid w:val="00A0725A"/>
    <w:pPr>
      <w:widowControl w:val="0"/>
      <w:jc w:val="both"/>
    </w:pPr>
    <w:rPr>
      <w:kern w:val="2"/>
      <w:sz w:val="24"/>
    </w:rPr>
  </w:style>
  <w:style w:type="paragraph" w:customStyle="1" w:styleId="2200">
    <w:name w:val="正文_220"/>
    <w:qFormat/>
    <w:rsid w:val="00A0725A"/>
    <w:pPr>
      <w:widowControl w:val="0"/>
      <w:jc w:val="both"/>
    </w:pPr>
    <w:rPr>
      <w:kern w:val="2"/>
      <w:sz w:val="24"/>
    </w:rPr>
  </w:style>
  <w:style w:type="paragraph" w:customStyle="1" w:styleId="222">
    <w:name w:val="正文_222"/>
    <w:qFormat/>
    <w:rsid w:val="00A0725A"/>
    <w:pPr>
      <w:widowControl w:val="0"/>
      <w:jc w:val="both"/>
    </w:pPr>
    <w:rPr>
      <w:kern w:val="2"/>
      <w:sz w:val="24"/>
    </w:rPr>
  </w:style>
  <w:style w:type="paragraph" w:customStyle="1" w:styleId="223">
    <w:name w:val="正文_223"/>
    <w:qFormat/>
    <w:rsid w:val="00A0725A"/>
    <w:pPr>
      <w:widowControl w:val="0"/>
      <w:jc w:val="both"/>
    </w:pPr>
    <w:rPr>
      <w:kern w:val="2"/>
      <w:sz w:val="24"/>
    </w:rPr>
  </w:style>
  <w:style w:type="paragraph" w:customStyle="1" w:styleId="224">
    <w:name w:val="正文_224"/>
    <w:qFormat/>
    <w:rsid w:val="00A0725A"/>
    <w:pPr>
      <w:widowControl w:val="0"/>
      <w:jc w:val="both"/>
    </w:pPr>
    <w:rPr>
      <w:kern w:val="2"/>
      <w:sz w:val="24"/>
    </w:rPr>
  </w:style>
  <w:style w:type="paragraph" w:customStyle="1" w:styleId="225">
    <w:name w:val="正文_225"/>
    <w:qFormat/>
    <w:rsid w:val="00A0725A"/>
    <w:pPr>
      <w:widowControl w:val="0"/>
      <w:jc w:val="both"/>
    </w:pPr>
    <w:rPr>
      <w:kern w:val="2"/>
      <w:sz w:val="24"/>
    </w:rPr>
  </w:style>
  <w:style w:type="paragraph" w:customStyle="1" w:styleId="RCTABLE">
    <w:name w:val="RCTABLE"/>
    <w:basedOn w:val="a3"/>
    <w:link w:val="RCTABLEChar"/>
    <w:qFormat/>
    <w:rsid w:val="00A0725A"/>
    <w:rPr>
      <w:rFonts w:ascii="Calibri" w:hAnsi="Calibri"/>
      <w:sz w:val="21"/>
      <w:szCs w:val="22"/>
    </w:rPr>
  </w:style>
  <w:style w:type="character" w:customStyle="1" w:styleId="RCTABLEChar">
    <w:name w:val="RCTABLE Char"/>
    <w:link w:val="RCTABLE"/>
    <w:rsid w:val="00A0725A"/>
    <w:rPr>
      <w:rFonts w:ascii="Calibri" w:hAnsi="Calibri"/>
      <w:kern w:val="2"/>
      <w:sz w:val="21"/>
      <w:szCs w:val="22"/>
    </w:rPr>
  </w:style>
  <w:style w:type="table" w:customStyle="1" w:styleId="3a">
    <w:name w:val="网格型3"/>
    <w:basedOn w:val="a7"/>
    <w:next w:val="aff2"/>
    <w:uiPriority w:val="59"/>
    <w:rsid w:val="00A072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7"/>
    <w:next w:val="aff2"/>
    <w:uiPriority w:val="59"/>
    <w:rsid w:val="00A072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7"/>
    <w:next w:val="aff2"/>
    <w:rsid w:val="00A07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段 Char"/>
    <w:link w:val="afff7"/>
    <w:rsid w:val="00A0725A"/>
    <w:rPr>
      <w:rFonts w:ascii="宋体"/>
      <w:noProof/>
      <w:sz w:val="21"/>
    </w:rPr>
  </w:style>
  <w:style w:type="character" w:customStyle="1" w:styleId="ListParagraphChar">
    <w:name w:val="List Paragraph Char"/>
    <w:rsid w:val="00A0725A"/>
    <w:rPr>
      <w:rFonts w:ascii="Times New Roman" w:eastAsia="宋体" w:hAnsi="Times New Roman" w:cs="Times New Roman"/>
      <w:sz w:val="24"/>
      <w:szCs w:val="24"/>
    </w:rPr>
  </w:style>
  <w:style w:type="paragraph" w:styleId="3">
    <w:name w:val="List Number 3"/>
    <w:basedOn w:val="a3"/>
    <w:uiPriority w:val="99"/>
    <w:rsid w:val="00A0725A"/>
    <w:pPr>
      <w:numPr>
        <w:numId w:val="6"/>
      </w:numPr>
      <w:contextualSpacing/>
    </w:pPr>
  </w:style>
  <w:style w:type="character" w:customStyle="1" w:styleId="ad">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5"/>
    <w:rsid w:val="00A0725A"/>
    <w:rPr>
      <w:kern w:val="2"/>
      <w:sz w:val="24"/>
    </w:rPr>
  </w:style>
  <w:style w:type="paragraph" w:customStyle="1" w:styleId="1b">
    <w:name w:val="样式1"/>
    <w:basedOn w:val="af6"/>
    <w:link w:val="1Char0"/>
    <w:qFormat/>
    <w:rsid w:val="00A0725A"/>
    <w:pPr>
      <w:widowControl/>
      <w:spacing w:after="0" w:line="360" w:lineRule="auto"/>
      <w:ind w:hanging="862"/>
      <w:jc w:val="left"/>
    </w:pPr>
    <w:rPr>
      <w:rFonts w:ascii="黑体" w:eastAsia="黑体" w:hAnsi="黑体"/>
      <w:sz w:val="28"/>
      <w:szCs w:val="28"/>
    </w:rPr>
  </w:style>
  <w:style w:type="character" w:customStyle="1" w:styleId="1Char0">
    <w:name w:val="样式1 Char"/>
    <w:link w:val="1b"/>
    <w:rsid w:val="00A0725A"/>
    <w:rPr>
      <w:rFonts w:ascii="黑体" w:eastAsia="黑体" w:hAnsi="黑体"/>
      <w:kern w:val="2"/>
      <w:sz w:val="28"/>
      <w:szCs w:val="28"/>
    </w:rPr>
  </w:style>
  <w:style w:type="character" w:customStyle="1" w:styleId="1Char1">
    <w:name w:val="标题 1 Char1"/>
    <w:aliases w:val="一级标题 Char,一级标题 (有序号) Char1,章节 Char,第一层 Char,章 Char,论文题目 Char,正文格式 Char,一级标题 (有序号) Char Char,36标题 1 Char,36标题1 Char,H1 Char,第一章 标题1 Char,一、黑小三 Char,标题 1 Char Char Char Char Char,一级 Char,Section Head Char,h1 Char,1st level Char,l1 Char,H11 Char"/>
    <w:rsid w:val="00A0725A"/>
    <w:rPr>
      <w:rFonts w:ascii="Times New Roman" w:eastAsia="黑体" w:hAnsi="Times New Roman" w:cs="Times New Roman"/>
      <w:bCs/>
      <w:kern w:val="44"/>
      <w:sz w:val="28"/>
      <w:szCs w:val="44"/>
    </w:rPr>
  </w:style>
  <w:style w:type="paragraph" w:styleId="2a">
    <w:name w:val="List Number 2"/>
    <w:basedOn w:val="a3"/>
    <w:uiPriority w:val="99"/>
    <w:unhideWhenUsed/>
    <w:rsid w:val="00A0725A"/>
    <w:pPr>
      <w:spacing w:line="440" w:lineRule="exact"/>
      <w:ind w:firstLine="567"/>
      <w:contextualSpacing/>
    </w:pPr>
    <w:rPr>
      <w:kern w:val="0"/>
      <w:sz w:val="28"/>
      <w:szCs w:val="21"/>
    </w:rPr>
  </w:style>
  <w:style w:type="paragraph" w:customStyle="1" w:styleId="21">
    <w:name w:val="样式2"/>
    <w:basedOn w:val="a3"/>
    <w:rsid w:val="00A0725A"/>
    <w:pPr>
      <w:numPr>
        <w:ilvl w:val="1"/>
        <w:numId w:val="7"/>
      </w:numPr>
      <w:tabs>
        <w:tab w:val="clear" w:pos="357"/>
        <w:tab w:val="num" w:pos="1440"/>
      </w:tabs>
      <w:ind w:left="1440" w:hanging="360"/>
    </w:pPr>
    <w:rPr>
      <w:rFonts w:ascii="Calibri" w:hAnsi="Calibri"/>
      <w:sz w:val="21"/>
      <w:szCs w:val="21"/>
    </w:rPr>
  </w:style>
  <w:style w:type="paragraph" w:customStyle="1" w:styleId="New">
    <w:name w:val="正文 New"/>
    <w:rsid w:val="00A0725A"/>
    <w:pPr>
      <w:widowControl w:val="0"/>
      <w:jc w:val="both"/>
    </w:pPr>
    <w:rPr>
      <w:kern w:val="2"/>
      <w:sz w:val="21"/>
      <w:szCs w:val="24"/>
    </w:rPr>
  </w:style>
  <w:style w:type="paragraph" w:styleId="HTML">
    <w:name w:val="HTML Preformatted"/>
    <w:basedOn w:val="a3"/>
    <w:link w:val="HTML0"/>
    <w:uiPriority w:val="99"/>
    <w:unhideWhenUsed/>
    <w:rsid w:val="00A07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link w:val="HTML"/>
    <w:uiPriority w:val="99"/>
    <w:rsid w:val="00A0725A"/>
    <w:rPr>
      <w:rFonts w:ascii="宋体" w:hAnsi="宋体" w:cs="宋体"/>
      <w:sz w:val="24"/>
      <w:szCs w:val="24"/>
    </w:rPr>
  </w:style>
  <w:style w:type="paragraph" w:customStyle="1" w:styleId="affffc">
    <w:name w:val="文档正文"/>
    <w:basedOn w:val="a3"/>
    <w:link w:val="Char4"/>
    <w:qFormat/>
    <w:rsid w:val="00A0725A"/>
    <w:pPr>
      <w:spacing w:line="360" w:lineRule="auto"/>
      <w:ind w:firstLineChars="200" w:firstLine="480"/>
    </w:pPr>
    <w:rPr>
      <w:rFonts w:ascii="宋体" w:hAnsi="宋体"/>
      <w:szCs w:val="24"/>
    </w:rPr>
  </w:style>
  <w:style w:type="character" w:customStyle="1" w:styleId="Char4">
    <w:name w:val="文档正文 Char"/>
    <w:link w:val="affffc"/>
    <w:rsid w:val="00A0725A"/>
    <w:rPr>
      <w:rFonts w:ascii="宋体" w:hAnsi="宋体"/>
      <w:kern w:val="2"/>
      <w:sz w:val="24"/>
      <w:szCs w:val="24"/>
    </w:rPr>
  </w:style>
  <w:style w:type="paragraph" w:customStyle="1" w:styleId="affffd">
    <w:name w:val="图表文字，居中"/>
    <w:basedOn w:val="a3"/>
    <w:rsid w:val="00A0725A"/>
    <w:pPr>
      <w:adjustRightInd w:val="0"/>
      <w:jc w:val="center"/>
      <w:textAlignment w:val="center"/>
    </w:pPr>
    <w:rPr>
      <w:kern w:val="0"/>
      <w:sz w:val="21"/>
      <w:szCs w:val="24"/>
    </w:rPr>
  </w:style>
  <w:style w:type="paragraph" w:customStyle="1" w:styleId="1520">
    <w:name w:val="样式 宋体 倾斜 首行缩进:  1.52 字符"/>
    <w:basedOn w:val="a3"/>
    <w:rsid w:val="00A0725A"/>
    <w:pPr>
      <w:spacing w:before="120" w:after="120"/>
      <w:ind w:firstLineChars="200" w:firstLine="200"/>
    </w:pPr>
    <w:rPr>
      <w:rFonts w:ascii="宋体" w:hAnsi="宋体" w:cs="宋体"/>
      <w:i/>
      <w:iCs/>
      <w:sz w:val="21"/>
    </w:rPr>
  </w:style>
  <w:style w:type="paragraph" w:customStyle="1" w:styleId="affffe">
    <w:name w:val="我的正文"/>
    <w:basedOn w:val="a3"/>
    <w:link w:val="Char5"/>
    <w:qFormat/>
    <w:rsid w:val="00A0725A"/>
    <w:pPr>
      <w:widowControl/>
      <w:spacing w:line="440" w:lineRule="exact"/>
      <w:jc w:val="left"/>
    </w:pPr>
    <w:rPr>
      <w:sz w:val="28"/>
      <w:szCs w:val="24"/>
    </w:rPr>
  </w:style>
  <w:style w:type="character" w:customStyle="1" w:styleId="Char5">
    <w:name w:val="我的正文 Char"/>
    <w:link w:val="affffe"/>
    <w:locked/>
    <w:rsid w:val="00A0725A"/>
    <w:rPr>
      <w:kern w:val="2"/>
      <w:sz w:val="28"/>
      <w:szCs w:val="24"/>
    </w:rPr>
  </w:style>
  <w:style w:type="paragraph" w:customStyle="1" w:styleId="afffff">
    <w:name w:val="表注"/>
    <w:basedOn w:val="aff"/>
    <w:link w:val="Char6"/>
    <w:uiPriority w:val="2"/>
    <w:qFormat/>
    <w:locked/>
    <w:rsid w:val="00A0725A"/>
    <w:pPr>
      <w:keepNext/>
      <w:spacing w:before="0" w:after="0" w:line="360" w:lineRule="auto"/>
      <w:jc w:val="center"/>
    </w:pPr>
    <w:rPr>
      <w:rFonts w:ascii="Cambria" w:hAnsi="Cambria"/>
    </w:rPr>
  </w:style>
  <w:style w:type="character" w:customStyle="1" w:styleId="Char6">
    <w:name w:val="表注 Char"/>
    <w:link w:val="afffff"/>
    <w:uiPriority w:val="2"/>
    <w:rsid w:val="00A0725A"/>
    <w:rPr>
      <w:rFonts w:ascii="Cambria" w:eastAsia="黑体" w:hAnsi="Cambria"/>
      <w:kern w:val="2"/>
      <w:sz w:val="21"/>
    </w:rPr>
  </w:style>
  <w:style w:type="paragraph" w:styleId="afffff0">
    <w:name w:val="Normal (Web)"/>
    <w:basedOn w:val="a3"/>
    <w:uiPriority w:val="99"/>
    <w:unhideWhenUsed/>
    <w:rsid w:val="00A0725A"/>
    <w:pPr>
      <w:widowControl/>
      <w:spacing w:before="100" w:beforeAutospacing="1" w:after="100" w:afterAutospacing="1"/>
      <w:jc w:val="left"/>
    </w:pPr>
    <w:rPr>
      <w:rFonts w:ascii="宋体" w:hAnsi="宋体" w:cs="宋体"/>
      <w:kern w:val="0"/>
      <w:szCs w:val="24"/>
    </w:rPr>
  </w:style>
  <w:style w:type="paragraph" w:customStyle="1" w:styleId="921">
    <w:name w:val="921正文"/>
    <w:link w:val="921Char"/>
    <w:rsid w:val="00A0725A"/>
    <w:pPr>
      <w:spacing w:line="440" w:lineRule="exact"/>
      <w:ind w:firstLineChars="200" w:firstLine="560"/>
    </w:pPr>
    <w:rPr>
      <w:rFonts w:cs="宋体"/>
      <w:kern w:val="2"/>
      <w:sz w:val="28"/>
      <w:szCs w:val="28"/>
    </w:rPr>
  </w:style>
  <w:style w:type="character" w:styleId="afffff1">
    <w:name w:val="endnote reference"/>
    <w:rsid w:val="00A0725A"/>
    <w:rPr>
      <w:vertAlign w:val="superscript"/>
    </w:rPr>
  </w:style>
  <w:style w:type="paragraph" w:customStyle="1" w:styleId="zjs">
    <w:name w:val="表格zjs"/>
    <w:next w:val="a3"/>
    <w:autoRedefine/>
    <w:rsid w:val="00A0725A"/>
    <w:pPr>
      <w:widowControl w:val="0"/>
      <w:adjustRightInd w:val="0"/>
      <w:spacing w:after="120"/>
      <w:jc w:val="center"/>
    </w:pPr>
    <w:rPr>
      <w:sz w:val="24"/>
      <w:szCs w:val="24"/>
    </w:rPr>
  </w:style>
  <w:style w:type="paragraph" w:customStyle="1" w:styleId="Char11">
    <w:name w:val="Char1"/>
    <w:basedOn w:val="a3"/>
    <w:rsid w:val="00A0725A"/>
    <w:pPr>
      <w:widowControl/>
      <w:spacing w:after="160" w:line="240" w:lineRule="exact"/>
      <w:jc w:val="left"/>
    </w:pPr>
    <w:rPr>
      <w:rFonts w:ascii="Arial" w:eastAsia="黑体" w:hAnsi="Arial" w:cs="Verdana"/>
      <w:b/>
      <w:kern w:val="0"/>
      <w:szCs w:val="24"/>
      <w:lang w:eastAsia="en-US"/>
    </w:rPr>
  </w:style>
  <w:style w:type="paragraph" w:customStyle="1" w:styleId="afffff2">
    <w:name w:val="样式 题注图题注 + 居中"/>
    <w:basedOn w:val="aff"/>
    <w:rsid w:val="00A0725A"/>
    <w:pPr>
      <w:spacing w:before="0" w:after="0" w:line="360" w:lineRule="auto"/>
      <w:jc w:val="center"/>
    </w:pPr>
    <w:rPr>
      <w:rFonts w:eastAsia="宋体" w:cs="宋体"/>
      <w:kern w:val="0"/>
    </w:rPr>
  </w:style>
  <w:style w:type="paragraph" w:customStyle="1" w:styleId="afffff3">
    <w:name w:val="样式 题注 + 小四"/>
    <w:basedOn w:val="aff"/>
    <w:rsid w:val="00A0725A"/>
    <w:pPr>
      <w:spacing w:before="0" w:after="0"/>
    </w:pPr>
    <w:rPr>
      <w:rFonts w:eastAsia="宋体" w:cs="Arial"/>
      <w:kern w:val="0"/>
    </w:rPr>
  </w:style>
  <w:style w:type="paragraph" w:customStyle="1" w:styleId="15">
    <w:name w:val="样式 小四 行距: 1.5 倍行距"/>
    <w:basedOn w:val="a3"/>
    <w:rsid w:val="00A0725A"/>
    <w:pPr>
      <w:numPr>
        <w:numId w:val="8"/>
      </w:numPr>
      <w:spacing w:line="360" w:lineRule="auto"/>
    </w:pPr>
    <w:rPr>
      <w:rFonts w:cs="宋体"/>
      <w:kern w:val="0"/>
    </w:rPr>
  </w:style>
  <w:style w:type="paragraph" w:customStyle="1" w:styleId="1c">
    <w:name w:val="样式 题注 + 小四1"/>
    <w:basedOn w:val="aff"/>
    <w:rsid w:val="00A0725A"/>
    <w:pPr>
      <w:spacing w:before="0" w:after="0"/>
    </w:pPr>
    <w:rPr>
      <w:rFonts w:eastAsia="宋体" w:cs="Arial"/>
      <w:kern w:val="0"/>
    </w:rPr>
  </w:style>
  <w:style w:type="paragraph" w:customStyle="1" w:styleId="afffff4">
    <w:name w:val="样式 题注 + 居中"/>
    <w:basedOn w:val="aff"/>
    <w:rsid w:val="00A0725A"/>
    <w:pPr>
      <w:spacing w:before="0" w:after="0"/>
      <w:jc w:val="center"/>
    </w:pPr>
    <w:rPr>
      <w:rFonts w:eastAsia="宋体" w:cs="宋体"/>
      <w:kern w:val="0"/>
    </w:rPr>
  </w:style>
  <w:style w:type="paragraph" w:customStyle="1" w:styleId="afffff5">
    <w:name w:val="样式 题注 + 黑体"/>
    <w:basedOn w:val="aff"/>
    <w:rsid w:val="00A0725A"/>
    <w:pPr>
      <w:spacing w:before="0" w:after="0"/>
    </w:pPr>
    <w:rPr>
      <w:rFonts w:ascii="黑体" w:eastAsia="宋体" w:hAnsi="黑体" w:cs="Arial"/>
      <w:kern w:val="0"/>
    </w:rPr>
  </w:style>
  <w:style w:type="paragraph" w:customStyle="1" w:styleId="1d">
    <w:name w:val="样式 题注 + 黑体1"/>
    <w:basedOn w:val="aff"/>
    <w:rsid w:val="00A0725A"/>
    <w:pPr>
      <w:spacing w:before="0" w:after="0"/>
    </w:pPr>
    <w:rPr>
      <w:rFonts w:ascii="黑体" w:eastAsia="宋体" w:hAnsi="黑体" w:cs="Arial"/>
      <w:kern w:val="0"/>
    </w:rPr>
  </w:style>
  <w:style w:type="paragraph" w:customStyle="1" w:styleId="085">
    <w:name w:val="样式 样式 题注图题注 + 居中 + 小四 首行缩进:  0.85 厘米"/>
    <w:basedOn w:val="afffff2"/>
    <w:rsid w:val="00A0725A"/>
    <w:pPr>
      <w:ind w:firstLine="480"/>
    </w:pPr>
  </w:style>
  <w:style w:type="paragraph" w:customStyle="1" w:styleId="2b">
    <w:name w:val="样式 首行缩进:  2 字符"/>
    <w:basedOn w:val="a3"/>
    <w:rsid w:val="00A0725A"/>
    <w:pPr>
      <w:spacing w:line="540" w:lineRule="atLeast"/>
      <w:ind w:firstLineChars="200" w:firstLine="560"/>
    </w:pPr>
    <w:rPr>
      <w:rFonts w:cs="宋体"/>
      <w:kern w:val="0"/>
    </w:rPr>
  </w:style>
  <w:style w:type="paragraph" w:customStyle="1" w:styleId="CharCharCharCharCharCharCharCharChar2CharCharCharCharCharChar1Char">
    <w:name w:val="Char Char Char Char Char Char Char Char Char2 Char Char Char Char Char Char1 Char"/>
    <w:basedOn w:val="a3"/>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CharChar1CharCharCharChar">
    <w:name w:val="Char Char Char1 Char Char Char Char"/>
    <w:basedOn w:val="a3"/>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CharChar1CharCharCharChar1">
    <w:name w:val="Char Char Char1 Char Char Char Char1"/>
    <w:basedOn w:val="a3"/>
    <w:rsid w:val="00A0725A"/>
    <w:pPr>
      <w:widowControl/>
      <w:numPr>
        <w:numId w:val="9"/>
      </w:numPr>
      <w:spacing w:after="160" w:line="240" w:lineRule="exact"/>
      <w:jc w:val="center"/>
    </w:pPr>
    <w:rPr>
      <w:rFonts w:ascii="Arial" w:eastAsia="Times New Roman" w:hAnsi="Arial" w:cs="Verdana"/>
      <w:kern w:val="0"/>
      <w:szCs w:val="24"/>
      <w:lang w:eastAsia="en-US"/>
    </w:rPr>
  </w:style>
  <w:style w:type="paragraph" w:customStyle="1" w:styleId="afffff6">
    <w:name w:val="文件名称"/>
    <w:rsid w:val="00A0725A"/>
    <w:pPr>
      <w:jc w:val="center"/>
    </w:pPr>
    <w:rPr>
      <w:rFonts w:eastAsia="黑体"/>
      <w:sz w:val="52"/>
    </w:rPr>
  </w:style>
  <w:style w:type="paragraph" w:customStyle="1" w:styleId="SJF-GF">
    <w:name w:val="SJF-GF报告正文"/>
    <w:rsid w:val="00A0725A"/>
    <w:pPr>
      <w:adjustRightInd w:val="0"/>
      <w:spacing w:line="360" w:lineRule="atLeast"/>
      <w:ind w:firstLineChars="200" w:firstLine="420"/>
      <w:textAlignment w:val="baseline"/>
    </w:pPr>
    <w:rPr>
      <w:rFonts w:ascii="黑体" w:cs="宋体"/>
      <w:sz w:val="21"/>
    </w:rPr>
  </w:style>
  <w:style w:type="paragraph" w:styleId="3b">
    <w:name w:val="Body Text 3"/>
    <w:basedOn w:val="a3"/>
    <w:link w:val="3c"/>
    <w:rsid w:val="00A0725A"/>
    <w:pPr>
      <w:spacing w:after="120"/>
    </w:pPr>
    <w:rPr>
      <w:kern w:val="0"/>
      <w:sz w:val="16"/>
      <w:szCs w:val="16"/>
    </w:rPr>
  </w:style>
  <w:style w:type="character" w:customStyle="1" w:styleId="3c">
    <w:name w:val="正文文本 3 字符"/>
    <w:link w:val="3b"/>
    <w:rsid w:val="00A0725A"/>
    <w:rPr>
      <w:sz w:val="16"/>
      <w:szCs w:val="16"/>
    </w:rPr>
  </w:style>
  <w:style w:type="paragraph" w:customStyle="1" w:styleId="DYU">
    <w:name w:val="DYU 正文"/>
    <w:basedOn w:val="a3"/>
    <w:next w:val="085"/>
    <w:semiHidden/>
    <w:rsid w:val="00A0725A"/>
    <w:pPr>
      <w:spacing w:line="360" w:lineRule="auto"/>
      <w:ind w:firstLineChars="200" w:firstLine="200"/>
    </w:pPr>
    <w:rPr>
      <w:rFonts w:cs="Courier New"/>
      <w:kern w:val="0"/>
      <w:szCs w:val="21"/>
    </w:rPr>
  </w:style>
  <w:style w:type="paragraph" w:customStyle="1" w:styleId="afffff7">
    <w:name w:val="小四缩进"/>
    <w:basedOn w:val="a3"/>
    <w:autoRedefine/>
    <w:rsid w:val="00A0725A"/>
    <w:pPr>
      <w:adjustRightInd w:val="0"/>
      <w:snapToGrid w:val="0"/>
      <w:spacing w:line="360" w:lineRule="exact"/>
      <w:ind w:firstLineChars="200" w:firstLine="480"/>
    </w:pPr>
    <w:rPr>
      <w:kern w:val="0"/>
      <w:szCs w:val="24"/>
    </w:rPr>
  </w:style>
  <w:style w:type="paragraph" w:customStyle="1" w:styleId="3d">
    <w:name w:val="标题3"/>
    <w:basedOn w:val="30"/>
    <w:next w:val="af4"/>
    <w:autoRedefine/>
    <w:rsid w:val="00A0725A"/>
    <w:pPr>
      <w:keepNext/>
      <w:keepLines/>
      <w:numPr>
        <w:ilvl w:val="0"/>
        <w:numId w:val="0"/>
      </w:numPr>
      <w:tabs>
        <w:tab w:val="clear" w:pos="840"/>
      </w:tabs>
      <w:adjustRightInd/>
      <w:spacing w:line="240" w:lineRule="auto"/>
      <w:ind w:left="1260" w:hanging="420"/>
      <w:outlineLvl w:val="3"/>
    </w:pPr>
    <w:rPr>
      <w:rFonts w:eastAsia="黑体"/>
      <w:b/>
      <w:kern w:val="24"/>
      <w:szCs w:val="24"/>
    </w:rPr>
  </w:style>
  <w:style w:type="paragraph" w:customStyle="1" w:styleId="afffff8">
    <w:name w:val="高 正文 缩进"/>
    <w:basedOn w:val="a3"/>
    <w:link w:val="Char7"/>
    <w:rsid w:val="00A0725A"/>
    <w:pPr>
      <w:snapToGrid w:val="0"/>
      <w:spacing w:line="490" w:lineRule="exact"/>
      <w:ind w:firstLineChars="200" w:firstLine="200"/>
      <w:jc w:val="left"/>
    </w:pPr>
    <w:rPr>
      <w:rFonts w:ascii="宋体" w:hAnsi="宋体"/>
      <w:kern w:val="0"/>
      <w:sz w:val="28"/>
      <w:szCs w:val="28"/>
    </w:rPr>
  </w:style>
  <w:style w:type="paragraph" w:customStyle="1" w:styleId="afffff9">
    <w:name w:val="高 表标题"/>
    <w:basedOn w:val="a3"/>
    <w:next w:val="a3"/>
    <w:rsid w:val="00A0725A"/>
    <w:pPr>
      <w:spacing w:beforeLines="50"/>
      <w:ind w:firstLine="482"/>
      <w:jc w:val="center"/>
    </w:pPr>
    <w:rPr>
      <w:rFonts w:ascii="宋体"/>
      <w:kern w:val="0"/>
      <w:szCs w:val="28"/>
    </w:rPr>
  </w:style>
  <w:style w:type="paragraph" w:customStyle="1" w:styleId="afffffa">
    <w:name w:val="高 图片"/>
    <w:basedOn w:val="a3"/>
    <w:rsid w:val="00A0725A"/>
    <w:pPr>
      <w:jc w:val="center"/>
    </w:pPr>
    <w:rPr>
      <w:rFonts w:cs="宋体"/>
      <w:kern w:val="0"/>
      <w:sz w:val="21"/>
    </w:rPr>
  </w:style>
  <w:style w:type="paragraph" w:customStyle="1" w:styleId="2c">
    <w:name w:val="标题2"/>
    <w:basedOn w:val="2"/>
    <w:next w:val="af4"/>
    <w:rsid w:val="00A0725A"/>
    <w:pPr>
      <w:keepNext/>
      <w:keepLines/>
      <w:numPr>
        <w:ilvl w:val="0"/>
        <w:numId w:val="0"/>
      </w:numPr>
      <w:tabs>
        <w:tab w:val="clear" w:pos="600"/>
      </w:tabs>
      <w:spacing w:line="240" w:lineRule="auto"/>
      <w:ind w:left="578" w:hanging="578"/>
    </w:pPr>
    <w:rPr>
      <w:rFonts w:ascii="黑体" w:eastAsia="黑书"/>
      <w:b w:val="0"/>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3"/>
    <w:rsid w:val="00A0725A"/>
    <w:pPr>
      <w:widowControl/>
      <w:spacing w:after="160" w:line="240" w:lineRule="exact"/>
      <w:jc w:val="left"/>
    </w:pPr>
    <w:rPr>
      <w:rFonts w:ascii="Arial" w:eastAsia="Times New Roman" w:hAnsi="Arial" w:cs="Verdana"/>
      <w:b/>
      <w:kern w:val="0"/>
      <w:szCs w:val="24"/>
      <w:lang w:eastAsia="en-US"/>
    </w:rPr>
  </w:style>
  <w:style w:type="paragraph" w:customStyle="1" w:styleId="1e">
    <w:name w:val="正文样式1"/>
    <w:basedOn w:val="a3"/>
    <w:rsid w:val="00A0725A"/>
    <w:pPr>
      <w:spacing w:line="480" w:lineRule="exact"/>
      <w:ind w:firstLineChars="200" w:firstLine="200"/>
    </w:pPr>
    <w:rPr>
      <w:rFonts w:ascii="宋体" w:hAnsi="宋体"/>
      <w:kern w:val="0"/>
      <w:szCs w:val="24"/>
    </w:rPr>
  </w:style>
  <w:style w:type="paragraph" w:customStyle="1" w:styleId="2d">
    <w:name w:val="样式 正文缩进 + 首行缩进:  2 字符"/>
    <w:basedOn w:val="a5"/>
    <w:rsid w:val="00A0725A"/>
    <w:pPr>
      <w:ind w:firstLineChars="200" w:firstLine="200"/>
    </w:pPr>
    <w:rPr>
      <w:rFonts w:cs="宋体"/>
    </w:rPr>
  </w:style>
  <w:style w:type="paragraph" w:customStyle="1" w:styleId="1f">
    <w:name w:val="编号1"/>
    <w:basedOn w:val="a3"/>
    <w:rsid w:val="00A0725A"/>
    <w:pPr>
      <w:spacing w:line="360" w:lineRule="auto"/>
    </w:pPr>
    <w:rPr>
      <w:szCs w:val="24"/>
    </w:rPr>
  </w:style>
  <w:style w:type="paragraph" w:customStyle="1" w:styleId="40">
    <w:name w:val="样式4"/>
    <w:basedOn w:val="ab"/>
    <w:autoRedefine/>
    <w:rsid w:val="00A0725A"/>
    <w:pPr>
      <w:numPr>
        <w:ilvl w:val="3"/>
        <w:numId w:val="10"/>
      </w:numPr>
    </w:pPr>
    <w:rPr>
      <w:sz w:val="44"/>
    </w:rPr>
  </w:style>
  <w:style w:type="paragraph" w:customStyle="1" w:styleId="I">
    <w:name w:val="图表目录I"/>
    <w:basedOn w:val="afffffb"/>
    <w:autoRedefine/>
    <w:rsid w:val="00A0725A"/>
    <w:pPr>
      <w:spacing w:beforeLines="50" w:before="156" w:afterLines="50" w:after="156"/>
      <w:ind w:firstLine="420"/>
      <w:jc w:val="center"/>
    </w:pPr>
    <w:rPr>
      <w:rFonts w:eastAsia="黑体"/>
      <w:b/>
      <w:kern w:val="2"/>
      <w:sz w:val="21"/>
      <w:szCs w:val="21"/>
    </w:rPr>
  </w:style>
  <w:style w:type="paragraph" w:styleId="afffffb">
    <w:name w:val="table of figures"/>
    <w:basedOn w:val="a3"/>
    <w:next w:val="a3"/>
    <w:uiPriority w:val="99"/>
    <w:rsid w:val="00A0725A"/>
    <w:rPr>
      <w:kern w:val="0"/>
      <w:szCs w:val="24"/>
    </w:rPr>
  </w:style>
  <w:style w:type="paragraph" w:customStyle="1" w:styleId="afffffc">
    <w:name w:val="表文字"/>
    <w:basedOn w:val="a3"/>
    <w:rsid w:val="00A0725A"/>
    <w:pPr>
      <w:spacing w:before="20" w:after="20"/>
      <w:jc w:val="center"/>
    </w:pPr>
    <w:rPr>
      <w:szCs w:val="24"/>
    </w:rPr>
  </w:style>
  <w:style w:type="paragraph" w:customStyle="1" w:styleId="2787815">
    <w:name w:val="样式 标题 2二级标题 + 段前: 7.8 磅 段后: 7.8 磅 行距: 1.5 倍行距"/>
    <w:basedOn w:val="2"/>
    <w:autoRedefine/>
    <w:rsid w:val="00A0725A"/>
    <w:pPr>
      <w:keepNext/>
      <w:keepLines/>
      <w:numPr>
        <w:ilvl w:val="0"/>
        <w:numId w:val="0"/>
      </w:numPr>
      <w:tabs>
        <w:tab w:val="clear" w:pos="600"/>
      </w:tabs>
      <w:spacing w:before="156" w:after="156" w:line="240" w:lineRule="auto"/>
      <w:ind w:left="936" w:hanging="578"/>
      <w:jc w:val="left"/>
    </w:pPr>
    <w:rPr>
      <w:rFonts w:ascii="宋体" w:eastAsia="黑书" w:hAnsi="宋体" w:cs="宋体"/>
      <w:b w:val="0"/>
      <w:sz w:val="30"/>
      <w:szCs w:val="20"/>
    </w:rPr>
  </w:style>
  <w:style w:type="paragraph" w:customStyle="1" w:styleId="411">
    <w:name w:val="样式 标题 4四级标题 + 宋体1"/>
    <w:basedOn w:val="4"/>
    <w:autoRedefine/>
    <w:rsid w:val="00A0725A"/>
    <w:pPr>
      <w:numPr>
        <w:ilvl w:val="0"/>
        <w:numId w:val="0"/>
      </w:numPr>
      <w:tabs>
        <w:tab w:val="clear" w:pos="1080"/>
      </w:tabs>
      <w:spacing w:beforeLines="50" w:before="156" w:line="360" w:lineRule="auto"/>
      <w:ind w:left="864" w:hanging="864"/>
      <w:jc w:val="left"/>
    </w:pPr>
    <w:rPr>
      <w:rFonts w:ascii="宋体" w:eastAsia="黑体" w:hAnsi="宋体"/>
      <w:szCs w:val="24"/>
    </w:rPr>
  </w:style>
  <w:style w:type="paragraph" w:customStyle="1" w:styleId="new0">
    <w:name w:val="正文_new"/>
    <w:basedOn w:val="a3"/>
    <w:link w:val="newCharChar"/>
    <w:rsid w:val="00A0725A"/>
    <w:pPr>
      <w:spacing w:line="480" w:lineRule="exact"/>
      <w:ind w:firstLineChars="200" w:firstLine="480"/>
    </w:pPr>
    <w:rPr>
      <w:rFonts w:ascii="宋体" w:hAnsi="宋体"/>
      <w:szCs w:val="24"/>
    </w:rPr>
  </w:style>
  <w:style w:type="character" w:customStyle="1" w:styleId="newCharChar">
    <w:name w:val="正文_new Char Char"/>
    <w:link w:val="new0"/>
    <w:rsid w:val="00A0725A"/>
    <w:rPr>
      <w:rFonts w:ascii="宋体" w:hAnsi="宋体"/>
      <w:kern w:val="2"/>
      <w:sz w:val="24"/>
      <w:szCs w:val="24"/>
    </w:rPr>
  </w:style>
  <w:style w:type="paragraph" w:customStyle="1" w:styleId="SP2131516">
    <w:name w:val="SP.2.131516"/>
    <w:basedOn w:val="a3"/>
    <w:next w:val="a3"/>
    <w:rsid w:val="00A0725A"/>
    <w:pPr>
      <w:autoSpaceDE w:val="0"/>
      <w:autoSpaceDN w:val="0"/>
      <w:adjustRightInd w:val="0"/>
      <w:jc w:val="left"/>
    </w:pPr>
    <w:rPr>
      <w:rFonts w:ascii="Arial" w:hAnsi="Arial"/>
      <w:kern w:val="0"/>
      <w:szCs w:val="24"/>
    </w:rPr>
  </w:style>
  <w:style w:type="paragraph" w:customStyle="1" w:styleId="Char5CharCharCharCharCharCharCharCharChar">
    <w:name w:val="Char5 Char Char Char Char Char Char Char Char Char"/>
    <w:basedOn w:val="4"/>
    <w:autoRedefine/>
    <w:semiHidden/>
    <w:rsid w:val="00A0725A"/>
    <w:pPr>
      <w:keepNext/>
      <w:keepLines/>
      <w:numPr>
        <w:ilvl w:val="0"/>
        <w:numId w:val="0"/>
      </w:numPr>
      <w:tabs>
        <w:tab w:val="clear" w:pos="1080"/>
        <w:tab w:val="num" w:pos="864"/>
      </w:tabs>
      <w:adjustRightInd w:val="0"/>
      <w:snapToGrid w:val="0"/>
      <w:spacing w:beforeLines="50" w:before="156" w:afterLines="50" w:line="360" w:lineRule="auto"/>
      <w:ind w:left="864" w:hanging="864"/>
      <w:jc w:val="left"/>
    </w:pPr>
    <w:rPr>
      <w:rFonts w:ascii="Arial" w:eastAsia="Arial" w:hAnsi="Arial" w:cs="Verdana"/>
      <w:bCs/>
      <w:kern w:val="24"/>
      <w:szCs w:val="28"/>
      <w:lang w:eastAsia="en-US"/>
    </w:rPr>
  </w:style>
  <w:style w:type="paragraph" w:customStyle="1" w:styleId="afffffd">
    <w:name w:val="二级附录"/>
    <w:next w:val="a3"/>
    <w:rsid w:val="00A0725A"/>
    <w:pPr>
      <w:ind w:left="576" w:hanging="576"/>
    </w:pPr>
    <w:rPr>
      <w:rFonts w:eastAsia="黑体"/>
      <w:kern w:val="2"/>
      <w:sz w:val="21"/>
    </w:rPr>
  </w:style>
  <w:style w:type="paragraph" w:customStyle="1" w:styleId="afffffe">
    <w:name w:val="三级附录"/>
    <w:next w:val="a3"/>
    <w:rsid w:val="00A0725A"/>
    <w:pPr>
      <w:ind w:left="720" w:hanging="720"/>
    </w:pPr>
    <w:rPr>
      <w:rFonts w:eastAsia="黑体"/>
      <w:kern w:val="2"/>
      <w:sz w:val="21"/>
    </w:rPr>
  </w:style>
  <w:style w:type="paragraph" w:customStyle="1" w:styleId="affffff">
    <w:name w:val="图示"/>
    <w:basedOn w:val="a3"/>
    <w:rsid w:val="00A0725A"/>
    <w:pPr>
      <w:spacing w:afterLines="100" w:after="312" w:line="360" w:lineRule="auto"/>
      <w:ind w:firstLineChars="200" w:firstLine="482"/>
      <w:jc w:val="center"/>
    </w:pPr>
    <w:rPr>
      <w:rFonts w:ascii="宋体" w:cs="宋体"/>
      <w:b/>
      <w:szCs w:val="24"/>
    </w:rPr>
  </w:style>
  <w:style w:type="paragraph" w:customStyle="1" w:styleId="affffff0">
    <w:name w:val="正文小四"/>
    <w:basedOn w:val="a3"/>
    <w:link w:val="Char8"/>
    <w:rsid w:val="00A0725A"/>
    <w:pPr>
      <w:spacing w:line="360" w:lineRule="auto"/>
      <w:ind w:firstLineChars="200" w:firstLine="200"/>
    </w:pPr>
    <w:rPr>
      <w:szCs w:val="24"/>
    </w:rPr>
  </w:style>
  <w:style w:type="character" w:customStyle="1" w:styleId="Char8">
    <w:name w:val="正文小四 Char"/>
    <w:link w:val="affffff0"/>
    <w:rsid w:val="00A0725A"/>
    <w:rPr>
      <w:kern w:val="2"/>
      <w:sz w:val="24"/>
      <w:szCs w:val="24"/>
    </w:rPr>
  </w:style>
  <w:style w:type="character" w:customStyle="1" w:styleId="6Char2">
    <w:name w:val="标题 6 Char2"/>
    <w:rsid w:val="00A0725A"/>
    <w:rPr>
      <w:rFonts w:ascii="Cambria" w:eastAsia="宋体" w:hAnsi="Cambria" w:cs="Times New Roman"/>
      <w:b/>
      <w:bCs/>
      <w:sz w:val="24"/>
      <w:szCs w:val="24"/>
    </w:rPr>
  </w:style>
  <w:style w:type="paragraph" w:customStyle="1" w:styleId="affffff1">
    <w:name w:val="图样式"/>
    <w:basedOn w:val="a3"/>
    <w:rsid w:val="00A0725A"/>
    <w:pPr>
      <w:keepNext/>
      <w:ind w:rightChars="-9" w:right="-19"/>
      <w:jc w:val="center"/>
    </w:pPr>
    <w:rPr>
      <w:sz w:val="21"/>
      <w:szCs w:val="24"/>
    </w:rPr>
  </w:style>
  <w:style w:type="paragraph" w:customStyle="1" w:styleId="1f0">
    <w:name w:val="图题注1"/>
    <w:basedOn w:val="a3"/>
    <w:next w:val="new0"/>
    <w:link w:val="1Char2"/>
    <w:rsid w:val="00A0725A"/>
    <w:pPr>
      <w:spacing w:before="120" w:line="360" w:lineRule="auto"/>
      <w:jc w:val="center"/>
    </w:pPr>
    <w:rPr>
      <w:rFonts w:ascii="宋体" w:hAnsi="宋体"/>
      <w:szCs w:val="21"/>
    </w:rPr>
  </w:style>
  <w:style w:type="character" w:customStyle="1" w:styleId="1Char2">
    <w:name w:val="图题注1 Char"/>
    <w:link w:val="1f0"/>
    <w:rsid w:val="00A0725A"/>
    <w:rPr>
      <w:rFonts w:ascii="宋体" w:hAnsi="宋体"/>
      <w:kern w:val="2"/>
      <w:sz w:val="24"/>
      <w:szCs w:val="21"/>
    </w:rPr>
  </w:style>
  <w:style w:type="character" w:customStyle="1" w:styleId="Char30">
    <w:name w:val="表注 Char3"/>
    <w:uiPriority w:val="2"/>
    <w:rsid w:val="00A0725A"/>
    <w:rPr>
      <w:rFonts w:ascii="Cambria" w:eastAsia="宋体" w:hAnsi="Cambria" w:cs="Times New Roman"/>
      <w:sz w:val="21"/>
    </w:rPr>
  </w:style>
  <w:style w:type="paragraph" w:customStyle="1" w:styleId="affffff2">
    <w:name w:val="表题注"/>
    <w:next w:val="a3"/>
    <w:link w:val="Char9"/>
    <w:autoRedefine/>
    <w:qFormat/>
    <w:rsid w:val="00A0725A"/>
    <w:pPr>
      <w:keepNext/>
      <w:keepLines/>
      <w:spacing w:line="360" w:lineRule="auto"/>
      <w:jc w:val="center"/>
    </w:pPr>
    <w:rPr>
      <w:rFonts w:ascii="Arial" w:hAnsi="Arial" w:cs="Arial"/>
      <w:b/>
      <w:kern w:val="2"/>
      <w:sz w:val="24"/>
      <w:szCs w:val="28"/>
    </w:rPr>
  </w:style>
  <w:style w:type="character" w:customStyle="1" w:styleId="Char9">
    <w:name w:val="表题注 Char"/>
    <w:link w:val="affffff2"/>
    <w:rsid w:val="00A0725A"/>
    <w:rPr>
      <w:rFonts w:ascii="Arial" w:hAnsi="Arial" w:cs="Arial"/>
      <w:b/>
      <w:kern w:val="2"/>
      <w:sz w:val="24"/>
      <w:szCs w:val="28"/>
    </w:rPr>
  </w:style>
  <w:style w:type="paragraph" w:customStyle="1" w:styleId="affffff3">
    <w:name w:val="小四段落"/>
    <w:basedOn w:val="a3"/>
    <w:autoRedefine/>
    <w:rsid w:val="00A0725A"/>
    <w:pPr>
      <w:spacing w:line="360" w:lineRule="auto"/>
      <w:ind w:firstLineChars="200" w:firstLine="480"/>
      <w:jc w:val="left"/>
    </w:pPr>
    <w:rPr>
      <w:rFonts w:ascii="宋体" w:hAnsi="宋体"/>
      <w:szCs w:val="24"/>
    </w:rPr>
  </w:style>
  <w:style w:type="character" w:customStyle="1" w:styleId="Char7">
    <w:name w:val="高 正文 缩进 Char"/>
    <w:link w:val="afffff8"/>
    <w:rsid w:val="00A0725A"/>
    <w:rPr>
      <w:rFonts w:ascii="宋体" w:hAnsi="宋体"/>
      <w:sz w:val="28"/>
      <w:szCs w:val="28"/>
    </w:rPr>
  </w:style>
  <w:style w:type="paragraph" w:customStyle="1" w:styleId="666">
    <w:name w:val="666表格仿宋"/>
    <w:basedOn w:val="a3"/>
    <w:rsid w:val="00A0725A"/>
    <w:pPr>
      <w:tabs>
        <w:tab w:val="left" w:pos="480"/>
      </w:tabs>
      <w:snapToGrid w:val="0"/>
      <w:spacing w:line="0" w:lineRule="atLeast"/>
    </w:pPr>
    <w:rPr>
      <w:rFonts w:ascii="仿宋_GB2312" w:eastAsia="仿宋_GB2312"/>
      <w:sz w:val="21"/>
      <w:szCs w:val="21"/>
    </w:rPr>
  </w:style>
  <w:style w:type="character" w:customStyle="1" w:styleId="921Char">
    <w:name w:val="921正文 Char"/>
    <w:link w:val="921"/>
    <w:rsid w:val="00A0725A"/>
    <w:rPr>
      <w:rFonts w:cs="宋体"/>
      <w:kern w:val="2"/>
      <w:sz w:val="28"/>
      <w:szCs w:val="28"/>
    </w:rPr>
  </w:style>
  <w:style w:type="paragraph" w:customStyle="1" w:styleId="affffff4">
    <w:name w:val="表格文字"/>
    <w:basedOn w:val="a3"/>
    <w:link w:val="Chara"/>
    <w:rsid w:val="00A0725A"/>
    <w:pPr>
      <w:adjustRightInd w:val="0"/>
      <w:snapToGrid w:val="0"/>
      <w:jc w:val="center"/>
      <w:textAlignment w:val="baseline"/>
    </w:pPr>
    <w:rPr>
      <w:rFonts w:ascii="宋体" w:hAnsi="Courier New" w:cs="Courier New"/>
      <w:szCs w:val="21"/>
    </w:rPr>
  </w:style>
  <w:style w:type="character" w:customStyle="1" w:styleId="Chara">
    <w:name w:val="表格文字 Char"/>
    <w:link w:val="affffff4"/>
    <w:rsid w:val="00A0725A"/>
    <w:rPr>
      <w:rFonts w:ascii="宋体" w:hAnsi="Courier New" w:cs="Courier New"/>
      <w:kern w:val="2"/>
      <w:sz w:val="24"/>
      <w:szCs w:val="21"/>
    </w:rPr>
  </w:style>
  <w:style w:type="paragraph" w:customStyle="1" w:styleId="affffff5">
    <w:name w:val="插图"/>
    <w:basedOn w:val="a3"/>
    <w:next w:val="a3"/>
    <w:link w:val="Charb"/>
    <w:qFormat/>
    <w:locked/>
    <w:rsid w:val="00A0725A"/>
    <w:pPr>
      <w:keepNext/>
      <w:adjustRightInd w:val="0"/>
      <w:snapToGrid w:val="0"/>
      <w:jc w:val="center"/>
    </w:pPr>
    <w:rPr>
      <w:rFonts w:ascii="Calibri" w:hAnsi="Calibri"/>
      <w:noProof/>
      <w:sz w:val="21"/>
      <w:szCs w:val="21"/>
    </w:rPr>
  </w:style>
  <w:style w:type="character" w:customStyle="1" w:styleId="Charb">
    <w:name w:val="插图 Char"/>
    <w:link w:val="affffff5"/>
    <w:rsid w:val="00A0725A"/>
    <w:rPr>
      <w:rFonts w:ascii="Calibri" w:hAnsi="Calibri"/>
      <w:noProof/>
      <w:kern w:val="2"/>
      <w:sz w:val="21"/>
      <w:szCs w:val="21"/>
    </w:rPr>
  </w:style>
  <w:style w:type="character" w:customStyle="1" w:styleId="Char12">
    <w:name w:val="批注框文本 Char1"/>
    <w:uiPriority w:val="99"/>
    <w:semiHidden/>
    <w:rsid w:val="00A0725A"/>
    <w:rPr>
      <w:rFonts w:ascii="Calibri" w:eastAsia="宋体" w:hAnsi="Calibri" w:cs="Times New Roman"/>
      <w:sz w:val="18"/>
      <w:szCs w:val="18"/>
    </w:rPr>
  </w:style>
  <w:style w:type="character" w:customStyle="1" w:styleId="Char20">
    <w:name w:val="批注框文本 Char2"/>
    <w:uiPriority w:val="99"/>
    <w:semiHidden/>
    <w:rsid w:val="00A0725A"/>
    <w:rPr>
      <w:rFonts w:ascii="Calibri" w:eastAsia="宋体" w:hAnsi="Calibri" w:cs="Times New Roman"/>
      <w:sz w:val="18"/>
      <w:szCs w:val="18"/>
    </w:rPr>
  </w:style>
  <w:style w:type="character" w:customStyle="1" w:styleId="Char31">
    <w:name w:val="批注框文本 Char3"/>
    <w:uiPriority w:val="99"/>
    <w:semiHidden/>
    <w:rsid w:val="00A0725A"/>
    <w:rPr>
      <w:rFonts w:ascii="Calibri" w:eastAsia="宋体" w:hAnsi="Calibri" w:cs="Times New Roman"/>
      <w:sz w:val="18"/>
      <w:szCs w:val="18"/>
    </w:rPr>
  </w:style>
  <w:style w:type="numbering" w:customStyle="1" w:styleId="1f1">
    <w:name w:val="无列表1"/>
    <w:next w:val="a8"/>
    <w:uiPriority w:val="99"/>
    <w:semiHidden/>
    <w:unhideWhenUsed/>
    <w:rsid w:val="00A0725A"/>
  </w:style>
  <w:style w:type="numbering" w:customStyle="1" w:styleId="1111111">
    <w:name w:val="1 / 1.1 / 1.1.11"/>
    <w:basedOn w:val="a8"/>
    <w:next w:val="111111"/>
    <w:rsid w:val="00A0725A"/>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sid w:val="00A0725A"/>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sid w:val="00A0725A"/>
    <w:rPr>
      <w:rFonts w:ascii="Cambria" w:eastAsia="黑体" w:hAnsi="Cambria" w:cs="Times New Roman"/>
      <w:bCs/>
      <w:sz w:val="28"/>
      <w:szCs w:val="32"/>
    </w:rPr>
  </w:style>
  <w:style w:type="character" w:customStyle="1" w:styleId="4Char1">
    <w:name w:val="标题 4 Char1"/>
    <w:rsid w:val="00A0725A"/>
    <w:rPr>
      <w:rFonts w:ascii="Cambria" w:eastAsia="黑体" w:hAnsi="Cambria" w:cs="Times New Roman"/>
      <w:bCs/>
      <w:sz w:val="24"/>
      <w:szCs w:val="28"/>
    </w:rPr>
  </w:style>
  <w:style w:type="character" w:customStyle="1" w:styleId="5Char1">
    <w:name w:val="标题 5 Char1"/>
    <w:rsid w:val="00A0725A"/>
    <w:rPr>
      <w:rFonts w:ascii="Calibri" w:eastAsia="宋体" w:hAnsi="Calibri" w:cs="Times New Roman"/>
      <w:b/>
      <w:bCs/>
      <w:sz w:val="24"/>
      <w:szCs w:val="28"/>
    </w:rPr>
  </w:style>
  <w:style w:type="character" w:customStyle="1" w:styleId="6Char1">
    <w:name w:val="标题 6 Char1"/>
    <w:rsid w:val="00A0725A"/>
    <w:rPr>
      <w:rFonts w:ascii="Cambria" w:eastAsia="宋体" w:hAnsi="Cambria" w:cs="Times New Roman"/>
      <w:b/>
      <w:bCs/>
      <w:sz w:val="24"/>
      <w:szCs w:val="24"/>
    </w:rPr>
  </w:style>
  <w:style w:type="character" w:customStyle="1" w:styleId="7Char1">
    <w:name w:val="标题 7 Char1"/>
    <w:rsid w:val="00A0725A"/>
    <w:rPr>
      <w:rFonts w:ascii="Calibri" w:eastAsia="宋体" w:hAnsi="Calibri" w:cs="Times New Roman"/>
      <w:b/>
      <w:bCs/>
      <w:sz w:val="24"/>
      <w:szCs w:val="24"/>
    </w:rPr>
  </w:style>
  <w:style w:type="character" w:customStyle="1" w:styleId="8Char1">
    <w:name w:val="标题 8 Char1"/>
    <w:uiPriority w:val="9"/>
    <w:rsid w:val="00A0725A"/>
    <w:rPr>
      <w:rFonts w:ascii="Cambria" w:eastAsia="宋体" w:hAnsi="Cambria" w:cs="Times New Roman"/>
      <w:sz w:val="24"/>
      <w:szCs w:val="24"/>
    </w:rPr>
  </w:style>
  <w:style w:type="character" w:customStyle="1" w:styleId="9Char1">
    <w:name w:val="标题 9 Char1"/>
    <w:uiPriority w:val="9"/>
    <w:rsid w:val="00A0725A"/>
    <w:rPr>
      <w:rFonts w:ascii="Cambria" w:eastAsia="宋体" w:hAnsi="Cambria" w:cs="Times New Roman"/>
      <w:szCs w:val="21"/>
    </w:rPr>
  </w:style>
  <w:style w:type="paragraph" w:customStyle="1" w:styleId="1f2">
    <w:name w:val="插图1"/>
    <w:basedOn w:val="a3"/>
    <w:next w:val="a3"/>
    <w:uiPriority w:val="1"/>
    <w:locked/>
    <w:rsid w:val="00A0725A"/>
    <w:pPr>
      <w:keepNext/>
      <w:adjustRightInd w:val="0"/>
      <w:snapToGrid w:val="0"/>
      <w:jc w:val="center"/>
    </w:pPr>
    <w:rPr>
      <w:rFonts w:ascii="Calibri" w:hAnsi="Calibri"/>
      <w:noProof/>
      <w:sz w:val="21"/>
      <w:szCs w:val="21"/>
    </w:rPr>
  </w:style>
  <w:style w:type="character" w:customStyle="1" w:styleId="Char13">
    <w:name w:val="插图 Char1"/>
    <w:uiPriority w:val="1"/>
    <w:rsid w:val="00A0725A"/>
    <w:rPr>
      <w:rFonts w:ascii="Calibri" w:eastAsia="宋体" w:hAnsi="Calibri" w:cs="Times New Roman"/>
      <w:noProof/>
      <w:szCs w:val="21"/>
    </w:rPr>
  </w:style>
  <w:style w:type="paragraph" w:customStyle="1" w:styleId="1f3">
    <w:name w:val="表注1"/>
    <w:basedOn w:val="a3"/>
    <w:uiPriority w:val="2"/>
    <w:locked/>
    <w:rsid w:val="00A0725A"/>
    <w:pPr>
      <w:keepNext/>
      <w:spacing w:line="360" w:lineRule="auto"/>
      <w:jc w:val="center"/>
    </w:pPr>
    <w:rPr>
      <w:rFonts w:ascii="Cambria" w:eastAsia="黑体" w:hAnsi="Cambria"/>
      <w:sz w:val="21"/>
    </w:rPr>
  </w:style>
  <w:style w:type="character" w:customStyle="1" w:styleId="Char14">
    <w:name w:val="表注 Char1"/>
    <w:uiPriority w:val="2"/>
    <w:rsid w:val="00A0725A"/>
    <w:rPr>
      <w:rFonts w:ascii="Cambria" w:eastAsia="黑体" w:hAnsi="Cambria" w:cs="Times New Roman"/>
      <w:szCs w:val="20"/>
    </w:rPr>
  </w:style>
  <w:style w:type="paragraph" w:customStyle="1" w:styleId="1f4">
    <w:name w:val="五号表格文字1"/>
    <w:basedOn w:val="a3"/>
    <w:locked/>
    <w:rsid w:val="00A0725A"/>
    <w:pPr>
      <w:jc w:val="center"/>
    </w:pPr>
    <w:rPr>
      <w:rFonts w:ascii="Cambria" w:hAnsi="Cambria"/>
      <w:sz w:val="21"/>
      <w:szCs w:val="21"/>
    </w:rPr>
  </w:style>
  <w:style w:type="character" w:customStyle="1" w:styleId="Char15">
    <w:name w:val="五号表格文字 Char1"/>
    <w:rsid w:val="00A0725A"/>
    <w:rPr>
      <w:rFonts w:ascii="Cambria" w:eastAsia="宋体" w:hAnsi="Cambria" w:cs="Times New Roman"/>
      <w:szCs w:val="21"/>
    </w:rPr>
  </w:style>
  <w:style w:type="paragraph" w:customStyle="1" w:styleId="1f5">
    <w:name w:val="图注1"/>
    <w:basedOn w:val="a3"/>
    <w:next w:val="a3"/>
    <w:uiPriority w:val="2"/>
    <w:locked/>
    <w:rsid w:val="00A0725A"/>
    <w:pPr>
      <w:spacing w:line="360" w:lineRule="auto"/>
      <w:jc w:val="center"/>
    </w:pPr>
    <w:rPr>
      <w:rFonts w:ascii="Cambria" w:eastAsia="黑体" w:hAnsi="Cambria"/>
      <w:sz w:val="21"/>
    </w:rPr>
  </w:style>
  <w:style w:type="character" w:customStyle="1" w:styleId="1Char20">
    <w:name w:val="标题 1 Char2"/>
    <w:rsid w:val="00A0725A"/>
    <w:rPr>
      <w:rFonts w:ascii="黑体" w:eastAsia="黑体" w:hAnsi="黑体" w:cs="Times New Roman"/>
      <w:b/>
      <w:bCs/>
      <w:kern w:val="44"/>
      <w:sz w:val="30"/>
      <w:szCs w:val="30"/>
    </w:rPr>
  </w:style>
  <w:style w:type="character" w:customStyle="1" w:styleId="2Char2">
    <w:name w:val="标题 2 Char2"/>
    <w:rsid w:val="00A0725A"/>
    <w:rPr>
      <w:rFonts w:ascii="黑体" w:eastAsia="黑体" w:hAnsi="黑体" w:cs="Times New Roman"/>
      <w:bCs/>
      <w:sz w:val="30"/>
      <w:szCs w:val="30"/>
    </w:rPr>
  </w:style>
  <w:style w:type="character" w:customStyle="1" w:styleId="3Char2">
    <w:name w:val="标题 3 Char2"/>
    <w:rsid w:val="00A0725A"/>
    <w:rPr>
      <w:rFonts w:ascii="Cambria" w:eastAsia="黑体" w:hAnsi="Cambria" w:cs="Times New Roman"/>
      <w:bCs/>
      <w:sz w:val="28"/>
      <w:szCs w:val="32"/>
    </w:rPr>
  </w:style>
  <w:style w:type="character" w:customStyle="1" w:styleId="5Char2">
    <w:name w:val="标题 5 Char2"/>
    <w:rsid w:val="00A0725A"/>
    <w:rPr>
      <w:rFonts w:ascii="Calibri" w:eastAsia="宋体" w:hAnsi="Calibri" w:cs="Times New Roman"/>
      <w:b/>
      <w:bCs/>
      <w:sz w:val="24"/>
      <w:szCs w:val="28"/>
    </w:rPr>
  </w:style>
  <w:style w:type="character" w:customStyle="1" w:styleId="7Char2">
    <w:name w:val="标题 7 Char2"/>
    <w:rsid w:val="00A0725A"/>
    <w:rPr>
      <w:rFonts w:ascii="Calibri" w:eastAsia="宋体" w:hAnsi="Calibri" w:cs="Times New Roman"/>
      <w:b/>
      <w:bCs/>
      <w:sz w:val="24"/>
      <w:szCs w:val="24"/>
    </w:rPr>
  </w:style>
  <w:style w:type="character" w:customStyle="1" w:styleId="8Char2">
    <w:name w:val="标题 8 Char2"/>
    <w:uiPriority w:val="9"/>
    <w:rsid w:val="00A0725A"/>
    <w:rPr>
      <w:rFonts w:ascii="Cambria" w:eastAsia="宋体" w:hAnsi="Cambria" w:cs="Times New Roman"/>
      <w:sz w:val="24"/>
      <w:szCs w:val="24"/>
    </w:rPr>
  </w:style>
  <w:style w:type="character" w:customStyle="1" w:styleId="9Char2">
    <w:name w:val="标题 9 Char2"/>
    <w:uiPriority w:val="9"/>
    <w:rsid w:val="00A0725A"/>
    <w:rPr>
      <w:rFonts w:ascii="Cambria" w:eastAsia="宋体" w:hAnsi="Cambria" w:cs="Times New Roman"/>
      <w:szCs w:val="21"/>
    </w:rPr>
  </w:style>
  <w:style w:type="paragraph" w:customStyle="1" w:styleId="2e">
    <w:name w:val="插图2"/>
    <w:basedOn w:val="a3"/>
    <w:next w:val="a3"/>
    <w:uiPriority w:val="1"/>
    <w:locked/>
    <w:rsid w:val="00A0725A"/>
    <w:pPr>
      <w:keepNext/>
      <w:adjustRightInd w:val="0"/>
      <w:snapToGrid w:val="0"/>
      <w:jc w:val="center"/>
    </w:pPr>
    <w:rPr>
      <w:rFonts w:ascii="Calibri" w:hAnsi="Calibri"/>
      <w:noProof/>
      <w:sz w:val="21"/>
      <w:szCs w:val="21"/>
    </w:rPr>
  </w:style>
  <w:style w:type="character" w:customStyle="1" w:styleId="Char21">
    <w:name w:val="插图 Char2"/>
    <w:uiPriority w:val="1"/>
    <w:rsid w:val="00A0725A"/>
    <w:rPr>
      <w:rFonts w:ascii="Calibri" w:eastAsia="宋体" w:hAnsi="Calibri" w:cs="Times New Roman"/>
      <w:noProof/>
      <w:szCs w:val="21"/>
    </w:rPr>
  </w:style>
  <w:style w:type="paragraph" w:customStyle="1" w:styleId="2f">
    <w:name w:val="表注2"/>
    <w:basedOn w:val="a3"/>
    <w:uiPriority w:val="2"/>
    <w:locked/>
    <w:rsid w:val="00A0725A"/>
    <w:pPr>
      <w:keepNext/>
      <w:spacing w:line="360" w:lineRule="auto"/>
      <w:jc w:val="center"/>
    </w:pPr>
    <w:rPr>
      <w:rFonts w:ascii="Cambria" w:eastAsia="黑体" w:hAnsi="Cambria"/>
      <w:sz w:val="21"/>
    </w:rPr>
  </w:style>
  <w:style w:type="character" w:customStyle="1" w:styleId="Char22">
    <w:name w:val="表注 Char2"/>
    <w:uiPriority w:val="2"/>
    <w:rsid w:val="00A0725A"/>
    <w:rPr>
      <w:rFonts w:ascii="Cambria" w:eastAsia="黑体" w:hAnsi="Cambria" w:cs="Times New Roman"/>
      <w:szCs w:val="20"/>
    </w:rPr>
  </w:style>
  <w:style w:type="paragraph" w:customStyle="1" w:styleId="2f0">
    <w:name w:val="五号表格文字2"/>
    <w:basedOn w:val="a3"/>
    <w:locked/>
    <w:rsid w:val="00A0725A"/>
    <w:pPr>
      <w:jc w:val="center"/>
    </w:pPr>
    <w:rPr>
      <w:rFonts w:ascii="Cambria" w:hAnsi="Cambria"/>
      <w:sz w:val="21"/>
      <w:szCs w:val="21"/>
    </w:rPr>
  </w:style>
  <w:style w:type="character" w:customStyle="1" w:styleId="Char23">
    <w:name w:val="五号表格文字 Char2"/>
    <w:rsid w:val="00A0725A"/>
    <w:rPr>
      <w:rFonts w:ascii="Cambria" w:eastAsia="宋体" w:hAnsi="Cambria" w:cs="Times New Roman"/>
      <w:szCs w:val="21"/>
    </w:rPr>
  </w:style>
  <w:style w:type="paragraph" w:customStyle="1" w:styleId="2f1">
    <w:name w:val="图注2"/>
    <w:basedOn w:val="a3"/>
    <w:next w:val="a3"/>
    <w:uiPriority w:val="2"/>
    <w:locked/>
    <w:rsid w:val="00A0725A"/>
    <w:pPr>
      <w:spacing w:line="360" w:lineRule="auto"/>
      <w:jc w:val="center"/>
    </w:pPr>
    <w:rPr>
      <w:rFonts w:ascii="Cambria" w:eastAsia="黑体" w:hAnsi="Cambria"/>
      <w:sz w:val="21"/>
    </w:rPr>
  </w:style>
  <w:style w:type="character" w:customStyle="1" w:styleId="1Char3">
    <w:name w:val="标题 1 Char3"/>
    <w:rsid w:val="00A0725A"/>
    <w:rPr>
      <w:rFonts w:ascii="黑体" w:eastAsia="黑体" w:hAnsi="黑体" w:cs="Times New Roman"/>
      <w:b/>
      <w:bCs/>
      <w:kern w:val="44"/>
      <w:sz w:val="30"/>
      <w:szCs w:val="30"/>
    </w:rPr>
  </w:style>
  <w:style w:type="character" w:customStyle="1" w:styleId="2Char3">
    <w:name w:val="标题 2 Char3"/>
    <w:rsid w:val="00A0725A"/>
    <w:rPr>
      <w:rFonts w:ascii="黑体" w:eastAsia="黑体" w:hAnsi="黑体" w:cs="Times New Roman"/>
      <w:bCs/>
      <w:sz w:val="30"/>
      <w:szCs w:val="30"/>
    </w:rPr>
  </w:style>
  <w:style w:type="character" w:customStyle="1" w:styleId="3Char3">
    <w:name w:val="标题 3 Char3"/>
    <w:rsid w:val="00A0725A"/>
    <w:rPr>
      <w:rFonts w:ascii="Cambria" w:eastAsia="黑体" w:hAnsi="Cambria" w:cs="Times New Roman"/>
      <w:bCs/>
      <w:sz w:val="28"/>
      <w:szCs w:val="32"/>
    </w:rPr>
  </w:style>
  <w:style w:type="character" w:customStyle="1" w:styleId="4Char3">
    <w:name w:val="标题 4 Char3"/>
    <w:rsid w:val="00A0725A"/>
    <w:rPr>
      <w:rFonts w:ascii="Cambria" w:eastAsia="黑体" w:hAnsi="Cambria" w:cs="Times New Roman"/>
      <w:bCs/>
      <w:sz w:val="24"/>
      <w:szCs w:val="28"/>
    </w:rPr>
  </w:style>
  <w:style w:type="character" w:customStyle="1" w:styleId="5Char3">
    <w:name w:val="标题 5 Char3"/>
    <w:rsid w:val="00A0725A"/>
    <w:rPr>
      <w:rFonts w:ascii="Calibri" w:eastAsia="宋体" w:hAnsi="Calibri" w:cs="Times New Roman"/>
      <w:b/>
      <w:bCs/>
      <w:sz w:val="24"/>
      <w:szCs w:val="28"/>
    </w:rPr>
  </w:style>
  <w:style w:type="character" w:customStyle="1" w:styleId="6Char3">
    <w:name w:val="标题 6 Char3"/>
    <w:rsid w:val="00A0725A"/>
    <w:rPr>
      <w:rFonts w:ascii="Cambria" w:eastAsia="宋体" w:hAnsi="Cambria" w:cs="Times New Roman"/>
      <w:b/>
      <w:bCs/>
      <w:sz w:val="24"/>
      <w:szCs w:val="24"/>
    </w:rPr>
  </w:style>
  <w:style w:type="character" w:customStyle="1" w:styleId="7Char3">
    <w:name w:val="标题 7 Char3"/>
    <w:rsid w:val="00A0725A"/>
    <w:rPr>
      <w:rFonts w:ascii="Calibri" w:eastAsia="宋体" w:hAnsi="Calibri" w:cs="Times New Roman"/>
      <w:b/>
      <w:bCs/>
      <w:sz w:val="24"/>
      <w:szCs w:val="24"/>
    </w:rPr>
  </w:style>
  <w:style w:type="character" w:customStyle="1" w:styleId="8Char3">
    <w:name w:val="标题 8 Char3"/>
    <w:uiPriority w:val="9"/>
    <w:rsid w:val="00A0725A"/>
    <w:rPr>
      <w:rFonts w:ascii="Cambria" w:eastAsia="宋体" w:hAnsi="Cambria" w:cs="Times New Roman"/>
      <w:sz w:val="24"/>
      <w:szCs w:val="24"/>
    </w:rPr>
  </w:style>
  <w:style w:type="character" w:customStyle="1" w:styleId="9Char3">
    <w:name w:val="标题 9 Char3"/>
    <w:uiPriority w:val="9"/>
    <w:rsid w:val="00A0725A"/>
    <w:rPr>
      <w:rFonts w:ascii="Cambria" w:eastAsia="宋体" w:hAnsi="Cambria" w:cs="Times New Roman"/>
      <w:szCs w:val="21"/>
    </w:rPr>
  </w:style>
  <w:style w:type="paragraph" w:customStyle="1" w:styleId="3e">
    <w:name w:val="插图3"/>
    <w:basedOn w:val="a3"/>
    <w:next w:val="a3"/>
    <w:uiPriority w:val="1"/>
    <w:locked/>
    <w:rsid w:val="00A0725A"/>
    <w:pPr>
      <w:keepNext/>
      <w:adjustRightInd w:val="0"/>
      <w:snapToGrid w:val="0"/>
      <w:jc w:val="center"/>
    </w:pPr>
    <w:rPr>
      <w:rFonts w:ascii="Calibri" w:hAnsi="Calibri"/>
      <w:noProof/>
      <w:sz w:val="21"/>
      <w:szCs w:val="21"/>
    </w:rPr>
  </w:style>
  <w:style w:type="character" w:customStyle="1" w:styleId="Char32">
    <w:name w:val="插图 Char3"/>
    <w:uiPriority w:val="1"/>
    <w:rsid w:val="00A0725A"/>
    <w:rPr>
      <w:rFonts w:ascii="Calibri" w:eastAsia="宋体" w:hAnsi="Calibri" w:cs="Times New Roman"/>
      <w:noProof/>
      <w:szCs w:val="21"/>
    </w:rPr>
  </w:style>
  <w:style w:type="paragraph" w:customStyle="1" w:styleId="3f">
    <w:name w:val="表注3"/>
    <w:basedOn w:val="a3"/>
    <w:uiPriority w:val="2"/>
    <w:locked/>
    <w:rsid w:val="00A0725A"/>
    <w:pPr>
      <w:keepNext/>
      <w:spacing w:line="360" w:lineRule="auto"/>
      <w:jc w:val="center"/>
    </w:pPr>
    <w:rPr>
      <w:rFonts w:ascii="Cambria" w:eastAsia="黑体" w:hAnsi="Cambria"/>
      <w:sz w:val="21"/>
    </w:rPr>
  </w:style>
  <w:style w:type="paragraph" w:customStyle="1" w:styleId="3f0">
    <w:name w:val="五号表格文字3"/>
    <w:basedOn w:val="a3"/>
    <w:locked/>
    <w:rsid w:val="00A0725A"/>
    <w:pPr>
      <w:jc w:val="center"/>
    </w:pPr>
    <w:rPr>
      <w:rFonts w:ascii="Cambria" w:hAnsi="Cambria"/>
      <w:sz w:val="21"/>
      <w:szCs w:val="21"/>
    </w:rPr>
  </w:style>
  <w:style w:type="character" w:customStyle="1" w:styleId="Char33">
    <w:name w:val="五号表格文字 Char3"/>
    <w:rsid w:val="00A0725A"/>
    <w:rPr>
      <w:rFonts w:ascii="Cambria" w:eastAsia="宋体" w:hAnsi="Cambria" w:cs="Times New Roman"/>
      <w:szCs w:val="21"/>
    </w:rPr>
  </w:style>
  <w:style w:type="paragraph" w:customStyle="1" w:styleId="3f1">
    <w:name w:val="图注3"/>
    <w:basedOn w:val="a3"/>
    <w:next w:val="a3"/>
    <w:uiPriority w:val="2"/>
    <w:locked/>
    <w:rsid w:val="00A0725A"/>
    <w:pPr>
      <w:spacing w:line="360" w:lineRule="auto"/>
      <w:jc w:val="center"/>
    </w:pPr>
    <w:rPr>
      <w:rFonts w:ascii="Cambria" w:eastAsia="黑体" w:hAnsi="Cambria"/>
      <w:sz w:val="21"/>
    </w:rPr>
  </w:style>
  <w:style w:type="numbering" w:customStyle="1" w:styleId="2f2">
    <w:name w:val="无列表2"/>
    <w:next w:val="a8"/>
    <w:uiPriority w:val="99"/>
    <w:semiHidden/>
    <w:unhideWhenUsed/>
    <w:rsid w:val="00A0725A"/>
  </w:style>
  <w:style w:type="table" w:customStyle="1" w:styleId="2f3">
    <w:name w:val="网格型2"/>
    <w:basedOn w:val="a7"/>
    <w:next w:val="aff2"/>
    <w:rsid w:val="00A0725A"/>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8"/>
    <w:next w:val="111111"/>
    <w:rsid w:val="00A0725A"/>
    <w:pPr>
      <w:numPr>
        <w:numId w:val="11"/>
      </w:numPr>
    </w:pPr>
  </w:style>
  <w:style w:type="paragraph" w:customStyle="1" w:styleId="Char3CharCharChar">
    <w:name w:val="Char3 Char Char Char"/>
    <w:basedOn w:val="a3"/>
    <w:rsid w:val="00A0725A"/>
    <w:pPr>
      <w:widowControl/>
      <w:spacing w:after="160" w:line="240" w:lineRule="exact"/>
      <w:jc w:val="left"/>
    </w:pPr>
    <w:rPr>
      <w:rFonts w:ascii="Arial" w:eastAsia="Times New Roman" w:hAnsi="Arial" w:cs="Verdana"/>
      <w:b/>
      <w:kern w:val="0"/>
      <w:szCs w:val="24"/>
      <w:lang w:eastAsia="en-US"/>
    </w:rPr>
  </w:style>
  <w:style w:type="numbering" w:customStyle="1" w:styleId="3f2">
    <w:name w:val="无列表3"/>
    <w:next w:val="a8"/>
    <w:semiHidden/>
    <w:rsid w:val="00A0725A"/>
  </w:style>
  <w:style w:type="paragraph" w:customStyle="1" w:styleId="2f4">
    <w:name w:val="正文首行缩进 2"/>
    <w:basedOn w:val="affff1"/>
    <w:link w:val="2Char0"/>
    <w:rsid w:val="00A0725A"/>
    <w:pPr>
      <w:adjustRightInd/>
      <w:spacing w:line="460" w:lineRule="exact"/>
      <w:ind w:leftChars="200" w:left="200" w:firstLineChars="200" w:firstLine="420"/>
      <w:textAlignment w:val="auto"/>
    </w:pPr>
    <w:rPr>
      <w:rFonts w:hAnsi="宋体"/>
      <w:kern w:val="2"/>
      <w:szCs w:val="24"/>
    </w:rPr>
  </w:style>
  <w:style w:type="character" w:customStyle="1" w:styleId="2Char0">
    <w:name w:val="正文首行缩进 2 Char"/>
    <w:link w:val="2f4"/>
    <w:rsid w:val="00A0725A"/>
    <w:rPr>
      <w:rFonts w:ascii="宋体" w:hAnsi="宋体"/>
      <w:kern w:val="2"/>
      <w:sz w:val="24"/>
      <w:szCs w:val="24"/>
    </w:rPr>
  </w:style>
  <w:style w:type="paragraph" w:customStyle="1" w:styleId="12a">
    <w:name w:val="样式 正文1 + 首行缩进:  2 字符"/>
    <w:basedOn w:val="a3"/>
    <w:rsid w:val="00A0725A"/>
    <w:pPr>
      <w:spacing w:line="440" w:lineRule="exact"/>
      <w:ind w:firstLineChars="200" w:firstLine="200"/>
    </w:pPr>
    <w:rPr>
      <w:rFonts w:cs="宋体"/>
    </w:rPr>
  </w:style>
  <w:style w:type="character" w:customStyle="1" w:styleId="Char16">
    <w:name w:val="纯文本 Char1"/>
    <w:semiHidden/>
    <w:rsid w:val="00A0725A"/>
    <w:rPr>
      <w:rFonts w:ascii="宋体" w:hAnsi="Courier New" w:cs="Courier New"/>
      <w:kern w:val="2"/>
      <w:sz w:val="21"/>
      <w:szCs w:val="21"/>
    </w:rPr>
  </w:style>
  <w:style w:type="paragraph" w:styleId="2f5">
    <w:name w:val="Body Text Indent 2"/>
    <w:basedOn w:val="a3"/>
    <w:link w:val="2f6"/>
    <w:rsid w:val="00A0725A"/>
    <w:pPr>
      <w:spacing w:line="420" w:lineRule="exact"/>
      <w:ind w:firstLineChars="200" w:firstLine="480"/>
    </w:pPr>
  </w:style>
  <w:style w:type="character" w:customStyle="1" w:styleId="2f6">
    <w:name w:val="正文文本缩进 2 字符"/>
    <w:link w:val="2f5"/>
    <w:rsid w:val="00A0725A"/>
    <w:rPr>
      <w:kern w:val="2"/>
      <w:sz w:val="24"/>
    </w:rPr>
  </w:style>
  <w:style w:type="paragraph" w:styleId="3f3">
    <w:name w:val="Body Text Indent 3"/>
    <w:basedOn w:val="a3"/>
    <w:link w:val="3f4"/>
    <w:rsid w:val="00A0725A"/>
    <w:pPr>
      <w:spacing w:line="420" w:lineRule="exact"/>
      <w:ind w:firstLineChars="200" w:firstLine="540"/>
    </w:pPr>
    <w:rPr>
      <w:rFonts w:ascii="宋体"/>
    </w:rPr>
  </w:style>
  <w:style w:type="character" w:customStyle="1" w:styleId="3f4">
    <w:name w:val="正文文本缩进 3 字符"/>
    <w:link w:val="3f3"/>
    <w:rsid w:val="00A0725A"/>
    <w:rPr>
      <w:rFonts w:ascii="宋体"/>
      <w:kern w:val="2"/>
      <w:sz w:val="24"/>
    </w:rPr>
  </w:style>
  <w:style w:type="paragraph" w:styleId="affffff6">
    <w:name w:val="Block Text"/>
    <w:basedOn w:val="a3"/>
    <w:rsid w:val="00A0725A"/>
    <w:pPr>
      <w:widowControl/>
      <w:spacing w:line="240" w:lineRule="exact"/>
      <w:ind w:leftChars="-30" w:left="-63" w:rightChars="-1" w:right="-2" w:firstLineChars="200" w:firstLine="200"/>
    </w:pPr>
  </w:style>
  <w:style w:type="paragraph" w:customStyle="1" w:styleId="affffff7">
    <w:name w:val="图标题"/>
    <w:basedOn w:val="affffff8"/>
    <w:next w:val="a3"/>
    <w:rsid w:val="00A0725A"/>
    <w:pPr>
      <w:ind w:firstLine="560"/>
    </w:pPr>
  </w:style>
  <w:style w:type="paragraph" w:customStyle="1" w:styleId="affffff8">
    <w:name w:val="表标题"/>
    <w:basedOn w:val="a3"/>
    <w:next w:val="a3"/>
    <w:link w:val="Charc"/>
    <w:rsid w:val="00A0725A"/>
    <w:pPr>
      <w:jc w:val="center"/>
    </w:pPr>
    <w:rPr>
      <w:rFonts w:ascii="宋体" w:hAnsi="宋体"/>
      <w:b/>
      <w:szCs w:val="28"/>
    </w:rPr>
  </w:style>
  <w:style w:type="character" w:customStyle="1" w:styleId="Charc">
    <w:name w:val="表标题 Char"/>
    <w:link w:val="affffff8"/>
    <w:rsid w:val="00A0725A"/>
    <w:rPr>
      <w:rFonts w:ascii="宋体" w:hAnsi="宋体"/>
      <w:b/>
      <w:kern w:val="2"/>
      <w:sz w:val="24"/>
      <w:szCs w:val="28"/>
    </w:rPr>
  </w:style>
  <w:style w:type="paragraph" w:customStyle="1" w:styleId="affffff9">
    <w:name w:val="标准"/>
    <w:basedOn w:val="a3"/>
    <w:rsid w:val="00A0725A"/>
    <w:pPr>
      <w:adjustRightInd w:val="0"/>
      <w:spacing w:line="312" w:lineRule="atLeast"/>
      <w:ind w:firstLineChars="200" w:firstLine="200"/>
      <w:jc w:val="center"/>
      <w:textAlignment w:val="baseline"/>
    </w:pPr>
    <w:rPr>
      <w:kern w:val="0"/>
    </w:rPr>
  </w:style>
  <w:style w:type="paragraph" w:customStyle="1" w:styleId="1f6">
    <w:name w:val="表格1"/>
    <w:basedOn w:val="a3"/>
    <w:autoRedefine/>
    <w:rsid w:val="00A0725A"/>
    <w:pPr>
      <w:spacing w:line="420" w:lineRule="exact"/>
      <w:ind w:firstLineChars="200" w:firstLine="200"/>
      <w:outlineLvl w:val="0"/>
    </w:pPr>
    <w:rPr>
      <w:rFonts w:ascii="宋体" w:hAnsi="宋体"/>
      <w:szCs w:val="28"/>
    </w:rPr>
  </w:style>
  <w:style w:type="paragraph" w:customStyle="1" w:styleId="affffffa">
    <w:name w:val="项列表"/>
    <w:basedOn w:val="6"/>
    <w:rsid w:val="00A0725A"/>
    <w:pPr>
      <w:numPr>
        <w:ilvl w:val="0"/>
        <w:numId w:val="0"/>
      </w:numPr>
      <w:tabs>
        <w:tab w:val="clear" w:pos="480"/>
      </w:tabs>
      <w:spacing w:line="240" w:lineRule="auto"/>
      <w:ind w:left="805" w:hanging="306"/>
      <w:jc w:val="both"/>
      <w:textAlignment w:val="center"/>
    </w:pPr>
    <w:rPr>
      <w:bCs w:val="0"/>
    </w:rPr>
  </w:style>
  <w:style w:type="paragraph" w:customStyle="1" w:styleId="1f7">
    <w:name w:val="项列表1"/>
    <w:basedOn w:val="7"/>
    <w:link w:val="1Char4"/>
    <w:rsid w:val="00A0725A"/>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7"/>
    <w:rsid w:val="00A0725A"/>
    <w:rPr>
      <w:kern w:val="2"/>
      <w:sz w:val="24"/>
    </w:rPr>
  </w:style>
  <w:style w:type="paragraph" w:customStyle="1" w:styleId="affffffb">
    <w:name w:val="表内序号"/>
    <w:basedOn w:val="8"/>
    <w:rsid w:val="00A0725A"/>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rPr>
  </w:style>
  <w:style w:type="paragraph" w:customStyle="1" w:styleId="1f8">
    <w:name w:val="表内序号1"/>
    <w:basedOn w:val="9"/>
    <w:rsid w:val="00A0725A"/>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3"/>
    <w:rsid w:val="00A0725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rsid w:val="00A0725A"/>
    <w:pPr>
      <w:keepNext/>
      <w:numPr>
        <w:numId w:val="0"/>
      </w:numPr>
      <w:tabs>
        <w:tab w:val="clear" w:pos="840"/>
      </w:tabs>
      <w:autoSpaceDE w:val="0"/>
      <w:autoSpaceDN w:val="0"/>
      <w:spacing w:beforeLines="100" w:before="120" w:line="360" w:lineRule="auto"/>
    </w:pPr>
    <w:rPr>
      <w:rFonts w:cs="宋体"/>
      <w:b/>
      <w:bCs/>
      <w:color w:val="000000"/>
    </w:rPr>
  </w:style>
  <w:style w:type="paragraph" w:customStyle="1" w:styleId="0505">
    <w:name w:val="样式 表中文字 + 小四 非加粗 段前: 0.5 行 段后: 0.5 行"/>
    <w:basedOn w:val="a3"/>
    <w:rsid w:val="00A0725A"/>
    <w:pPr>
      <w:adjustRightInd w:val="0"/>
      <w:snapToGrid w:val="0"/>
      <w:jc w:val="center"/>
    </w:pPr>
    <w:rPr>
      <w:rFonts w:ascii="宋体" w:hAnsi="宋体" w:cs="宋体"/>
      <w:b/>
      <w:color w:val="000000"/>
    </w:rPr>
  </w:style>
  <w:style w:type="paragraph" w:customStyle="1" w:styleId="9211">
    <w:name w:val="921标题1"/>
    <w:basedOn w:val="1"/>
    <w:next w:val="921"/>
    <w:rsid w:val="00A0725A"/>
    <w:pPr>
      <w:keepNext/>
      <w:keepLines/>
      <w:widowControl/>
      <w:numPr>
        <w:numId w:val="0"/>
      </w:numPr>
      <w:tabs>
        <w:tab w:val="clear" w:pos="360"/>
        <w:tab w:val="num" w:pos="432"/>
      </w:tabs>
      <w:spacing w:beforeLines="50" w:afterLines="50" w:line="240" w:lineRule="auto"/>
      <w:ind w:left="432" w:hanging="432"/>
    </w:pPr>
    <w:rPr>
      <w:rFonts w:cs="宋体"/>
      <w:sz w:val="32"/>
      <w:szCs w:val="20"/>
    </w:rPr>
  </w:style>
  <w:style w:type="paragraph" w:customStyle="1" w:styleId="9212">
    <w:name w:val="921标题2"/>
    <w:basedOn w:val="2"/>
    <w:next w:val="921"/>
    <w:rsid w:val="00A0725A"/>
    <w:pPr>
      <w:keepNext/>
      <w:keepLines/>
      <w:numPr>
        <w:ilvl w:val="0"/>
        <w:numId w:val="0"/>
      </w:numPr>
      <w:tabs>
        <w:tab w:val="clear" w:pos="600"/>
        <w:tab w:val="num" w:pos="576"/>
      </w:tabs>
      <w:spacing w:beforeLines="50" w:before="120" w:afterLines="50" w:after="120" w:line="240" w:lineRule="auto"/>
      <w:ind w:left="576" w:hanging="576"/>
    </w:pPr>
    <w:rPr>
      <w:rFonts w:cs="宋体"/>
      <w:b w:val="0"/>
      <w:sz w:val="32"/>
      <w:szCs w:val="20"/>
    </w:rPr>
  </w:style>
  <w:style w:type="paragraph" w:customStyle="1" w:styleId="9213">
    <w:name w:val="921标题3"/>
    <w:basedOn w:val="30"/>
    <w:next w:val="921"/>
    <w:rsid w:val="00A0725A"/>
    <w:pPr>
      <w:keepNext/>
      <w:keepLines/>
      <w:numPr>
        <w:ilvl w:val="0"/>
        <w:numId w:val="0"/>
      </w:numPr>
      <w:tabs>
        <w:tab w:val="clear" w:pos="840"/>
        <w:tab w:val="num" w:pos="720"/>
      </w:tabs>
      <w:adjustRightInd/>
      <w:spacing w:beforeLines="50" w:before="120" w:afterLines="50" w:after="120" w:line="240" w:lineRule="auto"/>
      <w:ind w:left="720" w:hanging="720"/>
    </w:pPr>
    <w:rPr>
      <w:rFonts w:eastAsia="黑体" w:cs="宋体"/>
      <w:szCs w:val="28"/>
    </w:rPr>
  </w:style>
  <w:style w:type="paragraph" w:customStyle="1" w:styleId="9214">
    <w:name w:val="921标题4"/>
    <w:basedOn w:val="4"/>
    <w:next w:val="921"/>
    <w:rsid w:val="00A0725A"/>
    <w:pPr>
      <w:keepNext/>
      <w:keepLines/>
      <w:numPr>
        <w:ilvl w:val="0"/>
        <w:numId w:val="0"/>
      </w:numPr>
      <w:tabs>
        <w:tab w:val="clear" w:pos="1080"/>
        <w:tab w:val="num" w:pos="864"/>
      </w:tabs>
      <w:spacing w:beforeLines="50" w:before="120" w:afterLines="50" w:after="120" w:line="240" w:lineRule="auto"/>
      <w:ind w:left="864" w:hanging="864"/>
    </w:pPr>
    <w:rPr>
      <w:rFonts w:eastAsia="黑体" w:cs="宋体"/>
      <w:b/>
      <w:szCs w:val="28"/>
    </w:rPr>
  </w:style>
  <w:style w:type="paragraph" w:customStyle="1" w:styleId="affffffc">
    <w:name w:val="正文 新的样式"/>
    <w:basedOn w:val="a3"/>
    <w:rsid w:val="00A0725A"/>
    <w:pPr>
      <w:spacing w:line="360" w:lineRule="auto"/>
      <w:ind w:firstLineChars="200" w:firstLine="480"/>
    </w:pPr>
    <w:rPr>
      <w:rFonts w:cs="宋体"/>
    </w:rPr>
  </w:style>
  <w:style w:type="paragraph" w:customStyle="1" w:styleId="Char4CharCharCharCharCharChar">
    <w:name w:val="Char4 Char Char Char Char Char Char"/>
    <w:basedOn w:val="a3"/>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34">
    <w:name w:val="Char3"/>
    <w:basedOn w:val="a3"/>
    <w:rsid w:val="00A0725A"/>
    <w:pPr>
      <w:widowControl/>
      <w:spacing w:after="160" w:line="240" w:lineRule="exact"/>
      <w:jc w:val="left"/>
    </w:pPr>
    <w:rPr>
      <w:rFonts w:ascii="Arial" w:eastAsia="Times New Roman" w:hAnsi="Arial" w:cs="Verdana"/>
      <w:b/>
      <w:kern w:val="0"/>
      <w:szCs w:val="24"/>
      <w:lang w:eastAsia="en-US"/>
    </w:rPr>
  </w:style>
  <w:style w:type="paragraph" w:customStyle="1" w:styleId="2f7">
    <w:name w:val="空间中心标题2"/>
    <w:basedOn w:val="2"/>
    <w:rsid w:val="00A0725A"/>
    <w:pPr>
      <w:keepNext/>
      <w:keepLines/>
      <w:widowControl/>
      <w:numPr>
        <w:ilvl w:val="0"/>
        <w:numId w:val="0"/>
      </w:numPr>
      <w:tabs>
        <w:tab w:val="clear" w:pos="600"/>
      </w:tabs>
      <w:adjustRightInd w:val="0"/>
      <w:snapToGrid w:val="0"/>
      <w:spacing w:before="120" w:after="60" w:line="360" w:lineRule="auto"/>
      <w:jc w:val="left"/>
    </w:pPr>
    <w:rPr>
      <w:rFonts w:eastAsia="宋体"/>
      <w:b w:val="0"/>
      <w:bCs/>
      <w:spacing w:val="-4"/>
      <w:kern w:val="28"/>
      <w:sz w:val="24"/>
      <w:szCs w:val="20"/>
    </w:rPr>
  </w:style>
  <w:style w:type="paragraph" w:customStyle="1" w:styleId="1f9">
    <w:name w:val="空间中心标题1"/>
    <w:basedOn w:val="1"/>
    <w:rsid w:val="00A0725A"/>
    <w:pPr>
      <w:keepNext/>
      <w:keepLines/>
      <w:widowControl/>
      <w:numPr>
        <w:numId w:val="0"/>
      </w:numPr>
      <w:tabs>
        <w:tab w:val="clear" w:pos="360"/>
      </w:tabs>
      <w:adjustRightInd w:val="0"/>
      <w:snapToGrid w:val="0"/>
      <w:spacing w:before="200" w:line="360" w:lineRule="auto"/>
    </w:pPr>
    <w:rPr>
      <w:rFonts w:eastAsia="宋体"/>
      <w:b w:val="0"/>
      <w:bCs/>
      <w:szCs w:val="44"/>
    </w:rPr>
  </w:style>
  <w:style w:type="paragraph" w:customStyle="1" w:styleId="21362362H2h2TestHeading2th2">
    <w:name w:val="样式 标题 2节标题（节1）（节）36标题 236标题2H2h2TestHeading2th2第一层条第二..."/>
    <w:basedOn w:val="2"/>
    <w:next w:val="2f4"/>
    <w:rsid w:val="00A0725A"/>
    <w:pPr>
      <w:keepNext/>
      <w:keepLines/>
      <w:numPr>
        <w:ilvl w:val="0"/>
        <w:numId w:val="0"/>
      </w:numPr>
      <w:tabs>
        <w:tab w:val="clear" w:pos="600"/>
        <w:tab w:val="num" w:pos="576"/>
      </w:tabs>
      <w:spacing w:line="360" w:lineRule="auto"/>
      <w:ind w:left="576" w:hanging="576"/>
      <w:jc w:val="left"/>
    </w:pPr>
    <w:rPr>
      <w:rFonts w:eastAsia="宋体" w:cs="宋体"/>
      <w:b w:val="0"/>
      <w:bCs/>
      <w:szCs w:val="20"/>
    </w:rPr>
  </w:style>
  <w:style w:type="paragraph" w:customStyle="1" w:styleId="font5">
    <w:name w:val="font5"/>
    <w:basedOn w:val="a3"/>
    <w:rsid w:val="00A0725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3"/>
    <w:rsid w:val="00A0725A"/>
    <w:pPr>
      <w:widowControl/>
      <w:spacing w:before="100" w:beforeAutospacing="1" w:after="100" w:afterAutospacing="1"/>
      <w:jc w:val="left"/>
    </w:pPr>
    <w:rPr>
      <w:rFonts w:ascii="宋体" w:hAnsi="宋体" w:cs="宋体"/>
      <w:kern w:val="0"/>
      <w:sz w:val="20"/>
    </w:rPr>
  </w:style>
  <w:style w:type="paragraph" w:customStyle="1" w:styleId="font7">
    <w:name w:val="font7"/>
    <w:basedOn w:val="a3"/>
    <w:rsid w:val="00A0725A"/>
    <w:pPr>
      <w:widowControl/>
      <w:spacing w:before="100" w:beforeAutospacing="1" w:after="100" w:afterAutospacing="1"/>
      <w:jc w:val="left"/>
    </w:pPr>
    <w:rPr>
      <w:rFonts w:ascii="宋体" w:hAnsi="宋体" w:cs="宋体"/>
      <w:kern w:val="0"/>
      <w:sz w:val="21"/>
      <w:szCs w:val="21"/>
    </w:rPr>
  </w:style>
  <w:style w:type="paragraph" w:customStyle="1" w:styleId="font8">
    <w:name w:val="font8"/>
    <w:basedOn w:val="a3"/>
    <w:rsid w:val="00A0725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3"/>
    <w:rsid w:val="00A0725A"/>
    <w:pPr>
      <w:widowControl/>
      <w:spacing w:before="100" w:beforeAutospacing="1" w:after="100" w:afterAutospacing="1"/>
      <w:jc w:val="left"/>
    </w:pPr>
    <w:rPr>
      <w:rFonts w:ascii="宋体" w:hAnsi="宋体" w:cs="宋体"/>
      <w:kern w:val="0"/>
      <w:sz w:val="21"/>
      <w:szCs w:val="21"/>
    </w:rPr>
  </w:style>
  <w:style w:type="paragraph" w:customStyle="1" w:styleId="font10">
    <w:name w:val="font10"/>
    <w:basedOn w:val="a3"/>
    <w:rsid w:val="00A0725A"/>
    <w:pPr>
      <w:widowControl/>
      <w:spacing w:before="100" w:beforeAutospacing="1" w:after="100" w:afterAutospacing="1"/>
      <w:jc w:val="left"/>
    </w:pPr>
    <w:rPr>
      <w:rFonts w:ascii="宋体" w:hAnsi="宋体" w:cs="宋体"/>
      <w:kern w:val="0"/>
      <w:sz w:val="20"/>
    </w:rPr>
  </w:style>
  <w:style w:type="paragraph" w:customStyle="1" w:styleId="font11">
    <w:name w:val="font11"/>
    <w:basedOn w:val="a3"/>
    <w:rsid w:val="00A0725A"/>
    <w:pPr>
      <w:widowControl/>
      <w:spacing w:before="100" w:beforeAutospacing="1" w:after="100" w:afterAutospacing="1"/>
      <w:jc w:val="left"/>
    </w:pPr>
    <w:rPr>
      <w:color w:val="000000"/>
      <w:kern w:val="0"/>
      <w:sz w:val="21"/>
      <w:szCs w:val="21"/>
    </w:rPr>
  </w:style>
  <w:style w:type="paragraph" w:customStyle="1" w:styleId="font12">
    <w:name w:val="font12"/>
    <w:basedOn w:val="a3"/>
    <w:rsid w:val="00A0725A"/>
    <w:pPr>
      <w:widowControl/>
      <w:spacing w:before="100" w:beforeAutospacing="1" w:after="100" w:afterAutospacing="1"/>
      <w:jc w:val="left"/>
    </w:pPr>
    <w:rPr>
      <w:rFonts w:ascii="宋体" w:hAnsi="宋体" w:cs="宋体"/>
      <w:kern w:val="0"/>
      <w:sz w:val="20"/>
    </w:rPr>
  </w:style>
  <w:style w:type="paragraph" w:customStyle="1" w:styleId="font13">
    <w:name w:val="font13"/>
    <w:basedOn w:val="a3"/>
    <w:rsid w:val="00A0725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3"/>
    <w:rsid w:val="00A0725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3"/>
    <w:rsid w:val="00A0725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3"/>
    <w:rsid w:val="00A0725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3"/>
    <w:rsid w:val="00A0725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3"/>
    <w:rsid w:val="00A0725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3"/>
    <w:rsid w:val="00A0725A"/>
    <w:pPr>
      <w:widowControl/>
      <w:spacing w:before="100" w:beforeAutospacing="1" w:after="100" w:afterAutospacing="1"/>
      <w:jc w:val="center"/>
      <w:textAlignment w:val="center"/>
    </w:pPr>
    <w:rPr>
      <w:rFonts w:ascii="宋体" w:hAnsi="宋体" w:cs="宋体"/>
      <w:kern w:val="0"/>
      <w:szCs w:val="24"/>
    </w:rPr>
  </w:style>
  <w:style w:type="paragraph" w:customStyle="1" w:styleId="xl71">
    <w:name w:val="xl71"/>
    <w:basedOn w:val="a3"/>
    <w:rsid w:val="00A0725A"/>
    <w:pPr>
      <w:widowControl/>
      <w:spacing w:before="100" w:beforeAutospacing="1" w:after="100" w:afterAutospacing="1"/>
      <w:jc w:val="center"/>
      <w:textAlignment w:val="center"/>
    </w:pPr>
    <w:rPr>
      <w:rFonts w:ascii="宋体" w:hAnsi="宋体" w:cs="宋体"/>
      <w:b/>
      <w:bCs/>
      <w:kern w:val="0"/>
      <w:szCs w:val="24"/>
    </w:rPr>
  </w:style>
  <w:style w:type="paragraph" w:customStyle="1" w:styleId="xl72">
    <w:name w:val="xl72"/>
    <w:basedOn w:val="a3"/>
    <w:rsid w:val="00A0725A"/>
    <w:pPr>
      <w:widowControl/>
      <w:spacing w:before="100" w:beforeAutospacing="1" w:after="100" w:afterAutospacing="1"/>
      <w:jc w:val="center"/>
      <w:textAlignment w:val="center"/>
    </w:pPr>
    <w:rPr>
      <w:rFonts w:ascii="宋体" w:hAnsi="宋体" w:cs="宋体"/>
      <w:kern w:val="0"/>
      <w:szCs w:val="24"/>
    </w:rPr>
  </w:style>
  <w:style w:type="paragraph" w:customStyle="1" w:styleId="xl73">
    <w:name w:val="xl73"/>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3"/>
    <w:rsid w:val="00A0725A"/>
    <w:pPr>
      <w:widowControl/>
      <w:shd w:val="clear" w:color="000000" w:fill="FFC000"/>
      <w:spacing w:before="100" w:beforeAutospacing="1" w:after="100" w:afterAutospacing="1"/>
      <w:jc w:val="center"/>
      <w:textAlignment w:val="center"/>
    </w:pPr>
    <w:rPr>
      <w:rFonts w:ascii="宋体" w:hAnsi="宋体" w:cs="宋体"/>
      <w:kern w:val="0"/>
      <w:szCs w:val="24"/>
    </w:rPr>
  </w:style>
  <w:style w:type="paragraph" w:customStyle="1" w:styleId="xl76">
    <w:name w:val="xl76"/>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3"/>
    <w:rsid w:val="00A0725A"/>
    <w:pPr>
      <w:widowControl/>
      <w:shd w:val="clear" w:color="000000" w:fill="FFFF00"/>
      <w:spacing w:before="100" w:beforeAutospacing="1" w:after="100" w:afterAutospacing="1"/>
      <w:jc w:val="center"/>
      <w:textAlignment w:val="center"/>
    </w:pPr>
    <w:rPr>
      <w:rFonts w:ascii="宋体" w:hAnsi="宋体" w:cs="宋体"/>
      <w:kern w:val="0"/>
      <w:szCs w:val="24"/>
    </w:rPr>
  </w:style>
  <w:style w:type="paragraph" w:customStyle="1" w:styleId="xl79">
    <w:name w:val="xl79"/>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1"/>
      <w:szCs w:val="21"/>
    </w:rPr>
  </w:style>
  <w:style w:type="paragraph" w:customStyle="1" w:styleId="xl83">
    <w:name w:val="xl83"/>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1"/>
      <w:szCs w:val="21"/>
    </w:rPr>
  </w:style>
  <w:style w:type="paragraph" w:customStyle="1" w:styleId="xl84">
    <w:name w:val="xl84"/>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Cs w:val="24"/>
    </w:rPr>
  </w:style>
  <w:style w:type="paragraph" w:customStyle="1" w:styleId="xl85">
    <w:name w:val="xl85"/>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1"/>
      <w:szCs w:val="21"/>
    </w:rPr>
  </w:style>
  <w:style w:type="paragraph" w:customStyle="1" w:styleId="xl89">
    <w:name w:val="xl89"/>
    <w:basedOn w:val="a3"/>
    <w:rsid w:val="00A0725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3"/>
    <w:rsid w:val="00A0725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3"/>
    <w:rsid w:val="00A0725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Cs w:val="24"/>
    </w:rPr>
  </w:style>
  <w:style w:type="paragraph" w:customStyle="1" w:styleId="xl92">
    <w:name w:val="xl92"/>
    <w:basedOn w:val="a3"/>
    <w:rsid w:val="00A0725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3"/>
    <w:rsid w:val="00A0725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3"/>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3"/>
    <w:rsid w:val="00A0725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3"/>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3"/>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Cs w:val="24"/>
    </w:rPr>
  </w:style>
  <w:style w:type="paragraph" w:customStyle="1" w:styleId="xl98">
    <w:name w:val="xl98"/>
    <w:basedOn w:val="a3"/>
    <w:rsid w:val="00A0725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3"/>
    <w:rsid w:val="00A0725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3"/>
    <w:rsid w:val="00A0725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3"/>
    <w:rsid w:val="00A0725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Cs w:val="24"/>
    </w:rPr>
  </w:style>
  <w:style w:type="paragraph" w:customStyle="1" w:styleId="affffffd">
    <w:name w:val="图表文字，两端对齐"/>
    <w:basedOn w:val="a3"/>
    <w:rsid w:val="00A0725A"/>
    <w:pPr>
      <w:widowControl/>
      <w:adjustRightInd w:val="0"/>
      <w:snapToGrid w:val="0"/>
      <w:textAlignment w:val="center"/>
    </w:pPr>
    <w:rPr>
      <w:kern w:val="0"/>
      <w:sz w:val="21"/>
      <w:szCs w:val="24"/>
    </w:rPr>
  </w:style>
  <w:style w:type="paragraph" w:styleId="1fa">
    <w:name w:val="index 1"/>
    <w:basedOn w:val="a3"/>
    <w:next w:val="a3"/>
    <w:autoRedefine/>
    <w:rsid w:val="00A0725A"/>
    <w:pPr>
      <w:widowControl/>
      <w:textAlignment w:val="center"/>
    </w:pPr>
    <w:rPr>
      <w:kern w:val="0"/>
      <w:szCs w:val="24"/>
    </w:rPr>
  </w:style>
  <w:style w:type="paragraph" w:styleId="2f8">
    <w:name w:val="index 2"/>
    <w:basedOn w:val="a3"/>
    <w:next w:val="a3"/>
    <w:autoRedefine/>
    <w:rsid w:val="00A0725A"/>
    <w:pPr>
      <w:widowControl/>
      <w:ind w:leftChars="200" w:left="200"/>
      <w:textAlignment w:val="center"/>
    </w:pPr>
    <w:rPr>
      <w:kern w:val="0"/>
      <w:szCs w:val="24"/>
    </w:rPr>
  </w:style>
  <w:style w:type="paragraph" w:styleId="3f5">
    <w:name w:val="index 3"/>
    <w:basedOn w:val="a3"/>
    <w:next w:val="a3"/>
    <w:autoRedefine/>
    <w:rsid w:val="00A0725A"/>
    <w:pPr>
      <w:widowControl/>
      <w:ind w:leftChars="400" w:left="400"/>
      <w:textAlignment w:val="center"/>
    </w:pPr>
    <w:rPr>
      <w:kern w:val="0"/>
      <w:szCs w:val="24"/>
    </w:rPr>
  </w:style>
  <w:style w:type="paragraph" w:styleId="4b">
    <w:name w:val="index 4"/>
    <w:basedOn w:val="a3"/>
    <w:next w:val="a3"/>
    <w:autoRedefine/>
    <w:rsid w:val="00A0725A"/>
    <w:pPr>
      <w:widowControl/>
      <w:ind w:leftChars="600" w:left="600"/>
      <w:textAlignment w:val="center"/>
    </w:pPr>
    <w:rPr>
      <w:kern w:val="0"/>
      <w:szCs w:val="24"/>
    </w:rPr>
  </w:style>
  <w:style w:type="paragraph" w:styleId="5a">
    <w:name w:val="index 5"/>
    <w:basedOn w:val="a3"/>
    <w:next w:val="a3"/>
    <w:autoRedefine/>
    <w:rsid w:val="00A0725A"/>
    <w:pPr>
      <w:widowControl/>
      <w:ind w:leftChars="800" w:left="800"/>
      <w:textAlignment w:val="center"/>
    </w:pPr>
    <w:rPr>
      <w:kern w:val="0"/>
      <w:szCs w:val="24"/>
    </w:rPr>
  </w:style>
  <w:style w:type="paragraph" w:styleId="6a">
    <w:name w:val="index 6"/>
    <w:basedOn w:val="a3"/>
    <w:next w:val="a3"/>
    <w:autoRedefine/>
    <w:rsid w:val="00A0725A"/>
    <w:pPr>
      <w:widowControl/>
      <w:ind w:leftChars="1000" w:left="1000"/>
      <w:textAlignment w:val="center"/>
    </w:pPr>
    <w:rPr>
      <w:kern w:val="0"/>
      <w:szCs w:val="24"/>
    </w:rPr>
  </w:style>
  <w:style w:type="paragraph" w:styleId="7a">
    <w:name w:val="index 7"/>
    <w:basedOn w:val="a3"/>
    <w:next w:val="a3"/>
    <w:autoRedefine/>
    <w:rsid w:val="00A0725A"/>
    <w:pPr>
      <w:widowControl/>
      <w:ind w:leftChars="1200" w:left="1200"/>
      <w:textAlignment w:val="center"/>
    </w:pPr>
    <w:rPr>
      <w:kern w:val="0"/>
      <w:szCs w:val="24"/>
    </w:rPr>
  </w:style>
  <w:style w:type="paragraph" w:styleId="8a">
    <w:name w:val="index 8"/>
    <w:basedOn w:val="a3"/>
    <w:next w:val="a3"/>
    <w:autoRedefine/>
    <w:rsid w:val="00A0725A"/>
    <w:pPr>
      <w:widowControl/>
      <w:ind w:leftChars="1400" w:left="3360" w:firstLine="480"/>
      <w:textAlignment w:val="center"/>
    </w:pPr>
    <w:rPr>
      <w:kern w:val="0"/>
      <w:szCs w:val="24"/>
    </w:rPr>
  </w:style>
  <w:style w:type="paragraph" w:styleId="9a">
    <w:name w:val="index 9"/>
    <w:basedOn w:val="a3"/>
    <w:next w:val="a3"/>
    <w:autoRedefine/>
    <w:rsid w:val="00A0725A"/>
    <w:pPr>
      <w:widowControl/>
      <w:ind w:leftChars="1600" w:left="1600"/>
      <w:textAlignment w:val="center"/>
    </w:pPr>
    <w:rPr>
      <w:kern w:val="0"/>
      <w:szCs w:val="24"/>
    </w:rPr>
  </w:style>
  <w:style w:type="paragraph" w:styleId="affffffe">
    <w:name w:val="index heading"/>
    <w:basedOn w:val="a3"/>
    <w:next w:val="1fa"/>
    <w:rsid w:val="00A0725A"/>
    <w:pPr>
      <w:widowControl/>
      <w:textAlignment w:val="center"/>
    </w:pPr>
    <w:rPr>
      <w:kern w:val="0"/>
      <w:szCs w:val="24"/>
    </w:rPr>
  </w:style>
  <w:style w:type="paragraph" w:customStyle="1" w:styleId="afffffff">
    <w:name w:val="标题(正文)"/>
    <w:basedOn w:val="1"/>
    <w:next w:val="2f4"/>
    <w:rsid w:val="00A0725A"/>
    <w:pPr>
      <w:widowControl/>
      <w:numPr>
        <w:numId w:val="0"/>
      </w:numPr>
      <w:tabs>
        <w:tab w:val="clear" w:pos="360"/>
      </w:tabs>
      <w:spacing w:beforeLines="50" w:afterLines="50" w:line="240" w:lineRule="auto"/>
      <w:jc w:val="center"/>
      <w:textAlignment w:val="center"/>
      <w:outlineLvl w:val="9"/>
    </w:pPr>
    <w:rPr>
      <w:kern w:val="2"/>
      <w:sz w:val="32"/>
      <w:szCs w:val="32"/>
    </w:rPr>
  </w:style>
  <w:style w:type="paragraph" w:customStyle="1" w:styleId="afffffff0">
    <w:name w:val="报告名称"/>
    <w:basedOn w:val="a3"/>
    <w:next w:val="a3"/>
    <w:semiHidden/>
    <w:rsid w:val="00A0725A"/>
    <w:pPr>
      <w:widowControl/>
      <w:adjustRightInd w:val="0"/>
      <w:snapToGrid w:val="0"/>
      <w:jc w:val="center"/>
      <w:textAlignment w:val="bottom"/>
    </w:pPr>
    <w:rPr>
      <w:b/>
      <w:bCs/>
      <w:noProof/>
      <w:kern w:val="0"/>
      <w:sz w:val="28"/>
      <w:szCs w:val="28"/>
    </w:rPr>
  </w:style>
  <w:style w:type="character" w:customStyle="1" w:styleId="afffffff1">
    <w:name w:val="格式：上标"/>
    <w:rsid w:val="00A0725A"/>
    <w:rPr>
      <w:rFonts w:ascii="Times New Roman" w:eastAsia="宋体" w:hAnsi="Times New Roman"/>
      <w:sz w:val="24"/>
      <w:szCs w:val="24"/>
      <w:vertAlign w:val="superscript"/>
    </w:rPr>
  </w:style>
  <w:style w:type="paragraph" w:customStyle="1" w:styleId="a0">
    <w:name w:val="附录"/>
    <w:basedOn w:val="a3"/>
    <w:next w:val="a3"/>
    <w:rsid w:val="00A0725A"/>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0">
    <w:name w:val="项列表2"/>
    <w:basedOn w:val="a3"/>
    <w:next w:val="a3"/>
    <w:semiHidden/>
    <w:locked/>
    <w:rsid w:val="00A0725A"/>
    <w:pPr>
      <w:numPr>
        <w:numId w:val="13"/>
      </w:numPr>
      <w:tabs>
        <w:tab w:val="left" w:pos="1320"/>
      </w:tabs>
      <w:spacing w:line="360" w:lineRule="auto"/>
      <w:ind w:left="1321" w:hanging="357"/>
      <w:textAlignment w:val="center"/>
    </w:pPr>
    <w:rPr>
      <w:kern w:val="0"/>
      <w:szCs w:val="24"/>
    </w:rPr>
  </w:style>
  <w:style w:type="paragraph" w:customStyle="1" w:styleId="afffffff2">
    <w:name w:val="注释"/>
    <w:basedOn w:val="a3"/>
    <w:link w:val="Chard"/>
    <w:rsid w:val="00A0725A"/>
    <w:pPr>
      <w:widowControl/>
      <w:ind w:firstLineChars="200" w:firstLine="200"/>
      <w:textAlignment w:val="center"/>
    </w:pPr>
    <w:rPr>
      <w:i/>
      <w:vanish/>
      <w:color w:val="0000FF"/>
      <w:kern w:val="0"/>
      <w:szCs w:val="24"/>
    </w:rPr>
  </w:style>
  <w:style w:type="paragraph" w:customStyle="1" w:styleId="afffffff3">
    <w:name w:val="小四加粗居中"/>
    <w:basedOn w:val="a3"/>
    <w:semiHidden/>
    <w:rsid w:val="00A0725A"/>
    <w:pPr>
      <w:widowControl/>
      <w:spacing w:before="100" w:beforeAutospacing="1" w:after="100" w:afterAutospacing="1"/>
      <w:jc w:val="center"/>
      <w:textAlignment w:val="center"/>
    </w:pPr>
    <w:rPr>
      <w:b/>
      <w:kern w:val="0"/>
      <w:szCs w:val="24"/>
    </w:rPr>
  </w:style>
  <w:style w:type="character" w:customStyle="1" w:styleId="afffffff4">
    <w:name w:val="格式：下标"/>
    <w:rsid w:val="00A0725A"/>
    <w:rPr>
      <w:rFonts w:ascii="Times New Roman" w:eastAsia="宋体" w:hAnsi="Times New Roman"/>
      <w:sz w:val="24"/>
      <w:szCs w:val="24"/>
      <w:vertAlign w:val="subscript"/>
    </w:rPr>
  </w:style>
  <w:style w:type="character" w:customStyle="1" w:styleId="afffffff5">
    <w:name w:val="格式：红色"/>
    <w:rsid w:val="00A0725A"/>
    <w:rPr>
      <w:color w:val="FF0000"/>
    </w:rPr>
  </w:style>
  <w:style w:type="character" w:customStyle="1" w:styleId="Char17">
    <w:name w:val="尾注文本 Char1"/>
    <w:semiHidden/>
    <w:rsid w:val="00A0725A"/>
    <w:rPr>
      <w:kern w:val="2"/>
      <w:sz w:val="21"/>
      <w:szCs w:val="21"/>
    </w:rPr>
  </w:style>
  <w:style w:type="character" w:customStyle="1" w:styleId="Chard">
    <w:name w:val="注释 Char"/>
    <w:link w:val="afffffff2"/>
    <w:rsid w:val="00A0725A"/>
    <w:rPr>
      <w:i/>
      <w:vanish/>
      <w:color w:val="0000FF"/>
      <w:sz w:val="24"/>
      <w:szCs w:val="24"/>
    </w:rPr>
  </w:style>
  <w:style w:type="character" w:customStyle="1" w:styleId="afffffff6">
    <w:name w:val="格式：斜体"/>
    <w:rsid w:val="00A0725A"/>
    <w:rPr>
      <w:i/>
    </w:rPr>
  </w:style>
  <w:style w:type="character" w:customStyle="1" w:styleId="afffffff7">
    <w:name w:val="格式：加粗"/>
    <w:rsid w:val="00A0725A"/>
    <w:rPr>
      <w:b/>
    </w:rPr>
  </w:style>
  <w:style w:type="table" w:styleId="1fb">
    <w:name w:val="Table Grid 1"/>
    <w:aliases w:val="中对齐"/>
    <w:basedOn w:val="a7"/>
    <w:rsid w:val="00A0725A"/>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7"/>
    <w:rsid w:val="00A0725A"/>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8">
    <w:name w:val="缩略语"/>
    <w:basedOn w:val="a3"/>
    <w:rsid w:val="00A0725A"/>
    <w:pPr>
      <w:widowControl/>
      <w:tabs>
        <w:tab w:val="left" w:pos="1920"/>
        <w:tab w:val="left" w:pos="5760"/>
      </w:tabs>
      <w:ind w:left="800" w:hangingChars="800" w:hanging="800"/>
      <w:textAlignment w:val="center"/>
    </w:pPr>
    <w:rPr>
      <w:kern w:val="0"/>
      <w:szCs w:val="24"/>
    </w:rPr>
  </w:style>
  <w:style w:type="paragraph" w:customStyle="1" w:styleId="MTDisplayEquation">
    <w:name w:val="MTDisplayEquation"/>
    <w:basedOn w:val="a3"/>
    <w:next w:val="a3"/>
    <w:rsid w:val="00A0725A"/>
    <w:pPr>
      <w:widowControl/>
      <w:tabs>
        <w:tab w:val="center" w:pos="4540"/>
        <w:tab w:val="right" w:pos="9080"/>
      </w:tabs>
      <w:textAlignment w:val="baseline"/>
    </w:pPr>
    <w:rPr>
      <w:kern w:val="0"/>
      <w:szCs w:val="24"/>
    </w:rPr>
  </w:style>
  <w:style w:type="paragraph" w:customStyle="1" w:styleId="a">
    <w:name w:val="参考文献"/>
    <w:basedOn w:val="a3"/>
    <w:rsid w:val="00A0725A"/>
    <w:pPr>
      <w:widowControl/>
      <w:numPr>
        <w:numId w:val="14"/>
      </w:numPr>
      <w:textAlignment w:val="center"/>
    </w:pPr>
    <w:rPr>
      <w:kern w:val="0"/>
      <w:szCs w:val="24"/>
    </w:rPr>
  </w:style>
  <w:style w:type="paragraph" w:customStyle="1" w:styleId="1fc">
    <w:name w:val="标题(1级)"/>
    <w:basedOn w:val="afffffff"/>
    <w:next w:val="2f4"/>
    <w:rsid w:val="00A0725A"/>
    <w:pPr>
      <w:outlineLvl w:val="0"/>
    </w:pPr>
  </w:style>
  <w:style w:type="character" w:styleId="afffffff9">
    <w:name w:val="footnote reference"/>
    <w:rsid w:val="00A0725A"/>
    <w:rPr>
      <w:vertAlign w:val="superscript"/>
    </w:rPr>
  </w:style>
  <w:style w:type="character" w:customStyle="1" w:styleId="afffffffa">
    <w:name w:val="确定文字"/>
    <w:rsid w:val="00A0725A"/>
    <w:rPr>
      <w:color w:val="000000"/>
    </w:rPr>
  </w:style>
  <w:style w:type="paragraph" w:customStyle="1" w:styleId="051">
    <w:name w:val="样式 段后: 0.5 行1"/>
    <w:basedOn w:val="a3"/>
    <w:rsid w:val="00A0725A"/>
    <w:pPr>
      <w:spacing w:afterLines="50" w:line="300" w:lineRule="auto"/>
      <w:ind w:firstLineChars="200" w:firstLine="200"/>
    </w:pPr>
    <w:rPr>
      <w:rFonts w:cs="宋体"/>
    </w:rPr>
  </w:style>
  <w:style w:type="paragraph" w:customStyle="1" w:styleId="GB23122GB231">
    <w:name w:val="样式 样式 样式 (西文) 宋体 (中文) 仿宋_GB2312 小四 + 首行缩进:  2 字符 + (中文) 仿宋_GB231..."/>
    <w:basedOn w:val="a3"/>
    <w:rsid w:val="00A0725A"/>
    <w:pPr>
      <w:adjustRightInd w:val="0"/>
      <w:snapToGrid w:val="0"/>
      <w:spacing w:line="360" w:lineRule="atLeast"/>
      <w:ind w:firstLineChars="200" w:firstLine="480"/>
    </w:pPr>
    <w:rPr>
      <w:rFonts w:ascii="宋体" w:hAnsi="宋体" w:cs="宋体"/>
    </w:rPr>
  </w:style>
  <w:style w:type="paragraph" w:customStyle="1" w:styleId="05">
    <w:name w:val="样式 段后: 0.5 行"/>
    <w:basedOn w:val="a3"/>
    <w:rsid w:val="00A0725A"/>
    <w:pPr>
      <w:spacing w:afterLines="50" w:line="300" w:lineRule="auto"/>
      <w:ind w:firstLineChars="200" w:firstLine="200"/>
    </w:pPr>
    <w:rPr>
      <w:rFonts w:cs="宋体"/>
    </w:rPr>
  </w:style>
  <w:style w:type="paragraph" w:customStyle="1" w:styleId="15a">
    <w:name w:val="样式 小一 加粗 下划线 居中 行距: 1.5 倍行距"/>
    <w:basedOn w:val="a3"/>
    <w:rsid w:val="00A0725A"/>
    <w:pPr>
      <w:jc w:val="center"/>
    </w:pPr>
    <w:rPr>
      <w:rFonts w:ascii="Calibri" w:hAnsi="Calibri" w:cs="宋体"/>
      <w:b/>
      <w:bCs/>
      <w:sz w:val="48"/>
      <w:u w:val="single"/>
    </w:rPr>
  </w:style>
  <w:style w:type="paragraph" w:customStyle="1" w:styleId="1CharCharCharCharCharCharChar">
    <w:name w:val="1 Char Char Char Char Char Char Char"/>
    <w:basedOn w:val="a3"/>
    <w:rsid w:val="00A0725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3"/>
    <w:rsid w:val="00A0725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3"/>
    <w:rsid w:val="00A0725A"/>
    <w:pPr>
      <w:widowControl/>
      <w:spacing w:after="160" w:line="240" w:lineRule="exact"/>
      <w:jc w:val="left"/>
    </w:pPr>
    <w:rPr>
      <w:rFonts w:ascii="Arial" w:eastAsia="Times New Roman" w:hAnsi="Arial" w:cs="Verdana"/>
      <w:b/>
      <w:kern w:val="0"/>
      <w:szCs w:val="24"/>
      <w:lang w:eastAsia="en-US"/>
    </w:rPr>
  </w:style>
  <w:style w:type="character" w:customStyle="1" w:styleId="Char18">
    <w:name w:val="表题注 Char1"/>
    <w:rsid w:val="00A0725A"/>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3"/>
    <w:rsid w:val="00A0725A"/>
    <w:pPr>
      <w:widowControl/>
      <w:spacing w:after="160" w:line="240" w:lineRule="exact"/>
      <w:jc w:val="left"/>
    </w:pPr>
    <w:rPr>
      <w:rFonts w:ascii="Arial" w:eastAsia="Times New Roman" w:hAnsi="Arial" w:cs="Verdana"/>
      <w:b/>
      <w:kern w:val="0"/>
      <w:szCs w:val="24"/>
      <w:lang w:eastAsia="en-US"/>
    </w:rPr>
  </w:style>
  <w:style w:type="paragraph" w:customStyle="1" w:styleId="xl63">
    <w:name w:val="xl63"/>
    <w:basedOn w:val="a3"/>
    <w:rsid w:val="00A0725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3"/>
    <w:rsid w:val="00A0725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3"/>
    <w:rsid w:val="00A0725A"/>
    <w:pPr>
      <w:jc w:val="center"/>
    </w:pPr>
    <w:rPr>
      <w:rFonts w:ascii="宋体" w:hAnsi="宋体"/>
      <w:sz w:val="30"/>
      <w:szCs w:val="24"/>
    </w:rPr>
  </w:style>
  <w:style w:type="paragraph" w:customStyle="1" w:styleId="1fd">
    <w:name w:val="封面1"/>
    <w:basedOn w:val="a3"/>
    <w:rsid w:val="00A0725A"/>
    <w:pPr>
      <w:spacing w:line="480" w:lineRule="auto"/>
      <w:jc w:val="center"/>
    </w:pPr>
    <w:rPr>
      <w:b/>
      <w:szCs w:val="24"/>
    </w:rPr>
  </w:style>
  <w:style w:type="paragraph" w:customStyle="1" w:styleId="2fa">
    <w:name w:val="封面2"/>
    <w:basedOn w:val="a3"/>
    <w:rsid w:val="00A0725A"/>
    <w:pPr>
      <w:jc w:val="center"/>
    </w:pPr>
    <w:rPr>
      <w:b/>
      <w:sz w:val="28"/>
      <w:szCs w:val="28"/>
    </w:rPr>
  </w:style>
  <w:style w:type="paragraph" w:customStyle="1" w:styleId="3f6">
    <w:name w:val="封面3"/>
    <w:basedOn w:val="a3"/>
    <w:autoRedefine/>
    <w:rsid w:val="00A0725A"/>
    <w:pPr>
      <w:jc w:val="center"/>
    </w:pPr>
    <w:rPr>
      <w:rFonts w:ascii="宋体" w:hAnsi="宋体"/>
      <w:b/>
      <w:sz w:val="52"/>
      <w:szCs w:val="52"/>
    </w:rPr>
  </w:style>
  <w:style w:type="paragraph" w:customStyle="1" w:styleId="4c">
    <w:name w:val="封面4"/>
    <w:basedOn w:val="a3"/>
    <w:rsid w:val="00A0725A"/>
    <w:rPr>
      <w:rFonts w:ascii="宋体" w:hAnsi="宋体"/>
      <w:b/>
      <w:sz w:val="36"/>
      <w:szCs w:val="24"/>
    </w:rPr>
  </w:style>
  <w:style w:type="paragraph" w:customStyle="1" w:styleId="5b">
    <w:name w:val="封面5"/>
    <w:basedOn w:val="a3"/>
    <w:rsid w:val="00A0725A"/>
    <w:rPr>
      <w:sz w:val="21"/>
      <w:szCs w:val="21"/>
    </w:rPr>
  </w:style>
  <w:style w:type="paragraph" w:customStyle="1" w:styleId="afffffffb">
    <w:name w:val="注"/>
    <w:basedOn w:val="a3"/>
    <w:rsid w:val="00A0725A"/>
    <w:pPr>
      <w:ind w:leftChars="200" w:left="900" w:hangingChars="200" w:hanging="480"/>
    </w:pPr>
    <w:rPr>
      <w:szCs w:val="24"/>
    </w:rPr>
  </w:style>
  <w:style w:type="paragraph" w:customStyle="1" w:styleId="2fb">
    <w:name w:val="编号2"/>
    <w:basedOn w:val="a3"/>
    <w:rsid w:val="00A0725A"/>
    <w:pPr>
      <w:ind w:left="2211" w:hanging="1611"/>
    </w:pPr>
    <w:rPr>
      <w:szCs w:val="24"/>
    </w:rPr>
  </w:style>
  <w:style w:type="paragraph" w:customStyle="1" w:styleId="afffffffc">
    <w:name w:val="表题"/>
    <w:basedOn w:val="a3"/>
    <w:next w:val="a3"/>
    <w:autoRedefine/>
    <w:rsid w:val="00A0725A"/>
    <w:pPr>
      <w:adjustRightInd w:val="0"/>
      <w:snapToGrid w:val="0"/>
      <w:spacing w:line="360" w:lineRule="auto"/>
      <w:jc w:val="center"/>
    </w:pPr>
    <w:rPr>
      <w:rFonts w:ascii="华文中宋" w:eastAsia="华文中宋" w:hAnsi="华文中宋"/>
      <w:sz w:val="21"/>
      <w:szCs w:val="21"/>
    </w:rPr>
  </w:style>
  <w:style w:type="paragraph" w:customStyle="1" w:styleId="afffffffd">
    <w:name w:val="图题"/>
    <w:basedOn w:val="a3"/>
    <w:next w:val="a3"/>
    <w:autoRedefine/>
    <w:rsid w:val="00A0725A"/>
    <w:pPr>
      <w:tabs>
        <w:tab w:val="num" w:pos="-288"/>
      </w:tabs>
      <w:adjustRightInd w:val="0"/>
      <w:snapToGrid w:val="0"/>
      <w:spacing w:beforeLines="50" w:line="360" w:lineRule="auto"/>
      <w:ind w:left="-288" w:firstLine="288"/>
      <w:jc w:val="center"/>
    </w:pPr>
    <w:rPr>
      <w:b/>
    </w:rPr>
  </w:style>
  <w:style w:type="paragraph" w:styleId="afffffffe">
    <w:name w:val="Subtitle"/>
    <w:aliases w:val="图标"/>
    <w:basedOn w:val="a3"/>
    <w:next w:val="a3"/>
    <w:link w:val="affffffff"/>
    <w:uiPriority w:val="11"/>
    <w:qFormat/>
    <w:rsid w:val="00A0725A"/>
    <w:pPr>
      <w:widowControl/>
      <w:spacing w:before="200" w:after="900" w:line="360" w:lineRule="auto"/>
      <w:jc w:val="right"/>
    </w:pPr>
    <w:rPr>
      <w:rFonts w:ascii="Calibri" w:hAnsi="Calibri"/>
      <w:i/>
      <w:iCs/>
      <w:kern w:val="0"/>
      <w:szCs w:val="24"/>
      <w:lang w:eastAsia="en-US" w:bidi="en-US"/>
    </w:rPr>
  </w:style>
  <w:style w:type="character" w:customStyle="1" w:styleId="affffffff">
    <w:name w:val="副标题 字符"/>
    <w:aliases w:val="图标 字符"/>
    <w:link w:val="afffffffe"/>
    <w:uiPriority w:val="11"/>
    <w:rsid w:val="00A0725A"/>
    <w:rPr>
      <w:rFonts w:ascii="Calibri" w:hAnsi="Calibri"/>
      <w:i/>
      <w:iCs/>
      <w:sz w:val="24"/>
      <w:szCs w:val="24"/>
      <w:lang w:eastAsia="en-US" w:bidi="en-US"/>
    </w:rPr>
  </w:style>
  <w:style w:type="character" w:styleId="affffffff0">
    <w:name w:val="Strong"/>
    <w:uiPriority w:val="22"/>
    <w:qFormat/>
    <w:rsid w:val="00A0725A"/>
    <w:rPr>
      <w:b/>
      <w:bCs/>
      <w:spacing w:val="0"/>
    </w:rPr>
  </w:style>
  <w:style w:type="character" w:styleId="affffffff1">
    <w:name w:val="Emphasis"/>
    <w:uiPriority w:val="20"/>
    <w:qFormat/>
    <w:rsid w:val="00A0725A"/>
    <w:rPr>
      <w:b/>
      <w:bCs/>
      <w:i/>
      <w:iCs/>
      <w:color w:val="5A5A5A"/>
    </w:rPr>
  </w:style>
  <w:style w:type="character" w:customStyle="1" w:styleId="2-2Char">
    <w:name w:val="中等深浅网格 2 - 强调文字颜色 2 Char"/>
    <w:link w:val="-3"/>
    <w:uiPriority w:val="29"/>
    <w:rsid w:val="00A0725A"/>
    <w:rPr>
      <w:rFonts w:ascii="Cambria" w:hAnsi="Cambria"/>
      <w:i/>
      <w:iCs/>
      <w:color w:val="5A5A5A"/>
      <w:sz w:val="28"/>
      <w:szCs w:val="28"/>
      <w:lang w:eastAsia="en-US" w:bidi="en-US"/>
    </w:rPr>
  </w:style>
  <w:style w:type="character" w:customStyle="1" w:styleId="3-2Char">
    <w:name w:val="中等深浅网格 3 - 强调文字颜色 2 Char"/>
    <w:link w:val="-30"/>
    <w:uiPriority w:val="30"/>
    <w:rsid w:val="00A0725A"/>
    <w:rPr>
      <w:rFonts w:ascii="Cambria" w:hAnsi="Cambria"/>
      <w:i/>
      <w:iCs/>
      <w:color w:val="FFFFFF"/>
      <w:sz w:val="24"/>
      <w:szCs w:val="24"/>
      <w:shd w:val="clear" w:color="auto" w:fill="4F81BD"/>
      <w:lang w:eastAsia="en-US" w:bidi="en-US"/>
    </w:rPr>
  </w:style>
  <w:style w:type="character" w:customStyle="1" w:styleId="PlainTable31">
    <w:name w:val="Plain Table 31"/>
    <w:uiPriority w:val="19"/>
    <w:qFormat/>
    <w:rsid w:val="00A0725A"/>
    <w:rPr>
      <w:i/>
      <w:iCs/>
      <w:color w:val="5A5A5A"/>
    </w:rPr>
  </w:style>
  <w:style w:type="character" w:customStyle="1" w:styleId="PlainTable41">
    <w:name w:val="Plain Table 41"/>
    <w:uiPriority w:val="21"/>
    <w:qFormat/>
    <w:rsid w:val="00A0725A"/>
    <w:rPr>
      <w:b/>
      <w:bCs/>
      <w:i/>
      <w:iCs/>
      <w:color w:val="4F81BD"/>
      <w:sz w:val="22"/>
      <w:szCs w:val="22"/>
    </w:rPr>
  </w:style>
  <w:style w:type="character" w:customStyle="1" w:styleId="PlainTable51">
    <w:name w:val="Plain Table 51"/>
    <w:uiPriority w:val="31"/>
    <w:qFormat/>
    <w:rsid w:val="00A0725A"/>
    <w:rPr>
      <w:color w:val="auto"/>
      <w:u w:val="single" w:color="9BBB59"/>
    </w:rPr>
  </w:style>
  <w:style w:type="character" w:customStyle="1" w:styleId="TableGridLight1">
    <w:name w:val="Table Grid Light1"/>
    <w:uiPriority w:val="32"/>
    <w:qFormat/>
    <w:rsid w:val="00A0725A"/>
    <w:rPr>
      <w:b/>
      <w:bCs/>
      <w:color w:val="76923C"/>
      <w:u w:val="single" w:color="9BBB59"/>
    </w:rPr>
  </w:style>
  <w:style w:type="character" w:customStyle="1" w:styleId="GridTable1Light1">
    <w:name w:val="Grid Table 1 Light1"/>
    <w:uiPriority w:val="33"/>
    <w:qFormat/>
    <w:rsid w:val="00A0725A"/>
    <w:rPr>
      <w:rFonts w:ascii="Cambria" w:eastAsia="宋体" w:hAnsi="Cambria" w:cs="Times New Roman"/>
      <w:b/>
      <w:bCs/>
      <w:i/>
      <w:iCs/>
      <w:color w:val="auto"/>
    </w:rPr>
  </w:style>
  <w:style w:type="paragraph" w:customStyle="1" w:styleId="GridTable31">
    <w:name w:val="Grid Table 31"/>
    <w:basedOn w:val="1"/>
    <w:next w:val="a3"/>
    <w:uiPriority w:val="39"/>
    <w:semiHidden/>
    <w:unhideWhenUsed/>
    <w:qFormat/>
    <w:rsid w:val="00A0725A"/>
    <w:pPr>
      <w:keepNext/>
      <w:keepLines/>
      <w:framePr w:wrap="notBeside" w:hAnchor="text"/>
      <w:widowControl/>
      <w:numPr>
        <w:numId w:val="0"/>
      </w:numPr>
      <w:tabs>
        <w:tab w:val="clear" w:pos="360"/>
      </w:tabs>
      <w:spacing w:line="360" w:lineRule="auto"/>
      <w:ind w:left="431" w:hanging="431"/>
      <w:outlineLvl w:val="9"/>
    </w:pPr>
    <w:rPr>
      <w:rFonts w:ascii="宋体" w:eastAsia="宋体" w:hAnsi="宋体"/>
      <w:b w:val="0"/>
      <w:bCs/>
      <w:kern w:val="2"/>
      <w:sz w:val="24"/>
      <w:szCs w:val="24"/>
    </w:rPr>
  </w:style>
  <w:style w:type="character" w:styleId="affffffff2">
    <w:name w:val="line number"/>
    <w:rsid w:val="00A0725A"/>
    <w:rPr>
      <w:noProof w:val="0"/>
      <w:lang w:val="en-US"/>
    </w:rPr>
  </w:style>
  <w:style w:type="paragraph" w:customStyle="1" w:styleId="s26qjli851sl288slmult0no">
    <w:name w:val="s26qjli851sl288slmult0no"/>
    <w:rsid w:val="00A0725A"/>
    <w:pPr>
      <w:widowControl w:val="0"/>
      <w:autoSpaceDE w:val="0"/>
      <w:autoSpaceDN w:val="0"/>
      <w:adjustRightInd w:val="0"/>
    </w:pPr>
    <w:rPr>
      <w:rFonts w:ascii="宋体"/>
    </w:rPr>
  </w:style>
  <w:style w:type="paragraph" w:customStyle="1" w:styleId="affffffff3">
    <w:name w:val="样式"/>
    <w:basedOn w:val="a3"/>
    <w:next w:val="af4"/>
    <w:rsid w:val="00A0725A"/>
    <w:pPr>
      <w:spacing w:line="400" w:lineRule="atLeast"/>
    </w:pPr>
    <w:rPr>
      <w:rFonts w:ascii="仿宋_GB2312" w:eastAsia="仿宋_GB2312" w:hAnsi="Calibri"/>
      <w:color w:val="000000"/>
      <w:sz w:val="21"/>
      <w:szCs w:val="21"/>
    </w:rPr>
  </w:style>
  <w:style w:type="paragraph" w:customStyle="1" w:styleId="1fe">
    <w:name w:val="正文文本缩进1"/>
    <w:basedOn w:val="a3"/>
    <w:rsid w:val="00A0725A"/>
    <w:pPr>
      <w:ind w:leftChars="200" w:left="420"/>
    </w:pPr>
    <w:rPr>
      <w:rFonts w:hAnsi="Calibri"/>
      <w:sz w:val="21"/>
      <w:szCs w:val="21"/>
    </w:rPr>
  </w:style>
  <w:style w:type="paragraph" w:customStyle="1" w:styleId="affffffff4">
    <w:name w:val="重点"/>
    <w:basedOn w:val="a5"/>
    <w:next w:val="a5"/>
    <w:rsid w:val="00A0725A"/>
    <w:pPr>
      <w:widowControl/>
      <w:tabs>
        <w:tab w:val="num" w:pos="785"/>
      </w:tabs>
      <w:snapToGrid w:val="0"/>
      <w:spacing w:before="60"/>
      <w:ind w:left="765" w:hanging="340"/>
      <w:textAlignment w:val="bottom"/>
    </w:pPr>
    <w:rPr>
      <w:rFonts w:hAnsi="宋体"/>
      <w:position w:val="8"/>
      <w:sz w:val="21"/>
      <w:szCs w:val="21"/>
    </w:rPr>
  </w:style>
  <w:style w:type="paragraph" w:customStyle="1" w:styleId="affffffff5">
    <w:name w:val="本文"/>
    <w:basedOn w:val="a3"/>
    <w:rsid w:val="00A0725A"/>
    <w:pPr>
      <w:spacing w:line="300" w:lineRule="auto"/>
    </w:pPr>
    <w:rPr>
      <w:rFonts w:hAnsi="Calibri"/>
      <w:szCs w:val="24"/>
    </w:rPr>
  </w:style>
  <w:style w:type="character" w:customStyle="1" w:styleId="GB2312Char">
    <w:name w:val="样式 正文首行缩进 + 仿宋_GB2312 Char"/>
    <w:rsid w:val="00A0725A"/>
    <w:rPr>
      <w:rFonts w:eastAsia="仿宋_GB2312"/>
      <w:snapToGrid w:val="0"/>
      <w:spacing w:val="10"/>
      <w:kern w:val="2"/>
      <w:sz w:val="28"/>
      <w:szCs w:val="28"/>
      <w:lang w:val="de-DE" w:eastAsia="zh-CN"/>
    </w:rPr>
  </w:style>
  <w:style w:type="paragraph" w:customStyle="1" w:styleId="xl37">
    <w:name w:val="xl37"/>
    <w:basedOn w:val="a3"/>
    <w:rsid w:val="00A0725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Cs w:val="21"/>
    </w:rPr>
  </w:style>
  <w:style w:type="paragraph" w:customStyle="1" w:styleId="GB231215">
    <w:name w:val="样式 (中文) 仿宋_GB2312 小四 加粗 行距: 1.5 倍行距"/>
    <w:basedOn w:val="a3"/>
    <w:rsid w:val="00A0725A"/>
    <w:rPr>
      <w:rFonts w:eastAsia="仿宋_GB2312" w:hAnsi="Calibri"/>
      <w:b/>
      <w:bCs/>
      <w:sz w:val="21"/>
      <w:szCs w:val="21"/>
    </w:rPr>
  </w:style>
  <w:style w:type="paragraph" w:customStyle="1" w:styleId="my1">
    <w:name w:val="my1"/>
    <w:basedOn w:val="2"/>
    <w:autoRedefine/>
    <w:qFormat/>
    <w:rsid w:val="00A0725A"/>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val="0"/>
      <w:bCs/>
      <w:kern w:val="24"/>
      <w:sz w:val="24"/>
      <w:szCs w:val="32"/>
    </w:rPr>
  </w:style>
  <w:style w:type="paragraph" w:customStyle="1" w:styleId="affffffff6">
    <w:uiPriority w:val="60"/>
    <w:rsid w:val="00A0725A"/>
    <w:rPr>
      <w:rFonts w:ascii="Calibri" w:hAnsi="Calibri"/>
      <w:color w:val="000000"/>
    </w:rPr>
  </w:style>
  <w:style w:type="paragraph" w:customStyle="1" w:styleId="GF">
    <w:name w:val="GF报告正文"/>
    <w:basedOn w:val="a3"/>
    <w:rsid w:val="00A0725A"/>
    <w:pPr>
      <w:widowControl/>
      <w:adjustRightInd w:val="0"/>
      <w:spacing w:line="360" w:lineRule="atLeast"/>
      <w:ind w:firstLine="431"/>
      <w:jc w:val="left"/>
      <w:textAlignment w:val="baseline"/>
    </w:pPr>
    <w:rPr>
      <w:rFonts w:ascii="黑体"/>
      <w:kern w:val="0"/>
      <w:sz w:val="21"/>
      <w:szCs w:val="24"/>
    </w:rPr>
  </w:style>
  <w:style w:type="character" w:customStyle="1" w:styleId="GFChar">
    <w:name w:val="GF报告正文 Char"/>
    <w:rsid w:val="00A0725A"/>
    <w:rPr>
      <w:rFonts w:ascii="黑体" w:eastAsia="宋体"/>
      <w:sz w:val="21"/>
      <w:lang w:val="en-US" w:eastAsia="zh-CN" w:bidi="ar-SA"/>
    </w:rPr>
  </w:style>
  <w:style w:type="character" w:customStyle="1" w:styleId="apple-converted-space">
    <w:name w:val="apple-converted-space"/>
    <w:rsid w:val="00A0725A"/>
  </w:style>
  <w:style w:type="character" w:customStyle="1" w:styleId="1Char">
    <w:name w:val="表格文字1 Char"/>
    <w:link w:val="11"/>
    <w:rsid w:val="00A0725A"/>
    <w:rPr>
      <w:kern w:val="2"/>
      <w:sz w:val="21"/>
      <w:lang w:val="en-US" w:eastAsia="zh-CN"/>
    </w:rPr>
  </w:style>
  <w:style w:type="character" w:customStyle="1" w:styleId="affffffff7">
    <w:name w:val="表格文字五号"/>
    <w:rsid w:val="00A0725A"/>
    <w:rPr>
      <w:sz w:val="21"/>
    </w:rPr>
  </w:style>
  <w:style w:type="table" w:styleId="-3">
    <w:name w:val="Colorful List Accent 3"/>
    <w:basedOn w:val="a7"/>
    <w:link w:val="2-2Char"/>
    <w:uiPriority w:val="29"/>
    <w:rsid w:val="00A0725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7"/>
    <w:link w:val="3-2Char"/>
    <w:uiPriority w:val="30"/>
    <w:rsid w:val="00A0725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
    <w:name w:val="Medium Shading 2 Accent 2"/>
    <w:basedOn w:val="a7"/>
    <w:uiPriority w:val="64"/>
    <w:rsid w:val="00A07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affffffff8">
    <w:name w:val="列出段落"/>
    <w:aliases w:val="列出段落11,M列出段落,00-段落,段落-二代,图例,数字编号不加粗,带编号段落,列出段落ttt,WN正文,插入表格,列出段落111,列出段落4,WN-正文,WZ-列出段落,ZZ-列出段落,WN-列出段落,正文报告格式,图名,编号a.,List Paragraph,正文图,List Paragraph1,List,编号1）,符号列表,符号1.1（天云科技）,列出段落-正文,使用列表编号,CPLH列表编号,正文一级小标题,列出段落2,列出段落31,文本框"/>
    <w:basedOn w:val="a3"/>
    <w:uiPriority w:val="1"/>
    <w:qFormat/>
    <w:rsid w:val="000B431E"/>
    <w:pPr>
      <w:ind w:firstLineChars="200" w:firstLine="420"/>
    </w:pPr>
  </w:style>
  <w:style w:type="paragraph" w:customStyle="1" w:styleId="2fc">
    <w:name w:val="样式 正文缩进正文（首行缩进两字） + 首行缩进:  2 字符"/>
    <w:basedOn w:val="a5"/>
    <w:rsid w:val="000B431E"/>
    <w:pPr>
      <w:adjustRightInd w:val="0"/>
      <w:snapToGrid w:val="0"/>
      <w:spacing w:line="360" w:lineRule="auto"/>
      <w:ind w:firstLineChars="200" w:firstLine="560"/>
    </w:pPr>
    <w:rPr>
      <w:sz w:val="28"/>
    </w:rPr>
  </w:style>
  <w:style w:type="paragraph" w:customStyle="1" w:styleId="1ff">
    <w:name w:val="表格式1"/>
    <w:autoRedefine/>
    <w:rsid w:val="00665A4D"/>
    <w:pPr>
      <w:widowControl w:val="0"/>
      <w:tabs>
        <w:tab w:val="left" w:pos="5865"/>
      </w:tabs>
      <w:spacing w:line="360" w:lineRule="auto"/>
      <w:jc w:val="center"/>
    </w:pPr>
    <w:rPr>
      <w:rFonts w:ascii="黑体" w:eastAsia="黑体" w:hAnsi="宋体"/>
      <w:color w:val="000000"/>
      <w:kern w:val="2"/>
      <w:sz w:val="21"/>
      <w:szCs w:val="21"/>
      <w:lang w:val="en-GB"/>
    </w:rPr>
  </w:style>
  <w:style w:type="paragraph" w:styleId="TOC">
    <w:name w:val="TOC Heading"/>
    <w:basedOn w:val="1"/>
    <w:next w:val="a3"/>
    <w:uiPriority w:val="39"/>
    <w:unhideWhenUsed/>
    <w:qFormat/>
    <w:rsid w:val="000A411E"/>
    <w:pPr>
      <w:keepNext/>
      <w:keepLines/>
      <w:widowControl/>
      <w:numPr>
        <w:numId w:val="0"/>
      </w:numPr>
      <w:spacing w:before="480" w:after="0" w:line="276" w:lineRule="auto"/>
      <w:jc w:val="left"/>
      <w:outlineLvl w:val="9"/>
    </w:pPr>
    <w:rPr>
      <w:rFonts w:ascii="Calibri Light" w:eastAsia="宋体" w:hAnsi="Calibri Light"/>
      <w:bCs/>
      <w:color w:val="2E74B5"/>
      <w:kern w:val="0"/>
      <w:szCs w:val="28"/>
    </w:rPr>
  </w:style>
  <w:style w:type="paragraph" w:customStyle="1" w:styleId="077-">
    <w:name w:val="077-正文格式"/>
    <w:basedOn w:val="a3"/>
    <w:rsid w:val="000A411E"/>
    <w:pPr>
      <w:adjustRightInd w:val="0"/>
      <w:snapToGrid w:val="0"/>
      <w:spacing w:line="360" w:lineRule="auto"/>
      <w:ind w:firstLineChars="200" w:firstLine="200"/>
    </w:pPr>
    <w:rPr>
      <w:rFonts w:ascii="宋体" w:cs="宋体"/>
    </w:rPr>
  </w:style>
  <w:style w:type="paragraph" w:customStyle="1" w:styleId="a2">
    <w:name w:val="列项——"/>
    <w:rsid w:val="000A411E"/>
    <w:pPr>
      <w:widowControl w:val="0"/>
      <w:numPr>
        <w:numId w:val="17"/>
      </w:numPr>
      <w:tabs>
        <w:tab w:val="clear" w:pos="1140"/>
        <w:tab w:val="num" w:pos="854"/>
      </w:tabs>
      <w:ind w:leftChars="200" w:left="200" w:hangingChars="200" w:hanging="200"/>
      <w:jc w:val="both"/>
    </w:pPr>
    <w:rPr>
      <w:rFonts w:ascii="宋体"/>
      <w:sz w:val="21"/>
    </w:rPr>
  </w:style>
  <w:style w:type="paragraph" w:customStyle="1" w:styleId="affffffff9">
    <w:name w:val="首行缩进"/>
    <w:basedOn w:val="af4"/>
    <w:link w:val="Chare"/>
    <w:autoRedefine/>
    <w:qFormat/>
    <w:rsid w:val="000A411E"/>
    <w:pPr>
      <w:spacing w:after="0" w:line="360" w:lineRule="auto"/>
    </w:pPr>
    <w:rPr>
      <w:color w:val="000000"/>
      <w:szCs w:val="24"/>
    </w:rPr>
  </w:style>
  <w:style w:type="character" w:customStyle="1" w:styleId="Chare">
    <w:name w:val="首行缩进 Char"/>
    <w:link w:val="affffffff9"/>
    <w:rsid w:val="000A411E"/>
    <w:rPr>
      <w:color w:val="000000"/>
      <w:kern w:val="2"/>
      <w:sz w:val="24"/>
      <w:szCs w:val="24"/>
    </w:rPr>
  </w:style>
  <w:style w:type="character" w:customStyle="1" w:styleId="311">
    <w:name w:val="无格式表格 31"/>
    <w:uiPriority w:val="19"/>
    <w:qFormat/>
    <w:rsid w:val="000A411E"/>
    <w:rPr>
      <w:i/>
      <w:iCs/>
      <w:color w:val="5A5A5A"/>
    </w:rPr>
  </w:style>
  <w:style w:type="character" w:customStyle="1" w:styleId="412">
    <w:name w:val="无格式表格 41"/>
    <w:uiPriority w:val="21"/>
    <w:qFormat/>
    <w:rsid w:val="000A411E"/>
    <w:rPr>
      <w:b/>
      <w:bCs/>
      <w:i/>
      <w:iCs/>
      <w:color w:val="4F81BD"/>
      <w:sz w:val="22"/>
      <w:szCs w:val="22"/>
    </w:rPr>
  </w:style>
  <w:style w:type="character" w:customStyle="1" w:styleId="511">
    <w:name w:val="无格式表格 51"/>
    <w:uiPriority w:val="31"/>
    <w:qFormat/>
    <w:rsid w:val="000A411E"/>
    <w:rPr>
      <w:color w:val="auto"/>
      <w:u w:val="single" w:color="9BBB59"/>
    </w:rPr>
  </w:style>
  <w:style w:type="character" w:customStyle="1" w:styleId="TableGridLight">
    <w:name w:val="Table Grid Light"/>
    <w:uiPriority w:val="32"/>
    <w:qFormat/>
    <w:rsid w:val="000A411E"/>
    <w:rPr>
      <w:b/>
      <w:bCs/>
      <w:color w:val="76923C"/>
      <w:u w:val="single" w:color="9BBB59"/>
    </w:rPr>
  </w:style>
  <w:style w:type="character" w:customStyle="1" w:styleId="11a">
    <w:name w:val="网格表 1 浅色1"/>
    <w:uiPriority w:val="33"/>
    <w:qFormat/>
    <w:rsid w:val="000A411E"/>
    <w:rPr>
      <w:rFonts w:ascii="Cambria" w:eastAsia="宋体" w:hAnsi="Cambria" w:cs="Times New Roman"/>
      <w:b/>
      <w:bCs/>
      <w:i/>
      <w:iCs/>
      <w:color w:val="auto"/>
    </w:rPr>
  </w:style>
  <w:style w:type="paragraph" w:customStyle="1" w:styleId="312">
    <w:name w:val="网格表 31"/>
    <w:basedOn w:val="1"/>
    <w:next w:val="a3"/>
    <w:uiPriority w:val="39"/>
    <w:semiHidden/>
    <w:unhideWhenUsed/>
    <w:qFormat/>
    <w:rsid w:val="000A411E"/>
    <w:pPr>
      <w:keepNext/>
      <w:keepLines/>
      <w:framePr w:wrap="notBeside" w:hAnchor="text"/>
      <w:widowControl/>
      <w:numPr>
        <w:numId w:val="0"/>
      </w:numPr>
      <w:tabs>
        <w:tab w:val="clear" w:pos="360"/>
      </w:tabs>
      <w:spacing w:line="360" w:lineRule="auto"/>
      <w:ind w:left="431" w:hanging="431"/>
      <w:outlineLvl w:val="9"/>
    </w:pPr>
    <w:rPr>
      <w:rFonts w:ascii="宋体" w:eastAsia="宋体" w:hAnsi="宋体"/>
      <w:b w:val="0"/>
      <w:bCs/>
      <w:kern w:val="2"/>
      <w:sz w:val="24"/>
      <w:szCs w:val="24"/>
    </w:rPr>
  </w:style>
  <w:style w:type="paragraph" w:customStyle="1" w:styleId="wn-">
    <w:name w:val="wn-正文"/>
    <w:basedOn w:val="a3"/>
    <w:link w:val="wn-Char"/>
    <w:qFormat/>
    <w:rsid w:val="000A411E"/>
    <w:pPr>
      <w:spacing w:line="360" w:lineRule="auto"/>
      <w:ind w:firstLineChars="200" w:firstLine="200"/>
      <w:textAlignment w:val="center"/>
    </w:pPr>
    <w:rPr>
      <w:szCs w:val="22"/>
    </w:rPr>
  </w:style>
  <w:style w:type="character" w:customStyle="1" w:styleId="wn-Char">
    <w:name w:val="wn-正文 Char"/>
    <w:link w:val="wn-"/>
    <w:rsid w:val="000A411E"/>
    <w:rPr>
      <w:kern w:val="2"/>
      <w:sz w:val="24"/>
      <w:szCs w:val="22"/>
    </w:rPr>
  </w:style>
  <w:style w:type="paragraph" w:customStyle="1" w:styleId="2fd">
    <w:name w:val="二级标题2"/>
    <w:basedOn w:val="30"/>
    <w:link w:val="2Char4"/>
    <w:qFormat/>
    <w:rsid w:val="000A411E"/>
    <w:pPr>
      <w:numPr>
        <w:ilvl w:val="0"/>
        <w:numId w:val="0"/>
      </w:numPr>
      <w:tabs>
        <w:tab w:val="clear" w:pos="840"/>
      </w:tabs>
      <w:adjustRightInd/>
      <w:spacing w:line="240" w:lineRule="auto"/>
      <w:ind w:left="425" w:hanging="425"/>
    </w:pPr>
    <w:rPr>
      <w:rFonts w:ascii="Calibri" w:hAnsi="Calibri"/>
      <w:b/>
      <w:sz w:val="21"/>
      <w:szCs w:val="21"/>
    </w:rPr>
  </w:style>
  <w:style w:type="character" w:customStyle="1" w:styleId="2Char4">
    <w:name w:val="二级标题2 Char"/>
    <w:link w:val="2fd"/>
    <w:rsid w:val="000A411E"/>
    <w:rPr>
      <w:rFonts w:ascii="Calibri" w:hAnsi="Calibri"/>
      <w:b/>
      <w:kern w:val="2"/>
      <w:sz w:val="21"/>
      <w:szCs w:val="21"/>
    </w:rPr>
  </w:style>
  <w:style w:type="character" w:customStyle="1" w:styleId="Charf">
    <w:name w:val="三级标题 Char"/>
    <w:rsid w:val="000A411E"/>
    <w:rPr>
      <w:b/>
      <w:szCs w:val="21"/>
    </w:rPr>
  </w:style>
  <w:style w:type="paragraph" w:customStyle="1" w:styleId="3f7">
    <w:name w:val="样式3"/>
    <w:basedOn w:val="30"/>
    <w:link w:val="3Char"/>
    <w:qFormat/>
    <w:rsid w:val="000A411E"/>
    <w:pPr>
      <w:numPr>
        <w:ilvl w:val="0"/>
        <w:numId w:val="0"/>
      </w:numPr>
      <w:tabs>
        <w:tab w:val="num" w:pos="720"/>
      </w:tabs>
      <w:adjustRightInd/>
      <w:ind w:left="720" w:hanging="720"/>
    </w:pPr>
    <w:rPr>
      <w:noProof/>
      <w:sz w:val="24"/>
      <w:szCs w:val="24"/>
    </w:rPr>
  </w:style>
  <w:style w:type="character" w:customStyle="1" w:styleId="3Char">
    <w:name w:val="样式3 Char"/>
    <w:link w:val="3f7"/>
    <w:rsid w:val="000A411E"/>
    <w:rPr>
      <w:noProof/>
      <w:kern w:val="2"/>
      <w:sz w:val="24"/>
      <w:szCs w:val="24"/>
    </w:rPr>
  </w:style>
  <w:style w:type="table" w:styleId="2-20">
    <w:name w:val="Medium Grid 2 Accent 2"/>
    <w:basedOn w:val="a7"/>
    <w:uiPriority w:val="29"/>
    <w:unhideWhenUsed/>
    <w:rsid w:val="000A411E"/>
    <w:rPr>
      <w:rFonts w:ascii="Cambria" w:hAnsi="Cambria"/>
      <w:i/>
      <w:iCs/>
      <w:color w:val="5A5A5A"/>
      <w:kern w:val="2"/>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2">
    <w:name w:val="Medium Grid 3 Accent 2"/>
    <w:basedOn w:val="a7"/>
    <w:uiPriority w:val="30"/>
    <w:unhideWhenUsed/>
    <w:rsid w:val="000A411E"/>
    <w:rPr>
      <w:rFonts w:ascii="Cambria" w:hAnsi="Cambria"/>
      <w:i/>
      <w:iCs/>
      <w:color w:val="FFFFFF"/>
      <w:kern w:val="2"/>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1">
    <w:name w:val="Medium Shading 2 Accent 1"/>
    <w:basedOn w:val="a7"/>
    <w:uiPriority w:val="64"/>
    <w:unhideWhenUsed/>
    <w:rsid w:val="000A411E"/>
    <w:rPr>
      <w:rFonts w:ascii="Calibri" w:hAnsi="Calibr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affffffffa">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uiPriority w:val="34"/>
    <w:qFormat/>
    <w:rsid w:val="00C02894"/>
    <w:rPr>
      <w:kern w:val="2"/>
      <w:sz w:val="24"/>
      <w:szCs w:val="28"/>
    </w:rPr>
  </w:style>
  <w:style w:type="character" w:customStyle="1" w:styleId="affffffffb">
    <w:name w:val="表题注 字符"/>
    <w:qFormat/>
    <w:rsid w:val="00C02894"/>
    <w:rPr>
      <w:rFonts w:ascii="Calibri Light" w:eastAsia="黑体" w:hAnsi="Calibri Light" w:cs="Times New Roman"/>
      <w:kern w:val="2"/>
      <w:sz w:val="21"/>
      <w:szCs w:val="21"/>
    </w:rPr>
  </w:style>
  <w:style w:type="paragraph" w:customStyle="1" w:styleId="affffffffc">
    <w:name w:val="一级条标题"/>
    <w:basedOn w:val="a1"/>
    <w:next w:val="afff7"/>
    <w:rsid w:val="00C02894"/>
    <w:pPr>
      <w:numPr>
        <w:numId w:val="0"/>
      </w:numPr>
      <w:spacing w:before="0" w:after="0"/>
      <w:ind w:left="1366"/>
      <w:outlineLvl w:val="1"/>
    </w:pPr>
  </w:style>
  <w:style w:type="paragraph" w:customStyle="1" w:styleId="affffffffd">
    <w:name w:val="二级条标题"/>
    <w:basedOn w:val="affffffffc"/>
    <w:next w:val="afff7"/>
    <w:rsid w:val="00C02894"/>
    <w:pPr>
      <w:ind w:left="750"/>
      <w:outlineLvl w:val="2"/>
    </w:pPr>
    <w:rPr>
      <w:rFonts w:ascii="宋体" w:eastAsia="宋体"/>
      <w:b w:val="0"/>
    </w:rPr>
  </w:style>
  <w:style w:type="paragraph" w:customStyle="1" w:styleId="affffffffe">
    <w:name w:val="三级条标题"/>
    <w:basedOn w:val="affffffffd"/>
    <w:next w:val="afff7"/>
    <w:rsid w:val="00C02894"/>
    <w:pPr>
      <w:ind w:left="0"/>
      <w:outlineLvl w:val="3"/>
    </w:pPr>
  </w:style>
  <w:style w:type="paragraph" w:customStyle="1" w:styleId="afffffffff">
    <w:name w:val="注:后续"/>
    <w:rsid w:val="00C02894"/>
    <w:pPr>
      <w:jc w:val="both"/>
    </w:pPr>
    <w:rPr>
      <w:rFonts w:ascii="宋体"/>
      <w:sz w:val="18"/>
    </w:rPr>
  </w:style>
  <w:style w:type="paragraph" w:customStyle="1" w:styleId="afffffffff0">
    <w:name w:val="无标题条"/>
    <w:next w:val="afff7"/>
    <w:rsid w:val="00C02894"/>
    <w:pPr>
      <w:jc w:val="both"/>
    </w:pPr>
    <w:rPr>
      <w:sz w:val="21"/>
    </w:rPr>
  </w:style>
  <w:style w:type="paragraph" w:customStyle="1" w:styleId="afffffffff1">
    <w:name w:val="正文列项_字母"/>
    <w:basedOn w:val="afff7"/>
    <w:link w:val="CharChar"/>
    <w:rsid w:val="00C02894"/>
    <w:pPr>
      <w:tabs>
        <w:tab w:val="num" w:pos="1049"/>
      </w:tabs>
      <w:spacing w:line="460" w:lineRule="exact"/>
      <w:ind w:left="1049" w:firstLineChars="0" w:firstLine="0"/>
      <w:outlineLvl w:val="6"/>
    </w:pPr>
    <w:rPr>
      <w:sz w:val="28"/>
    </w:rPr>
  </w:style>
  <w:style w:type="paragraph" w:customStyle="1" w:styleId="afffffffff2">
    <w:name w:val="正文列项_数字"/>
    <w:basedOn w:val="afff7"/>
    <w:rsid w:val="00C02894"/>
    <w:pPr>
      <w:tabs>
        <w:tab w:val="num" w:pos="885"/>
      </w:tabs>
      <w:spacing w:line="460" w:lineRule="exact"/>
      <w:ind w:left="525" w:firstLineChars="0" w:firstLine="0"/>
      <w:outlineLvl w:val="7"/>
    </w:pPr>
    <w:rPr>
      <w:sz w:val="28"/>
    </w:rPr>
  </w:style>
  <w:style w:type="character" w:customStyle="1" w:styleId="CharChar">
    <w:name w:val="正文列项_字母 Char Char"/>
    <w:link w:val="afffffffff1"/>
    <w:rsid w:val="00C02894"/>
    <w:rPr>
      <w:rFonts w:ascii="宋体"/>
      <w:noProof/>
      <w:sz w:val="28"/>
    </w:rPr>
  </w:style>
  <w:style w:type="table" w:customStyle="1" w:styleId="TableNormal2">
    <w:name w:val="Table Normal2"/>
    <w:uiPriority w:val="2"/>
    <w:semiHidden/>
    <w:unhideWhenUsed/>
    <w:qFormat/>
    <w:rsid w:val="00C02894"/>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fffffff3">
    <w:name w:val="List Paragraph"/>
    <w:basedOn w:val="a3"/>
    <w:uiPriority w:val="1"/>
    <w:qFormat/>
    <w:rsid w:val="00AE29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6810">
      <w:bodyDiv w:val="1"/>
      <w:marLeft w:val="0"/>
      <w:marRight w:val="0"/>
      <w:marTop w:val="0"/>
      <w:marBottom w:val="0"/>
      <w:divBdr>
        <w:top w:val="none" w:sz="0" w:space="0" w:color="auto"/>
        <w:left w:val="none" w:sz="0" w:space="0" w:color="auto"/>
        <w:bottom w:val="none" w:sz="0" w:space="0" w:color="auto"/>
        <w:right w:val="none" w:sz="0" w:space="0" w:color="auto"/>
      </w:divBdr>
    </w:div>
    <w:div w:id="14774794">
      <w:bodyDiv w:val="1"/>
      <w:marLeft w:val="0"/>
      <w:marRight w:val="0"/>
      <w:marTop w:val="0"/>
      <w:marBottom w:val="0"/>
      <w:divBdr>
        <w:top w:val="none" w:sz="0" w:space="0" w:color="auto"/>
        <w:left w:val="none" w:sz="0" w:space="0" w:color="auto"/>
        <w:bottom w:val="none" w:sz="0" w:space="0" w:color="auto"/>
        <w:right w:val="none" w:sz="0" w:space="0" w:color="auto"/>
      </w:divBdr>
    </w:div>
    <w:div w:id="22102162">
      <w:bodyDiv w:val="1"/>
      <w:marLeft w:val="0"/>
      <w:marRight w:val="0"/>
      <w:marTop w:val="0"/>
      <w:marBottom w:val="0"/>
      <w:divBdr>
        <w:top w:val="none" w:sz="0" w:space="0" w:color="auto"/>
        <w:left w:val="none" w:sz="0" w:space="0" w:color="auto"/>
        <w:bottom w:val="none" w:sz="0" w:space="0" w:color="auto"/>
        <w:right w:val="none" w:sz="0" w:space="0" w:color="auto"/>
      </w:divBdr>
    </w:div>
    <w:div w:id="119155869">
      <w:bodyDiv w:val="1"/>
      <w:marLeft w:val="0"/>
      <w:marRight w:val="0"/>
      <w:marTop w:val="0"/>
      <w:marBottom w:val="0"/>
      <w:divBdr>
        <w:top w:val="none" w:sz="0" w:space="0" w:color="auto"/>
        <w:left w:val="none" w:sz="0" w:space="0" w:color="auto"/>
        <w:bottom w:val="none" w:sz="0" w:space="0" w:color="auto"/>
        <w:right w:val="none" w:sz="0" w:space="0" w:color="auto"/>
      </w:divBdr>
    </w:div>
    <w:div w:id="201480927">
      <w:bodyDiv w:val="1"/>
      <w:marLeft w:val="0"/>
      <w:marRight w:val="0"/>
      <w:marTop w:val="0"/>
      <w:marBottom w:val="0"/>
      <w:divBdr>
        <w:top w:val="none" w:sz="0" w:space="0" w:color="auto"/>
        <w:left w:val="none" w:sz="0" w:space="0" w:color="auto"/>
        <w:bottom w:val="none" w:sz="0" w:space="0" w:color="auto"/>
        <w:right w:val="none" w:sz="0" w:space="0" w:color="auto"/>
      </w:divBdr>
    </w:div>
    <w:div w:id="354891820">
      <w:bodyDiv w:val="1"/>
      <w:marLeft w:val="0"/>
      <w:marRight w:val="0"/>
      <w:marTop w:val="0"/>
      <w:marBottom w:val="0"/>
      <w:divBdr>
        <w:top w:val="none" w:sz="0" w:space="0" w:color="auto"/>
        <w:left w:val="none" w:sz="0" w:space="0" w:color="auto"/>
        <w:bottom w:val="none" w:sz="0" w:space="0" w:color="auto"/>
        <w:right w:val="none" w:sz="0" w:space="0" w:color="auto"/>
      </w:divBdr>
    </w:div>
    <w:div w:id="376323234">
      <w:bodyDiv w:val="1"/>
      <w:marLeft w:val="0"/>
      <w:marRight w:val="0"/>
      <w:marTop w:val="0"/>
      <w:marBottom w:val="0"/>
      <w:divBdr>
        <w:top w:val="none" w:sz="0" w:space="0" w:color="auto"/>
        <w:left w:val="none" w:sz="0" w:space="0" w:color="auto"/>
        <w:bottom w:val="none" w:sz="0" w:space="0" w:color="auto"/>
        <w:right w:val="none" w:sz="0" w:space="0" w:color="auto"/>
      </w:divBdr>
    </w:div>
    <w:div w:id="387077198">
      <w:bodyDiv w:val="1"/>
      <w:marLeft w:val="0"/>
      <w:marRight w:val="0"/>
      <w:marTop w:val="0"/>
      <w:marBottom w:val="0"/>
      <w:divBdr>
        <w:top w:val="none" w:sz="0" w:space="0" w:color="auto"/>
        <w:left w:val="none" w:sz="0" w:space="0" w:color="auto"/>
        <w:bottom w:val="none" w:sz="0" w:space="0" w:color="auto"/>
        <w:right w:val="none" w:sz="0" w:space="0" w:color="auto"/>
      </w:divBdr>
    </w:div>
    <w:div w:id="419446481">
      <w:bodyDiv w:val="1"/>
      <w:marLeft w:val="0"/>
      <w:marRight w:val="0"/>
      <w:marTop w:val="0"/>
      <w:marBottom w:val="0"/>
      <w:divBdr>
        <w:top w:val="none" w:sz="0" w:space="0" w:color="auto"/>
        <w:left w:val="none" w:sz="0" w:space="0" w:color="auto"/>
        <w:bottom w:val="none" w:sz="0" w:space="0" w:color="auto"/>
        <w:right w:val="none" w:sz="0" w:space="0" w:color="auto"/>
      </w:divBdr>
    </w:div>
    <w:div w:id="457651351">
      <w:bodyDiv w:val="1"/>
      <w:marLeft w:val="0"/>
      <w:marRight w:val="0"/>
      <w:marTop w:val="0"/>
      <w:marBottom w:val="0"/>
      <w:divBdr>
        <w:top w:val="none" w:sz="0" w:space="0" w:color="auto"/>
        <w:left w:val="none" w:sz="0" w:space="0" w:color="auto"/>
        <w:bottom w:val="none" w:sz="0" w:space="0" w:color="auto"/>
        <w:right w:val="none" w:sz="0" w:space="0" w:color="auto"/>
      </w:divBdr>
    </w:div>
    <w:div w:id="464735930">
      <w:bodyDiv w:val="1"/>
      <w:marLeft w:val="0"/>
      <w:marRight w:val="0"/>
      <w:marTop w:val="0"/>
      <w:marBottom w:val="0"/>
      <w:divBdr>
        <w:top w:val="none" w:sz="0" w:space="0" w:color="auto"/>
        <w:left w:val="none" w:sz="0" w:space="0" w:color="auto"/>
        <w:bottom w:val="none" w:sz="0" w:space="0" w:color="auto"/>
        <w:right w:val="none" w:sz="0" w:space="0" w:color="auto"/>
      </w:divBdr>
    </w:div>
    <w:div w:id="507839364">
      <w:bodyDiv w:val="1"/>
      <w:marLeft w:val="0"/>
      <w:marRight w:val="0"/>
      <w:marTop w:val="0"/>
      <w:marBottom w:val="0"/>
      <w:divBdr>
        <w:top w:val="none" w:sz="0" w:space="0" w:color="auto"/>
        <w:left w:val="none" w:sz="0" w:space="0" w:color="auto"/>
        <w:bottom w:val="none" w:sz="0" w:space="0" w:color="auto"/>
        <w:right w:val="none" w:sz="0" w:space="0" w:color="auto"/>
      </w:divBdr>
    </w:div>
    <w:div w:id="519468414">
      <w:bodyDiv w:val="1"/>
      <w:marLeft w:val="0"/>
      <w:marRight w:val="0"/>
      <w:marTop w:val="0"/>
      <w:marBottom w:val="0"/>
      <w:divBdr>
        <w:top w:val="none" w:sz="0" w:space="0" w:color="auto"/>
        <w:left w:val="none" w:sz="0" w:space="0" w:color="auto"/>
        <w:bottom w:val="none" w:sz="0" w:space="0" w:color="auto"/>
        <w:right w:val="none" w:sz="0" w:space="0" w:color="auto"/>
      </w:divBdr>
    </w:div>
    <w:div w:id="521165116">
      <w:bodyDiv w:val="1"/>
      <w:marLeft w:val="0"/>
      <w:marRight w:val="0"/>
      <w:marTop w:val="0"/>
      <w:marBottom w:val="0"/>
      <w:divBdr>
        <w:top w:val="none" w:sz="0" w:space="0" w:color="auto"/>
        <w:left w:val="none" w:sz="0" w:space="0" w:color="auto"/>
        <w:bottom w:val="none" w:sz="0" w:space="0" w:color="auto"/>
        <w:right w:val="none" w:sz="0" w:space="0" w:color="auto"/>
      </w:divBdr>
    </w:div>
    <w:div w:id="566034858">
      <w:bodyDiv w:val="1"/>
      <w:marLeft w:val="0"/>
      <w:marRight w:val="0"/>
      <w:marTop w:val="0"/>
      <w:marBottom w:val="0"/>
      <w:divBdr>
        <w:top w:val="none" w:sz="0" w:space="0" w:color="auto"/>
        <w:left w:val="none" w:sz="0" w:space="0" w:color="auto"/>
        <w:bottom w:val="none" w:sz="0" w:space="0" w:color="auto"/>
        <w:right w:val="none" w:sz="0" w:space="0" w:color="auto"/>
      </w:divBdr>
    </w:div>
    <w:div w:id="603003053">
      <w:bodyDiv w:val="1"/>
      <w:marLeft w:val="0"/>
      <w:marRight w:val="0"/>
      <w:marTop w:val="0"/>
      <w:marBottom w:val="0"/>
      <w:divBdr>
        <w:top w:val="none" w:sz="0" w:space="0" w:color="auto"/>
        <w:left w:val="none" w:sz="0" w:space="0" w:color="auto"/>
        <w:bottom w:val="none" w:sz="0" w:space="0" w:color="auto"/>
        <w:right w:val="none" w:sz="0" w:space="0" w:color="auto"/>
      </w:divBdr>
    </w:div>
    <w:div w:id="617489174">
      <w:bodyDiv w:val="1"/>
      <w:marLeft w:val="0"/>
      <w:marRight w:val="0"/>
      <w:marTop w:val="0"/>
      <w:marBottom w:val="0"/>
      <w:divBdr>
        <w:top w:val="none" w:sz="0" w:space="0" w:color="auto"/>
        <w:left w:val="none" w:sz="0" w:space="0" w:color="auto"/>
        <w:bottom w:val="none" w:sz="0" w:space="0" w:color="auto"/>
        <w:right w:val="none" w:sz="0" w:space="0" w:color="auto"/>
      </w:divBdr>
    </w:div>
    <w:div w:id="645823436">
      <w:bodyDiv w:val="1"/>
      <w:marLeft w:val="0"/>
      <w:marRight w:val="0"/>
      <w:marTop w:val="0"/>
      <w:marBottom w:val="0"/>
      <w:divBdr>
        <w:top w:val="none" w:sz="0" w:space="0" w:color="auto"/>
        <w:left w:val="none" w:sz="0" w:space="0" w:color="auto"/>
        <w:bottom w:val="none" w:sz="0" w:space="0" w:color="auto"/>
        <w:right w:val="none" w:sz="0" w:space="0" w:color="auto"/>
      </w:divBdr>
    </w:div>
    <w:div w:id="731537351">
      <w:bodyDiv w:val="1"/>
      <w:marLeft w:val="0"/>
      <w:marRight w:val="0"/>
      <w:marTop w:val="0"/>
      <w:marBottom w:val="0"/>
      <w:divBdr>
        <w:top w:val="none" w:sz="0" w:space="0" w:color="auto"/>
        <w:left w:val="none" w:sz="0" w:space="0" w:color="auto"/>
        <w:bottom w:val="none" w:sz="0" w:space="0" w:color="auto"/>
        <w:right w:val="none" w:sz="0" w:space="0" w:color="auto"/>
      </w:divBdr>
    </w:div>
    <w:div w:id="740299309">
      <w:bodyDiv w:val="1"/>
      <w:marLeft w:val="0"/>
      <w:marRight w:val="0"/>
      <w:marTop w:val="0"/>
      <w:marBottom w:val="0"/>
      <w:divBdr>
        <w:top w:val="none" w:sz="0" w:space="0" w:color="auto"/>
        <w:left w:val="none" w:sz="0" w:space="0" w:color="auto"/>
        <w:bottom w:val="none" w:sz="0" w:space="0" w:color="auto"/>
        <w:right w:val="none" w:sz="0" w:space="0" w:color="auto"/>
      </w:divBdr>
    </w:div>
    <w:div w:id="809640588">
      <w:bodyDiv w:val="1"/>
      <w:marLeft w:val="0"/>
      <w:marRight w:val="0"/>
      <w:marTop w:val="0"/>
      <w:marBottom w:val="0"/>
      <w:divBdr>
        <w:top w:val="none" w:sz="0" w:space="0" w:color="auto"/>
        <w:left w:val="none" w:sz="0" w:space="0" w:color="auto"/>
        <w:bottom w:val="none" w:sz="0" w:space="0" w:color="auto"/>
        <w:right w:val="none" w:sz="0" w:space="0" w:color="auto"/>
      </w:divBdr>
    </w:div>
    <w:div w:id="850485035">
      <w:bodyDiv w:val="1"/>
      <w:marLeft w:val="0"/>
      <w:marRight w:val="0"/>
      <w:marTop w:val="0"/>
      <w:marBottom w:val="0"/>
      <w:divBdr>
        <w:top w:val="none" w:sz="0" w:space="0" w:color="auto"/>
        <w:left w:val="none" w:sz="0" w:space="0" w:color="auto"/>
        <w:bottom w:val="none" w:sz="0" w:space="0" w:color="auto"/>
        <w:right w:val="none" w:sz="0" w:space="0" w:color="auto"/>
      </w:divBdr>
    </w:div>
    <w:div w:id="859471057">
      <w:bodyDiv w:val="1"/>
      <w:marLeft w:val="0"/>
      <w:marRight w:val="0"/>
      <w:marTop w:val="0"/>
      <w:marBottom w:val="0"/>
      <w:divBdr>
        <w:top w:val="none" w:sz="0" w:space="0" w:color="auto"/>
        <w:left w:val="none" w:sz="0" w:space="0" w:color="auto"/>
        <w:bottom w:val="none" w:sz="0" w:space="0" w:color="auto"/>
        <w:right w:val="none" w:sz="0" w:space="0" w:color="auto"/>
      </w:divBdr>
    </w:div>
    <w:div w:id="875502703">
      <w:bodyDiv w:val="1"/>
      <w:marLeft w:val="0"/>
      <w:marRight w:val="0"/>
      <w:marTop w:val="0"/>
      <w:marBottom w:val="0"/>
      <w:divBdr>
        <w:top w:val="none" w:sz="0" w:space="0" w:color="auto"/>
        <w:left w:val="none" w:sz="0" w:space="0" w:color="auto"/>
        <w:bottom w:val="none" w:sz="0" w:space="0" w:color="auto"/>
        <w:right w:val="none" w:sz="0" w:space="0" w:color="auto"/>
      </w:divBdr>
    </w:div>
    <w:div w:id="955209927">
      <w:bodyDiv w:val="1"/>
      <w:marLeft w:val="0"/>
      <w:marRight w:val="0"/>
      <w:marTop w:val="0"/>
      <w:marBottom w:val="0"/>
      <w:divBdr>
        <w:top w:val="none" w:sz="0" w:space="0" w:color="auto"/>
        <w:left w:val="none" w:sz="0" w:space="0" w:color="auto"/>
        <w:bottom w:val="none" w:sz="0" w:space="0" w:color="auto"/>
        <w:right w:val="none" w:sz="0" w:space="0" w:color="auto"/>
      </w:divBdr>
    </w:div>
    <w:div w:id="1090465061">
      <w:bodyDiv w:val="1"/>
      <w:marLeft w:val="0"/>
      <w:marRight w:val="0"/>
      <w:marTop w:val="0"/>
      <w:marBottom w:val="0"/>
      <w:divBdr>
        <w:top w:val="none" w:sz="0" w:space="0" w:color="auto"/>
        <w:left w:val="none" w:sz="0" w:space="0" w:color="auto"/>
        <w:bottom w:val="none" w:sz="0" w:space="0" w:color="auto"/>
        <w:right w:val="none" w:sz="0" w:space="0" w:color="auto"/>
      </w:divBdr>
    </w:div>
    <w:div w:id="1191727955">
      <w:bodyDiv w:val="1"/>
      <w:marLeft w:val="0"/>
      <w:marRight w:val="0"/>
      <w:marTop w:val="0"/>
      <w:marBottom w:val="0"/>
      <w:divBdr>
        <w:top w:val="none" w:sz="0" w:space="0" w:color="auto"/>
        <w:left w:val="none" w:sz="0" w:space="0" w:color="auto"/>
        <w:bottom w:val="none" w:sz="0" w:space="0" w:color="auto"/>
        <w:right w:val="none" w:sz="0" w:space="0" w:color="auto"/>
      </w:divBdr>
    </w:div>
    <w:div w:id="1295713673">
      <w:bodyDiv w:val="1"/>
      <w:marLeft w:val="0"/>
      <w:marRight w:val="0"/>
      <w:marTop w:val="0"/>
      <w:marBottom w:val="0"/>
      <w:divBdr>
        <w:top w:val="none" w:sz="0" w:space="0" w:color="auto"/>
        <w:left w:val="none" w:sz="0" w:space="0" w:color="auto"/>
        <w:bottom w:val="none" w:sz="0" w:space="0" w:color="auto"/>
        <w:right w:val="none" w:sz="0" w:space="0" w:color="auto"/>
      </w:divBdr>
    </w:div>
    <w:div w:id="1308123794">
      <w:bodyDiv w:val="1"/>
      <w:marLeft w:val="0"/>
      <w:marRight w:val="0"/>
      <w:marTop w:val="0"/>
      <w:marBottom w:val="0"/>
      <w:divBdr>
        <w:top w:val="none" w:sz="0" w:space="0" w:color="auto"/>
        <w:left w:val="none" w:sz="0" w:space="0" w:color="auto"/>
        <w:bottom w:val="none" w:sz="0" w:space="0" w:color="auto"/>
        <w:right w:val="none" w:sz="0" w:space="0" w:color="auto"/>
      </w:divBdr>
    </w:div>
    <w:div w:id="1338995132">
      <w:bodyDiv w:val="1"/>
      <w:marLeft w:val="0"/>
      <w:marRight w:val="0"/>
      <w:marTop w:val="0"/>
      <w:marBottom w:val="0"/>
      <w:divBdr>
        <w:top w:val="none" w:sz="0" w:space="0" w:color="auto"/>
        <w:left w:val="none" w:sz="0" w:space="0" w:color="auto"/>
        <w:bottom w:val="none" w:sz="0" w:space="0" w:color="auto"/>
        <w:right w:val="none" w:sz="0" w:space="0" w:color="auto"/>
      </w:divBdr>
    </w:div>
    <w:div w:id="1372995463">
      <w:bodyDiv w:val="1"/>
      <w:marLeft w:val="0"/>
      <w:marRight w:val="0"/>
      <w:marTop w:val="0"/>
      <w:marBottom w:val="0"/>
      <w:divBdr>
        <w:top w:val="none" w:sz="0" w:space="0" w:color="auto"/>
        <w:left w:val="none" w:sz="0" w:space="0" w:color="auto"/>
        <w:bottom w:val="none" w:sz="0" w:space="0" w:color="auto"/>
        <w:right w:val="none" w:sz="0" w:space="0" w:color="auto"/>
      </w:divBdr>
    </w:div>
    <w:div w:id="1469980346">
      <w:bodyDiv w:val="1"/>
      <w:marLeft w:val="0"/>
      <w:marRight w:val="0"/>
      <w:marTop w:val="0"/>
      <w:marBottom w:val="0"/>
      <w:divBdr>
        <w:top w:val="none" w:sz="0" w:space="0" w:color="auto"/>
        <w:left w:val="none" w:sz="0" w:space="0" w:color="auto"/>
        <w:bottom w:val="none" w:sz="0" w:space="0" w:color="auto"/>
        <w:right w:val="none" w:sz="0" w:space="0" w:color="auto"/>
      </w:divBdr>
    </w:div>
    <w:div w:id="1541362396">
      <w:bodyDiv w:val="1"/>
      <w:marLeft w:val="0"/>
      <w:marRight w:val="0"/>
      <w:marTop w:val="0"/>
      <w:marBottom w:val="0"/>
      <w:divBdr>
        <w:top w:val="none" w:sz="0" w:space="0" w:color="auto"/>
        <w:left w:val="none" w:sz="0" w:space="0" w:color="auto"/>
        <w:bottom w:val="none" w:sz="0" w:space="0" w:color="auto"/>
        <w:right w:val="none" w:sz="0" w:space="0" w:color="auto"/>
      </w:divBdr>
    </w:div>
    <w:div w:id="1859540968">
      <w:bodyDiv w:val="1"/>
      <w:marLeft w:val="0"/>
      <w:marRight w:val="0"/>
      <w:marTop w:val="0"/>
      <w:marBottom w:val="0"/>
      <w:divBdr>
        <w:top w:val="none" w:sz="0" w:space="0" w:color="auto"/>
        <w:left w:val="none" w:sz="0" w:space="0" w:color="auto"/>
        <w:bottom w:val="none" w:sz="0" w:space="0" w:color="auto"/>
        <w:right w:val="none" w:sz="0" w:space="0" w:color="auto"/>
      </w:divBdr>
    </w:div>
    <w:div w:id="1863786986">
      <w:bodyDiv w:val="1"/>
      <w:marLeft w:val="0"/>
      <w:marRight w:val="0"/>
      <w:marTop w:val="0"/>
      <w:marBottom w:val="0"/>
      <w:divBdr>
        <w:top w:val="none" w:sz="0" w:space="0" w:color="auto"/>
        <w:left w:val="none" w:sz="0" w:space="0" w:color="auto"/>
        <w:bottom w:val="none" w:sz="0" w:space="0" w:color="auto"/>
        <w:right w:val="none" w:sz="0" w:space="0" w:color="auto"/>
      </w:divBdr>
    </w:div>
    <w:div w:id="1935821607">
      <w:bodyDiv w:val="1"/>
      <w:marLeft w:val="0"/>
      <w:marRight w:val="0"/>
      <w:marTop w:val="0"/>
      <w:marBottom w:val="0"/>
      <w:divBdr>
        <w:top w:val="none" w:sz="0" w:space="0" w:color="auto"/>
        <w:left w:val="none" w:sz="0" w:space="0" w:color="auto"/>
        <w:bottom w:val="none" w:sz="0" w:space="0" w:color="auto"/>
        <w:right w:val="none" w:sz="0" w:space="0" w:color="auto"/>
      </w:divBdr>
    </w:div>
    <w:div w:id="1944267647">
      <w:bodyDiv w:val="1"/>
      <w:marLeft w:val="0"/>
      <w:marRight w:val="0"/>
      <w:marTop w:val="0"/>
      <w:marBottom w:val="0"/>
      <w:divBdr>
        <w:top w:val="none" w:sz="0" w:space="0" w:color="auto"/>
        <w:left w:val="none" w:sz="0" w:space="0" w:color="auto"/>
        <w:bottom w:val="none" w:sz="0" w:space="0" w:color="auto"/>
        <w:right w:val="none" w:sz="0" w:space="0" w:color="auto"/>
      </w:divBdr>
    </w:div>
    <w:div w:id="1977293348">
      <w:bodyDiv w:val="1"/>
      <w:marLeft w:val="0"/>
      <w:marRight w:val="0"/>
      <w:marTop w:val="0"/>
      <w:marBottom w:val="0"/>
      <w:divBdr>
        <w:top w:val="none" w:sz="0" w:space="0" w:color="auto"/>
        <w:left w:val="none" w:sz="0" w:space="0" w:color="auto"/>
        <w:bottom w:val="none" w:sz="0" w:space="0" w:color="auto"/>
        <w:right w:val="none" w:sz="0" w:space="0" w:color="auto"/>
      </w:divBdr>
    </w:div>
    <w:div w:id="2047681137">
      <w:bodyDiv w:val="1"/>
      <w:marLeft w:val="0"/>
      <w:marRight w:val="0"/>
      <w:marTop w:val="0"/>
      <w:marBottom w:val="0"/>
      <w:divBdr>
        <w:top w:val="none" w:sz="0" w:space="0" w:color="auto"/>
        <w:left w:val="none" w:sz="0" w:space="0" w:color="auto"/>
        <w:bottom w:val="none" w:sz="0" w:space="0" w:color="auto"/>
        <w:right w:val="none" w:sz="0" w:space="0" w:color="auto"/>
      </w:divBdr>
    </w:div>
    <w:div w:id="2120643863">
      <w:bodyDiv w:val="1"/>
      <w:marLeft w:val="0"/>
      <w:marRight w:val="0"/>
      <w:marTop w:val="0"/>
      <w:marBottom w:val="0"/>
      <w:divBdr>
        <w:top w:val="none" w:sz="0" w:space="0" w:color="auto"/>
        <w:left w:val="none" w:sz="0" w:space="0" w:color="auto"/>
        <w:bottom w:val="none" w:sz="0" w:space="0" w:color="auto"/>
        <w:right w:val="none" w:sz="0" w:space="0" w:color="auto"/>
      </w:divBdr>
    </w:div>
    <w:div w:id="2140218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junyi\Desktop\to_github\newToolforTest\need\document_templates\TM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51440-8DF8-42CC-AF07-3619CC9B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TMT.dot</Template>
  <TotalTime>93</TotalTime>
  <Pages>35</Pages>
  <Words>3455</Words>
  <Characters>19695</Characters>
  <Application>Microsoft Office Word</Application>
  <DocSecurity>0</DocSecurity>
  <PresentationFormat/>
  <Lines>164</Lines>
  <Paragraphs>46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dr</Company>
  <LinksUpToDate>false</LinksUpToDate>
  <CharactersWithSpaces>23104</CharactersWithSpaces>
  <SharedDoc>false</SharedDoc>
  <HLinks>
    <vt:vector size="132" baseType="variant">
      <vt:variant>
        <vt:i4>1507383</vt:i4>
      </vt:variant>
      <vt:variant>
        <vt:i4>155</vt:i4>
      </vt:variant>
      <vt:variant>
        <vt:i4>0</vt:i4>
      </vt:variant>
      <vt:variant>
        <vt:i4>5</vt:i4>
      </vt:variant>
      <vt:variant>
        <vt:lpwstr/>
      </vt:variant>
      <vt:variant>
        <vt:lpwstr>_Toc103604527</vt:lpwstr>
      </vt:variant>
      <vt:variant>
        <vt:i4>1507383</vt:i4>
      </vt:variant>
      <vt:variant>
        <vt:i4>149</vt:i4>
      </vt:variant>
      <vt:variant>
        <vt:i4>0</vt:i4>
      </vt:variant>
      <vt:variant>
        <vt:i4>5</vt:i4>
      </vt:variant>
      <vt:variant>
        <vt:lpwstr/>
      </vt:variant>
      <vt:variant>
        <vt:lpwstr>_Toc103604526</vt:lpwstr>
      </vt:variant>
      <vt:variant>
        <vt:i4>1507383</vt:i4>
      </vt:variant>
      <vt:variant>
        <vt:i4>143</vt:i4>
      </vt:variant>
      <vt:variant>
        <vt:i4>0</vt:i4>
      </vt:variant>
      <vt:variant>
        <vt:i4>5</vt:i4>
      </vt:variant>
      <vt:variant>
        <vt:lpwstr/>
      </vt:variant>
      <vt:variant>
        <vt:lpwstr>_Toc103604525</vt:lpwstr>
      </vt:variant>
      <vt:variant>
        <vt:i4>1507383</vt:i4>
      </vt:variant>
      <vt:variant>
        <vt:i4>137</vt:i4>
      </vt:variant>
      <vt:variant>
        <vt:i4>0</vt:i4>
      </vt:variant>
      <vt:variant>
        <vt:i4>5</vt:i4>
      </vt:variant>
      <vt:variant>
        <vt:lpwstr/>
      </vt:variant>
      <vt:variant>
        <vt:lpwstr>_Toc103604524</vt:lpwstr>
      </vt:variant>
      <vt:variant>
        <vt:i4>1507383</vt:i4>
      </vt:variant>
      <vt:variant>
        <vt:i4>131</vt:i4>
      </vt:variant>
      <vt:variant>
        <vt:i4>0</vt:i4>
      </vt:variant>
      <vt:variant>
        <vt:i4>5</vt:i4>
      </vt:variant>
      <vt:variant>
        <vt:lpwstr/>
      </vt:variant>
      <vt:variant>
        <vt:lpwstr>_Toc103604523</vt:lpwstr>
      </vt:variant>
      <vt:variant>
        <vt:i4>1507383</vt:i4>
      </vt:variant>
      <vt:variant>
        <vt:i4>125</vt:i4>
      </vt:variant>
      <vt:variant>
        <vt:i4>0</vt:i4>
      </vt:variant>
      <vt:variant>
        <vt:i4>5</vt:i4>
      </vt:variant>
      <vt:variant>
        <vt:lpwstr/>
      </vt:variant>
      <vt:variant>
        <vt:lpwstr>_Toc103604522</vt:lpwstr>
      </vt:variant>
      <vt:variant>
        <vt:i4>1507383</vt:i4>
      </vt:variant>
      <vt:variant>
        <vt:i4>119</vt:i4>
      </vt:variant>
      <vt:variant>
        <vt:i4>0</vt:i4>
      </vt:variant>
      <vt:variant>
        <vt:i4>5</vt:i4>
      </vt:variant>
      <vt:variant>
        <vt:lpwstr/>
      </vt:variant>
      <vt:variant>
        <vt:lpwstr>_Toc103604521</vt:lpwstr>
      </vt:variant>
      <vt:variant>
        <vt:i4>1507383</vt:i4>
      </vt:variant>
      <vt:variant>
        <vt:i4>113</vt:i4>
      </vt:variant>
      <vt:variant>
        <vt:i4>0</vt:i4>
      </vt:variant>
      <vt:variant>
        <vt:i4>5</vt:i4>
      </vt:variant>
      <vt:variant>
        <vt:lpwstr/>
      </vt:variant>
      <vt:variant>
        <vt:lpwstr>_Toc103604520</vt:lpwstr>
      </vt:variant>
      <vt:variant>
        <vt:i4>1310775</vt:i4>
      </vt:variant>
      <vt:variant>
        <vt:i4>107</vt:i4>
      </vt:variant>
      <vt:variant>
        <vt:i4>0</vt:i4>
      </vt:variant>
      <vt:variant>
        <vt:i4>5</vt:i4>
      </vt:variant>
      <vt:variant>
        <vt:lpwstr/>
      </vt:variant>
      <vt:variant>
        <vt:lpwstr>_Toc103604519</vt:lpwstr>
      </vt:variant>
      <vt:variant>
        <vt:i4>1310775</vt:i4>
      </vt:variant>
      <vt:variant>
        <vt:i4>101</vt:i4>
      </vt:variant>
      <vt:variant>
        <vt:i4>0</vt:i4>
      </vt:variant>
      <vt:variant>
        <vt:i4>5</vt:i4>
      </vt:variant>
      <vt:variant>
        <vt:lpwstr/>
      </vt:variant>
      <vt:variant>
        <vt:lpwstr>_Toc103604518</vt:lpwstr>
      </vt:variant>
      <vt:variant>
        <vt:i4>1310775</vt:i4>
      </vt:variant>
      <vt:variant>
        <vt:i4>95</vt:i4>
      </vt:variant>
      <vt:variant>
        <vt:i4>0</vt:i4>
      </vt:variant>
      <vt:variant>
        <vt:i4>5</vt:i4>
      </vt:variant>
      <vt:variant>
        <vt:lpwstr/>
      </vt:variant>
      <vt:variant>
        <vt:lpwstr>_Toc103604517</vt:lpwstr>
      </vt:variant>
      <vt:variant>
        <vt:i4>1310775</vt:i4>
      </vt:variant>
      <vt:variant>
        <vt:i4>89</vt:i4>
      </vt:variant>
      <vt:variant>
        <vt:i4>0</vt:i4>
      </vt:variant>
      <vt:variant>
        <vt:i4>5</vt:i4>
      </vt:variant>
      <vt:variant>
        <vt:lpwstr/>
      </vt:variant>
      <vt:variant>
        <vt:lpwstr>_Toc103604516</vt:lpwstr>
      </vt:variant>
      <vt:variant>
        <vt:i4>1310775</vt:i4>
      </vt:variant>
      <vt:variant>
        <vt:i4>83</vt:i4>
      </vt:variant>
      <vt:variant>
        <vt:i4>0</vt:i4>
      </vt:variant>
      <vt:variant>
        <vt:i4>5</vt:i4>
      </vt:variant>
      <vt:variant>
        <vt:lpwstr/>
      </vt:variant>
      <vt:variant>
        <vt:lpwstr>_Toc103604515</vt:lpwstr>
      </vt:variant>
      <vt:variant>
        <vt:i4>1310775</vt:i4>
      </vt:variant>
      <vt:variant>
        <vt:i4>77</vt:i4>
      </vt:variant>
      <vt:variant>
        <vt:i4>0</vt:i4>
      </vt:variant>
      <vt:variant>
        <vt:i4>5</vt:i4>
      </vt:variant>
      <vt:variant>
        <vt:lpwstr/>
      </vt:variant>
      <vt:variant>
        <vt:lpwstr>_Toc103604514</vt:lpwstr>
      </vt:variant>
      <vt:variant>
        <vt:i4>1310775</vt:i4>
      </vt:variant>
      <vt:variant>
        <vt:i4>71</vt:i4>
      </vt:variant>
      <vt:variant>
        <vt:i4>0</vt:i4>
      </vt:variant>
      <vt:variant>
        <vt:i4>5</vt:i4>
      </vt:variant>
      <vt:variant>
        <vt:lpwstr/>
      </vt:variant>
      <vt:variant>
        <vt:lpwstr>_Toc103604513</vt:lpwstr>
      </vt:variant>
      <vt:variant>
        <vt:i4>1310775</vt:i4>
      </vt:variant>
      <vt:variant>
        <vt:i4>65</vt:i4>
      </vt:variant>
      <vt:variant>
        <vt:i4>0</vt:i4>
      </vt:variant>
      <vt:variant>
        <vt:i4>5</vt:i4>
      </vt:variant>
      <vt:variant>
        <vt:lpwstr/>
      </vt:variant>
      <vt:variant>
        <vt:lpwstr>_Toc103604512</vt:lpwstr>
      </vt:variant>
      <vt:variant>
        <vt:i4>1310775</vt:i4>
      </vt:variant>
      <vt:variant>
        <vt:i4>59</vt:i4>
      </vt:variant>
      <vt:variant>
        <vt:i4>0</vt:i4>
      </vt:variant>
      <vt:variant>
        <vt:i4>5</vt:i4>
      </vt:variant>
      <vt:variant>
        <vt:lpwstr/>
      </vt:variant>
      <vt:variant>
        <vt:lpwstr>_Toc103604511</vt:lpwstr>
      </vt:variant>
      <vt:variant>
        <vt:i4>1310775</vt:i4>
      </vt:variant>
      <vt:variant>
        <vt:i4>53</vt:i4>
      </vt:variant>
      <vt:variant>
        <vt:i4>0</vt:i4>
      </vt:variant>
      <vt:variant>
        <vt:i4>5</vt:i4>
      </vt:variant>
      <vt:variant>
        <vt:lpwstr/>
      </vt:variant>
      <vt:variant>
        <vt:lpwstr>_Toc103604510</vt:lpwstr>
      </vt:variant>
      <vt:variant>
        <vt:i4>1376311</vt:i4>
      </vt:variant>
      <vt:variant>
        <vt:i4>47</vt:i4>
      </vt:variant>
      <vt:variant>
        <vt:i4>0</vt:i4>
      </vt:variant>
      <vt:variant>
        <vt:i4>5</vt:i4>
      </vt:variant>
      <vt:variant>
        <vt:lpwstr/>
      </vt:variant>
      <vt:variant>
        <vt:lpwstr>_Toc103604509</vt:lpwstr>
      </vt:variant>
      <vt:variant>
        <vt:i4>1376311</vt:i4>
      </vt:variant>
      <vt:variant>
        <vt:i4>41</vt:i4>
      </vt:variant>
      <vt:variant>
        <vt:i4>0</vt:i4>
      </vt:variant>
      <vt:variant>
        <vt:i4>5</vt:i4>
      </vt:variant>
      <vt:variant>
        <vt:lpwstr/>
      </vt:variant>
      <vt:variant>
        <vt:lpwstr>_Toc103604508</vt:lpwstr>
      </vt:variant>
      <vt:variant>
        <vt:i4>1376311</vt:i4>
      </vt:variant>
      <vt:variant>
        <vt:i4>35</vt:i4>
      </vt:variant>
      <vt:variant>
        <vt:i4>0</vt:i4>
      </vt:variant>
      <vt:variant>
        <vt:i4>5</vt:i4>
      </vt:variant>
      <vt:variant>
        <vt:lpwstr/>
      </vt:variant>
      <vt:variant>
        <vt:lpwstr>_Toc103604507</vt:lpwstr>
      </vt:variant>
      <vt:variant>
        <vt:i4>1376311</vt:i4>
      </vt:variant>
      <vt:variant>
        <vt:i4>29</vt:i4>
      </vt:variant>
      <vt:variant>
        <vt:i4>0</vt:i4>
      </vt:variant>
      <vt:variant>
        <vt:i4>5</vt:i4>
      </vt:variant>
      <vt:variant>
        <vt:lpwstr/>
      </vt:variant>
      <vt:variant>
        <vt:lpwstr>_Toc103604506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chen junyi</cp:lastModifiedBy>
  <cp:revision>58</cp:revision>
  <dcterms:created xsi:type="dcterms:W3CDTF">2022-11-03T06:54:00Z</dcterms:created>
  <dcterms:modified xsi:type="dcterms:W3CDTF">2022-11-03T09:23:00Z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