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F5E9C0" w14:textId="155F9EE9" w:rsidR="00033660" w:rsidRDefault="00DC60DE" w:rsidP="007522D4">
      <w:pPr>
        <w:pStyle w:val="1"/>
        <w:tabs>
          <w:tab w:val="left" w:pos="57"/>
        </w:tabs>
        <w:spacing w:before="0" w:after="0" w:line="360" w:lineRule="auto"/>
        <w:rPr>
          <w:b w:val="0"/>
          <w:color w:val="000000"/>
        </w:rPr>
      </w:pPr>
      <w:bookmarkStart w:id="0" w:name="_Toc103602135"/>
      <w:r w:rsidRPr="007522D4">
        <w:rPr>
          <w:b w:val="0"/>
          <w:color w:val="000000"/>
        </w:rPr>
        <w:t>测试用例</w:t>
      </w:r>
      <w:bookmarkEnd w:id="0"/>
    </w:p>
    <w:p w14:paraId="105FFEA7" w14:textId="638BBE61" w:rsidR="00592EBA" w:rsidRPr="00592EBA" w:rsidRDefault="00592EBA" w:rsidP="00592EBA">
      <w:pPr>
        <w:rPr>
          <w:rFonts w:hint="eastAsia"/>
        </w:rPr>
      </w:pPr>
      <w:r w:rsidRPr="00E15839">
        <w:t>{{%p for item in tables%}}</w:t>
      </w:r>
    </w:p>
    <w:p w14:paraId="7E478875" w14:textId="50D80838" w:rsidR="00594E3A" w:rsidRPr="00594E3A" w:rsidRDefault="00594E3A" w:rsidP="00594E3A">
      <w:pPr>
        <w:rPr>
          <w:rFonts w:hint="eastAsia"/>
        </w:rPr>
      </w:pPr>
      <w:r w:rsidRPr="007522D4">
        <w:t>{%p if item.is_</w:t>
      </w:r>
      <w:r>
        <w:t>begin</w:t>
      </w:r>
      <w:r w:rsidR="00BB0224">
        <w:t xml:space="preserve"> </w:t>
      </w:r>
      <w:r w:rsidRPr="007522D4">
        <w:t>== ‘1’ %}</w:t>
      </w:r>
    </w:p>
    <w:p w14:paraId="7219FED7" w14:textId="1671CE98" w:rsidR="007522D4" w:rsidRPr="007522D4" w:rsidRDefault="007522D4" w:rsidP="009A4B05">
      <w:pPr>
        <w:pStyle w:val="2"/>
        <w:spacing w:line="360" w:lineRule="auto"/>
        <w:rPr>
          <w:b w:val="0"/>
          <w:bCs/>
        </w:rPr>
      </w:pPr>
      <w:r w:rsidRPr="007522D4">
        <w:rPr>
          <w:b w:val="0"/>
          <w:bCs/>
        </w:rPr>
        <w:t>{{item.</w:t>
      </w:r>
      <w:r w:rsidR="00D03322">
        <w:rPr>
          <w:b w:val="0"/>
          <w:bCs/>
        </w:rPr>
        <w:t>csx_type</w:t>
      </w:r>
      <w:r w:rsidRPr="007522D4">
        <w:rPr>
          <w:b w:val="0"/>
          <w:bCs/>
        </w:rPr>
        <w:t>}}</w:t>
      </w:r>
    </w:p>
    <w:p w14:paraId="6A526DD2" w14:textId="77777777" w:rsidR="007522D4" w:rsidRPr="007522D4" w:rsidRDefault="007522D4" w:rsidP="007522D4">
      <w:r w:rsidRPr="007522D4">
        <w:t>{{%p endif %}}</w:t>
      </w:r>
    </w:p>
    <w:p w14:paraId="774C0AE5" w14:textId="77777777" w:rsidR="007522D4" w:rsidRPr="007522D4" w:rsidRDefault="007522D4" w:rsidP="007522D4">
      <w:r w:rsidRPr="007522D4">
        <w:t>{%p if item.is_first == ‘1’ %}</w:t>
      </w:r>
    </w:p>
    <w:p w14:paraId="3B4AEBD4" w14:textId="77777777" w:rsidR="007522D4" w:rsidRPr="007522D4" w:rsidRDefault="007522D4" w:rsidP="009A4B05">
      <w:pPr>
        <w:pStyle w:val="3"/>
        <w:rPr>
          <w:szCs w:val="24"/>
        </w:rPr>
      </w:pPr>
      <w:r w:rsidRPr="007522D4">
        <w:rPr>
          <w:szCs w:val="24"/>
        </w:rPr>
        <w:t>{{item.csx_mingcheng}}</w:t>
      </w:r>
    </w:p>
    <w:p w14:paraId="4445E893" w14:textId="77777777" w:rsidR="007522D4" w:rsidRPr="007522D4" w:rsidRDefault="007522D4" w:rsidP="007522D4">
      <w:r w:rsidRPr="007522D4">
        <w:t>{{%p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{{item.mingcheng}}</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{{item.</w:t>
            </w:r>
            <w:r w:rsidR="008032FA">
              <w:rPr>
                <w:bCs/>
                <w:sz w:val="21"/>
                <w:szCs w:val="21"/>
              </w:rPr>
              <w:t>biaoshi</w:t>
            </w:r>
            <w:r w:rsidRPr="007522D4">
              <w:rPr>
                <w:sz w:val="21"/>
                <w:szCs w:val="21"/>
              </w:rPr>
              <w:t>}}</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{{item</w:t>
            </w:r>
            <w:r>
              <w:rPr>
                <w:sz w:val="21"/>
                <w:szCs w:val="21"/>
              </w:rPr>
              <w:t>.zhuizong</w:t>
            </w:r>
            <w:r>
              <w:rPr>
                <w:rFonts w:hint="eastAsia"/>
                <w:sz w:val="21"/>
                <w:szCs w:val="21"/>
              </w:rPr>
              <w:t>}}</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{{item.</w:t>
            </w:r>
            <w:r w:rsidRPr="007522D4">
              <w:rPr>
                <w:bCs/>
                <w:sz w:val="21"/>
                <w:szCs w:val="21"/>
              </w:rPr>
              <w:t>zongsu</w:t>
            </w:r>
            <w:r w:rsidRPr="007522D4">
              <w:rPr>
                <w:sz w:val="21"/>
                <w:szCs w:val="21"/>
              </w:rPr>
              <w:t>}}</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{{item.</w:t>
            </w:r>
            <w:r w:rsidRPr="007522D4">
              <w:rPr>
                <w:bCs/>
                <w:sz w:val="21"/>
                <w:szCs w:val="21"/>
              </w:rPr>
              <w:t>chushi</w:t>
            </w:r>
            <w:r w:rsidRPr="007522D4">
              <w:rPr>
                <w:sz w:val="21"/>
                <w:szCs w:val="21"/>
              </w:rPr>
              <w:t>}}</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{{item.</w:t>
            </w:r>
            <w:r w:rsidR="00B936A3">
              <w:rPr>
                <w:bCs/>
                <w:sz w:val="21"/>
                <w:szCs w:val="21"/>
              </w:rPr>
              <w:t>qianti</w:t>
            </w:r>
            <w:r w:rsidRPr="007522D4">
              <w:rPr>
                <w:sz w:val="21"/>
                <w:szCs w:val="21"/>
              </w:rPr>
              <w:t>}}</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346B9B8A"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tcPr>
          <w:p w14:paraId="1E656F4D" w14:textId="77777777" w:rsidR="007522D4" w:rsidRPr="007522D4" w:rsidRDefault="007522D4" w:rsidP="007522D4">
            <w:pPr>
              <w:rPr>
                <w:sz w:val="21"/>
                <w:szCs w:val="21"/>
              </w:rPr>
            </w:pPr>
            <w:r w:rsidRPr="007522D4">
              <w:rPr>
                <w:sz w:val="21"/>
                <w:szCs w:val="21"/>
              </w:rPr>
              <w:t>{%tr for i in item.zuhe%}</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{{i.xuhao}}</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{{i.buzhou}}</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{{i.yuqi}}</w:t>
            </w:r>
          </w:p>
        </w:tc>
      </w:tr>
      <w:tr w:rsidR="007522D4" w:rsidRPr="007522D4" w14:paraId="076FAA57"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tcPr>
          <w:p w14:paraId="1F4DD1A0" w14:textId="77777777" w:rsidR="007522D4" w:rsidRPr="007522D4" w:rsidRDefault="007522D4" w:rsidP="007522D4">
            <w:pPr>
              <w:rPr>
                <w:sz w:val="21"/>
                <w:szCs w:val="21"/>
              </w:rPr>
            </w:pPr>
            <w:r w:rsidRPr="007522D4">
              <w:rPr>
                <w:sz w:val="21"/>
                <w:szCs w:val="21"/>
              </w:rPr>
              <w:t>{%tr endfor%}</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{{item.renyuan}}</w:t>
            </w:r>
          </w:p>
        </w:tc>
      </w:tr>
    </w:tbl>
    <w:p w14:paraId="58879820" w14:textId="77777777" w:rsidR="007522D4" w:rsidRPr="007522D4" w:rsidRDefault="007522D4" w:rsidP="007522D4">
      <w:pPr>
        <w:rPr>
          <w:rFonts w:hint="eastAsia"/>
        </w:rPr>
      </w:pPr>
    </w:p>
    <w:p w14:paraId="1F016F38" w14:textId="173F732D" w:rsidR="007522D4" w:rsidRPr="007522D4" w:rsidRDefault="007522D4" w:rsidP="00E80AB5">
      <w:pPr>
        <w:rPr>
          <w:rFonts w:hint="eastAsia"/>
        </w:rPr>
      </w:pPr>
      <w:r w:rsidRPr="007522D4">
        <w:t>{{%p endfor %}}</w:t>
      </w:r>
    </w:p>
    <w:sectPr w:rsidR="007522D4" w:rsidRPr="007522D4" w:rsidSect="007522D4">
      <w:footerReference w:type="first" r:id="rId8"/>
      <w:pgSz w:w="11906" w:h="16838" w:code="9"/>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59C6" w14:textId="77777777" w:rsidR="00A55FC7" w:rsidRDefault="00A55FC7">
      <w:r>
        <w:separator/>
      </w:r>
    </w:p>
  </w:endnote>
  <w:endnote w:type="continuationSeparator" w:id="0">
    <w:p w14:paraId="01AB3DA9" w14:textId="77777777" w:rsidR="00A55FC7" w:rsidRDefault="00A5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9ADC" w14:textId="77777777" w:rsidR="002F3769" w:rsidRPr="0046102E" w:rsidRDefault="002F3769" w:rsidP="00B228E4">
    <w:pPr>
      <w:pStyle w:val="aff0"/>
      <w:jc w:val="center"/>
      <w:rPr>
        <w:kern w:val="0"/>
        <w:szCs w:val="21"/>
      </w:rPr>
    </w:pPr>
    <w:r>
      <w:rPr>
        <w:rStyle w:val="aff2"/>
      </w:rPr>
      <w:fldChar w:fldCharType="begin"/>
    </w:r>
    <w:r>
      <w:rPr>
        <w:rStyle w:val="aff2"/>
      </w:rPr>
      <w:instrText xml:space="preserve"> PAGE </w:instrText>
    </w:r>
    <w:r>
      <w:rPr>
        <w:rStyle w:val="aff2"/>
      </w:rPr>
      <w:fldChar w:fldCharType="separate"/>
    </w:r>
    <w:r>
      <w:rPr>
        <w:rStyle w:val="aff2"/>
        <w:noProof/>
      </w:rPr>
      <w:t>7</w:t>
    </w:r>
    <w:r>
      <w:rPr>
        <w:rStyle w:val="af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D512" w14:textId="77777777" w:rsidR="00A55FC7" w:rsidRDefault="00A55FC7">
      <w:r>
        <w:separator/>
      </w:r>
    </w:p>
  </w:footnote>
  <w:footnote w:type="continuationSeparator" w:id="0">
    <w:p w14:paraId="781ACF02" w14:textId="77777777" w:rsidR="00A55FC7" w:rsidRDefault="00A55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pStyle w:val="10"/>
      <w:lvlText w:val="[%1]"/>
      <w:lvlJc w:val="left"/>
      <w:pPr>
        <w:tabs>
          <w:tab w:val="num" w:pos="225"/>
        </w:tabs>
        <w:ind w:left="225" w:hanging="225"/>
      </w:pPr>
      <w:rPr>
        <w:rFonts w:hint="default"/>
      </w:rPr>
    </w:lvl>
  </w:abstractNum>
  <w:abstractNum w:abstractNumId="1" w15:restartNumberingAfterBreak="0">
    <w:nsid w:val="00000014"/>
    <w:multiLevelType w:val="multilevel"/>
    <w:tmpl w:val="74BE2DF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F18EF"/>
    <w:multiLevelType w:val="hybridMultilevel"/>
    <w:tmpl w:val="DBF4D1F4"/>
    <w:lvl w:ilvl="0" w:tplc="FFFFFFFF">
      <w:start w:val="1"/>
      <w:numFmt w:val="lowerLetter"/>
      <w:lvlText w:val="%1)"/>
      <w:lvlJc w:val="left"/>
      <w:pPr>
        <w:ind w:left="420" w:hanging="420"/>
      </w:pPr>
      <w:rPr>
        <w:rFonts w:ascii="Times New Roman" w:hAnsi="Times New Roman" w:hint="default"/>
        <w:b/>
        <w:i w:val="0"/>
      </w:rPr>
    </w:lvl>
    <w:lvl w:ilvl="1" w:tplc="235843AA">
      <w:start w:val="1"/>
      <w:numFmt w:val="lowerLetter"/>
      <w:lvlText w:val="%2)"/>
      <w:lvlJc w:val="left"/>
      <w:pPr>
        <w:ind w:left="840" w:hanging="420"/>
      </w:pPr>
      <w:rPr>
        <w:b/>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183F3D"/>
    <w:multiLevelType w:val="hybridMultilevel"/>
    <w:tmpl w:val="3CA282E0"/>
    <w:lvl w:ilvl="0" w:tplc="B8D658F6">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3" w15:restartNumberingAfterBreak="0">
    <w:nsid w:val="5216629E"/>
    <w:multiLevelType w:val="multilevel"/>
    <w:tmpl w:val="218EB02E"/>
    <w:lvl w:ilvl="0">
      <w:start w:val="1"/>
      <w:numFmt w:val="decimal"/>
      <w:pStyle w:val="a"/>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1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047829472">
    <w:abstractNumId w:val="1"/>
  </w:num>
  <w:num w:numId="2" w16cid:durableId="129711087">
    <w:abstractNumId w:val="1"/>
  </w:num>
  <w:num w:numId="3" w16cid:durableId="256212410">
    <w:abstractNumId w:val="13"/>
  </w:num>
  <w:num w:numId="4" w16cid:durableId="476608062">
    <w:abstractNumId w:val="5"/>
  </w:num>
  <w:num w:numId="5" w16cid:durableId="1890452481">
    <w:abstractNumId w:val="3"/>
  </w:num>
  <w:num w:numId="6" w16cid:durableId="1200163293">
    <w:abstractNumId w:val="12"/>
  </w:num>
  <w:num w:numId="7" w16cid:durableId="267393381">
    <w:abstractNumId w:val="15"/>
  </w:num>
  <w:num w:numId="8" w16cid:durableId="2109546563">
    <w:abstractNumId w:val="19"/>
  </w:num>
  <w:num w:numId="9" w16cid:durableId="1661738304">
    <w:abstractNumId w:val="0"/>
  </w:num>
  <w:num w:numId="10" w16cid:durableId="1657148859">
    <w:abstractNumId w:val="8"/>
  </w:num>
  <w:num w:numId="11" w16cid:durableId="1626237137">
    <w:abstractNumId w:val="18"/>
  </w:num>
  <w:num w:numId="12" w16cid:durableId="2014800685">
    <w:abstractNumId w:val="20"/>
  </w:num>
  <w:num w:numId="13" w16cid:durableId="1846045975">
    <w:abstractNumId w:val="17"/>
  </w:num>
  <w:num w:numId="14" w16cid:durableId="1832791150">
    <w:abstractNumId w:val="9"/>
  </w:num>
  <w:num w:numId="15" w16cid:durableId="544802105">
    <w:abstractNumId w:val="6"/>
  </w:num>
  <w:num w:numId="16" w16cid:durableId="503739554">
    <w:abstractNumId w:val="2"/>
  </w:num>
  <w:num w:numId="17" w16cid:durableId="777875926">
    <w:abstractNumId w:val="14"/>
  </w:num>
  <w:num w:numId="18" w16cid:durableId="1644694308">
    <w:abstractNumId w:val="11"/>
  </w:num>
  <w:num w:numId="19" w16cid:durableId="99765595">
    <w:abstractNumId w:val="7"/>
  </w:num>
  <w:num w:numId="20" w16cid:durableId="1924340955">
    <w:abstractNumId w:val="1"/>
  </w:num>
  <w:num w:numId="21" w16cid:durableId="628434243">
    <w:abstractNumId w:val="1"/>
  </w:num>
  <w:num w:numId="22" w16cid:durableId="737705579">
    <w:abstractNumId w:val="1"/>
  </w:num>
  <w:num w:numId="23" w16cid:durableId="455022625">
    <w:abstractNumId w:val="1"/>
  </w:num>
  <w:num w:numId="24" w16cid:durableId="1354841618">
    <w:abstractNumId w:val="10"/>
  </w:num>
  <w:num w:numId="25" w16cid:durableId="1870490226">
    <w:abstractNumId w:val="4"/>
  </w:num>
  <w:num w:numId="26" w16cid:durableId="74476027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269"/>
  <w:drawingGridVerticalSpacing w:val="383"/>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83"/>
    <w:rsid w:val="00003765"/>
    <w:rsid w:val="0000396F"/>
    <w:rsid w:val="0000556E"/>
    <w:rsid w:val="0000589F"/>
    <w:rsid w:val="00005F10"/>
    <w:rsid w:val="00006C99"/>
    <w:rsid w:val="00011260"/>
    <w:rsid w:val="00011CE5"/>
    <w:rsid w:val="00012A97"/>
    <w:rsid w:val="00013B47"/>
    <w:rsid w:val="0001597E"/>
    <w:rsid w:val="00020307"/>
    <w:rsid w:val="0002052A"/>
    <w:rsid w:val="000210AD"/>
    <w:rsid w:val="0002154A"/>
    <w:rsid w:val="000217C1"/>
    <w:rsid w:val="00023C89"/>
    <w:rsid w:val="000245AF"/>
    <w:rsid w:val="0002651B"/>
    <w:rsid w:val="000271C5"/>
    <w:rsid w:val="000304E1"/>
    <w:rsid w:val="00030A3C"/>
    <w:rsid w:val="000313FD"/>
    <w:rsid w:val="000332CE"/>
    <w:rsid w:val="00033660"/>
    <w:rsid w:val="00034440"/>
    <w:rsid w:val="00034C87"/>
    <w:rsid w:val="000378BD"/>
    <w:rsid w:val="00040F53"/>
    <w:rsid w:val="0004156C"/>
    <w:rsid w:val="0004179A"/>
    <w:rsid w:val="00041A00"/>
    <w:rsid w:val="00041D90"/>
    <w:rsid w:val="0004302D"/>
    <w:rsid w:val="0004321E"/>
    <w:rsid w:val="000440ED"/>
    <w:rsid w:val="0005101E"/>
    <w:rsid w:val="000511EA"/>
    <w:rsid w:val="00051331"/>
    <w:rsid w:val="0005178A"/>
    <w:rsid w:val="000520BA"/>
    <w:rsid w:val="00053762"/>
    <w:rsid w:val="000538E9"/>
    <w:rsid w:val="00055471"/>
    <w:rsid w:val="00056DBC"/>
    <w:rsid w:val="000606ED"/>
    <w:rsid w:val="00062561"/>
    <w:rsid w:val="00062D63"/>
    <w:rsid w:val="000665C3"/>
    <w:rsid w:val="00067742"/>
    <w:rsid w:val="00067E9E"/>
    <w:rsid w:val="0007050A"/>
    <w:rsid w:val="00072DF0"/>
    <w:rsid w:val="00074C49"/>
    <w:rsid w:val="00080381"/>
    <w:rsid w:val="0008080E"/>
    <w:rsid w:val="00081ACB"/>
    <w:rsid w:val="00081E38"/>
    <w:rsid w:val="000843C3"/>
    <w:rsid w:val="0008553D"/>
    <w:rsid w:val="00085FA2"/>
    <w:rsid w:val="0008663D"/>
    <w:rsid w:val="000900DE"/>
    <w:rsid w:val="00091876"/>
    <w:rsid w:val="00092F18"/>
    <w:rsid w:val="00093568"/>
    <w:rsid w:val="00093AD6"/>
    <w:rsid w:val="00095245"/>
    <w:rsid w:val="000954D1"/>
    <w:rsid w:val="000957B7"/>
    <w:rsid w:val="00096845"/>
    <w:rsid w:val="000968BB"/>
    <w:rsid w:val="0009733F"/>
    <w:rsid w:val="00097B8E"/>
    <w:rsid w:val="000A05EB"/>
    <w:rsid w:val="000A08A7"/>
    <w:rsid w:val="000A1791"/>
    <w:rsid w:val="000A1EB5"/>
    <w:rsid w:val="000A2ED9"/>
    <w:rsid w:val="000A3290"/>
    <w:rsid w:val="000A49E4"/>
    <w:rsid w:val="000A5EEF"/>
    <w:rsid w:val="000A7ABF"/>
    <w:rsid w:val="000B0108"/>
    <w:rsid w:val="000B0C64"/>
    <w:rsid w:val="000B177E"/>
    <w:rsid w:val="000B403B"/>
    <w:rsid w:val="000B45ED"/>
    <w:rsid w:val="000B511E"/>
    <w:rsid w:val="000B5C08"/>
    <w:rsid w:val="000B6294"/>
    <w:rsid w:val="000C0194"/>
    <w:rsid w:val="000C0D2D"/>
    <w:rsid w:val="000C101F"/>
    <w:rsid w:val="000C105A"/>
    <w:rsid w:val="000C1604"/>
    <w:rsid w:val="000C2156"/>
    <w:rsid w:val="000C5586"/>
    <w:rsid w:val="000C7453"/>
    <w:rsid w:val="000D557F"/>
    <w:rsid w:val="000D5F3E"/>
    <w:rsid w:val="000D7ACC"/>
    <w:rsid w:val="000E0E24"/>
    <w:rsid w:val="000E12C3"/>
    <w:rsid w:val="000E2F54"/>
    <w:rsid w:val="000E3145"/>
    <w:rsid w:val="000E35F9"/>
    <w:rsid w:val="000E64E3"/>
    <w:rsid w:val="000F1BF9"/>
    <w:rsid w:val="000F25C0"/>
    <w:rsid w:val="000F2C1D"/>
    <w:rsid w:val="000F3D39"/>
    <w:rsid w:val="000F5400"/>
    <w:rsid w:val="000F7DB3"/>
    <w:rsid w:val="000F7E27"/>
    <w:rsid w:val="001000AB"/>
    <w:rsid w:val="001004D1"/>
    <w:rsid w:val="0010101B"/>
    <w:rsid w:val="0010113E"/>
    <w:rsid w:val="001011D1"/>
    <w:rsid w:val="00101C18"/>
    <w:rsid w:val="001047C3"/>
    <w:rsid w:val="001056D5"/>
    <w:rsid w:val="00106D66"/>
    <w:rsid w:val="001103AD"/>
    <w:rsid w:val="00110B24"/>
    <w:rsid w:val="00110C55"/>
    <w:rsid w:val="00111D68"/>
    <w:rsid w:val="001137EC"/>
    <w:rsid w:val="0011442B"/>
    <w:rsid w:val="001153DB"/>
    <w:rsid w:val="00115417"/>
    <w:rsid w:val="00121977"/>
    <w:rsid w:val="00121BB0"/>
    <w:rsid w:val="00121DF9"/>
    <w:rsid w:val="00123D30"/>
    <w:rsid w:val="00125BC1"/>
    <w:rsid w:val="0012732E"/>
    <w:rsid w:val="00127F23"/>
    <w:rsid w:val="001329C5"/>
    <w:rsid w:val="001331D8"/>
    <w:rsid w:val="00133DF6"/>
    <w:rsid w:val="0013689C"/>
    <w:rsid w:val="00136A91"/>
    <w:rsid w:val="00137745"/>
    <w:rsid w:val="00137C29"/>
    <w:rsid w:val="0014088E"/>
    <w:rsid w:val="0014093E"/>
    <w:rsid w:val="00140E3E"/>
    <w:rsid w:val="0014193A"/>
    <w:rsid w:val="00142DF9"/>
    <w:rsid w:val="001437AD"/>
    <w:rsid w:val="001437F4"/>
    <w:rsid w:val="00143B14"/>
    <w:rsid w:val="00144100"/>
    <w:rsid w:val="001455D1"/>
    <w:rsid w:val="00145F9F"/>
    <w:rsid w:val="00146511"/>
    <w:rsid w:val="00146550"/>
    <w:rsid w:val="001516E4"/>
    <w:rsid w:val="00152950"/>
    <w:rsid w:val="00152AA9"/>
    <w:rsid w:val="00153547"/>
    <w:rsid w:val="00154FC1"/>
    <w:rsid w:val="00156C97"/>
    <w:rsid w:val="001571D2"/>
    <w:rsid w:val="001600E7"/>
    <w:rsid w:val="00160508"/>
    <w:rsid w:val="00161650"/>
    <w:rsid w:val="00162288"/>
    <w:rsid w:val="00165362"/>
    <w:rsid w:val="001663AF"/>
    <w:rsid w:val="001668C7"/>
    <w:rsid w:val="00170816"/>
    <w:rsid w:val="001717C0"/>
    <w:rsid w:val="00172A27"/>
    <w:rsid w:val="00174A64"/>
    <w:rsid w:val="00176A5C"/>
    <w:rsid w:val="00176C33"/>
    <w:rsid w:val="001805D4"/>
    <w:rsid w:val="00180F93"/>
    <w:rsid w:val="001815FF"/>
    <w:rsid w:val="00182E9F"/>
    <w:rsid w:val="00182F86"/>
    <w:rsid w:val="00193F6B"/>
    <w:rsid w:val="00194417"/>
    <w:rsid w:val="00194945"/>
    <w:rsid w:val="00196D53"/>
    <w:rsid w:val="00197485"/>
    <w:rsid w:val="001A1421"/>
    <w:rsid w:val="001A3407"/>
    <w:rsid w:val="001A437C"/>
    <w:rsid w:val="001A576A"/>
    <w:rsid w:val="001A69A3"/>
    <w:rsid w:val="001A7352"/>
    <w:rsid w:val="001A7D61"/>
    <w:rsid w:val="001B47A4"/>
    <w:rsid w:val="001B6B84"/>
    <w:rsid w:val="001B7459"/>
    <w:rsid w:val="001B7A96"/>
    <w:rsid w:val="001C08B8"/>
    <w:rsid w:val="001C09BA"/>
    <w:rsid w:val="001C0D7D"/>
    <w:rsid w:val="001C0DF2"/>
    <w:rsid w:val="001C1708"/>
    <w:rsid w:val="001C236C"/>
    <w:rsid w:val="001C2C8B"/>
    <w:rsid w:val="001C36F3"/>
    <w:rsid w:val="001C3CBA"/>
    <w:rsid w:val="001C504E"/>
    <w:rsid w:val="001C52EF"/>
    <w:rsid w:val="001C5C00"/>
    <w:rsid w:val="001C6818"/>
    <w:rsid w:val="001C6869"/>
    <w:rsid w:val="001D0353"/>
    <w:rsid w:val="001D0536"/>
    <w:rsid w:val="001D4CC1"/>
    <w:rsid w:val="001D56DD"/>
    <w:rsid w:val="001D6A1F"/>
    <w:rsid w:val="001D6BBD"/>
    <w:rsid w:val="001D6CE0"/>
    <w:rsid w:val="001D6EC0"/>
    <w:rsid w:val="001D78E5"/>
    <w:rsid w:val="001D7F33"/>
    <w:rsid w:val="001E0880"/>
    <w:rsid w:val="001E251B"/>
    <w:rsid w:val="001E53AF"/>
    <w:rsid w:val="001E6817"/>
    <w:rsid w:val="001E748B"/>
    <w:rsid w:val="001F0437"/>
    <w:rsid w:val="001F12E6"/>
    <w:rsid w:val="001F15D7"/>
    <w:rsid w:val="001F25C6"/>
    <w:rsid w:val="001F410C"/>
    <w:rsid w:val="001F4CEB"/>
    <w:rsid w:val="001F56BD"/>
    <w:rsid w:val="001F5BE4"/>
    <w:rsid w:val="001F69B6"/>
    <w:rsid w:val="001F7CC9"/>
    <w:rsid w:val="002000A3"/>
    <w:rsid w:val="002009AC"/>
    <w:rsid w:val="00200E33"/>
    <w:rsid w:val="002018A3"/>
    <w:rsid w:val="002018B7"/>
    <w:rsid w:val="00202961"/>
    <w:rsid w:val="00204929"/>
    <w:rsid w:val="0020760E"/>
    <w:rsid w:val="00207745"/>
    <w:rsid w:val="002077C8"/>
    <w:rsid w:val="002120F8"/>
    <w:rsid w:val="002121C7"/>
    <w:rsid w:val="00213825"/>
    <w:rsid w:val="002151CC"/>
    <w:rsid w:val="002152B3"/>
    <w:rsid w:val="0021717C"/>
    <w:rsid w:val="0021772A"/>
    <w:rsid w:val="00223CD3"/>
    <w:rsid w:val="00224643"/>
    <w:rsid w:val="00224790"/>
    <w:rsid w:val="00224F82"/>
    <w:rsid w:val="00225811"/>
    <w:rsid w:val="00225846"/>
    <w:rsid w:val="00225D8B"/>
    <w:rsid w:val="00226C03"/>
    <w:rsid w:val="00226DCC"/>
    <w:rsid w:val="0022765F"/>
    <w:rsid w:val="00227AB8"/>
    <w:rsid w:val="00227FFE"/>
    <w:rsid w:val="00230EBF"/>
    <w:rsid w:val="0023224F"/>
    <w:rsid w:val="0023239D"/>
    <w:rsid w:val="002327C3"/>
    <w:rsid w:val="00233D52"/>
    <w:rsid w:val="002343FB"/>
    <w:rsid w:val="0023478E"/>
    <w:rsid w:val="002348B1"/>
    <w:rsid w:val="00235599"/>
    <w:rsid w:val="0023654C"/>
    <w:rsid w:val="00237FDA"/>
    <w:rsid w:val="00240B5B"/>
    <w:rsid w:val="00240BBE"/>
    <w:rsid w:val="00240C42"/>
    <w:rsid w:val="00240FE2"/>
    <w:rsid w:val="002427C4"/>
    <w:rsid w:val="0024361A"/>
    <w:rsid w:val="002465B7"/>
    <w:rsid w:val="00250272"/>
    <w:rsid w:val="00250FB0"/>
    <w:rsid w:val="002517C1"/>
    <w:rsid w:val="00251B66"/>
    <w:rsid w:val="00252AE2"/>
    <w:rsid w:val="00252DD8"/>
    <w:rsid w:val="0025444B"/>
    <w:rsid w:val="002574E0"/>
    <w:rsid w:val="00262002"/>
    <w:rsid w:val="00262148"/>
    <w:rsid w:val="002655DC"/>
    <w:rsid w:val="00266CFB"/>
    <w:rsid w:val="00267497"/>
    <w:rsid w:val="00270849"/>
    <w:rsid w:val="00270B47"/>
    <w:rsid w:val="00271CC5"/>
    <w:rsid w:val="0027262F"/>
    <w:rsid w:val="0027349C"/>
    <w:rsid w:val="00273721"/>
    <w:rsid w:val="002745BD"/>
    <w:rsid w:val="00274849"/>
    <w:rsid w:val="002751A4"/>
    <w:rsid w:val="00275F2A"/>
    <w:rsid w:val="00277E30"/>
    <w:rsid w:val="00280F90"/>
    <w:rsid w:val="00281439"/>
    <w:rsid w:val="00281E0C"/>
    <w:rsid w:val="002824A2"/>
    <w:rsid w:val="00282A24"/>
    <w:rsid w:val="00282F06"/>
    <w:rsid w:val="00282FA1"/>
    <w:rsid w:val="00283C3A"/>
    <w:rsid w:val="00284FE0"/>
    <w:rsid w:val="00285167"/>
    <w:rsid w:val="00290BCB"/>
    <w:rsid w:val="00291C2A"/>
    <w:rsid w:val="00294359"/>
    <w:rsid w:val="0029589A"/>
    <w:rsid w:val="0029764C"/>
    <w:rsid w:val="002A0442"/>
    <w:rsid w:val="002A06B8"/>
    <w:rsid w:val="002A1917"/>
    <w:rsid w:val="002A3B08"/>
    <w:rsid w:val="002A5476"/>
    <w:rsid w:val="002A59C0"/>
    <w:rsid w:val="002B260F"/>
    <w:rsid w:val="002B2BDF"/>
    <w:rsid w:val="002B2DFC"/>
    <w:rsid w:val="002B370F"/>
    <w:rsid w:val="002B534D"/>
    <w:rsid w:val="002B67CB"/>
    <w:rsid w:val="002C0015"/>
    <w:rsid w:val="002C073D"/>
    <w:rsid w:val="002C1CD5"/>
    <w:rsid w:val="002C26CF"/>
    <w:rsid w:val="002C2CB6"/>
    <w:rsid w:val="002C306C"/>
    <w:rsid w:val="002C355D"/>
    <w:rsid w:val="002C3806"/>
    <w:rsid w:val="002C4FEE"/>
    <w:rsid w:val="002C5D55"/>
    <w:rsid w:val="002C7D18"/>
    <w:rsid w:val="002C7D4E"/>
    <w:rsid w:val="002C7FF1"/>
    <w:rsid w:val="002D0286"/>
    <w:rsid w:val="002D0EA3"/>
    <w:rsid w:val="002D12E7"/>
    <w:rsid w:val="002D1661"/>
    <w:rsid w:val="002D29C6"/>
    <w:rsid w:val="002D509F"/>
    <w:rsid w:val="002D5842"/>
    <w:rsid w:val="002E0E41"/>
    <w:rsid w:val="002E1AF3"/>
    <w:rsid w:val="002E1B0A"/>
    <w:rsid w:val="002E40A9"/>
    <w:rsid w:val="002E487D"/>
    <w:rsid w:val="002E48A1"/>
    <w:rsid w:val="002E61C9"/>
    <w:rsid w:val="002E7189"/>
    <w:rsid w:val="002E75D4"/>
    <w:rsid w:val="002F0C0B"/>
    <w:rsid w:val="002F111A"/>
    <w:rsid w:val="002F1E21"/>
    <w:rsid w:val="002F2A1D"/>
    <w:rsid w:val="002F2DD9"/>
    <w:rsid w:val="002F36FC"/>
    <w:rsid w:val="002F3769"/>
    <w:rsid w:val="002F4013"/>
    <w:rsid w:val="002F4CA2"/>
    <w:rsid w:val="002F4CA3"/>
    <w:rsid w:val="002F582C"/>
    <w:rsid w:val="002F589F"/>
    <w:rsid w:val="002F61F9"/>
    <w:rsid w:val="002F6EBA"/>
    <w:rsid w:val="002F70D1"/>
    <w:rsid w:val="0030052E"/>
    <w:rsid w:val="0030075E"/>
    <w:rsid w:val="00300819"/>
    <w:rsid w:val="00300D28"/>
    <w:rsid w:val="00302963"/>
    <w:rsid w:val="00305CC7"/>
    <w:rsid w:val="00305DBE"/>
    <w:rsid w:val="00307591"/>
    <w:rsid w:val="00307976"/>
    <w:rsid w:val="00307CB5"/>
    <w:rsid w:val="00307DE9"/>
    <w:rsid w:val="00310C3C"/>
    <w:rsid w:val="00310FE6"/>
    <w:rsid w:val="00316E75"/>
    <w:rsid w:val="00320463"/>
    <w:rsid w:val="003210A2"/>
    <w:rsid w:val="003213AD"/>
    <w:rsid w:val="00321DF9"/>
    <w:rsid w:val="00322D68"/>
    <w:rsid w:val="003267F1"/>
    <w:rsid w:val="00326D2F"/>
    <w:rsid w:val="00327B6F"/>
    <w:rsid w:val="00327F5C"/>
    <w:rsid w:val="00330618"/>
    <w:rsid w:val="0033258B"/>
    <w:rsid w:val="00335349"/>
    <w:rsid w:val="00337AEC"/>
    <w:rsid w:val="003400A7"/>
    <w:rsid w:val="00341A45"/>
    <w:rsid w:val="00344BA2"/>
    <w:rsid w:val="0034682D"/>
    <w:rsid w:val="00346CF7"/>
    <w:rsid w:val="00347BAC"/>
    <w:rsid w:val="003505DD"/>
    <w:rsid w:val="003509D3"/>
    <w:rsid w:val="00355409"/>
    <w:rsid w:val="00355D39"/>
    <w:rsid w:val="00357554"/>
    <w:rsid w:val="00360460"/>
    <w:rsid w:val="00361A40"/>
    <w:rsid w:val="003622B8"/>
    <w:rsid w:val="00362354"/>
    <w:rsid w:val="00366FB4"/>
    <w:rsid w:val="003705F6"/>
    <w:rsid w:val="003735FB"/>
    <w:rsid w:val="003746ED"/>
    <w:rsid w:val="00374CDD"/>
    <w:rsid w:val="003758DB"/>
    <w:rsid w:val="00380C1F"/>
    <w:rsid w:val="00386703"/>
    <w:rsid w:val="00387D27"/>
    <w:rsid w:val="00390085"/>
    <w:rsid w:val="0039319C"/>
    <w:rsid w:val="00395762"/>
    <w:rsid w:val="003970A7"/>
    <w:rsid w:val="003A0360"/>
    <w:rsid w:val="003A2BA8"/>
    <w:rsid w:val="003A3C41"/>
    <w:rsid w:val="003A4738"/>
    <w:rsid w:val="003A48C5"/>
    <w:rsid w:val="003A4A39"/>
    <w:rsid w:val="003A6AE3"/>
    <w:rsid w:val="003A7C8F"/>
    <w:rsid w:val="003B0F6A"/>
    <w:rsid w:val="003B1E69"/>
    <w:rsid w:val="003B34D7"/>
    <w:rsid w:val="003B39E6"/>
    <w:rsid w:val="003B5798"/>
    <w:rsid w:val="003B60A8"/>
    <w:rsid w:val="003B755A"/>
    <w:rsid w:val="003C00EB"/>
    <w:rsid w:val="003C337A"/>
    <w:rsid w:val="003C39C2"/>
    <w:rsid w:val="003C3BB6"/>
    <w:rsid w:val="003C4E7E"/>
    <w:rsid w:val="003C4F79"/>
    <w:rsid w:val="003C72A9"/>
    <w:rsid w:val="003D0256"/>
    <w:rsid w:val="003D14C9"/>
    <w:rsid w:val="003D1BCA"/>
    <w:rsid w:val="003D2AAC"/>
    <w:rsid w:val="003D2B9E"/>
    <w:rsid w:val="003D34F4"/>
    <w:rsid w:val="003D3CE6"/>
    <w:rsid w:val="003D3F7A"/>
    <w:rsid w:val="003D4DDA"/>
    <w:rsid w:val="003D5755"/>
    <w:rsid w:val="003D6296"/>
    <w:rsid w:val="003E06BD"/>
    <w:rsid w:val="003E0A23"/>
    <w:rsid w:val="003E1228"/>
    <w:rsid w:val="003E1493"/>
    <w:rsid w:val="003E1FC8"/>
    <w:rsid w:val="003E3106"/>
    <w:rsid w:val="003E3263"/>
    <w:rsid w:val="003E3C2A"/>
    <w:rsid w:val="003E4016"/>
    <w:rsid w:val="003E5124"/>
    <w:rsid w:val="003E586E"/>
    <w:rsid w:val="003E642A"/>
    <w:rsid w:val="003E6C0E"/>
    <w:rsid w:val="003E6CDD"/>
    <w:rsid w:val="003E7B2B"/>
    <w:rsid w:val="003F0F7E"/>
    <w:rsid w:val="003F1419"/>
    <w:rsid w:val="003F3C09"/>
    <w:rsid w:val="003F496A"/>
    <w:rsid w:val="003F79EF"/>
    <w:rsid w:val="003F7D59"/>
    <w:rsid w:val="00400973"/>
    <w:rsid w:val="0040105E"/>
    <w:rsid w:val="00401D39"/>
    <w:rsid w:val="00402548"/>
    <w:rsid w:val="004038FA"/>
    <w:rsid w:val="0040409F"/>
    <w:rsid w:val="004047EC"/>
    <w:rsid w:val="00404BBE"/>
    <w:rsid w:val="00404CE7"/>
    <w:rsid w:val="004053C6"/>
    <w:rsid w:val="00405D68"/>
    <w:rsid w:val="00405EBB"/>
    <w:rsid w:val="00406A59"/>
    <w:rsid w:val="004074E6"/>
    <w:rsid w:val="00407817"/>
    <w:rsid w:val="00414223"/>
    <w:rsid w:val="004143AC"/>
    <w:rsid w:val="00414A3D"/>
    <w:rsid w:val="00414C9A"/>
    <w:rsid w:val="0041773F"/>
    <w:rsid w:val="0042127C"/>
    <w:rsid w:val="00421820"/>
    <w:rsid w:val="00421979"/>
    <w:rsid w:val="004220AF"/>
    <w:rsid w:val="00423A73"/>
    <w:rsid w:val="0042418F"/>
    <w:rsid w:val="00424E48"/>
    <w:rsid w:val="0043010E"/>
    <w:rsid w:val="004312DE"/>
    <w:rsid w:val="0043197C"/>
    <w:rsid w:val="00431F41"/>
    <w:rsid w:val="00433883"/>
    <w:rsid w:val="00435DF8"/>
    <w:rsid w:val="00440C3E"/>
    <w:rsid w:val="00445076"/>
    <w:rsid w:val="0044685A"/>
    <w:rsid w:val="00446B16"/>
    <w:rsid w:val="004471CE"/>
    <w:rsid w:val="00447657"/>
    <w:rsid w:val="0045080D"/>
    <w:rsid w:val="004549EE"/>
    <w:rsid w:val="0045500F"/>
    <w:rsid w:val="004569CD"/>
    <w:rsid w:val="0046009D"/>
    <w:rsid w:val="0046010E"/>
    <w:rsid w:val="00460971"/>
    <w:rsid w:val="00462B4A"/>
    <w:rsid w:val="00463DC3"/>
    <w:rsid w:val="0046493D"/>
    <w:rsid w:val="00466928"/>
    <w:rsid w:val="0046794B"/>
    <w:rsid w:val="00470691"/>
    <w:rsid w:val="00470997"/>
    <w:rsid w:val="004714A6"/>
    <w:rsid w:val="00471BF5"/>
    <w:rsid w:val="004724A5"/>
    <w:rsid w:val="00473292"/>
    <w:rsid w:val="00474D78"/>
    <w:rsid w:val="004755BF"/>
    <w:rsid w:val="00476C34"/>
    <w:rsid w:val="004775E6"/>
    <w:rsid w:val="00477A02"/>
    <w:rsid w:val="004828C1"/>
    <w:rsid w:val="004846D8"/>
    <w:rsid w:val="004854FA"/>
    <w:rsid w:val="00485A1C"/>
    <w:rsid w:val="0049229D"/>
    <w:rsid w:val="0049243B"/>
    <w:rsid w:val="00492D3E"/>
    <w:rsid w:val="004934AC"/>
    <w:rsid w:val="004937CB"/>
    <w:rsid w:val="00494753"/>
    <w:rsid w:val="00496702"/>
    <w:rsid w:val="00497817"/>
    <w:rsid w:val="00497EE2"/>
    <w:rsid w:val="004A0F02"/>
    <w:rsid w:val="004A14FD"/>
    <w:rsid w:val="004A1E1C"/>
    <w:rsid w:val="004A3FAE"/>
    <w:rsid w:val="004A40B7"/>
    <w:rsid w:val="004A425A"/>
    <w:rsid w:val="004A695D"/>
    <w:rsid w:val="004A7773"/>
    <w:rsid w:val="004A7F05"/>
    <w:rsid w:val="004B16E0"/>
    <w:rsid w:val="004B2E88"/>
    <w:rsid w:val="004B389E"/>
    <w:rsid w:val="004B73D2"/>
    <w:rsid w:val="004B75BA"/>
    <w:rsid w:val="004C07D2"/>
    <w:rsid w:val="004C0E8C"/>
    <w:rsid w:val="004C1BE4"/>
    <w:rsid w:val="004C1C2D"/>
    <w:rsid w:val="004C275C"/>
    <w:rsid w:val="004C2C82"/>
    <w:rsid w:val="004C3CE3"/>
    <w:rsid w:val="004C3EAD"/>
    <w:rsid w:val="004C4891"/>
    <w:rsid w:val="004D000F"/>
    <w:rsid w:val="004D180C"/>
    <w:rsid w:val="004D327F"/>
    <w:rsid w:val="004D4097"/>
    <w:rsid w:val="004D495C"/>
    <w:rsid w:val="004D535A"/>
    <w:rsid w:val="004D57F9"/>
    <w:rsid w:val="004D75AF"/>
    <w:rsid w:val="004D77D4"/>
    <w:rsid w:val="004E7B0E"/>
    <w:rsid w:val="004F2842"/>
    <w:rsid w:val="004F3A26"/>
    <w:rsid w:val="004F3C33"/>
    <w:rsid w:val="004F505C"/>
    <w:rsid w:val="004F65D1"/>
    <w:rsid w:val="004F6E6C"/>
    <w:rsid w:val="005002C8"/>
    <w:rsid w:val="005011BF"/>
    <w:rsid w:val="00501E5E"/>
    <w:rsid w:val="00502B51"/>
    <w:rsid w:val="0050327F"/>
    <w:rsid w:val="005037EB"/>
    <w:rsid w:val="00503CE3"/>
    <w:rsid w:val="0050423E"/>
    <w:rsid w:val="005068EC"/>
    <w:rsid w:val="00507B28"/>
    <w:rsid w:val="00510350"/>
    <w:rsid w:val="00510C69"/>
    <w:rsid w:val="00510F86"/>
    <w:rsid w:val="00511166"/>
    <w:rsid w:val="0051142A"/>
    <w:rsid w:val="00511846"/>
    <w:rsid w:val="0051450C"/>
    <w:rsid w:val="00514D07"/>
    <w:rsid w:val="005166F7"/>
    <w:rsid w:val="00516BF2"/>
    <w:rsid w:val="0051768A"/>
    <w:rsid w:val="0052096B"/>
    <w:rsid w:val="00523747"/>
    <w:rsid w:val="00524B82"/>
    <w:rsid w:val="005267D1"/>
    <w:rsid w:val="00526C9D"/>
    <w:rsid w:val="0053256B"/>
    <w:rsid w:val="00532664"/>
    <w:rsid w:val="0053298E"/>
    <w:rsid w:val="005351FC"/>
    <w:rsid w:val="00535C79"/>
    <w:rsid w:val="00536FBD"/>
    <w:rsid w:val="00537B98"/>
    <w:rsid w:val="00540917"/>
    <w:rsid w:val="00540DB4"/>
    <w:rsid w:val="00541712"/>
    <w:rsid w:val="00542470"/>
    <w:rsid w:val="00545489"/>
    <w:rsid w:val="0054554B"/>
    <w:rsid w:val="005478DD"/>
    <w:rsid w:val="00550465"/>
    <w:rsid w:val="005516D7"/>
    <w:rsid w:val="00551FEC"/>
    <w:rsid w:val="005522D6"/>
    <w:rsid w:val="0055248F"/>
    <w:rsid w:val="00554FA6"/>
    <w:rsid w:val="0056000A"/>
    <w:rsid w:val="0056065C"/>
    <w:rsid w:val="00560F77"/>
    <w:rsid w:val="00561108"/>
    <w:rsid w:val="00562060"/>
    <w:rsid w:val="0056208F"/>
    <w:rsid w:val="00562F0C"/>
    <w:rsid w:val="00563352"/>
    <w:rsid w:val="00564D7D"/>
    <w:rsid w:val="00572820"/>
    <w:rsid w:val="00573029"/>
    <w:rsid w:val="00573281"/>
    <w:rsid w:val="00573DF5"/>
    <w:rsid w:val="005770FA"/>
    <w:rsid w:val="005809C1"/>
    <w:rsid w:val="00581513"/>
    <w:rsid w:val="005824C0"/>
    <w:rsid w:val="00582869"/>
    <w:rsid w:val="00583C43"/>
    <w:rsid w:val="00585232"/>
    <w:rsid w:val="005877E0"/>
    <w:rsid w:val="005903BF"/>
    <w:rsid w:val="00591AF9"/>
    <w:rsid w:val="00592EBA"/>
    <w:rsid w:val="005936D2"/>
    <w:rsid w:val="00593AD4"/>
    <w:rsid w:val="00593CA5"/>
    <w:rsid w:val="00594551"/>
    <w:rsid w:val="00594E3A"/>
    <w:rsid w:val="00595B70"/>
    <w:rsid w:val="00596176"/>
    <w:rsid w:val="005968C3"/>
    <w:rsid w:val="005A1EEF"/>
    <w:rsid w:val="005A35FD"/>
    <w:rsid w:val="005A4951"/>
    <w:rsid w:val="005A5E89"/>
    <w:rsid w:val="005A67BB"/>
    <w:rsid w:val="005A695F"/>
    <w:rsid w:val="005A76A7"/>
    <w:rsid w:val="005B0BB0"/>
    <w:rsid w:val="005B15AE"/>
    <w:rsid w:val="005B1A2D"/>
    <w:rsid w:val="005B1F5B"/>
    <w:rsid w:val="005B2D9F"/>
    <w:rsid w:val="005B3763"/>
    <w:rsid w:val="005B40F9"/>
    <w:rsid w:val="005B4A7E"/>
    <w:rsid w:val="005B6AD8"/>
    <w:rsid w:val="005B794C"/>
    <w:rsid w:val="005B79FF"/>
    <w:rsid w:val="005C173E"/>
    <w:rsid w:val="005C1ECD"/>
    <w:rsid w:val="005C33E2"/>
    <w:rsid w:val="005C3B9D"/>
    <w:rsid w:val="005C3C35"/>
    <w:rsid w:val="005C46A4"/>
    <w:rsid w:val="005C4711"/>
    <w:rsid w:val="005C5105"/>
    <w:rsid w:val="005C6888"/>
    <w:rsid w:val="005D1506"/>
    <w:rsid w:val="005D321F"/>
    <w:rsid w:val="005D32D8"/>
    <w:rsid w:val="005D3D2D"/>
    <w:rsid w:val="005D3EC0"/>
    <w:rsid w:val="005D521D"/>
    <w:rsid w:val="005D525D"/>
    <w:rsid w:val="005D6DDE"/>
    <w:rsid w:val="005D7810"/>
    <w:rsid w:val="005E0288"/>
    <w:rsid w:val="005E0C37"/>
    <w:rsid w:val="005E4329"/>
    <w:rsid w:val="005E59C0"/>
    <w:rsid w:val="005E61F2"/>
    <w:rsid w:val="005E76A9"/>
    <w:rsid w:val="005F0DB0"/>
    <w:rsid w:val="005F11F5"/>
    <w:rsid w:val="005F13BB"/>
    <w:rsid w:val="005F14D4"/>
    <w:rsid w:val="005F1712"/>
    <w:rsid w:val="005F4B73"/>
    <w:rsid w:val="005F4DCD"/>
    <w:rsid w:val="005F6EC9"/>
    <w:rsid w:val="005F7CA5"/>
    <w:rsid w:val="0060091F"/>
    <w:rsid w:val="006013B7"/>
    <w:rsid w:val="0060158D"/>
    <w:rsid w:val="00601880"/>
    <w:rsid w:val="00602C92"/>
    <w:rsid w:val="00603F0A"/>
    <w:rsid w:val="006063EB"/>
    <w:rsid w:val="00610288"/>
    <w:rsid w:val="00611694"/>
    <w:rsid w:val="006119B2"/>
    <w:rsid w:val="00611D90"/>
    <w:rsid w:val="006122C9"/>
    <w:rsid w:val="00614DF8"/>
    <w:rsid w:val="006157EE"/>
    <w:rsid w:val="006200AB"/>
    <w:rsid w:val="006213B2"/>
    <w:rsid w:val="00621DDB"/>
    <w:rsid w:val="00623126"/>
    <w:rsid w:val="0062325A"/>
    <w:rsid w:val="006232EF"/>
    <w:rsid w:val="006233A5"/>
    <w:rsid w:val="00623880"/>
    <w:rsid w:val="00624126"/>
    <w:rsid w:val="00624667"/>
    <w:rsid w:val="00624B56"/>
    <w:rsid w:val="00625D9D"/>
    <w:rsid w:val="006263C1"/>
    <w:rsid w:val="00630684"/>
    <w:rsid w:val="00630C01"/>
    <w:rsid w:val="00630E3D"/>
    <w:rsid w:val="00631889"/>
    <w:rsid w:val="0063459F"/>
    <w:rsid w:val="00634F60"/>
    <w:rsid w:val="00635210"/>
    <w:rsid w:val="0063580A"/>
    <w:rsid w:val="0063688E"/>
    <w:rsid w:val="006368BE"/>
    <w:rsid w:val="0063779A"/>
    <w:rsid w:val="00640E28"/>
    <w:rsid w:val="006419FB"/>
    <w:rsid w:val="0064334A"/>
    <w:rsid w:val="006433B7"/>
    <w:rsid w:val="00644689"/>
    <w:rsid w:val="00645095"/>
    <w:rsid w:val="00645624"/>
    <w:rsid w:val="00645A12"/>
    <w:rsid w:val="00646204"/>
    <w:rsid w:val="00650452"/>
    <w:rsid w:val="0065117F"/>
    <w:rsid w:val="006522A6"/>
    <w:rsid w:val="00652657"/>
    <w:rsid w:val="006561B5"/>
    <w:rsid w:val="00656401"/>
    <w:rsid w:val="006600E9"/>
    <w:rsid w:val="00661D2A"/>
    <w:rsid w:val="00663E9E"/>
    <w:rsid w:val="00664ACB"/>
    <w:rsid w:val="00665113"/>
    <w:rsid w:val="00666B52"/>
    <w:rsid w:val="00667107"/>
    <w:rsid w:val="00667532"/>
    <w:rsid w:val="006714C0"/>
    <w:rsid w:val="0067422F"/>
    <w:rsid w:val="00675182"/>
    <w:rsid w:val="00675E8C"/>
    <w:rsid w:val="00686938"/>
    <w:rsid w:val="00686EE7"/>
    <w:rsid w:val="006876FC"/>
    <w:rsid w:val="00692B93"/>
    <w:rsid w:val="006944F7"/>
    <w:rsid w:val="006945E8"/>
    <w:rsid w:val="00696943"/>
    <w:rsid w:val="00696D54"/>
    <w:rsid w:val="006A10CB"/>
    <w:rsid w:val="006A269E"/>
    <w:rsid w:val="006A2ABF"/>
    <w:rsid w:val="006A2B77"/>
    <w:rsid w:val="006A2CB7"/>
    <w:rsid w:val="006A386A"/>
    <w:rsid w:val="006A680D"/>
    <w:rsid w:val="006B05E8"/>
    <w:rsid w:val="006B07D4"/>
    <w:rsid w:val="006B08C2"/>
    <w:rsid w:val="006B10F8"/>
    <w:rsid w:val="006B22BC"/>
    <w:rsid w:val="006B248E"/>
    <w:rsid w:val="006B3803"/>
    <w:rsid w:val="006B42C3"/>
    <w:rsid w:val="006B641A"/>
    <w:rsid w:val="006B7037"/>
    <w:rsid w:val="006B7FA8"/>
    <w:rsid w:val="006C68A6"/>
    <w:rsid w:val="006C76E4"/>
    <w:rsid w:val="006C7ABD"/>
    <w:rsid w:val="006D01C9"/>
    <w:rsid w:val="006D1E48"/>
    <w:rsid w:val="006D2ECA"/>
    <w:rsid w:val="006D3C55"/>
    <w:rsid w:val="006D46CF"/>
    <w:rsid w:val="006D48E1"/>
    <w:rsid w:val="006D4F5D"/>
    <w:rsid w:val="006D5B15"/>
    <w:rsid w:val="006D5E43"/>
    <w:rsid w:val="006D672E"/>
    <w:rsid w:val="006E1C8B"/>
    <w:rsid w:val="006E1DBE"/>
    <w:rsid w:val="006E59C4"/>
    <w:rsid w:val="006E5C7D"/>
    <w:rsid w:val="006E5E7E"/>
    <w:rsid w:val="006E75E2"/>
    <w:rsid w:val="006F174D"/>
    <w:rsid w:val="006F21B3"/>
    <w:rsid w:val="006F25DF"/>
    <w:rsid w:val="006F3C34"/>
    <w:rsid w:val="006F4EC5"/>
    <w:rsid w:val="006F7A3E"/>
    <w:rsid w:val="00700615"/>
    <w:rsid w:val="007036BC"/>
    <w:rsid w:val="00704AA9"/>
    <w:rsid w:val="00705535"/>
    <w:rsid w:val="0071057C"/>
    <w:rsid w:val="00711087"/>
    <w:rsid w:val="00713E7D"/>
    <w:rsid w:val="00714F4E"/>
    <w:rsid w:val="00715494"/>
    <w:rsid w:val="00716860"/>
    <w:rsid w:val="00717349"/>
    <w:rsid w:val="00724B10"/>
    <w:rsid w:val="00727CD8"/>
    <w:rsid w:val="00730844"/>
    <w:rsid w:val="00730A3E"/>
    <w:rsid w:val="00730D8E"/>
    <w:rsid w:val="00732D8D"/>
    <w:rsid w:val="00733D95"/>
    <w:rsid w:val="0073481E"/>
    <w:rsid w:val="00735624"/>
    <w:rsid w:val="0073579E"/>
    <w:rsid w:val="007359D1"/>
    <w:rsid w:val="0073647C"/>
    <w:rsid w:val="00740C71"/>
    <w:rsid w:val="00742231"/>
    <w:rsid w:val="007427B3"/>
    <w:rsid w:val="00744D23"/>
    <w:rsid w:val="007522D4"/>
    <w:rsid w:val="0075239E"/>
    <w:rsid w:val="007525FA"/>
    <w:rsid w:val="00753BA4"/>
    <w:rsid w:val="00754BEE"/>
    <w:rsid w:val="00755540"/>
    <w:rsid w:val="00755BEF"/>
    <w:rsid w:val="007611D9"/>
    <w:rsid w:val="00761371"/>
    <w:rsid w:val="00761CA2"/>
    <w:rsid w:val="00765238"/>
    <w:rsid w:val="00770370"/>
    <w:rsid w:val="00770539"/>
    <w:rsid w:val="00770D43"/>
    <w:rsid w:val="007716D4"/>
    <w:rsid w:val="00771F0A"/>
    <w:rsid w:val="00772345"/>
    <w:rsid w:val="0077296F"/>
    <w:rsid w:val="007729E1"/>
    <w:rsid w:val="00773A5A"/>
    <w:rsid w:val="00775DB6"/>
    <w:rsid w:val="007803FE"/>
    <w:rsid w:val="007814FF"/>
    <w:rsid w:val="007820D7"/>
    <w:rsid w:val="007840BD"/>
    <w:rsid w:val="0078547A"/>
    <w:rsid w:val="00785A84"/>
    <w:rsid w:val="00785B2F"/>
    <w:rsid w:val="00786AB9"/>
    <w:rsid w:val="00787564"/>
    <w:rsid w:val="00790694"/>
    <w:rsid w:val="007947AB"/>
    <w:rsid w:val="00797649"/>
    <w:rsid w:val="007A0C3B"/>
    <w:rsid w:val="007A1C13"/>
    <w:rsid w:val="007A51EB"/>
    <w:rsid w:val="007A520D"/>
    <w:rsid w:val="007A6159"/>
    <w:rsid w:val="007B004C"/>
    <w:rsid w:val="007B1954"/>
    <w:rsid w:val="007B44D2"/>
    <w:rsid w:val="007B5C60"/>
    <w:rsid w:val="007B641E"/>
    <w:rsid w:val="007B6ABD"/>
    <w:rsid w:val="007B6D6A"/>
    <w:rsid w:val="007C0557"/>
    <w:rsid w:val="007C0807"/>
    <w:rsid w:val="007C168B"/>
    <w:rsid w:val="007C34F1"/>
    <w:rsid w:val="007C35E8"/>
    <w:rsid w:val="007C3900"/>
    <w:rsid w:val="007C4EFE"/>
    <w:rsid w:val="007C50E1"/>
    <w:rsid w:val="007C51BB"/>
    <w:rsid w:val="007C5BBE"/>
    <w:rsid w:val="007C7974"/>
    <w:rsid w:val="007C7D6D"/>
    <w:rsid w:val="007D203E"/>
    <w:rsid w:val="007D36FA"/>
    <w:rsid w:val="007D3C5A"/>
    <w:rsid w:val="007D49CE"/>
    <w:rsid w:val="007D6C60"/>
    <w:rsid w:val="007D79D2"/>
    <w:rsid w:val="007E1743"/>
    <w:rsid w:val="007E2F6F"/>
    <w:rsid w:val="007E31C4"/>
    <w:rsid w:val="007E34E3"/>
    <w:rsid w:val="007E5009"/>
    <w:rsid w:val="007F08D8"/>
    <w:rsid w:val="007F2D8D"/>
    <w:rsid w:val="007F3333"/>
    <w:rsid w:val="007F3AE8"/>
    <w:rsid w:val="007F4237"/>
    <w:rsid w:val="007F6160"/>
    <w:rsid w:val="007F65B1"/>
    <w:rsid w:val="007F7DEB"/>
    <w:rsid w:val="008007F3"/>
    <w:rsid w:val="00800A94"/>
    <w:rsid w:val="00802FEB"/>
    <w:rsid w:val="008032FA"/>
    <w:rsid w:val="00803844"/>
    <w:rsid w:val="008038D0"/>
    <w:rsid w:val="008040FB"/>
    <w:rsid w:val="00804458"/>
    <w:rsid w:val="00811C3F"/>
    <w:rsid w:val="00811DB9"/>
    <w:rsid w:val="0081274A"/>
    <w:rsid w:val="008147F8"/>
    <w:rsid w:val="008153D6"/>
    <w:rsid w:val="00815CF1"/>
    <w:rsid w:val="008174E4"/>
    <w:rsid w:val="0082059F"/>
    <w:rsid w:val="00820736"/>
    <w:rsid w:val="00820F59"/>
    <w:rsid w:val="00821DC3"/>
    <w:rsid w:val="00823678"/>
    <w:rsid w:val="0082377B"/>
    <w:rsid w:val="008254AD"/>
    <w:rsid w:val="00825C5E"/>
    <w:rsid w:val="00825ED7"/>
    <w:rsid w:val="00826884"/>
    <w:rsid w:val="00831C59"/>
    <w:rsid w:val="00833C37"/>
    <w:rsid w:val="00833E1F"/>
    <w:rsid w:val="008341A8"/>
    <w:rsid w:val="0083542C"/>
    <w:rsid w:val="00836927"/>
    <w:rsid w:val="00836A8E"/>
    <w:rsid w:val="008370BB"/>
    <w:rsid w:val="00837432"/>
    <w:rsid w:val="0084038C"/>
    <w:rsid w:val="008418D5"/>
    <w:rsid w:val="00842632"/>
    <w:rsid w:val="00842686"/>
    <w:rsid w:val="00842CF7"/>
    <w:rsid w:val="0084399C"/>
    <w:rsid w:val="00843B81"/>
    <w:rsid w:val="00843C9C"/>
    <w:rsid w:val="00845224"/>
    <w:rsid w:val="008460A4"/>
    <w:rsid w:val="008462D9"/>
    <w:rsid w:val="00847631"/>
    <w:rsid w:val="00847BDA"/>
    <w:rsid w:val="008543EE"/>
    <w:rsid w:val="0085487A"/>
    <w:rsid w:val="008553D5"/>
    <w:rsid w:val="00856199"/>
    <w:rsid w:val="00856735"/>
    <w:rsid w:val="00856BE2"/>
    <w:rsid w:val="00856FDC"/>
    <w:rsid w:val="00857810"/>
    <w:rsid w:val="008618F4"/>
    <w:rsid w:val="00861A2C"/>
    <w:rsid w:val="00863790"/>
    <w:rsid w:val="00863B7E"/>
    <w:rsid w:val="00864922"/>
    <w:rsid w:val="0086746B"/>
    <w:rsid w:val="00867EC3"/>
    <w:rsid w:val="008708B9"/>
    <w:rsid w:val="00872111"/>
    <w:rsid w:val="008725CE"/>
    <w:rsid w:val="00872622"/>
    <w:rsid w:val="008726B1"/>
    <w:rsid w:val="00872DE9"/>
    <w:rsid w:val="00876E66"/>
    <w:rsid w:val="00877FE1"/>
    <w:rsid w:val="00881B7D"/>
    <w:rsid w:val="008828CA"/>
    <w:rsid w:val="008833C5"/>
    <w:rsid w:val="00884732"/>
    <w:rsid w:val="008866A8"/>
    <w:rsid w:val="00886A4D"/>
    <w:rsid w:val="00887802"/>
    <w:rsid w:val="00892149"/>
    <w:rsid w:val="00894D57"/>
    <w:rsid w:val="008A05AA"/>
    <w:rsid w:val="008A0F7A"/>
    <w:rsid w:val="008A1808"/>
    <w:rsid w:val="008A248B"/>
    <w:rsid w:val="008A2937"/>
    <w:rsid w:val="008A5684"/>
    <w:rsid w:val="008A5C05"/>
    <w:rsid w:val="008A7009"/>
    <w:rsid w:val="008B15C0"/>
    <w:rsid w:val="008B2833"/>
    <w:rsid w:val="008B2B24"/>
    <w:rsid w:val="008B308B"/>
    <w:rsid w:val="008B3455"/>
    <w:rsid w:val="008B4F61"/>
    <w:rsid w:val="008B5767"/>
    <w:rsid w:val="008B5A7A"/>
    <w:rsid w:val="008B6F4C"/>
    <w:rsid w:val="008C0253"/>
    <w:rsid w:val="008C0416"/>
    <w:rsid w:val="008C0C4C"/>
    <w:rsid w:val="008C0ED3"/>
    <w:rsid w:val="008C193F"/>
    <w:rsid w:val="008C20A6"/>
    <w:rsid w:val="008C2347"/>
    <w:rsid w:val="008C2B3F"/>
    <w:rsid w:val="008C4BCC"/>
    <w:rsid w:val="008C5358"/>
    <w:rsid w:val="008C6B54"/>
    <w:rsid w:val="008C7B0E"/>
    <w:rsid w:val="008D09CC"/>
    <w:rsid w:val="008D21FE"/>
    <w:rsid w:val="008D2D99"/>
    <w:rsid w:val="008D5D22"/>
    <w:rsid w:val="008D739C"/>
    <w:rsid w:val="008D763C"/>
    <w:rsid w:val="008D7B08"/>
    <w:rsid w:val="008E1518"/>
    <w:rsid w:val="008E2123"/>
    <w:rsid w:val="008E2BC8"/>
    <w:rsid w:val="008E4B5C"/>
    <w:rsid w:val="008E5151"/>
    <w:rsid w:val="008E6383"/>
    <w:rsid w:val="008F21DB"/>
    <w:rsid w:val="008F4BE7"/>
    <w:rsid w:val="00900AA5"/>
    <w:rsid w:val="00900C00"/>
    <w:rsid w:val="009010A9"/>
    <w:rsid w:val="009010EA"/>
    <w:rsid w:val="009017F0"/>
    <w:rsid w:val="00902425"/>
    <w:rsid w:val="00902BBB"/>
    <w:rsid w:val="00905ACD"/>
    <w:rsid w:val="00907099"/>
    <w:rsid w:val="009107BA"/>
    <w:rsid w:val="00911ECD"/>
    <w:rsid w:val="0091251C"/>
    <w:rsid w:val="00917F3A"/>
    <w:rsid w:val="00920079"/>
    <w:rsid w:val="00921393"/>
    <w:rsid w:val="00921BE5"/>
    <w:rsid w:val="00923789"/>
    <w:rsid w:val="009248F1"/>
    <w:rsid w:val="00925084"/>
    <w:rsid w:val="00925AEB"/>
    <w:rsid w:val="00925FD3"/>
    <w:rsid w:val="009265FB"/>
    <w:rsid w:val="0092661C"/>
    <w:rsid w:val="00926DBD"/>
    <w:rsid w:val="00927AB9"/>
    <w:rsid w:val="0093125B"/>
    <w:rsid w:val="00931F7F"/>
    <w:rsid w:val="00932475"/>
    <w:rsid w:val="009338A8"/>
    <w:rsid w:val="009338F4"/>
    <w:rsid w:val="00933EC4"/>
    <w:rsid w:val="009379B6"/>
    <w:rsid w:val="0094285C"/>
    <w:rsid w:val="009455BB"/>
    <w:rsid w:val="00950D45"/>
    <w:rsid w:val="00951ED0"/>
    <w:rsid w:val="00954EE4"/>
    <w:rsid w:val="00955E18"/>
    <w:rsid w:val="00956897"/>
    <w:rsid w:val="00957BA4"/>
    <w:rsid w:val="009635E9"/>
    <w:rsid w:val="0096430F"/>
    <w:rsid w:val="009668EF"/>
    <w:rsid w:val="00966ECB"/>
    <w:rsid w:val="00970305"/>
    <w:rsid w:val="00970CFD"/>
    <w:rsid w:val="00973B79"/>
    <w:rsid w:val="00975CD0"/>
    <w:rsid w:val="00976023"/>
    <w:rsid w:val="00976C4A"/>
    <w:rsid w:val="00976C70"/>
    <w:rsid w:val="00977172"/>
    <w:rsid w:val="0098386F"/>
    <w:rsid w:val="00984648"/>
    <w:rsid w:val="009846D5"/>
    <w:rsid w:val="00984725"/>
    <w:rsid w:val="00985C85"/>
    <w:rsid w:val="00986198"/>
    <w:rsid w:val="009865E3"/>
    <w:rsid w:val="00987681"/>
    <w:rsid w:val="009914C4"/>
    <w:rsid w:val="00993EFB"/>
    <w:rsid w:val="00994315"/>
    <w:rsid w:val="00996F30"/>
    <w:rsid w:val="009A0352"/>
    <w:rsid w:val="009A0F14"/>
    <w:rsid w:val="009A1823"/>
    <w:rsid w:val="009A317D"/>
    <w:rsid w:val="009A4097"/>
    <w:rsid w:val="009A4434"/>
    <w:rsid w:val="009A4B05"/>
    <w:rsid w:val="009A4D57"/>
    <w:rsid w:val="009A5703"/>
    <w:rsid w:val="009A5C43"/>
    <w:rsid w:val="009A67FC"/>
    <w:rsid w:val="009B1B28"/>
    <w:rsid w:val="009B2C2A"/>
    <w:rsid w:val="009B3D7C"/>
    <w:rsid w:val="009B4261"/>
    <w:rsid w:val="009B490E"/>
    <w:rsid w:val="009B69A9"/>
    <w:rsid w:val="009B6FC1"/>
    <w:rsid w:val="009C13F4"/>
    <w:rsid w:val="009C1EB2"/>
    <w:rsid w:val="009C212D"/>
    <w:rsid w:val="009C22F5"/>
    <w:rsid w:val="009C2743"/>
    <w:rsid w:val="009C349B"/>
    <w:rsid w:val="009C4B5E"/>
    <w:rsid w:val="009C7F78"/>
    <w:rsid w:val="009D288E"/>
    <w:rsid w:val="009D30CE"/>
    <w:rsid w:val="009D5A42"/>
    <w:rsid w:val="009D67F7"/>
    <w:rsid w:val="009E253A"/>
    <w:rsid w:val="009E382D"/>
    <w:rsid w:val="009E413F"/>
    <w:rsid w:val="009E4B61"/>
    <w:rsid w:val="009E5E59"/>
    <w:rsid w:val="009E686C"/>
    <w:rsid w:val="009E6B80"/>
    <w:rsid w:val="009E7ACE"/>
    <w:rsid w:val="009E7BD7"/>
    <w:rsid w:val="009E7BED"/>
    <w:rsid w:val="009E7CD2"/>
    <w:rsid w:val="009F0AE0"/>
    <w:rsid w:val="009F2A7F"/>
    <w:rsid w:val="009F3BD4"/>
    <w:rsid w:val="009F6961"/>
    <w:rsid w:val="00A01E35"/>
    <w:rsid w:val="00A02F2B"/>
    <w:rsid w:val="00A04E54"/>
    <w:rsid w:val="00A062BD"/>
    <w:rsid w:val="00A069AE"/>
    <w:rsid w:val="00A10A25"/>
    <w:rsid w:val="00A121ED"/>
    <w:rsid w:val="00A12ED0"/>
    <w:rsid w:val="00A132A3"/>
    <w:rsid w:val="00A14561"/>
    <w:rsid w:val="00A15691"/>
    <w:rsid w:val="00A1598D"/>
    <w:rsid w:val="00A16ACF"/>
    <w:rsid w:val="00A16F30"/>
    <w:rsid w:val="00A20481"/>
    <w:rsid w:val="00A20AF1"/>
    <w:rsid w:val="00A228E9"/>
    <w:rsid w:val="00A22D47"/>
    <w:rsid w:val="00A23B66"/>
    <w:rsid w:val="00A24739"/>
    <w:rsid w:val="00A301D6"/>
    <w:rsid w:val="00A32114"/>
    <w:rsid w:val="00A3346A"/>
    <w:rsid w:val="00A348AB"/>
    <w:rsid w:val="00A35DF5"/>
    <w:rsid w:val="00A40853"/>
    <w:rsid w:val="00A43932"/>
    <w:rsid w:val="00A46D40"/>
    <w:rsid w:val="00A4761B"/>
    <w:rsid w:val="00A50756"/>
    <w:rsid w:val="00A50BFA"/>
    <w:rsid w:val="00A53DCD"/>
    <w:rsid w:val="00A549DF"/>
    <w:rsid w:val="00A54E6E"/>
    <w:rsid w:val="00A54E9C"/>
    <w:rsid w:val="00A5581A"/>
    <w:rsid w:val="00A55FC7"/>
    <w:rsid w:val="00A572DF"/>
    <w:rsid w:val="00A601F5"/>
    <w:rsid w:val="00A602E5"/>
    <w:rsid w:val="00A604C2"/>
    <w:rsid w:val="00A60A15"/>
    <w:rsid w:val="00A6195E"/>
    <w:rsid w:val="00A61E25"/>
    <w:rsid w:val="00A63E92"/>
    <w:rsid w:val="00A646A0"/>
    <w:rsid w:val="00A64BE1"/>
    <w:rsid w:val="00A65BF4"/>
    <w:rsid w:val="00A65F6A"/>
    <w:rsid w:val="00A70CE6"/>
    <w:rsid w:val="00A7105D"/>
    <w:rsid w:val="00A71470"/>
    <w:rsid w:val="00A71983"/>
    <w:rsid w:val="00A73854"/>
    <w:rsid w:val="00A75679"/>
    <w:rsid w:val="00A758E3"/>
    <w:rsid w:val="00A7787E"/>
    <w:rsid w:val="00A833B8"/>
    <w:rsid w:val="00A842CB"/>
    <w:rsid w:val="00A864DA"/>
    <w:rsid w:val="00A870D3"/>
    <w:rsid w:val="00A879AE"/>
    <w:rsid w:val="00A9395D"/>
    <w:rsid w:val="00A95634"/>
    <w:rsid w:val="00A95DC3"/>
    <w:rsid w:val="00A9601C"/>
    <w:rsid w:val="00A961FC"/>
    <w:rsid w:val="00A97A4F"/>
    <w:rsid w:val="00A97F5B"/>
    <w:rsid w:val="00AA16AB"/>
    <w:rsid w:val="00AA2294"/>
    <w:rsid w:val="00AA356A"/>
    <w:rsid w:val="00AA55D5"/>
    <w:rsid w:val="00AA5774"/>
    <w:rsid w:val="00AA5B27"/>
    <w:rsid w:val="00AA6330"/>
    <w:rsid w:val="00AB01E1"/>
    <w:rsid w:val="00AB7955"/>
    <w:rsid w:val="00AC0CC4"/>
    <w:rsid w:val="00AC14B4"/>
    <w:rsid w:val="00AC276D"/>
    <w:rsid w:val="00AC2CA0"/>
    <w:rsid w:val="00AC36BE"/>
    <w:rsid w:val="00AC41A6"/>
    <w:rsid w:val="00AC475B"/>
    <w:rsid w:val="00AC4EA5"/>
    <w:rsid w:val="00AC4F58"/>
    <w:rsid w:val="00AC51EB"/>
    <w:rsid w:val="00AC5DF4"/>
    <w:rsid w:val="00AC6B7A"/>
    <w:rsid w:val="00AC7F79"/>
    <w:rsid w:val="00AD26F6"/>
    <w:rsid w:val="00AD4282"/>
    <w:rsid w:val="00AD5F39"/>
    <w:rsid w:val="00AD6030"/>
    <w:rsid w:val="00AD74E1"/>
    <w:rsid w:val="00AE4D1F"/>
    <w:rsid w:val="00AE5E01"/>
    <w:rsid w:val="00AE7270"/>
    <w:rsid w:val="00AF07F0"/>
    <w:rsid w:val="00AF09ED"/>
    <w:rsid w:val="00AF0FFF"/>
    <w:rsid w:val="00AF2535"/>
    <w:rsid w:val="00AF4BD0"/>
    <w:rsid w:val="00B01225"/>
    <w:rsid w:val="00B0388A"/>
    <w:rsid w:val="00B051F7"/>
    <w:rsid w:val="00B05250"/>
    <w:rsid w:val="00B07BCE"/>
    <w:rsid w:val="00B10CF6"/>
    <w:rsid w:val="00B12DDC"/>
    <w:rsid w:val="00B13F7C"/>
    <w:rsid w:val="00B1489E"/>
    <w:rsid w:val="00B2050F"/>
    <w:rsid w:val="00B209FE"/>
    <w:rsid w:val="00B228E4"/>
    <w:rsid w:val="00B2328D"/>
    <w:rsid w:val="00B23771"/>
    <w:rsid w:val="00B24ED5"/>
    <w:rsid w:val="00B25378"/>
    <w:rsid w:val="00B30BD7"/>
    <w:rsid w:val="00B324C3"/>
    <w:rsid w:val="00B3439A"/>
    <w:rsid w:val="00B37309"/>
    <w:rsid w:val="00B4112C"/>
    <w:rsid w:val="00B4308D"/>
    <w:rsid w:val="00B43E19"/>
    <w:rsid w:val="00B45289"/>
    <w:rsid w:val="00B457DD"/>
    <w:rsid w:val="00B46D63"/>
    <w:rsid w:val="00B477CE"/>
    <w:rsid w:val="00B5233D"/>
    <w:rsid w:val="00B523A0"/>
    <w:rsid w:val="00B5527A"/>
    <w:rsid w:val="00B63637"/>
    <w:rsid w:val="00B637D6"/>
    <w:rsid w:val="00B64172"/>
    <w:rsid w:val="00B65AD6"/>
    <w:rsid w:val="00B65FFA"/>
    <w:rsid w:val="00B66D6F"/>
    <w:rsid w:val="00B702B4"/>
    <w:rsid w:val="00B74785"/>
    <w:rsid w:val="00B75784"/>
    <w:rsid w:val="00B761EC"/>
    <w:rsid w:val="00B765CC"/>
    <w:rsid w:val="00B80DBF"/>
    <w:rsid w:val="00B81049"/>
    <w:rsid w:val="00B82F03"/>
    <w:rsid w:val="00B83B20"/>
    <w:rsid w:val="00B84589"/>
    <w:rsid w:val="00B85079"/>
    <w:rsid w:val="00B90C60"/>
    <w:rsid w:val="00B936A3"/>
    <w:rsid w:val="00B9467A"/>
    <w:rsid w:val="00B94BAD"/>
    <w:rsid w:val="00B9522A"/>
    <w:rsid w:val="00B96347"/>
    <w:rsid w:val="00B96DEA"/>
    <w:rsid w:val="00BA0FFD"/>
    <w:rsid w:val="00BA4631"/>
    <w:rsid w:val="00BA56C4"/>
    <w:rsid w:val="00BA570E"/>
    <w:rsid w:val="00BA7C05"/>
    <w:rsid w:val="00BA7F6D"/>
    <w:rsid w:val="00BB0224"/>
    <w:rsid w:val="00BB0297"/>
    <w:rsid w:val="00BB1357"/>
    <w:rsid w:val="00BB2BD8"/>
    <w:rsid w:val="00BB4BAD"/>
    <w:rsid w:val="00BB7F02"/>
    <w:rsid w:val="00BC0E1F"/>
    <w:rsid w:val="00BC0EA5"/>
    <w:rsid w:val="00BC3A94"/>
    <w:rsid w:val="00BC3F21"/>
    <w:rsid w:val="00BC41D7"/>
    <w:rsid w:val="00BC4D92"/>
    <w:rsid w:val="00BD30B6"/>
    <w:rsid w:val="00BD3F6A"/>
    <w:rsid w:val="00BD49C0"/>
    <w:rsid w:val="00BD500B"/>
    <w:rsid w:val="00BD5395"/>
    <w:rsid w:val="00BD600C"/>
    <w:rsid w:val="00BE0710"/>
    <w:rsid w:val="00BE51F4"/>
    <w:rsid w:val="00BE6638"/>
    <w:rsid w:val="00BF09C2"/>
    <w:rsid w:val="00BF3172"/>
    <w:rsid w:val="00BF3F04"/>
    <w:rsid w:val="00BF5C3D"/>
    <w:rsid w:val="00BF5C7B"/>
    <w:rsid w:val="00BF5E20"/>
    <w:rsid w:val="00BF7585"/>
    <w:rsid w:val="00C0035C"/>
    <w:rsid w:val="00C0362D"/>
    <w:rsid w:val="00C055DA"/>
    <w:rsid w:val="00C06C88"/>
    <w:rsid w:val="00C106EE"/>
    <w:rsid w:val="00C12CD9"/>
    <w:rsid w:val="00C14157"/>
    <w:rsid w:val="00C145E5"/>
    <w:rsid w:val="00C150A2"/>
    <w:rsid w:val="00C15934"/>
    <w:rsid w:val="00C15A0F"/>
    <w:rsid w:val="00C200EC"/>
    <w:rsid w:val="00C206F5"/>
    <w:rsid w:val="00C21030"/>
    <w:rsid w:val="00C21ED7"/>
    <w:rsid w:val="00C243DE"/>
    <w:rsid w:val="00C24673"/>
    <w:rsid w:val="00C261A0"/>
    <w:rsid w:val="00C26763"/>
    <w:rsid w:val="00C26BAB"/>
    <w:rsid w:val="00C26D74"/>
    <w:rsid w:val="00C27D9C"/>
    <w:rsid w:val="00C31AD3"/>
    <w:rsid w:val="00C32E0D"/>
    <w:rsid w:val="00C33638"/>
    <w:rsid w:val="00C35D5A"/>
    <w:rsid w:val="00C36234"/>
    <w:rsid w:val="00C438CD"/>
    <w:rsid w:val="00C447F9"/>
    <w:rsid w:val="00C44F58"/>
    <w:rsid w:val="00C450F8"/>
    <w:rsid w:val="00C47581"/>
    <w:rsid w:val="00C47CFB"/>
    <w:rsid w:val="00C502E6"/>
    <w:rsid w:val="00C51214"/>
    <w:rsid w:val="00C52FF4"/>
    <w:rsid w:val="00C543A8"/>
    <w:rsid w:val="00C54590"/>
    <w:rsid w:val="00C56C04"/>
    <w:rsid w:val="00C56E94"/>
    <w:rsid w:val="00C60E32"/>
    <w:rsid w:val="00C61C98"/>
    <w:rsid w:val="00C643B8"/>
    <w:rsid w:val="00C64761"/>
    <w:rsid w:val="00C65CD3"/>
    <w:rsid w:val="00C671BB"/>
    <w:rsid w:val="00C71CEF"/>
    <w:rsid w:val="00C724B6"/>
    <w:rsid w:val="00C73EE1"/>
    <w:rsid w:val="00C77EC1"/>
    <w:rsid w:val="00C80BE5"/>
    <w:rsid w:val="00C82C00"/>
    <w:rsid w:val="00C830F2"/>
    <w:rsid w:val="00C87E9B"/>
    <w:rsid w:val="00C9016A"/>
    <w:rsid w:val="00C9017A"/>
    <w:rsid w:val="00C91B26"/>
    <w:rsid w:val="00C93361"/>
    <w:rsid w:val="00C9364E"/>
    <w:rsid w:val="00C93B08"/>
    <w:rsid w:val="00C94DE7"/>
    <w:rsid w:val="00C97AF5"/>
    <w:rsid w:val="00CA3F31"/>
    <w:rsid w:val="00CA4950"/>
    <w:rsid w:val="00CA495D"/>
    <w:rsid w:val="00CA5755"/>
    <w:rsid w:val="00CA5BB9"/>
    <w:rsid w:val="00CA5D87"/>
    <w:rsid w:val="00CA6CC4"/>
    <w:rsid w:val="00CB0288"/>
    <w:rsid w:val="00CB0978"/>
    <w:rsid w:val="00CB09F5"/>
    <w:rsid w:val="00CB2A71"/>
    <w:rsid w:val="00CB38D5"/>
    <w:rsid w:val="00CB3AB1"/>
    <w:rsid w:val="00CB4278"/>
    <w:rsid w:val="00CB5356"/>
    <w:rsid w:val="00CB5AFD"/>
    <w:rsid w:val="00CB6AB6"/>
    <w:rsid w:val="00CB6C33"/>
    <w:rsid w:val="00CC096F"/>
    <w:rsid w:val="00CC0977"/>
    <w:rsid w:val="00CC0C3D"/>
    <w:rsid w:val="00CC20C5"/>
    <w:rsid w:val="00CC20EA"/>
    <w:rsid w:val="00CC508A"/>
    <w:rsid w:val="00CC528C"/>
    <w:rsid w:val="00CC7CB8"/>
    <w:rsid w:val="00CD0E64"/>
    <w:rsid w:val="00CD1279"/>
    <w:rsid w:val="00CD3F4F"/>
    <w:rsid w:val="00CD40C5"/>
    <w:rsid w:val="00CD77D4"/>
    <w:rsid w:val="00CE00F4"/>
    <w:rsid w:val="00CE1D33"/>
    <w:rsid w:val="00CE4724"/>
    <w:rsid w:val="00CE4CD2"/>
    <w:rsid w:val="00CE509D"/>
    <w:rsid w:val="00CF2D56"/>
    <w:rsid w:val="00CF3EFF"/>
    <w:rsid w:val="00D031BD"/>
    <w:rsid w:val="00D03322"/>
    <w:rsid w:val="00D04B44"/>
    <w:rsid w:val="00D06EE4"/>
    <w:rsid w:val="00D079DF"/>
    <w:rsid w:val="00D10E5C"/>
    <w:rsid w:val="00D12876"/>
    <w:rsid w:val="00D1435A"/>
    <w:rsid w:val="00D14B76"/>
    <w:rsid w:val="00D14F6C"/>
    <w:rsid w:val="00D16D83"/>
    <w:rsid w:val="00D2092C"/>
    <w:rsid w:val="00D20B04"/>
    <w:rsid w:val="00D2370D"/>
    <w:rsid w:val="00D23953"/>
    <w:rsid w:val="00D24B67"/>
    <w:rsid w:val="00D2659C"/>
    <w:rsid w:val="00D26A0D"/>
    <w:rsid w:val="00D279C8"/>
    <w:rsid w:val="00D30598"/>
    <w:rsid w:val="00D30CC7"/>
    <w:rsid w:val="00D311F4"/>
    <w:rsid w:val="00D3183A"/>
    <w:rsid w:val="00D32E54"/>
    <w:rsid w:val="00D3342A"/>
    <w:rsid w:val="00D3515B"/>
    <w:rsid w:val="00D37F36"/>
    <w:rsid w:val="00D40CB6"/>
    <w:rsid w:val="00D41291"/>
    <w:rsid w:val="00D4142C"/>
    <w:rsid w:val="00D42462"/>
    <w:rsid w:val="00D42F56"/>
    <w:rsid w:val="00D4388A"/>
    <w:rsid w:val="00D45465"/>
    <w:rsid w:val="00D52DDE"/>
    <w:rsid w:val="00D544E0"/>
    <w:rsid w:val="00D55DC8"/>
    <w:rsid w:val="00D5696F"/>
    <w:rsid w:val="00D56F94"/>
    <w:rsid w:val="00D57302"/>
    <w:rsid w:val="00D615E2"/>
    <w:rsid w:val="00D6308D"/>
    <w:rsid w:val="00D65420"/>
    <w:rsid w:val="00D66CF3"/>
    <w:rsid w:val="00D712DE"/>
    <w:rsid w:val="00D7134B"/>
    <w:rsid w:val="00D73583"/>
    <w:rsid w:val="00D73CE7"/>
    <w:rsid w:val="00D768D1"/>
    <w:rsid w:val="00D8216E"/>
    <w:rsid w:val="00D8302F"/>
    <w:rsid w:val="00D8316A"/>
    <w:rsid w:val="00D837C3"/>
    <w:rsid w:val="00D84138"/>
    <w:rsid w:val="00D84261"/>
    <w:rsid w:val="00D910EE"/>
    <w:rsid w:val="00D91FFB"/>
    <w:rsid w:val="00D926A5"/>
    <w:rsid w:val="00D93BE8"/>
    <w:rsid w:val="00D9578F"/>
    <w:rsid w:val="00D96C87"/>
    <w:rsid w:val="00D96E0E"/>
    <w:rsid w:val="00D973AE"/>
    <w:rsid w:val="00D9791B"/>
    <w:rsid w:val="00D979C1"/>
    <w:rsid w:val="00DA3062"/>
    <w:rsid w:val="00DA34A5"/>
    <w:rsid w:val="00DA424A"/>
    <w:rsid w:val="00DA4BA1"/>
    <w:rsid w:val="00DA52B6"/>
    <w:rsid w:val="00DA5C93"/>
    <w:rsid w:val="00DA6677"/>
    <w:rsid w:val="00DA71DF"/>
    <w:rsid w:val="00DB14C6"/>
    <w:rsid w:val="00DB23DE"/>
    <w:rsid w:val="00DB3975"/>
    <w:rsid w:val="00DB4D9A"/>
    <w:rsid w:val="00DB57F9"/>
    <w:rsid w:val="00DB6CBE"/>
    <w:rsid w:val="00DB7082"/>
    <w:rsid w:val="00DC1297"/>
    <w:rsid w:val="00DC2B92"/>
    <w:rsid w:val="00DC2BBF"/>
    <w:rsid w:val="00DC5F9A"/>
    <w:rsid w:val="00DC60DE"/>
    <w:rsid w:val="00DC6372"/>
    <w:rsid w:val="00DC63B3"/>
    <w:rsid w:val="00DC75E7"/>
    <w:rsid w:val="00DC7808"/>
    <w:rsid w:val="00DD0FB1"/>
    <w:rsid w:val="00DD184C"/>
    <w:rsid w:val="00DD236F"/>
    <w:rsid w:val="00DD2FD5"/>
    <w:rsid w:val="00DD47DC"/>
    <w:rsid w:val="00DD7B7D"/>
    <w:rsid w:val="00DD7CDD"/>
    <w:rsid w:val="00DE4C5A"/>
    <w:rsid w:val="00DE70AE"/>
    <w:rsid w:val="00DF30BB"/>
    <w:rsid w:val="00DF35D0"/>
    <w:rsid w:val="00DF3B5E"/>
    <w:rsid w:val="00DF5A21"/>
    <w:rsid w:val="00DF76ED"/>
    <w:rsid w:val="00E0067A"/>
    <w:rsid w:val="00E01852"/>
    <w:rsid w:val="00E0237A"/>
    <w:rsid w:val="00E02921"/>
    <w:rsid w:val="00E04535"/>
    <w:rsid w:val="00E04C82"/>
    <w:rsid w:val="00E0621D"/>
    <w:rsid w:val="00E121C4"/>
    <w:rsid w:val="00E147A9"/>
    <w:rsid w:val="00E14EF6"/>
    <w:rsid w:val="00E20102"/>
    <w:rsid w:val="00E20605"/>
    <w:rsid w:val="00E21CEF"/>
    <w:rsid w:val="00E227EF"/>
    <w:rsid w:val="00E2440A"/>
    <w:rsid w:val="00E264DF"/>
    <w:rsid w:val="00E265D5"/>
    <w:rsid w:val="00E279B2"/>
    <w:rsid w:val="00E31BA6"/>
    <w:rsid w:val="00E3234E"/>
    <w:rsid w:val="00E331BD"/>
    <w:rsid w:val="00E33497"/>
    <w:rsid w:val="00E34EC4"/>
    <w:rsid w:val="00E40336"/>
    <w:rsid w:val="00E40508"/>
    <w:rsid w:val="00E40645"/>
    <w:rsid w:val="00E40DE7"/>
    <w:rsid w:val="00E40F21"/>
    <w:rsid w:val="00E411AE"/>
    <w:rsid w:val="00E41C7B"/>
    <w:rsid w:val="00E41FA7"/>
    <w:rsid w:val="00E42A10"/>
    <w:rsid w:val="00E42E7E"/>
    <w:rsid w:val="00E43527"/>
    <w:rsid w:val="00E435B9"/>
    <w:rsid w:val="00E443A7"/>
    <w:rsid w:val="00E4669D"/>
    <w:rsid w:val="00E50432"/>
    <w:rsid w:val="00E53C58"/>
    <w:rsid w:val="00E541E9"/>
    <w:rsid w:val="00E54A4B"/>
    <w:rsid w:val="00E54B28"/>
    <w:rsid w:val="00E54FD7"/>
    <w:rsid w:val="00E60203"/>
    <w:rsid w:val="00E61F97"/>
    <w:rsid w:val="00E63267"/>
    <w:rsid w:val="00E64A93"/>
    <w:rsid w:val="00E6615F"/>
    <w:rsid w:val="00E705CC"/>
    <w:rsid w:val="00E7083A"/>
    <w:rsid w:val="00E73D3D"/>
    <w:rsid w:val="00E74693"/>
    <w:rsid w:val="00E74E07"/>
    <w:rsid w:val="00E75CD7"/>
    <w:rsid w:val="00E777DC"/>
    <w:rsid w:val="00E80AB5"/>
    <w:rsid w:val="00E82F64"/>
    <w:rsid w:val="00E83C73"/>
    <w:rsid w:val="00E913FF"/>
    <w:rsid w:val="00E91B4E"/>
    <w:rsid w:val="00E91C66"/>
    <w:rsid w:val="00E91CF5"/>
    <w:rsid w:val="00E92747"/>
    <w:rsid w:val="00E932D5"/>
    <w:rsid w:val="00E93599"/>
    <w:rsid w:val="00E96657"/>
    <w:rsid w:val="00EA15F8"/>
    <w:rsid w:val="00EA21D5"/>
    <w:rsid w:val="00EA4E16"/>
    <w:rsid w:val="00EA5D4D"/>
    <w:rsid w:val="00EB00EF"/>
    <w:rsid w:val="00EB0402"/>
    <w:rsid w:val="00EB0EBE"/>
    <w:rsid w:val="00EB1684"/>
    <w:rsid w:val="00EB2C96"/>
    <w:rsid w:val="00EB3669"/>
    <w:rsid w:val="00EB4466"/>
    <w:rsid w:val="00EB478C"/>
    <w:rsid w:val="00EB4F70"/>
    <w:rsid w:val="00EB61B8"/>
    <w:rsid w:val="00EB62EA"/>
    <w:rsid w:val="00EB68BB"/>
    <w:rsid w:val="00EB6FE6"/>
    <w:rsid w:val="00EB75D0"/>
    <w:rsid w:val="00EB7834"/>
    <w:rsid w:val="00EC0578"/>
    <w:rsid w:val="00EC0DF8"/>
    <w:rsid w:val="00EC1F6E"/>
    <w:rsid w:val="00EC6C34"/>
    <w:rsid w:val="00ED04AC"/>
    <w:rsid w:val="00ED3E80"/>
    <w:rsid w:val="00ED46FE"/>
    <w:rsid w:val="00ED4AC3"/>
    <w:rsid w:val="00EE18EE"/>
    <w:rsid w:val="00EE4F44"/>
    <w:rsid w:val="00EE6F92"/>
    <w:rsid w:val="00EE7888"/>
    <w:rsid w:val="00EE7E2B"/>
    <w:rsid w:val="00EF12DD"/>
    <w:rsid w:val="00EF1DA4"/>
    <w:rsid w:val="00EF3553"/>
    <w:rsid w:val="00EF6046"/>
    <w:rsid w:val="00EF6E63"/>
    <w:rsid w:val="00EF6EF7"/>
    <w:rsid w:val="00F00457"/>
    <w:rsid w:val="00F00778"/>
    <w:rsid w:val="00F011ED"/>
    <w:rsid w:val="00F01DA1"/>
    <w:rsid w:val="00F02BAB"/>
    <w:rsid w:val="00F02E61"/>
    <w:rsid w:val="00F0303C"/>
    <w:rsid w:val="00F03594"/>
    <w:rsid w:val="00F0377B"/>
    <w:rsid w:val="00F04A43"/>
    <w:rsid w:val="00F11B88"/>
    <w:rsid w:val="00F11F9E"/>
    <w:rsid w:val="00F12AC4"/>
    <w:rsid w:val="00F13422"/>
    <w:rsid w:val="00F134A3"/>
    <w:rsid w:val="00F16449"/>
    <w:rsid w:val="00F16E2B"/>
    <w:rsid w:val="00F16E72"/>
    <w:rsid w:val="00F17397"/>
    <w:rsid w:val="00F21702"/>
    <w:rsid w:val="00F2274E"/>
    <w:rsid w:val="00F22BF3"/>
    <w:rsid w:val="00F25F1C"/>
    <w:rsid w:val="00F26442"/>
    <w:rsid w:val="00F273C0"/>
    <w:rsid w:val="00F27864"/>
    <w:rsid w:val="00F27D0A"/>
    <w:rsid w:val="00F34C2E"/>
    <w:rsid w:val="00F359FC"/>
    <w:rsid w:val="00F369CA"/>
    <w:rsid w:val="00F378B2"/>
    <w:rsid w:val="00F37AA2"/>
    <w:rsid w:val="00F4072A"/>
    <w:rsid w:val="00F41267"/>
    <w:rsid w:val="00F41278"/>
    <w:rsid w:val="00F412C2"/>
    <w:rsid w:val="00F41E2A"/>
    <w:rsid w:val="00F4224F"/>
    <w:rsid w:val="00F429E2"/>
    <w:rsid w:val="00F46119"/>
    <w:rsid w:val="00F462F1"/>
    <w:rsid w:val="00F468EA"/>
    <w:rsid w:val="00F50517"/>
    <w:rsid w:val="00F5233A"/>
    <w:rsid w:val="00F53A13"/>
    <w:rsid w:val="00F53C8D"/>
    <w:rsid w:val="00F53FB1"/>
    <w:rsid w:val="00F544BD"/>
    <w:rsid w:val="00F57EE6"/>
    <w:rsid w:val="00F60697"/>
    <w:rsid w:val="00F60A78"/>
    <w:rsid w:val="00F61E2B"/>
    <w:rsid w:val="00F6228A"/>
    <w:rsid w:val="00F62BC3"/>
    <w:rsid w:val="00F63BC3"/>
    <w:rsid w:val="00F6545A"/>
    <w:rsid w:val="00F65842"/>
    <w:rsid w:val="00F66E10"/>
    <w:rsid w:val="00F66F8B"/>
    <w:rsid w:val="00F673F9"/>
    <w:rsid w:val="00F67B21"/>
    <w:rsid w:val="00F7054A"/>
    <w:rsid w:val="00F71F61"/>
    <w:rsid w:val="00F71FDC"/>
    <w:rsid w:val="00F727B4"/>
    <w:rsid w:val="00F73E24"/>
    <w:rsid w:val="00F751A0"/>
    <w:rsid w:val="00F751FE"/>
    <w:rsid w:val="00F76266"/>
    <w:rsid w:val="00F76E74"/>
    <w:rsid w:val="00F77FF0"/>
    <w:rsid w:val="00F8034B"/>
    <w:rsid w:val="00F80F8B"/>
    <w:rsid w:val="00F81AA3"/>
    <w:rsid w:val="00F81E57"/>
    <w:rsid w:val="00F833C1"/>
    <w:rsid w:val="00F84133"/>
    <w:rsid w:val="00F85EA2"/>
    <w:rsid w:val="00F910F7"/>
    <w:rsid w:val="00F93E77"/>
    <w:rsid w:val="00F96826"/>
    <w:rsid w:val="00F96FAD"/>
    <w:rsid w:val="00F97D7F"/>
    <w:rsid w:val="00FA05F5"/>
    <w:rsid w:val="00FA0C8D"/>
    <w:rsid w:val="00FA13B8"/>
    <w:rsid w:val="00FA1EB0"/>
    <w:rsid w:val="00FA3342"/>
    <w:rsid w:val="00FA38FF"/>
    <w:rsid w:val="00FA4FAF"/>
    <w:rsid w:val="00FA6157"/>
    <w:rsid w:val="00FA6BD1"/>
    <w:rsid w:val="00FA6C35"/>
    <w:rsid w:val="00FA6D92"/>
    <w:rsid w:val="00FB0130"/>
    <w:rsid w:val="00FB0318"/>
    <w:rsid w:val="00FB1066"/>
    <w:rsid w:val="00FB12C4"/>
    <w:rsid w:val="00FB1327"/>
    <w:rsid w:val="00FB45F1"/>
    <w:rsid w:val="00FB4AC3"/>
    <w:rsid w:val="00FB4C33"/>
    <w:rsid w:val="00FB53A5"/>
    <w:rsid w:val="00FB582B"/>
    <w:rsid w:val="00FB594A"/>
    <w:rsid w:val="00FB68B2"/>
    <w:rsid w:val="00FB7F0A"/>
    <w:rsid w:val="00FC01F0"/>
    <w:rsid w:val="00FC0331"/>
    <w:rsid w:val="00FC13D2"/>
    <w:rsid w:val="00FC16AD"/>
    <w:rsid w:val="00FC1C75"/>
    <w:rsid w:val="00FC27D9"/>
    <w:rsid w:val="00FC3FCF"/>
    <w:rsid w:val="00FC41D2"/>
    <w:rsid w:val="00FC5412"/>
    <w:rsid w:val="00FC5EC5"/>
    <w:rsid w:val="00FD0E04"/>
    <w:rsid w:val="00FD2025"/>
    <w:rsid w:val="00FD28C0"/>
    <w:rsid w:val="00FD33A1"/>
    <w:rsid w:val="00FD5396"/>
    <w:rsid w:val="00FD62E1"/>
    <w:rsid w:val="00FD6323"/>
    <w:rsid w:val="00FD72DC"/>
    <w:rsid w:val="00FD7D4E"/>
    <w:rsid w:val="00FE026A"/>
    <w:rsid w:val="00FE1240"/>
    <w:rsid w:val="00FE1906"/>
    <w:rsid w:val="00FE2662"/>
    <w:rsid w:val="00FE3E60"/>
    <w:rsid w:val="00FE437D"/>
    <w:rsid w:val="00FE451F"/>
    <w:rsid w:val="00FE4D03"/>
    <w:rsid w:val="00FE5A4D"/>
    <w:rsid w:val="00FE6B92"/>
    <w:rsid w:val="00FE7F6E"/>
    <w:rsid w:val="00FF027D"/>
    <w:rsid w:val="00FF11BB"/>
    <w:rsid w:val="00FF443B"/>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48D30"/>
  <w15:chartTrackingRefBased/>
  <w15:docId w15:val="{6243B069-316E-4C8C-9403-8C3DE61A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uiPriority="35"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354CD"/>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1"/>
    <w:next w:val="a0"/>
    <w:link w:val="11"/>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1"/>
    <w:next w:val="a0"/>
    <w:link w:val="20"/>
    <w:qFormat/>
    <w:rsid w:val="002452D4"/>
    <w:pPr>
      <w:numPr>
        <w:ilvl w:val="1"/>
        <w:numId w:val="2"/>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1"/>
    <w:next w:val="a0"/>
    <w:link w:val="30"/>
    <w:qFormat/>
    <w:rsid w:val="000A2ED9"/>
    <w:pPr>
      <w:numPr>
        <w:ilvl w:val="2"/>
        <w:numId w:val="2"/>
      </w:numPr>
      <w:tabs>
        <w:tab w:val="left" w:pos="840"/>
      </w:tabs>
      <w:adjustRightInd w:val="0"/>
      <w:spacing w:line="360" w:lineRule="auto"/>
      <w:outlineLvl w:val="2"/>
    </w:pPr>
    <w:rPr>
      <w:rFonts w:eastAsia="黑体"/>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1"/>
    <w:next w:val="a0"/>
    <w:link w:val="40"/>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1"/>
    <w:next w:val="a2"/>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1"/>
    <w:next w:val="a0"/>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0"/>
    <w:next w:val="a0"/>
    <w:link w:val="70"/>
    <w:uiPriority w:val="9"/>
    <w:qFormat/>
    <w:rsid w:val="00E8628A"/>
    <w:pPr>
      <w:numPr>
        <w:ilvl w:val="6"/>
        <w:numId w:val="2"/>
      </w:numPr>
      <w:tabs>
        <w:tab w:val="left" w:pos="480"/>
      </w:tabs>
      <w:spacing w:before="240" w:after="64" w:line="317" w:lineRule="auto"/>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0"/>
    <w:next w:val="a0"/>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
    <w:basedOn w:val="a0"/>
    <w:next w:val="a0"/>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aliases w:val="文档结构图-gkhy"/>
    <w:basedOn w:val="a0"/>
    <w:link w:val="a7"/>
    <w:rsid w:val="00D354CD"/>
    <w:pPr>
      <w:shd w:val="clear" w:color="auto" w:fill="000080"/>
    </w:pPr>
  </w:style>
  <w:style w:type="character" w:customStyle="1" w:styleId="a7">
    <w:name w:val="文档结构图 字符"/>
    <w:aliases w:val="文档结构图-gkhy 字符"/>
    <w:link w:val="a6"/>
    <w:rsid w:val="00D354CD"/>
    <w:rPr>
      <w:kern w:val="2"/>
      <w:sz w:val="24"/>
      <w:shd w:val="clear" w:color="auto" w:fill="00008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
    <w:rsid w:val="000A2ED9"/>
    <w:rPr>
      <w:rFonts w:eastAsia="黑体"/>
      <w:kern w:val="2"/>
      <w:sz w:val="28"/>
    </w:rPr>
  </w:style>
  <w:style w:type="paragraph" w:customStyle="1" w:styleId="CharCharCharChar">
    <w:name w:val="Char Char Char Char"/>
    <w:basedOn w:val="a0"/>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0"/>
    <w:rsid w:val="00D354CD"/>
    <w:pPr>
      <w:widowControl/>
      <w:jc w:val="left"/>
    </w:pPr>
    <w:rPr>
      <w:kern w:val="0"/>
      <w:sz w:val="20"/>
    </w:rPr>
  </w:style>
  <w:style w:type="paragraph" w:customStyle="1" w:styleId="p17">
    <w:name w:val="p17"/>
    <w:basedOn w:val="a0"/>
    <w:rsid w:val="00D354CD"/>
    <w:pPr>
      <w:widowControl/>
      <w:ind w:firstLine="510"/>
    </w:pPr>
    <w:rPr>
      <w:kern w:val="0"/>
      <w:szCs w:val="24"/>
    </w:rPr>
  </w:style>
  <w:style w:type="paragraph" w:styleId="a8">
    <w:name w:val="Title"/>
    <w:basedOn w:val="a0"/>
    <w:link w:val="a9"/>
    <w:qFormat/>
    <w:rsid w:val="00D354CD"/>
    <w:pPr>
      <w:spacing w:before="240" w:after="60"/>
      <w:jc w:val="center"/>
      <w:outlineLvl w:val="0"/>
    </w:pPr>
    <w:rPr>
      <w:rFonts w:ascii="Arial" w:hAnsi="Arial" w:cs="Arial"/>
      <w:b/>
      <w:bCs/>
      <w:sz w:val="32"/>
      <w:szCs w:val="32"/>
    </w:rPr>
  </w:style>
  <w:style w:type="character" w:customStyle="1" w:styleId="a9">
    <w:name w:val="标题 字符"/>
    <w:link w:val="a8"/>
    <w:rsid w:val="00D354CD"/>
    <w:rPr>
      <w:rFonts w:ascii="Arial" w:hAnsi="Arial" w:cs="Arial"/>
      <w:b/>
      <w:bCs/>
      <w:kern w:val="2"/>
      <w:sz w:val="32"/>
      <w:szCs w:val="32"/>
    </w:rPr>
  </w:style>
  <w:style w:type="paragraph" w:customStyle="1" w:styleId="a1">
    <w:name w:val="文本首行缩进"/>
    <w:basedOn w:val="a0"/>
    <w:rsid w:val="00D354CD"/>
  </w:style>
  <w:style w:type="paragraph" w:styleId="a2">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正文（首行缩进两字）1 Char Char Char Char Char,表正文"/>
    <w:basedOn w:val="a0"/>
    <w:link w:val="aa"/>
    <w:qFormat/>
    <w:rsid w:val="00D354CD"/>
    <w:pPr>
      <w:ind w:firstLine="510"/>
    </w:pPr>
  </w:style>
  <w:style w:type="paragraph" w:customStyle="1" w:styleId="ab">
    <w:name w:val="表格内文字"/>
    <w:basedOn w:val="a0"/>
    <w:rsid w:val="00D354CD"/>
    <w:pPr>
      <w:jc w:val="center"/>
    </w:pPr>
    <w:rPr>
      <w:sz w:val="21"/>
    </w:rPr>
  </w:style>
  <w:style w:type="paragraph" w:customStyle="1" w:styleId="12">
    <w:name w:val="表格文字1"/>
    <w:basedOn w:val="a0"/>
    <w:rsid w:val="00D354CD"/>
    <w:pPr>
      <w:jc w:val="left"/>
    </w:pPr>
    <w:rPr>
      <w:sz w:val="21"/>
    </w:rPr>
  </w:style>
  <w:style w:type="paragraph" w:customStyle="1" w:styleId="21">
    <w:name w:val="表格文字2"/>
    <w:basedOn w:val="a0"/>
    <w:link w:val="2Char"/>
    <w:qFormat/>
    <w:rsid w:val="00D354CD"/>
    <w:pPr>
      <w:jc w:val="center"/>
    </w:pPr>
    <w:rPr>
      <w:sz w:val="21"/>
    </w:rPr>
  </w:style>
  <w:style w:type="paragraph" w:customStyle="1" w:styleId="ac">
    <w:name w:val="表头文字"/>
    <w:basedOn w:val="a0"/>
    <w:rsid w:val="00D354CD"/>
    <w:pPr>
      <w:jc w:val="center"/>
    </w:pPr>
    <w:rPr>
      <w:b/>
      <w:sz w:val="21"/>
    </w:rPr>
  </w:style>
  <w:style w:type="character" w:styleId="ad">
    <w:name w:val="Hyperlink"/>
    <w:uiPriority w:val="99"/>
    <w:rsid w:val="00D354CD"/>
    <w:rPr>
      <w:color w:val="0000FF"/>
      <w:u w:val="single"/>
    </w:rPr>
  </w:style>
  <w:style w:type="paragraph" w:styleId="ae">
    <w:name w:val="Plain Text"/>
    <w:aliases w:val=" Char Char Char Char Char Char Char"/>
    <w:basedOn w:val="a0"/>
    <w:link w:val="af"/>
    <w:rsid w:val="00D354CD"/>
    <w:rPr>
      <w:rFonts w:ascii="宋体" w:hAnsi="Courier New" w:cs="Courier New"/>
      <w:sz w:val="21"/>
      <w:szCs w:val="21"/>
    </w:rPr>
  </w:style>
  <w:style w:type="character" w:customStyle="1" w:styleId="af">
    <w:name w:val="纯文本 字符"/>
    <w:aliases w:val=" Char Char Char Char Char Char Char 字符"/>
    <w:link w:val="ae"/>
    <w:rsid w:val="00D354CD"/>
    <w:rPr>
      <w:rFonts w:ascii="宋体" w:hAnsi="Courier New" w:cs="Courier New"/>
      <w:kern w:val="2"/>
      <w:sz w:val="21"/>
      <w:szCs w:val="21"/>
    </w:rPr>
  </w:style>
  <w:style w:type="paragraph" w:customStyle="1" w:styleId="af0">
    <w:name w:val="封面档案密级"/>
    <w:rsid w:val="00D354CD"/>
    <w:pPr>
      <w:widowControl w:val="0"/>
      <w:jc w:val="center"/>
    </w:pPr>
    <w:rPr>
      <w:rFonts w:ascii="宋体" w:hAnsi="宋体"/>
      <w:sz w:val="28"/>
    </w:rPr>
  </w:style>
  <w:style w:type="paragraph" w:styleId="af1">
    <w:name w:val="Body Text"/>
    <w:basedOn w:val="a0"/>
    <w:link w:val="af2"/>
    <w:rsid w:val="00D354CD"/>
    <w:pPr>
      <w:spacing w:after="120"/>
    </w:pPr>
  </w:style>
  <w:style w:type="character" w:customStyle="1" w:styleId="af2">
    <w:name w:val="正文文本 字符"/>
    <w:link w:val="af1"/>
    <w:rsid w:val="00D354CD"/>
    <w:rPr>
      <w:kern w:val="2"/>
      <w:sz w:val="24"/>
    </w:rPr>
  </w:style>
  <w:style w:type="paragraph" w:customStyle="1" w:styleId="af3">
    <w:name w:val="正文首行缩进"/>
    <w:aliases w:val=" Char,Char Char Char Char Char Char,Char Char Char Char Char Char Char Char"/>
    <w:basedOn w:val="af1"/>
    <w:link w:val="Char"/>
    <w:rsid w:val="00D354CD"/>
    <w:pPr>
      <w:ind w:firstLine="510"/>
    </w:pPr>
    <w:rPr>
      <w:rFonts w:ascii="宋体" w:hAnsi="宋体"/>
      <w:szCs w:val="24"/>
    </w:rPr>
  </w:style>
  <w:style w:type="character" w:customStyle="1" w:styleId="Char">
    <w:name w:val="正文首行缩进 Char"/>
    <w:link w:val="af3"/>
    <w:rsid w:val="00D354CD"/>
    <w:rPr>
      <w:rFonts w:ascii="宋体" w:hAnsi="宋体"/>
      <w:kern w:val="2"/>
      <w:sz w:val="24"/>
      <w:szCs w:val="24"/>
    </w:rPr>
  </w:style>
  <w:style w:type="paragraph" w:customStyle="1" w:styleId="af4">
    <w:name w:val="居中"/>
    <w:basedOn w:val="af3"/>
    <w:qFormat/>
    <w:rsid w:val="00D354CD"/>
    <w:pPr>
      <w:spacing w:after="0"/>
      <w:ind w:firstLine="0"/>
      <w:jc w:val="center"/>
    </w:pPr>
    <w:rPr>
      <w:rFonts w:ascii="Arial" w:hAnsi="Arial"/>
      <w:b/>
    </w:rPr>
  </w:style>
  <w:style w:type="paragraph" w:styleId="af5">
    <w:name w:val="List"/>
    <w:basedOn w:val="a0"/>
    <w:rsid w:val="00D354CD"/>
    <w:pPr>
      <w:tabs>
        <w:tab w:val="left" w:pos="573"/>
      </w:tabs>
      <w:ind w:left="573" w:hanging="153"/>
    </w:pPr>
  </w:style>
  <w:style w:type="paragraph" w:styleId="22">
    <w:name w:val="List 2"/>
    <w:basedOn w:val="a0"/>
    <w:rsid w:val="00D354CD"/>
    <w:pPr>
      <w:tabs>
        <w:tab w:val="left" w:pos="700"/>
      </w:tabs>
      <w:ind w:left="425" w:hanging="85"/>
    </w:pPr>
  </w:style>
  <w:style w:type="paragraph" w:customStyle="1" w:styleId="13">
    <w:name w:val="目录 1"/>
    <w:aliases w:val="目录 1-gkhy"/>
    <w:basedOn w:val="a0"/>
    <w:next w:val="a0"/>
    <w:uiPriority w:val="39"/>
    <w:qFormat/>
    <w:rsid w:val="006B42C3"/>
    <w:pPr>
      <w:spacing w:line="300" w:lineRule="exact"/>
      <w:jc w:val="left"/>
    </w:pPr>
    <w:rPr>
      <w:b/>
      <w:bCs/>
      <w:caps/>
      <w:sz w:val="21"/>
    </w:rPr>
  </w:style>
  <w:style w:type="paragraph" w:customStyle="1" w:styleId="23">
    <w:name w:val="目录 2"/>
    <w:aliases w:val="目录 2-gkhy"/>
    <w:basedOn w:val="a0"/>
    <w:next w:val="a0"/>
    <w:uiPriority w:val="39"/>
    <w:rsid w:val="006B42C3"/>
    <w:pPr>
      <w:spacing w:line="300" w:lineRule="exact"/>
      <w:ind w:left="238"/>
      <w:jc w:val="left"/>
    </w:pPr>
    <w:rPr>
      <w:smallCaps/>
      <w:sz w:val="21"/>
    </w:rPr>
  </w:style>
  <w:style w:type="paragraph" w:customStyle="1" w:styleId="31">
    <w:name w:val="目录 3"/>
    <w:aliases w:val="目录 3-gkhy"/>
    <w:basedOn w:val="a0"/>
    <w:next w:val="a0"/>
    <w:uiPriority w:val="39"/>
    <w:rsid w:val="006B42C3"/>
    <w:pPr>
      <w:spacing w:line="300" w:lineRule="exact"/>
      <w:ind w:left="482"/>
      <w:jc w:val="left"/>
    </w:pPr>
    <w:rPr>
      <w:iCs/>
      <w:sz w:val="21"/>
    </w:rPr>
  </w:style>
  <w:style w:type="paragraph" w:customStyle="1" w:styleId="41">
    <w:name w:val="目录 4"/>
    <w:aliases w:val="目录 4-gkhy"/>
    <w:basedOn w:val="a0"/>
    <w:next w:val="a0"/>
    <w:uiPriority w:val="39"/>
    <w:rsid w:val="00D354CD"/>
    <w:pPr>
      <w:ind w:left="720"/>
      <w:jc w:val="left"/>
    </w:pPr>
    <w:rPr>
      <w:sz w:val="18"/>
      <w:szCs w:val="18"/>
    </w:rPr>
  </w:style>
  <w:style w:type="paragraph" w:customStyle="1" w:styleId="51">
    <w:name w:val="目录 5"/>
    <w:basedOn w:val="a0"/>
    <w:next w:val="a0"/>
    <w:uiPriority w:val="39"/>
    <w:rsid w:val="00D354CD"/>
    <w:pPr>
      <w:ind w:left="960"/>
      <w:jc w:val="left"/>
    </w:pPr>
    <w:rPr>
      <w:sz w:val="18"/>
      <w:szCs w:val="18"/>
    </w:rPr>
  </w:style>
  <w:style w:type="paragraph" w:customStyle="1" w:styleId="61">
    <w:name w:val="目录 6"/>
    <w:basedOn w:val="a0"/>
    <w:next w:val="a0"/>
    <w:uiPriority w:val="39"/>
    <w:rsid w:val="00D354CD"/>
    <w:pPr>
      <w:ind w:left="1200"/>
      <w:jc w:val="left"/>
    </w:pPr>
    <w:rPr>
      <w:sz w:val="18"/>
      <w:szCs w:val="18"/>
    </w:rPr>
  </w:style>
  <w:style w:type="paragraph" w:customStyle="1" w:styleId="71">
    <w:name w:val="目录 7"/>
    <w:basedOn w:val="a0"/>
    <w:next w:val="a0"/>
    <w:uiPriority w:val="39"/>
    <w:rsid w:val="00D354CD"/>
    <w:pPr>
      <w:ind w:left="1440"/>
      <w:jc w:val="left"/>
    </w:pPr>
    <w:rPr>
      <w:sz w:val="18"/>
      <w:szCs w:val="18"/>
    </w:rPr>
  </w:style>
  <w:style w:type="paragraph" w:customStyle="1" w:styleId="81">
    <w:name w:val="目录 8"/>
    <w:basedOn w:val="a0"/>
    <w:next w:val="a0"/>
    <w:uiPriority w:val="39"/>
    <w:rsid w:val="00D354CD"/>
    <w:pPr>
      <w:ind w:left="1680"/>
      <w:jc w:val="left"/>
    </w:pPr>
    <w:rPr>
      <w:sz w:val="18"/>
      <w:szCs w:val="18"/>
    </w:rPr>
  </w:style>
  <w:style w:type="paragraph" w:customStyle="1" w:styleId="91">
    <w:name w:val="目录 9"/>
    <w:basedOn w:val="a0"/>
    <w:next w:val="a0"/>
    <w:uiPriority w:val="39"/>
    <w:rsid w:val="00D354CD"/>
    <w:pPr>
      <w:ind w:left="1920"/>
      <w:jc w:val="left"/>
    </w:pPr>
    <w:rPr>
      <w:sz w:val="18"/>
      <w:szCs w:val="18"/>
    </w:rPr>
  </w:style>
  <w:style w:type="paragraph" w:styleId="af6">
    <w:name w:val="Balloon Text"/>
    <w:basedOn w:val="a0"/>
    <w:link w:val="af7"/>
    <w:rsid w:val="00D354CD"/>
    <w:rPr>
      <w:sz w:val="18"/>
      <w:szCs w:val="18"/>
    </w:rPr>
  </w:style>
  <w:style w:type="character" w:customStyle="1" w:styleId="af7">
    <w:name w:val="批注框文本 字符"/>
    <w:link w:val="af6"/>
    <w:rsid w:val="00D354CD"/>
    <w:rPr>
      <w:kern w:val="2"/>
      <w:sz w:val="18"/>
      <w:szCs w:val="18"/>
    </w:rPr>
  </w:style>
  <w:style w:type="paragraph" w:styleId="af8">
    <w:name w:val="annotation text"/>
    <w:basedOn w:val="a0"/>
    <w:link w:val="af9"/>
    <w:qFormat/>
    <w:rsid w:val="00D354CD"/>
    <w:pPr>
      <w:jc w:val="left"/>
    </w:pPr>
  </w:style>
  <w:style w:type="character" w:customStyle="1" w:styleId="af9">
    <w:name w:val="批注文字 字符"/>
    <w:link w:val="af8"/>
    <w:qFormat/>
    <w:rsid w:val="00D354CD"/>
    <w:rPr>
      <w:kern w:val="2"/>
      <w:sz w:val="24"/>
    </w:rPr>
  </w:style>
  <w:style w:type="paragraph" w:styleId="afa">
    <w:name w:val="annotation subject"/>
    <w:basedOn w:val="af8"/>
    <w:next w:val="af8"/>
    <w:link w:val="afb"/>
    <w:rsid w:val="00D354CD"/>
    <w:rPr>
      <w:b/>
      <w:bCs/>
      <w:sz w:val="21"/>
      <w:szCs w:val="24"/>
    </w:rPr>
  </w:style>
  <w:style w:type="character" w:customStyle="1" w:styleId="11">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b">
    <w:name w:val="批注主题 字符"/>
    <w:link w:val="afa"/>
    <w:rsid w:val="00D354CD"/>
    <w:rPr>
      <w:b/>
      <w:bCs/>
      <w:kern w:val="2"/>
      <w:sz w:val="21"/>
      <w:szCs w:val="24"/>
    </w:rPr>
  </w:style>
  <w:style w:type="paragraph" w:styleId="afc">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921,图,图1"/>
    <w:basedOn w:val="a0"/>
    <w:next w:val="a0"/>
    <w:link w:val="afd"/>
    <w:uiPriority w:val="35"/>
    <w:qFormat/>
    <w:rsid w:val="00D354CD"/>
    <w:pPr>
      <w:spacing w:before="152" w:after="160"/>
    </w:pPr>
    <w:rPr>
      <w:rFonts w:ascii="Arial" w:eastAsia="黑体" w:hAnsi="Arial"/>
      <w:sz w:val="21"/>
    </w:rPr>
  </w:style>
  <w:style w:type="paragraph" w:customStyle="1" w:styleId="afe">
    <w:name w:val="图表标题"/>
    <w:basedOn w:val="af8"/>
    <w:rsid w:val="00D354CD"/>
    <w:pPr>
      <w:jc w:val="center"/>
    </w:pPr>
    <w:rPr>
      <w:sz w:val="21"/>
      <w:szCs w:val="21"/>
    </w:rPr>
  </w:style>
  <w:style w:type="table" w:styleId="aff">
    <w:name w:val="Table Grid"/>
    <w:aliases w:val="网格型-gkhy,参考文件虚表,上对齐,带标题,网格型-gkhy1,网格型-gkhy2,扉页"/>
    <w:basedOn w:val="a4"/>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footer"/>
    <w:aliases w:val="页脚-gkhy,页脚[SWIEE],GF报告页脚,36页脚,ft,Page #,页脚-gkhy1,页脚-gkhy2"/>
    <w:basedOn w:val="a0"/>
    <w:link w:val="aff1"/>
    <w:uiPriority w:val="99"/>
    <w:rsid w:val="00D354CD"/>
    <w:pPr>
      <w:tabs>
        <w:tab w:val="center" w:pos="4153"/>
        <w:tab w:val="right" w:pos="8306"/>
      </w:tabs>
      <w:snapToGrid w:val="0"/>
      <w:jc w:val="left"/>
    </w:pPr>
    <w:rPr>
      <w:sz w:val="18"/>
      <w:szCs w:val="18"/>
    </w:rPr>
  </w:style>
  <w:style w:type="character" w:customStyle="1" w:styleId="aff1">
    <w:name w:val="页脚 字符"/>
    <w:aliases w:val="页脚-gkhy 字符,页脚[SWIEE] 字符,GF报告页脚 字符,36页脚 字符,ft 字符,Page # 字符,页脚-gkhy1 字符,页脚-gkhy2 字符"/>
    <w:link w:val="aff0"/>
    <w:uiPriority w:val="99"/>
    <w:rsid w:val="00D354CD"/>
    <w:rPr>
      <w:kern w:val="2"/>
      <w:sz w:val="18"/>
      <w:szCs w:val="18"/>
    </w:rPr>
  </w:style>
  <w:style w:type="character" w:styleId="aff2">
    <w:name w:val="page number"/>
    <w:aliases w:val="页码-gkhy"/>
    <w:basedOn w:val="a3"/>
    <w:rsid w:val="00D354CD"/>
  </w:style>
  <w:style w:type="paragraph" w:styleId="aff3">
    <w:name w:val="header"/>
    <w:aliases w:val="页眉-gkhy,页眉-gkhy1,页眉-gkhy2,header,h,header odd,first,heading one,Heading,hd,header odd1,first1,heading one1,Heading1,hd1,header1,header odd2,first2,heading one2,Heading2,hd2,header2,header odd3,first3,heading one3,Heading3,hd3,header3,header odd4"/>
    <w:basedOn w:val="a0"/>
    <w:link w:val="aff4"/>
    <w:uiPriority w:val="99"/>
    <w:rsid w:val="00D354CD"/>
    <w:pPr>
      <w:tabs>
        <w:tab w:val="center" w:pos="4153"/>
        <w:tab w:val="right" w:pos="8306"/>
      </w:tabs>
      <w:snapToGrid w:val="0"/>
      <w:jc w:val="center"/>
      <w:textAlignment w:val="center"/>
    </w:pPr>
    <w:rPr>
      <w:sz w:val="21"/>
    </w:rPr>
  </w:style>
  <w:style w:type="character" w:customStyle="1" w:styleId="aff4">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3"/>
    <w:uiPriority w:val="99"/>
    <w:rsid w:val="00D354CD"/>
    <w:rPr>
      <w:kern w:val="2"/>
      <w:sz w:val="21"/>
    </w:rPr>
  </w:style>
  <w:style w:type="paragraph" w:customStyle="1" w:styleId="aff5">
    <w:name w:val="一级标题"/>
    <w:basedOn w:val="1"/>
    <w:rsid w:val="00D354CD"/>
    <w:pPr>
      <w:numPr>
        <w:numId w:val="0"/>
      </w:numPr>
    </w:pPr>
    <w:rPr>
      <w:b w:val="0"/>
    </w:rPr>
  </w:style>
  <w:style w:type="character" w:styleId="aff6">
    <w:name w:val="FollowedHyperlink"/>
    <w:rsid w:val="00D354CD"/>
    <w:rPr>
      <w:color w:val="800080"/>
      <w:u w:val="single"/>
    </w:rPr>
  </w:style>
  <w:style w:type="paragraph" w:customStyle="1" w:styleId="a">
    <w:name w:val="章标题"/>
    <w:next w:val="a0"/>
    <w:rsid w:val="00D354CD"/>
    <w:pPr>
      <w:numPr>
        <w:numId w:val="3"/>
      </w:numPr>
      <w:spacing w:before="50" w:after="50" w:line="460" w:lineRule="exact"/>
      <w:jc w:val="both"/>
      <w:outlineLvl w:val="0"/>
    </w:pPr>
    <w:rPr>
      <w:rFonts w:ascii="黑体" w:eastAsia="黑体"/>
      <w:b/>
      <w:sz w:val="28"/>
    </w:rPr>
  </w:style>
  <w:style w:type="paragraph" w:customStyle="1" w:styleId="aff7">
    <w:name w:val="正文表标题"/>
    <w:next w:val="a0"/>
    <w:rsid w:val="00D354CD"/>
    <w:pPr>
      <w:jc w:val="center"/>
    </w:pPr>
    <w:rPr>
      <w:rFonts w:ascii="黑体" w:eastAsia="黑体"/>
      <w:sz w:val="28"/>
    </w:rPr>
  </w:style>
  <w:style w:type="paragraph" w:customStyle="1" w:styleId="aff8">
    <w:name w:val="正文格式"/>
    <w:basedOn w:val="a0"/>
    <w:rsid w:val="00D354CD"/>
    <w:pPr>
      <w:widowControl/>
      <w:adjustRightInd w:val="0"/>
      <w:spacing w:line="400" w:lineRule="exact"/>
      <w:textAlignment w:val="baseline"/>
    </w:pPr>
    <w:rPr>
      <w:spacing w:val="2"/>
      <w:kern w:val="0"/>
    </w:rPr>
  </w:style>
  <w:style w:type="paragraph" w:customStyle="1" w:styleId="cq">
    <w:name w:val="正文缩进cq"/>
    <w:basedOn w:val="a2"/>
    <w:rsid w:val="00D354CD"/>
    <w:pPr>
      <w:jc w:val="left"/>
    </w:pPr>
    <w:rPr>
      <w:rFonts w:ascii="宋体" w:hAnsi="宋体"/>
    </w:rPr>
  </w:style>
  <w:style w:type="paragraph" w:customStyle="1" w:styleId="aff9">
    <w:name w:val="注与例子"/>
    <w:basedOn w:val="a0"/>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a">
    <w:name w:val="封面题名"/>
    <w:basedOn w:val="a0"/>
    <w:next w:val="affb"/>
    <w:rsid w:val="003D4EDE"/>
    <w:pPr>
      <w:adjustRightInd w:val="0"/>
      <w:jc w:val="center"/>
    </w:pPr>
    <w:rPr>
      <w:rFonts w:ascii="宋体" w:hAnsi="宋体"/>
      <w:b/>
      <w:kern w:val="0"/>
      <w:sz w:val="44"/>
    </w:rPr>
  </w:style>
  <w:style w:type="paragraph" w:customStyle="1" w:styleId="affc">
    <w:name w:val="封面页数"/>
    <w:basedOn w:val="a0"/>
    <w:rsid w:val="003D4EDE"/>
    <w:pPr>
      <w:adjustRightInd w:val="0"/>
      <w:jc w:val="center"/>
    </w:pPr>
    <w:rPr>
      <w:rFonts w:ascii="宋体"/>
      <w:b/>
      <w:kern w:val="0"/>
      <w:sz w:val="28"/>
    </w:rPr>
  </w:style>
  <w:style w:type="paragraph" w:customStyle="1" w:styleId="affd">
    <w:name w:val="封面文件号"/>
    <w:basedOn w:val="a0"/>
    <w:next w:val="affc"/>
    <w:rsid w:val="003D4EDE"/>
    <w:pPr>
      <w:adjustRightInd w:val="0"/>
      <w:jc w:val="center"/>
    </w:pPr>
    <w:rPr>
      <w:rFonts w:ascii="宋体"/>
      <w:b/>
      <w:kern w:val="0"/>
      <w:sz w:val="28"/>
    </w:rPr>
  </w:style>
  <w:style w:type="paragraph" w:customStyle="1" w:styleId="affb">
    <w:name w:val="封面型号"/>
    <w:basedOn w:val="a0"/>
    <w:next w:val="affd"/>
    <w:rsid w:val="003D4EDE"/>
    <w:pPr>
      <w:adjustRightInd w:val="0"/>
      <w:jc w:val="center"/>
    </w:pPr>
    <w:rPr>
      <w:rFonts w:ascii="宋体"/>
      <w:b/>
      <w:kern w:val="0"/>
      <w:sz w:val="32"/>
    </w:rPr>
  </w:style>
  <w:style w:type="paragraph" w:customStyle="1" w:styleId="affe">
    <w:name w:val="封面单位"/>
    <w:basedOn w:val="a0"/>
    <w:next w:val="a0"/>
    <w:rsid w:val="003D4EDE"/>
    <w:pPr>
      <w:adjustRightInd w:val="0"/>
      <w:jc w:val="center"/>
    </w:pPr>
    <w:rPr>
      <w:rFonts w:ascii="宋体"/>
      <w:b/>
      <w:sz w:val="32"/>
    </w:rPr>
  </w:style>
  <w:style w:type="paragraph" w:customStyle="1" w:styleId="afff">
    <w:name w:val="签署页脚"/>
    <w:basedOn w:val="a0"/>
    <w:next w:val="a0"/>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4">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4">
    <w:name w:val="正文_2"/>
    <w:qFormat/>
    <w:rsid w:val="00D354CD"/>
    <w:pPr>
      <w:widowControl w:val="0"/>
      <w:jc w:val="both"/>
    </w:pPr>
    <w:rPr>
      <w:kern w:val="2"/>
      <w:sz w:val="24"/>
    </w:rPr>
  </w:style>
  <w:style w:type="paragraph" w:customStyle="1" w:styleId="32">
    <w:name w:val="正文_3"/>
    <w:qFormat/>
    <w:rsid w:val="00D354CD"/>
    <w:pPr>
      <w:widowControl w:val="0"/>
      <w:jc w:val="both"/>
    </w:pPr>
    <w:rPr>
      <w:kern w:val="2"/>
      <w:sz w:val="24"/>
    </w:rPr>
  </w:style>
  <w:style w:type="paragraph" w:customStyle="1" w:styleId="42">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0"/>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afff0">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0"/>
    <w:link w:val="Char0"/>
    <w:qFormat/>
    <w:rsid w:val="000A1EB5"/>
    <w:pPr>
      <w:ind w:firstLineChars="200" w:firstLine="420"/>
    </w:pPr>
  </w:style>
  <w:style w:type="paragraph" w:customStyle="1" w:styleId="table">
    <w:name w:val="table"/>
    <w:basedOn w:val="a0"/>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0"/>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0"/>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1">
    <w:name w:val="annotation reference"/>
    <w:qFormat/>
    <w:rsid w:val="006433B7"/>
    <w:rPr>
      <w:sz w:val="21"/>
      <w:szCs w:val="21"/>
    </w:rPr>
  </w:style>
  <w:style w:type="character" w:customStyle="1" w:styleId="Char0">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fff0"/>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0"/>
    <w:rsid w:val="00AC276D"/>
    <w:pPr>
      <w:keepNext/>
      <w:keepLines/>
      <w:widowControl/>
    </w:pPr>
    <w:rPr>
      <w:rFonts w:ascii="Arial" w:hAnsi="Arial" w:cs="Arial"/>
      <w:sz w:val="21"/>
      <w:szCs w:val="21"/>
    </w:rPr>
  </w:style>
  <w:style w:type="paragraph" w:customStyle="1" w:styleId="-gkhy">
    <w:name w:val="正文文字-gkhy"/>
    <w:basedOn w:val="a0"/>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0"/>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0"/>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0"/>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2">
    <w:name w:val="标准书脚_偶数页"/>
    <w:rsid w:val="00AC276D"/>
    <w:pPr>
      <w:spacing w:before="120"/>
    </w:pPr>
    <w:rPr>
      <w:sz w:val="18"/>
    </w:rPr>
  </w:style>
  <w:style w:type="paragraph" w:customStyle="1" w:styleId="afff3">
    <w:name w:val="标准书眉_偶数页"/>
    <w:basedOn w:val="a0"/>
    <w:next w:val="a0"/>
    <w:rsid w:val="00AC276D"/>
    <w:pPr>
      <w:widowControl/>
      <w:tabs>
        <w:tab w:val="center" w:pos="4154"/>
        <w:tab w:val="right" w:pos="8306"/>
      </w:tabs>
      <w:spacing w:after="120"/>
      <w:jc w:val="left"/>
    </w:pPr>
    <w:rPr>
      <w:noProof/>
      <w:kern w:val="0"/>
      <w:sz w:val="21"/>
    </w:rPr>
  </w:style>
  <w:style w:type="paragraph" w:customStyle="1" w:styleId="afff4">
    <w:name w:val="标准书眉一"/>
    <w:rsid w:val="00AC276D"/>
    <w:pPr>
      <w:jc w:val="both"/>
    </w:pPr>
  </w:style>
  <w:style w:type="paragraph" w:customStyle="1" w:styleId="afff5">
    <w:name w:val="段"/>
    <w:rsid w:val="00AC276D"/>
    <w:pPr>
      <w:autoSpaceDE w:val="0"/>
      <w:autoSpaceDN w:val="0"/>
      <w:ind w:firstLineChars="200" w:firstLine="200"/>
      <w:jc w:val="both"/>
    </w:pPr>
    <w:rPr>
      <w:rFonts w:ascii="宋体"/>
      <w:noProof/>
      <w:sz w:val="21"/>
    </w:rPr>
  </w:style>
  <w:style w:type="character" w:customStyle="1" w:styleId="afff6">
    <w:name w:val="发布"/>
    <w:rsid w:val="00AC276D"/>
    <w:rPr>
      <w:rFonts w:ascii="黑体" w:eastAsia="黑体" w:hAnsi="Arial" w:cs="Arial"/>
      <w:spacing w:val="22"/>
      <w:w w:val="100"/>
      <w:kern w:val="2"/>
      <w:position w:val="3"/>
      <w:sz w:val="28"/>
      <w:szCs w:val="21"/>
      <w:lang w:val="en-US" w:eastAsia="zh-CN" w:bidi="ar-SA"/>
    </w:rPr>
  </w:style>
  <w:style w:type="paragraph" w:customStyle="1" w:styleId="15">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8">
    <w:name w:val="封面标准文稿编辑信息"/>
    <w:rsid w:val="00AC276D"/>
    <w:pPr>
      <w:spacing w:before="180" w:line="180" w:lineRule="exact"/>
      <w:jc w:val="center"/>
    </w:pPr>
    <w:rPr>
      <w:rFonts w:ascii="宋体"/>
      <w:sz w:val="21"/>
    </w:rPr>
  </w:style>
  <w:style w:type="paragraph" w:customStyle="1" w:styleId="afff9">
    <w:name w:val="封面标准文稿类别"/>
    <w:rsid w:val="00AC276D"/>
    <w:pPr>
      <w:spacing w:before="440" w:line="400" w:lineRule="exact"/>
      <w:jc w:val="center"/>
    </w:pPr>
    <w:rPr>
      <w:rFonts w:ascii="宋体"/>
      <w:sz w:val="24"/>
    </w:rPr>
  </w:style>
  <w:style w:type="paragraph" w:customStyle="1" w:styleId="afffa">
    <w:name w:val="封面正文"/>
    <w:rsid w:val="00AC276D"/>
    <w:pPr>
      <w:jc w:val="both"/>
    </w:pPr>
  </w:style>
  <w:style w:type="paragraph" w:customStyle="1" w:styleId="afffb">
    <w:name w:val="其他标准称谓"/>
    <w:rsid w:val="00AC276D"/>
    <w:pPr>
      <w:spacing w:line="0" w:lineRule="atLeast"/>
      <w:jc w:val="distribute"/>
    </w:pPr>
    <w:rPr>
      <w:rFonts w:ascii="黑体" w:eastAsia="黑体" w:hAnsi="宋体"/>
      <w:sz w:val="52"/>
    </w:rPr>
  </w:style>
  <w:style w:type="paragraph" w:customStyle="1" w:styleId="afffc">
    <w:name w:val="其他发布部门"/>
    <w:basedOn w:val="a0"/>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d">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e">
    <w:name w:val="标准正文"/>
    <w:basedOn w:val="a0"/>
    <w:link w:val="Char10"/>
    <w:qFormat/>
    <w:rsid w:val="00AC276D"/>
    <w:pPr>
      <w:adjustRightInd w:val="0"/>
      <w:jc w:val="left"/>
      <w:textAlignment w:val="baseline"/>
    </w:pPr>
    <w:rPr>
      <w:rFonts w:ascii="宋体"/>
      <w:kern w:val="28"/>
      <w:sz w:val="28"/>
    </w:rPr>
  </w:style>
  <w:style w:type="paragraph" w:styleId="affff">
    <w:name w:val="Body Text Indent"/>
    <w:basedOn w:val="a0"/>
    <w:link w:val="affff0"/>
    <w:rsid w:val="00AC276D"/>
    <w:pPr>
      <w:adjustRightInd w:val="0"/>
      <w:spacing w:after="120"/>
      <w:ind w:left="420"/>
      <w:textAlignment w:val="baseline"/>
    </w:pPr>
    <w:rPr>
      <w:rFonts w:ascii="宋体"/>
      <w:kern w:val="28"/>
    </w:rPr>
  </w:style>
  <w:style w:type="character" w:customStyle="1" w:styleId="affff0">
    <w:name w:val="正文文本缩进 字符"/>
    <w:link w:val="affff"/>
    <w:rsid w:val="00AC276D"/>
    <w:rPr>
      <w:rFonts w:ascii="宋体"/>
      <w:kern w:val="28"/>
      <w:sz w:val="24"/>
    </w:rPr>
  </w:style>
  <w:style w:type="paragraph" w:customStyle="1" w:styleId="affff1">
    <w:name w:val="仿宋"/>
    <w:basedOn w:val="a0"/>
    <w:next w:val="a0"/>
    <w:rsid w:val="00AC276D"/>
    <w:pPr>
      <w:adjustRightInd w:val="0"/>
      <w:textAlignment w:val="baseline"/>
    </w:pPr>
    <w:rPr>
      <w:rFonts w:ascii="宋体" w:eastAsia="长城仿宋"/>
      <w:kern w:val="28"/>
    </w:rPr>
  </w:style>
  <w:style w:type="paragraph" w:styleId="affff2">
    <w:name w:val="endnote text"/>
    <w:basedOn w:val="a0"/>
    <w:link w:val="affff3"/>
    <w:rsid w:val="00AC276D"/>
    <w:pPr>
      <w:keepLines/>
      <w:widowControl/>
      <w:adjustRightInd w:val="0"/>
      <w:textAlignment w:val="baseline"/>
    </w:pPr>
    <w:rPr>
      <w:rFonts w:ascii="宋体"/>
      <w:kern w:val="28"/>
      <w:sz w:val="18"/>
    </w:rPr>
  </w:style>
  <w:style w:type="character" w:customStyle="1" w:styleId="affff3">
    <w:name w:val="尾注文本 字符"/>
    <w:link w:val="affff2"/>
    <w:rsid w:val="00AC276D"/>
    <w:rPr>
      <w:rFonts w:ascii="宋体"/>
      <w:kern w:val="28"/>
      <w:sz w:val="18"/>
    </w:rPr>
  </w:style>
  <w:style w:type="paragraph" w:styleId="affff4">
    <w:name w:val="footnote text"/>
    <w:basedOn w:val="a0"/>
    <w:link w:val="affff5"/>
    <w:rsid w:val="00AC276D"/>
    <w:pPr>
      <w:keepLines/>
      <w:widowControl/>
      <w:adjustRightInd w:val="0"/>
      <w:textAlignment w:val="baseline"/>
    </w:pPr>
    <w:rPr>
      <w:rFonts w:ascii="宋体"/>
      <w:kern w:val="28"/>
      <w:sz w:val="18"/>
    </w:rPr>
  </w:style>
  <w:style w:type="character" w:customStyle="1" w:styleId="affff5">
    <w:name w:val="脚注文本 字符"/>
    <w:link w:val="affff4"/>
    <w:rsid w:val="00AC276D"/>
    <w:rPr>
      <w:rFonts w:ascii="宋体"/>
      <w:kern w:val="28"/>
      <w:sz w:val="18"/>
    </w:rPr>
  </w:style>
  <w:style w:type="paragraph" w:styleId="25">
    <w:name w:val="Body Text 2"/>
    <w:basedOn w:val="a0"/>
    <w:link w:val="26"/>
    <w:rsid w:val="00AC276D"/>
    <w:pPr>
      <w:adjustRightInd w:val="0"/>
      <w:spacing w:line="700" w:lineRule="exact"/>
      <w:textAlignment w:val="baseline"/>
    </w:pPr>
    <w:rPr>
      <w:rFonts w:ascii="宋体"/>
      <w:kern w:val="28"/>
      <w:sz w:val="28"/>
    </w:rPr>
  </w:style>
  <w:style w:type="character" w:customStyle="1" w:styleId="26">
    <w:name w:val="正文文本 2 字符"/>
    <w:link w:val="25"/>
    <w:rsid w:val="00AC276D"/>
    <w:rPr>
      <w:rFonts w:ascii="宋体"/>
      <w:kern w:val="28"/>
      <w:sz w:val="28"/>
    </w:rPr>
  </w:style>
  <w:style w:type="paragraph" w:customStyle="1" w:styleId="affff6">
    <w:name w:val="主标题"/>
    <w:basedOn w:val="afffe"/>
    <w:next w:val="afffe"/>
    <w:rsid w:val="00AC276D"/>
    <w:pPr>
      <w:jc w:val="center"/>
    </w:pPr>
    <w:rPr>
      <w:b/>
      <w:sz w:val="32"/>
    </w:rPr>
  </w:style>
  <w:style w:type="character" w:customStyle="1" w:styleId="Char10">
    <w:name w:val="标准正文 Char1"/>
    <w:link w:val="afffe"/>
    <w:rsid w:val="00AC276D"/>
    <w:rPr>
      <w:rFonts w:ascii="宋体"/>
      <w:kern w:val="28"/>
      <w:sz w:val="28"/>
    </w:rPr>
  </w:style>
  <w:style w:type="paragraph" w:styleId="affff7">
    <w:name w:val="Date"/>
    <w:basedOn w:val="a0"/>
    <w:next w:val="a0"/>
    <w:link w:val="affff8"/>
    <w:rsid w:val="00AC276D"/>
    <w:pPr>
      <w:adjustRightInd w:val="0"/>
      <w:ind w:leftChars="2500" w:left="2500"/>
      <w:textAlignment w:val="baseline"/>
    </w:pPr>
    <w:rPr>
      <w:rFonts w:ascii="宋体"/>
      <w:kern w:val="28"/>
    </w:rPr>
  </w:style>
  <w:style w:type="character" w:customStyle="1" w:styleId="affff8">
    <w:name w:val="日期 字符"/>
    <w:link w:val="affff7"/>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5"/>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d">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c"/>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0"/>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9">
    <w:name w:val="五号表格文字"/>
    <w:basedOn w:val="a0"/>
    <w:link w:val="Char3"/>
    <w:qFormat/>
    <w:locked/>
    <w:rsid w:val="00374CDD"/>
    <w:pPr>
      <w:spacing w:line="360" w:lineRule="auto"/>
      <w:jc w:val="center"/>
    </w:pPr>
    <w:rPr>
      <w:rFonts w:ascii="Cambria" w:hAnsi="Cambria"/>
      <w:szCs w:val="21"/>
    </w:rPr>
  </w:style>
  <w:style w:type="character" w:customStyle="1" w:styleId="Char3">
    <w:name w:val="五号表格文字 Char"/>
    <w:link w:val="affff9"/>
    <w:rsid w:val="00374CDD"/>
    <w:rPr>
      <w:rFonts w:ascii="Cambria" w:hAnsi="Cambria"/>
      <w:kern w:val="2"/>
      <w:sz w:val="24"/>
      <w:szCs w:val="21"/>
    </w:rPr>
  </w:style>
  <w:style w:type="character" w:customStyle="1" w:styleId="2Char">
    <w:name w:val="表格文字2 Char"/>
    <w:link w:val="21"/>
    <w:rsid w:val="00115417"/>
    <w:rPr>
      <w:kern w:val="2"/>
      <w:sz w:val="21"/>
      <w:lang w:val="en-US" w:eastAsia="zh-CN"/>
    </w:rPr>
  </w:style>
  <w:style w:type="paragraph" w:customStyle="1" w:styleId="affffa">
    <w:name w:val="我的正文"/>
    <w:basedOn w:val="a0"/>
    <w:link w:val="Char4"/>
    <w:qFormat/>
    <w:rsid w:val="00E2440A"/>
    <w:pPr>
      <w:widowControl/>
      <w:spacing w:line="440" w:lineRule="exact"/>
      <w:jc w:val="left"/>
    </w:pPr>
    <w:rPr>
      <w:sz w:val="28"/>
      <w:szCs w:val="24"/>
    </w:rPr>
  </w:style>
  <w:style w:type="character" w:customStyle="1" w:styleId="Char4">
    <w:name w:val="我的正文 Char"/>
    <w:link w:val="affffa"/>
    <w:locked/>
    <w:rsid w:val="00E2440A"/>
    <w:rPr>
      <w:kern w:val="2"/>
      <w:sz w:val="28"/>
      <w:szCs w:val="24"/>
    </w:rPr>
  </w:style>
  <w:style w:type="paragraph" w:styleId="affffb">
    <w:name w:val="Normal (Web)"/>
    <w:basedOn w:val="a0"/>
    <w:uiPriority w:val="99"/>
    <w:unhideWhenUsed/>
    <w:rsid w:val="00F85EA2"/>
    <w:pPr>
      <w:widowControl/>
      <w:spacing w:before="100" w:beforeAutospacing="1" w:after="100" w:afterAutospacing="1"/>
      <w:jc w:val="left"/>
    </w:pPr>
    <w:rPr>
      <w:rFonts w:ascii="宋体" w:hAnsi="宋体" w:cs="宋体"/>
      <w:kern w:val="0"/>
      <w:szCs w:val="24"/>
    </w:rPr>
  </w:style>
  <w:style w:type="paragraph" w:customStyle="1" w:styleId="89">
    <w:name w:val="正文_89"/>
    <w:qFormat/>
    <w:rsid w:val="00C60E32"/>
    <w:pPr>
      <w:widowControl w:val="0"/>
      <w:jc w:val="both"/>
    </w:pPr>
    <w:rPr>
      <w:kern w:val="2"/>
      <w:sz w:val="24"/>
    </w:rPr>
  </w:style>
  <w:style w:type="paragraph" w:customStyle="1" w:styleId="207">
    <w:name w:val="正文_207"/>
    <w:qFormat/>
    <w:rsid w:val="004569CD"/>
    <w:pPr>
      <w:widowControl w:val="0"/>
      <w:jc w:val="both"/>
    </w:pPr>
    <w:rPr>
      <w:kern w:val="2"/>
      <w:sz w:val="24"/>
    </w:rPr>
  </w:style>
  <w:style w:type="paragraph" w:customStyle="1" w:styleId="affffc">
    <w:name w:val="首行缩进"/>
    <w:basedOn w:val="af1"/>
    <w:link w:val="Char5"/>
    <w:autoRedefine/>
    <w:qFormat/>
    <w:rsid w:val="002F4013"/>
    <w:pPr>
      <w:spacing w:after="0" w:line="440" w:lineRule="exact"/>
      <w:ind w:firstLine="420"/>
    </w:pPr>
    <w:rPr>
      <w:noProof/>
      <w:color w:val="5B9BD5"/>
      <w:szCs w:val="24"/>
    </w:rPr>
  </w:style>
  <w:style w:type="character" w:customStyle="1" w:styleId="Char5">
    <w:name w:val="首行缩进 Char"/>
    <w:link w:val="affffc"/>
    <w:rsid w:val="002F4013"/>
    <w:rPr>
      <w:noProof/>
      <w:color w:val="5B9BD5"/>
      <w:kern w:val="2"/>
      <w:sz w:val="24"/>
      <w:szCs w:val="24"/>
    </w:rPr>
  </w:style>
  <w:style w:type="paragraph" w:customStyle="1" w:styleId="11AltASWIEE">
    <w:name w:val="第1层字母编号列项1[Alt+A][SWIEE]"/>
    <w:link w:val="11AltASWIEEChar"/>
    <w:qFormat/>
    <w:rsid w:val="00DB3975"/>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DB3975"/>
    <w:rPr>
      <w:sz w:val="24"/>
    </w:rPr>
  </w:style>
  <w:style w:type="paragraph" w:customStyle="1" w:styleId="affffd">
    <w:name w:val="表格内容"/>
    <w:aliases w:val="[Alt+n][SWIEE],[Alt+n]"/>
    <w:link w:val="Char6"/>
    <w:qFormat/>
    <w:rsid w:val="00DB3975"/>
    <w:pPr>
      <w:spacing w:line="400" w:lineRule="atLeast"/>
    </w:pPr>
    <w:rPr>
      <w:color w:val="000000"/>
      <w:kern w:val="2"/>
      <w:sz w:val="21"/>
      <w:szCs w:val="24"/>
    </w:rPr>
  </w:style>
  <w:style w:type="character" w:customStyle="1" w:styleId="Char6">
    <w:name w:val="表格内容 Char"/>
    <w:aliases w:val="[Alt+n][SWIEE] Char"/>
    <w:link w:val="affffd"/>
    <w:rsid w:val="00DB3975"/>
    <w:rPr>
      <w:color w:val="000000"/>
      <w:kern w:val="2"/>
      <w:sz w:val="21"/>
      <w:szCs w:val="24"/>
    </w:rPr>
  </w:style>
  <w:style w:type="paragraph" w:customStyle="1" w:styleId="affffe">
    <w:name w:val="正文段落"/>
    <w:basedOn w:val="a0"/>
    <w:link w:val="Char7"/>
    <w:autoRedefine/>
    <w:rsid w:val="00DB3975"/>
    <w:pPr>
      <w:wordWrap w:val="0"/>
      <w:spacing w:line="360" w:lineRule="auto"/>
    </w:pPr>
    <w:rPr>
      <w:color w:val="000000"/>
      <w:szCs w:val="24"/>
    </w:rPr>
  </w:style>
  <w:style w:type="character" w:customStyle="1" w:styleId="Char7">
    <w:name w:val="正文段落 Char"/>
    <w:link w:val="affffe"/>
    <w:rsid w:val="00DB3975"/>
    <w:rPr>
      <w:color w:val="000000"/>
      <w:kern w:val="2"/>
      <w:sz w:val="24"/>
      <w:szCs w:val="24"/>
    </w:rPr>
  </w:style>
  <w:style w:type="paragraph" w:customStyle="1" w:styleId="501">
    <w:name w:val="501表内图内字体"/>
    <w:basedOn w:val="a0"/>
    <w:next w:val="a0"/>
    <w:link w:val="501Char"/>
    <w:rsid w:val="00DB3975"/>
    <w:pPr>
      <w:keepNext/>
      <w:keepLines/>
      <w:jc w:val="center"/>
    </w:pPr>
    <w:rPr>
      <w:color w:val="000000"/>
      <w:szCs w:val="24"/>
    </w:rPr>
  </w:style>
  <w:style w:type="character" w:customStyle="1" w:styleId="501Char">
    <w:name w:val="501表内图内字体 Char"/>
    <w:link w:val="501"/>
    <w:locked/>
    <w:rsid w:val="00DB3975"/>
    <w:rPr>
      <w:color w:val="000000"/>
      <w:kern w:val="2"/>
      <w:sz w:val="24"/>
      <w:szCs w:val="24"/>
    </w:rPr>
  </w:style>
  <w:style w:type="paragraph" w:customStyle="1" w:styleId="22ALTSSWIEE">
    <w:name w:val="第2层数字编号列项2[ALT+S][SWIEE]"/>
    <w:basedOn w:val="a0"/>
    <w:link w:val="22ALTSSWIEEChar"/>
    <w:rsid w:val="00DB3975"/>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DB3975"/>
    <w:rPr>
      <w:sz w:val="24"/>
      <w:szCs w:val="24"/>
    </w:rPr>
  </w:style>
  <w:style w:type="paragraph" w:customStyle="1" w:styleId="ALTBSWIEE">
    <w:name w:val="正文表标题[ALT+B][SWIEE]"/>
    <w:next w:val="a0"/>
    <w:link w:val="ALTBSWIEEChar"/>
    <w:qFormat/>
    <w:rsid w:val="00DB3975"/>
    <w:pPr>
      <w:numPr>
        <w:numId w:val="8"/>
      </w:numPr>
      <w:spacing w:line="360" w:lineRule="auto"/>
      <w:jc w:val="center"/>
    </w:pPr>
    <w:rPr>
      <w:rFonts w:eastAsia="黑体"/>
      <w:sz w:val="24"/>
      <w:szCs w:val="21"/>
    </w:rPr>
  </w:style>
  <w:style w:type="paragraph" w:customStyle="1" w:styleId="SWIEE">
    <w:name w:val="表格内容[SWIEE]"/>
    <w:basedOn w:val="a0"/>
    <w:link w:val="SWIEEChar"/>
    <w:rsid w:val="00DB3975"/>
    <w:pPr>
      <w:spacing w:line="400" w:lineRule="atLeast"/>
      <w:jc w:val="center"/>
    </w:pPr>
    <w:rPr>
      <w:color w:val="000000"/>
      <w:szCs w:val="24"/>
    </w:rPr>
  </w:style>
  <w:style w:type="character" w:customStyle="1" w:styleId="SWIEEChar">
    <w:name w:val="表格内容[SWIEE] Char"/>
    <w:link w:val="SWIEE"/>
    <w:locked/>
    <w:rsid w:val="00DB3975"/>
    <w:rPr>
      <w:color w:val="000000"/>
      <w:kern w:val="2"/>
      <w:sz w:val="24"/>
      <w:szCs w:val="24"/>
    </w:rPr>
  </w:style>
  <w:style w:type="character" w:customStyle="1" w:styleId="ALTBSWIEEChar">
    <w:name w:val="正文表标题[ALT+B][SWIEE] Char"/>
    <w:link w:val="ALTBSWIEE"/>
    <w:rsid w:val="00DB3975"/>
    <w:rPr>
      <w:rFonts w:eastAsia="黑体"/>
      <w:sz w:val="24"/>
      <w:szCs w:val="21"/>
    </w:rPr>
  </w:style>
  <w:style w:type="paragraph" w:customStyle="1" w:styleId="10">
    <w:name w:val="正文_10"/>
    <w:qFormat/>
    <w:rsid w:val="00DB3975"/>
    <w:pPr>
      <w:widowControl w:val="0"/>
      <w:numPr>
        <w:numId w:val="9"/>
      </w:numPr>
      <w:tabs>
        <w:tab w:val="clear" w:pos="225"/>
      </w:tabs>
      <w:ind w:left="0" w:firstLine="0"/>
      <w:jc w:val="both"/>
    </w:pPr>
    <w:rPr>
      <w:kern w:val="2"/>
      <w:sz w:val="24"/>
    </w:rPr>
  </w:style>
  <w:style w:type="paragraph" w:customStyle="1" w:styleId="afffff">
    <w:name w:val="正文段落缩进"/>
    <w:basedOn w:val="a0"/>
    <w:link w:val="Char8"/>
    <w:qFormat/>
    <w:rsid w:val="005D1506"/>
    <w:pPr>
      <w:spacing w:line="360" w:lineRule="auto"/>
      <w:ind w:firstLineChars="200" w:firstLine="200"/>
    </w:pPr>
    <w:rPr>
      <w:color w:val="000000"/>
      <w:szCs w:val="24"/>
    </w:rPr>
  </w:style>
  <w:style w:type="character" w:customStyle="1" w:styleId="Char8">
    <w:name w:val="正文段落缩进 Char"/>
    <w:link w:val="afffff"/>
    <w:rsid w:val="005D1506"/>
    <w:rPr>
      <w:color w:val="000000"/>
      <w:kern w:val="2"/>
      <w:sz w:val="24"/>
      <w:szCs w:val="24"/>
    </w:rPr>
  </w:style>
  <w:style w:type="paragraph" w:customStyle="1" w:styleId="105">
    <w:name w:val="正文_105"/>
    <w:qFormat/>
    <w:rsid w:val="005D1506"/>
    <w:pPr>
      <w:widowControl w:val="0"/>
      <w:jc w:val="both"/>
    </w:pPr>
    <w:rPr>
      <w:kern w:val="2"/>
      <w:sz w:val="24"/>
    </w:rPr>
  </w:style>
  <w:style w:type="paragraph" w:customStyle="1" w:styleId="s">
    <w:name w:val="!s_正文"/>
    <w:basedOn w:val="a0"/>
    <w:qFormat/>
    <w:rsid w:val="005D1506"/>
    <w:pPr>
      <w:spacing w:line="480" w:lineRule="exact"/>
      <w:ind w:firstLineChars="200" w:firstLine="200"/>
    </w:pPr>
    <w:rPr>
      <w:sz w:val="28"/>
      <w:szCs w:val="28"/>
    </w:rPr>
  </w:style>
  <w:style w:type="character" w:customStyle="1" w:styleId="aa">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2"/>
    <w:qFormat/>
    <w:rsid w:val="003505DD"/>
    <w:rPr>
      <w:kern w:val="2"/>
      <w:sz w:val="24"/>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8B15C0"/>
    <w:rPr>
      <w:rFonts w:ascii="Cambria" w:eastAsia="黑体" w:hAnsi="Cambria" w:cs="Times New Roman"/>
      <w:kern w:val="2"/>
    </w:rPr>
  </w:style>
  <w:style w:type="character" w:customStyle="1" w:styleId="afffff0">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8B15C0"/>
    <w:rPr>
      <w:kern w:val="2"/>
      <w:sz w:val="24"/>
      <w:szCs w:val="28"/>
    </w:rPr>
  </w:style>
  <w:style w:type="paragraph" w:styleId="afffff1">
    <w:name w:val="List Paragraph"/>
    <w:basedOn w:val="a0"/>
    <w:uiPriority w:val="34"/>
    <w:qFormat/>
    <w:rsid w:val="007522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9924">
      <w:bodyDiv w:val="1"/>
      <w:marLeft w:val="0"/>
      <w:marRight w:val="0"/>
      <w:marTop w:val="0"/>
      <w:marBottom w:val="0"/>
      <w:divBdr>
        <w:top w:val="none" w:sz="0" w:space="0" w:color="auto"/>
        <w:left w:val="none" w:sz="0" w:space="0" w:color="auto"/>
        <w:bottom w:val="none" w:sz="0" w:space="0" w:color="auto"/>
        <w:right w:val="none" w:sz="0" w:space="0" w:color="auto"/>
      </w:divBdr>
    </w:div>
    <w:div w:id="1044674024">
      <w:bodyDiv w:val="1"/>
      <w:marLeft w:val="0"/>
      <w:marRight w:val="0"/>
      <w:marTop w:val="0"/>
      <w:marBottom w:val="0"/>
      <w:divBdr>
        <w:top w:val="none" w:sz="0" w:space="0" w:color="auto"/>
        <w:left w:val="none" w:sz="0" w:space="0" w:color="auto"/>
        <w:bottom w:val="none" w:sz="0" w:space="0" w:color="auto"/>
        <w:right w:val="none" w:sz="0" w:space="0" w:color="auto"/>
      </w:divBdr>
    </w:div>
    <w:div w:id="1044713272">
      <w:bodyDiv w:val="1"/>
      <w:marLeft w:val="0"/>
      <w:marRight w:val="0"/>
      <w:marTop w:val="0"/>
      <w:marBottom w:val="0"/>
      <w:divBdr>
        <w:top w:val="none" w:sz="0" w:space="0" w:color="auto"/>
        <w:left w:val="none" w:sz="0" w:space="0" w:color="auto"/>
        <w:bottom w:val="none" w:sz="0" w:space="0" w:color="auto"/>
        <w:right w:val="none" w:sz="0" w:space="0" w:color="auto"/>
      </w:divBdr>
    </w:div>
    <w:div w:id="1191989666">
      <w:bodyDiv w:val="1"/>
      <w:marLeft w:val="0"/>
      <w:marRight w:val="0"/>
      <w:marTop w:val="0"/>
      <w:marBottom w:val="0"/>
      <w:divBdr>
        <w:top w:val="none" w:sz="0" w:space="0" w:color="auto"/>
        <w:left w:val="none" w:sz="0" w:space="0" w:color="auto"/>
        <w:bottom w:val="none" w:sz="0" w:space="0" w:color="auto"/>
        <w:right w:val="none" w:sz="0" w:space="0" w:color="auto"/>
      </w:divBdr>
    </w:div>
    <w:div w:id="1491600810">
      <w:bodyDiv w:val="1"/>
      <w:marLeft w:val="0"/>
      <w:marRight w:val="0"/>
      <w:marTop w:val="0"/>
      <w:marBottom w:val="0"/>
      <w:divBdr>
        <w:top w:val="none" w:sz="0" w:space="0" w:color="auto"/>
        <w:left w:val="none" w:sz="0" w:space="0" w:color="auto"/>
        <w:bottom w:val="none" w:sz="0" w:space="0" w:color="auto"/>
        <w:right w:val="none" w:sz="0" w:space="0" w:color="auto"/>
      </w:divBdr>
    </w:div>
    <w:div w:id="212202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25991;&#26723;&#27169;&#26495;\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33AC-6BA6-4439-B5C9-B3669CA0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40</TotalTime>
  <Pages>1</Pages>
  <Words>83</Words>
  <Characters>476</Characters>
  <Application>Microsoft Office Word</Application>
  <DocSecurity>0</DocSecurity>
  <PresentationFormat/>
  <Lines>3</Lines>
  <Paragraphs>1</Paragraphs>
  <Slides>0</Slides>
  <Notes>0</Notes>
  <HiddenSlides>0</HiddenSlides>
  <MMClips>0</MMClips>
  <ScaleCrop>false</ScaleCrop>
  <Manager/>
  <Company>dr</Company>
  <LinksUpToDate>false</LinksUpToDate>
  <CharactersWithSpaces>558</CharactersWithSpaces>
  <SharedDoc>false</SharedDoc>
  <HLinks>
    <vt:vector size="156" baseType="variant">
      <vt:variant>
        <vt:i4>1507379</vt:i4>
      </vt:variant>
      <vt:variant>
        <vt:i4>209</vt:i4>
      </vt:variant>
      <vt:variant>
        <vt:i4>0</vt:i4>
      </vt:variant>
      <vt:variant>
        <vt:i4>5</vt:i4>
      </vt:variant>
      <vt:variant>
        <vt:lpwstr/>
      </vt:variant>
      <vt:variant>
        <vt:lpwstr>_Toc103602143</vt:lpwstr>
      </vt:variant>
      <vt:variant>
        <vt:i4>1507379</vt:i4>
      </vt:variant>
      <vt:variant>
        <vt:i4>203</vt:i4>
      </vt:variant>
      <vt:variant>
        <vt:i4>0</vt:i4>
      </vt:variant>
      <vt:variant>
        <vt:i4>5</vt:i4>
      </vt:variant>
      <vt:variant>
        <vt:lpwstr/>
      </vt:variant>
      <vt:variant>
        <vt:lpwstr>_Toc103602142</vt:lpwstr>
      </vt:variant>
      <vt:variant>
        <vt:i4>1507379</vt:i4>
      </vt:variant>
      <vt:variant>
        <vt:i4>197</vt:i4>
      </vt:variant>
      <vt:variant>
        <vt:i4>0</vt:i4>
      </vt:variant>
      <vt:variant>
        <vt:i4>5</vt:i4>
      </vt:variant>
      <vt:variant>
        <vt:lpwstr/>
      </vt:variant>
      <vt:variant>
        <vt:lpwstr>_Toc103602141</vt:lpwstr>
      </vt:variant>
      <vt:variant>
        <vt:i4>1507379</vt:i4>
      </vt:variant>
      <vt:variant>
        <vt:i4>191</vt:i4>
      </vt:variant>
      <vt:variant>
        <vt:i4>0</vt:i4>
      </vt:variant>
      <vt:variant>
        <vt:i4>5</vt:i4>
      </vt:variant>
      <vt:variant>
        <vt:lpwstr/>
      </vt:variant>
      <vt:variant>
        <vt:lpwstr>_Toc103602140</vt:lpwstr>
      </vt:variant>
      <vt:variant>
        <vt:i4>1048627</vt:i4>
      </vt:variant>
      <vt:variant>
        <vt:i4>185</vt:i4>
      </vt:variant>
      <vt:variant>
        <vt:i4>0</vt:i4>
      </vt:variant>
      <vt:variant>
        <vt:i4>5</vt:i4>
      </vt:variant>
      <vt:variant>
        <vt:lpwstr/>
      </vt:variant>
      <vt:variant>
        <vt:lpwstr>_Toc103602139</vt:lpwstr>
      </vt:variant>
      <vt:variant>
        <vt:i4>1048627</vt:i4>
      </vt:variant>
      <vt:variant>
        <vt:i4>179</vt:i4>
      </vt:variant>
      <vt:variant>
        <vt:i4>0</vt:i4>
      </vt:variant>
      <vt:variant>
        <vt:i4>5</vt:i4>
      </vt:variant>
      <vt:variant>
        <vt:lpwstr/>
      </vt:variant>
      <vt:variant>
        <vt:lpwstr>_Toc103602138</vt:lpwstr>
      </vt:variant>
      <vt:variant>
        <vt:i4>1048627</vt:i4>
      </vt:variant>
      <vt:variant>
        <vt:i4>173</vt:i4>
      </vt:variant>
      <vt:variant>
        <vt:i4>0</vt:i4>
      </vt:variant>
      <vt:variant>
        <vt:i4>5</vt:i4>
      </vt:variant>
      <vt:variant>
        <vt:lpwstr/>
      </vt:variant>
      <vt:variant>
        <vt:lpwstr>_Toc103602137</vt:lpwstr>
      </vt:variant>
      <vt:variant>
        <vt:i4>1048627</vt:i4>
      </vt:variant>
      <vt:variant>
        <vt:i4>167</vt:i4>
      </vt:variant>
      <vt:variant>
        <vt:i4>0</vt:i4>
      </vt:variant>
      <vt:variant>
        <vt:i4>5</vt:i4>
      </vt:variant>
      <vt:variant>
        <vt:lpwstr/>
      </vt:variant>
      <vt:variant>
        <vt:lpwstr>_Toc103602136</vt:lpwstr>
      </vt:variant>
      <vt:variant>
        <vt:i4>1048627</vt:i4>
      </vt:variant>
      <vt:variant>
        <vt:i4>161</vt:i4>
      </vt:variant>
      <vt:variant>
        <vt:i4>0</vt:i4>
      </vt:variant>
      <vt:variant>
        <vt:i4>5</vt:i4>
      </vt:variant>
      <vt:variant>
        <vt:lpwstr/>
      </vt:variant>
      <vt:variant>
        <vt:lpwstr>_Toc103602135</vt:lpwstr>
      </vt:variant>
      <vt:variant>
        <vt:i4>1048627</vt:i4>
      </vt:variant>
      <vt:variant>
        <vt:i4>155</vt:i4>
      </vt:variant>
      <vt:variant>
        <vt:i4>0</vt:i4>
      </vt:variant>
      <vt:variant>
        <vt:i4>5</vt:i4>
      </vt:variant>
      <vt:variant>
        <vt:lpwstr/>
      </vt:variant>
      <vt:variant>
        <vt:lpwstr>_Toc103602134</vt:lpwstr>
      </vt:variant>
      <vt:variant>
        <vt:i4>1048627</vt:i4>
      </vt:variant>
      <vt:variant>
        <vt:i4>149</vt:i4>
      </vt:variant>
      <vt:variant>
        <vt:i4>0</vt:i4>
      </vt:variant>
      <vt:variant>
        <vt:i4>5</vt:i4>
      </vt:variant>
      <vt:variant>
        <vt:lpwstr/>
      </vt:variant>
      <vt:variant>
        <vt:lpwstr>_Toc103602133</vt:lpwstr>
      </vt:variant>
      <vt:variant>
        <vt:i4>1048627</vt:i4>
      </vt:variant>
      <vt:variant>
        <vt:i4>143</vt:i4>
      </vt:variant>
      <vt:variant>
        <vt:i4>0</vt:i4>
      </vt:variant>
      <vt:variant>
        <vt:i4>5</vt:i4>
      </vt:variant>
      <vt:variant>
        <vt:lpwstr/>
      </vt:variant>
      <vt:variant>
        <vt:lpwstr>_Toc103602132</vt:lpwstr>
      </vt:variant>
      <vt:variant>
        <vt:i4>1048627</vt:i4>
      </vt:variant>
      <vt:variant>
        <vt:i4>137</vt:i4>
      </vt:variant>
      <vt:variant>
        <vt:i4>0</vt:i4>
      </vt:variant>
      <vt:variant>
        <vt:i4>5</vt:i4>
      </vt:variant>
      <vt:variant>
        <vt:lpwstr/>
      </vt:variant>
      <vt:variant>
        <vt:lpwstr>_Toc103602131</vt:lpwstr>
      </vt:variant>
      <vt:variant>
        <vt:i4>1048627</vt:i4>
      </vt:variant>
      <vt:variant>
        <vt:i4>131</vt:i4>
      </vt:variant>
      <vt:variant>
        <vt:i4>0</vt:i4>
      </vt:variant>
      <vt:variant>
        <vt:i4>5</vt:i4>
      </vt:variant>
      <vt:variant>
        <vt:lpwstr/>
      </vt:variant>
      <vt:variant>
        <vt:lpwstr>_Toc103602130</vt:lpwstr>
      </vt:variant>
      <vt:variant>
        <vt:i4>1114163</vt:i4>
      </vt:variant>
      <vt:variant>
        <vt:i4>125</vt:i4>
      </vt:variant>
      <vt:variant>
        <vt:i4>0</vt:i4>
      </vt:variant>
      <vt:variant>
        <vt:i4>5</vt:i4>
      </vt:variant>
      <vt:variant>
        <vt:lpwstr/>
      </vt:variant>
      <vt:variant>
        <vt:lpwstr>_Toc103602129</vt:lpwstr>
      </vt:variant>
      <vt:variant>
        <vt:i4>1114163</vt:i4>
      </vt:variant>
      <vt:variant>
        <vt:i4>119</vt:i4>
      </vt:variant>
      <vt:variant>
        <vt:i4>0</vt:i4>
      </vt:variant>
      <vt:variant>
        <vt:i4>5</vt:i4>
      </vt:variant>
      <vt:variant>
        <vt:lpwstr/>
      </vt:variant>
      <vt:variant>
        <vt:lpwstr>_Toc103602128</vt:lpwstr>
      </vt:variant>
      <vt:variant>
        <vt:i4>1114163</vt:i4>
      </vt:variant>
      <vt:variant>
        <vt:i4>113</vt:i4>
      </vt:variant>
      <vt:variant>
        <vt:i4>0</vt:i4>
      </vt:variant>
      <vt:variant>
        <vt:i4>5</vt:i4>
      </vt:variant>
      <vt:variant>
        <vt:lpwstr/>
      </vt:variant>
      <vt:variant>
        <vt:lpwstr>_Toc103602127</vt:lpwstr>
      </vt:variant>
      <vt:variant>
        <vt:i4>1114163</vt:i4>
      </vt:variant>
      <vt:variant>
        <vt:i4>107</vt:i4>
      </vt:variant>
      <vt:variant>
        <vt:i4>0</vt:i4>
      </vt:variant>
      <vt:variant>
        <vt:i4>5</vt:i4>
      </vt:variant>
      <vt:variant>
        <vt:lpwstr/>
      </vt:variant>
      <vt:variant>
        <vt:lpwstr>_Toc103602126</vt:lpwstr>
      </vt:variant>
      <vt:variant>
        <vt:i4>1114163</vt:i4>
      </vt:variant>
      <vt:variant>
        <vt:i4>101</vt:i4>
      </vt:variant>
      <vt:variant>
        <vt:i4>0</vt:i4>
      </vt:variant>
      <vt:variant>
        <vt:i4>5</vt:i4>
      </vt:variant>
      <vt:variant>
        <vt:lpwstr/>
      </vt:variant>
      <vt:variant>
        <vt:lpwstr>_Toc103602125</vt:lpwstr>
      </vt:variant>
      <vt:variant>
        <vt:i4>1114163</vt:i4>
      </vt:variant>
      <vt:variant>
        <vt:i4>95</vt:i4>
      </vt:variant>
      <vt:variant>
        <vt:i4>0</vt:i4>
      </vt:variant>
      <vt:variant>
        <vt:i4>5</vt:i4>
      </vt:variant>
      <vt:variant>
        <vt:lpwstr/>
      </vt:variant>
      <vt:variant>
        <vt:lpwstr>_Toc103602124</vt:lpwstr>
      </vt:variant>
      <vt:variant>
        <vt:i4>1114163</vt:i4>
      </vt:variant>
      <vt:variant>
        <vt:i4>89</vt:i4>
      </vt:variant>
      <vt:variant>
        <vt:i4>0</vt:i4>
      </vt:variant>
      <vt:variant>
        <vt:i4>5</vt:i4>
      </vt:variant>
      <vt:variant>
        <vt:lpwstr/>
      </vt:variant>
      <vt:variant>
        <vt:lpwstr>_Toc103602123</vt:lpwstr>
      </vt:variant>
      <vt:variant>
        <vt:i4>1114163</vt:i4>
      </vt:variant>
      <vt:variant>
        <vt:i4>83</vt:i4>
      </vt:variant>
      <vt:variant>
        <vt:i4>0</vt:i4>
      </vt:variant>
      <vt:variant>
        <vt:i4>5</vt:i4>
      </vt:variant>
      <vt:variant>
        <vt:lpwstr/>
      </vt:variant>
      <vt:variant>
        <vt:lpwstr>_Toc103602122</vt:lpwstr>
      </vt:variant>
      <vt:variant>
        <vt:i4>1114163</vt:i4>
      </vt:variant>
      <vt:variant>
        <vt:i4>77</vt:i4>
      </vt:variant>
      <vt:variant>
        <vt:i4>0</vt:i4>
      </vt:variant>
      <vt:variant>
        <vt:i4>5</vt:i4>
      </vt:variant>
      <vt:variant>
        <vt:lpwstr/>
      </vt:variant>
      <vt:variant>
        <vt:lpwstr>_Toc103602121</vt:lpwstr>
      </vt:variant>
      <vt:variant>
        <vt:i4>1114163</vt:i4>
      </vt:variant>
      <vt:variant>
        <vt:i4>71</vt:i4>
      </vt:variant>
      <vt:variant>
        <vt:i4>0</vt:i4>
      </vt:variant>
      <vt:variant>
        <vt:i4>5</vt:i4>
      </vt:variant>
      <vt:variant>
        <vt:lpwstr/>
      </vt:variant>
      <vt:variant>
        <vt:lpwstr>_Toc103602120</vt:lpwstr>
      </vt:variant>
      <vt:variant>
        <vt:i4>1179699</vt:i4>
      </vt:variant>
      <vt:variant>
        <vt:i4>65</vt:i4>
      </vt:variant>
      <vt:variant>
        <vt:i4>0</vt:i4>
      </vt:variant>
      <vt:variant>
        <vt:i4>5</vt:i4>
      </vt:variant>
      <vt:variant>
        <vt:lpwstr/>
      </vt:variant>
      <vt:variant>
        <vt:lpwstr>_Toc103602119</vt:lpwstr>
      </vt:variant>
      <vt:variant>
        <vt:i4>1179699</vt:i4>
      </vt:variant>
      <vt:variant>
        <vt:i4>59</vt:i4>
      </vt:variant>
      <vt:variant>
        <vt:i4>0</vt:i4>
      </vt:variant>
      <vt:variant>
        <vt:i4>5</vt:i4>
      </vt:variant>
      <vt:variant>
        <vt:lpwstr/>
      </vt:variant>
      <vt:variant>
        <vt:lpwstr>_Toc103602118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30</cp:revision>
  <cp:lastPrinted>2016-07-15T02:58:00Z</cp:lastPrinted>
  <dcterms:created xsi:type="dcterms:W3CDTF">2022-11-04T01:31:00Z</dcterms:created>
  <dcterms:modified xsi:type="dcterms:W3CDTF">2022-11-04T02:55:00Z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