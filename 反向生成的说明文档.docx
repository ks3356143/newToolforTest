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F5E9C0" w14:textId="155F9EE9" w:rsidR="00033660" w:rsidRDefault="00DC60DE" w:rsidP="007522D4">
      <w:pPr>
        <w:pStyle w:val="1"/>
        <w:tabs>
          <w:tab w:val="left" w:pos="57"/>
        </w:tabs>
        <w:spacing w:before="0" w:after="0" w:line="360" w:lineRule="auto"/>
        <w:rPr>
          <w:b w:val="0"/>
          <w:color w:val="000000"/>
        </w:rPr>
      </w:pPr>
      <w:bookmarkStart w:id="0" w:name="_Toc103602135"/>
      <w:r w:rsidRPr="007522D4">
        <w:rPr>
          <w:b w:val="0"/>
          <w:color w:val="000000"/>
        </w:rPr>
        <w:t>测试用例</w:t>
      </w:r>
      <w:bookmarkEnd w:id="0"/>
    </w:p>
    <w:p w14:paraId="7219FED7" w14:textId="1671CE98" w:rsidR="007522D4" w:rsidRPr="007522D4" w:rsidRDefault="007522D4" w:rsidP="009A4B05">
      <w:pPr>
        <w:pStyle w:val="2"/>
        <w:spacing w:line="360" w:lineRule="auto"/>
        <w:rPr>
          <w:b w:val="0"/>
          <w:bCs/>
        </w:rPr>
      </w:pPr>
      <w:r w:rsidRPr="007522D4">
        <w:rPr>
          <w:b w:val="0"/>
          <w:bCs/>
        </w:rPr>
        <w:t xml:space="preserve">功能测试</w:t>
      </w:r>
    </w:p>
    <w:p w14:paraId="3B4AEBD4" w14:textId="77777777" w:rsidR="007522D4" w:rsidRPr="007522D4" w:rsidRDefault="007522D4" w:rsidP="009A4B05">
      <w:pPr>
        <w:pStyle w:val="3"/>
        <w:rPr>
          <w:szCs w:val="24"/>
        </w:rPr>
      </w:pPr>
      <w:r w:rsidRPr="007522D4">
        <w:rPr>
          <w:szCs w:val="24"/>
        </w:rPr>
        <w:t xml:space="preserve">初始化功能测试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初始化功能测试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YL_SU_CSH_SU01_1~ YL_SU_CSH_SU01_2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初始化功能测试</w:t>
              <w:br/>
              <w:t xml:space="preserve">测试需求标识：XQ_SU_CSH_SU01</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系统上电，验证软件初始化DSP系统及变量是否正确。</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系统上电，通过程序插桩观测软件初始化情况，查看软件初始化DSP工作频率为100MHz；软件初始化外设时钟、PIE控制寄存器、PIE中断向量、外设XINTF、GPIO、定时器T0正确，并使能定时器T0；软件初始化参数正确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软件初始化DSP工作频率为100MHz；软件初始化外设时钟、PIE控制寄存器、PIE中断向量、外设XINTF、GPIO、定时器T0正确，并使能定时器T0；软件初始化参数正确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通过程序插装查看软件初始化偏流电机驱动输出状态为禁止，工作模式为待机-不加电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软件初始化偏流电机驱动输出状态为禁止，工作模式为待机-不加电</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读取FLASH高分相机参数正常功能测试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YL_SU_CSH_SU02_1~ YL_SU_CSH_SU02_8</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读取FLASH高分相机参数正常功能测试</w:t>
              <w:br/>
              <w:t xml:space="preserve">测试需求标识：XQ_SU_CSH_SU02</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设置高分相机参数均使用FLASH中参数且3份相同，通过综合地检软件观测周期遥测2信息，查看T1参数初始化标志和星敏参数初始化标志均为使用FLASH中参数；</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T1参数初始化标志和星敏参数初始化标志均为使用FLASH中参数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设置高分相机参数均使用FLASH中参数且2份相同（前2份）
屏蔽FlashProcess.c函数FlashNew第506行语句，不向第3份中写入参数，通过综合地检软件发送位置环参数（写入flash并从flash中启动），参数写入成功后，断电并重新上电；
通过综合地检软件观测周期遥测2信息，查看T1参数初始化标志和星敏参数初始化标志均为使用FLASH中参数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T1参数初始化标志和星敏参数初始化标志均为使用FLASH中参数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设置高分相机参数均使用FLASH中参数且2份相同（后2份）
屏蔽FlashProcess.c函数FlashNew第504行语句，不向第1份中写入参数，通过综合地检软件发送位置环参数（写入flash并从flash中启动），参数写入成功后，断电并重新上电；
通过综合地检软件观测周期遥测2信息，查看T1参数初始化标志和星敏参数初始化标志均为使用FLASH中参数；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T1参数初始化标志和星敏参数初始化标志均为使用FLASH中参数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设置高分相机参数均使用FLASH中参数且2份相同（第一份和最后一份）
屏蔽FlashProcess.c函数FlashNew第505行语句，不向第2份中写入参数，通过综合地检软件发送位置环参数（写入flash并从flash中启动），参数写入成功后，断电并重新上电；
通过综合地检软件观测周期遥测2信息，查看T1参数初始化标志和星敏参数初始化标志均为使用FLASH中参数；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T1参数初始化标志和星敏参数初始化标志均为使用FLASH中参数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YL_SU_CSH_SU02_9~ YL_SU_CSH_SU02_10</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读取FLASH高分相机参数正常功能测试</w:t>
              <w:br/>
              <w:t xml:space="preserve">测试需求标识：XQ_SU_CSH_SU02</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设置高分相机参数均使用RAM区数据，通过综合地检软件观测周期遥测2信息，查看T1参数初始化标志和星敏参数初始化标志均为使用RAM区数据；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T1参数初始化标志和星敏参数初始化标志均为使用RAM区数据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通过程序插桩观测软件使用的通过程序插桩观测软件使用的参数，查看软件使用的参数与RAM区数据一致。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软件使用的参数与RAM区数据一致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YL_SU_CSH_SU02_11~ YL_SU_CSH_SU02_12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读取FLASH高分相机参数正常功能测试</w:t>
              <w:br/>
              <w:t xml:space="preserve">测试需求标识：XQ_SU_CSH_SU02</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设置高分相机参数部分使用FLASH中数据（位置环参数），其他均使用RAM区数据，通过综合地检软件观测周期遥测2信息，查看T1参数初始化标志和星敏参数初始化标志与设置一致；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T1位置环参数初始化为使用FLASH中数据，其他数据均使用RAM区数据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通过程序插桩观测软件使用的参数，查看软件使用的参数与设置一致。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软件使用的参数与设置一致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YL_SU_CSH_SU02_13</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读取FLASH高分相机参数正常功能测试</w:t>
              <w:br/>
              <w:t xml:space="preserve">测试需求标识：XQ_SU_CSH_SU02</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通过程序插桩观测偏移地址及扇区，查看3份的偏移地址分别为0x0000，0x1000，0x2000，高分相机参数存储于扇区30。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3份的偏移地址分别为0x0000，0x1000，0x2000，高分相机参数存储于扇区30</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读取FLASH高分相机参数异常功能测试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YL_SU_CSH_SU03_1~ YL_SU_CSH_SU03_3</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读取FLASH高分相机参数异常功能测试</w:t>
              <w:br/>
              <w:t xml:space="preserve">测试需求标识：XQ_SU_CSH_SU03</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设置FLASH高分相机参数中，选择标志3份均不同，通过综合地检软件观测周期遥测2信息，查看T1参数初始化标志和星敏参数初始化标志中相应参数使用RAM区数据；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T1参数初始化标志和星敏参数初始化标志中相应参数使用RAM区数据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变量刷新错误计数加1</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通过程序插桩观测软件使用的参数，查看软件使用的相应参数与RAM区数据一致。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软件使用的相应参数与RAM区数据一致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YL_SU_CSH_SU03_4~ YL_SU_CSH_SU03_6</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读取FLASH高分相机参数异常功能测试</w:t>
              <w:br/>
              <w:t xml:space="preserve">测试需求标识：XQ_SU_CSH_SU03</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设置FLASH高分相机参数中，控制参数3份均不同，通过综合地检软件观测周期遥测2信息，查看T1参数初始化标志和星敏参数初始化标志中相应参数使用FLASH中数据；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T1参数初始化标志和星敏参数初始化标志中相应参数使用FLASH中数据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变量刷新错误计数加1</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通过程序插桩观测软件使用的参数，查看软件使用的相应参数正确。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软件使用的相应参数正确</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YL_SU_CSH_SU03_7~ YL_SU_CSH_SU03_64</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读取FLASH高分相机参数异常功能测试</w:t>
              <w:br/>
              <w:t xml:space="preserve">测试需求标识：XQ_SU_CSH_SU03</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滤波参数异常，偏流电机力矩 补偿设置
设置FLASH高分相机参数相同但偏流电机力矩补偿设置异常为0xAB，通过综合地检软件观测周期遥测2信息，查看滤波参数初始化为使用FLASH中数据；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通过程序插桩观测软件使用的参数，查看软件使用的偏流电机力矩补偿设置为使用补偿算法。</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软件使用的偏流电机力矩补偿设置为使用补偿算法</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滤波参数异常，偏流电机PWM补偿设置
设置FLASH高分相机参数相同但偏流电机PWM补偿设置异常为0xAB，通过综合地检软件观测周期遥测2信息，查看滤波参数初始化为使用FLASH中数据；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通过程序插桩观测软件使用的参数，查看软件使用的偏流电机PWM补偿设置为使用补偿。</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软件使用的偏流电机PWM补偿设置为使用补偿</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滤波参数异常，偏流电机FPGA电 流监控使能/禁止
设置FLASH高分相机参数相同但偏流电机FPGA电流监控使能/禁止异常为0xAB，通过综合地检软件观测周期遥测2信息，查看滤波参数初始化为使用FLASH中数据；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通过程序插桩观测软件使用的参数，查看软件使用的偏流电机FPGA电流监控使能/禁止为使能。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软件使用的偏流电机FPGA电流监控使能/禁止为使能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滤波参数异常，偏流电机位置 模式测速选择
设置FLASH高分相机参数相同但偏流电机位置模式测速选择异常为0x56，通过综合地检软件观测周期遥测2信息，查看滤波参数初始化为使用FLASH中数据；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通过程序插桩观测软件使用的参数，查看软件使用的偏流电机位置模式测速选择为使用编码器测速。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软件使用的偏流电机位置模式测速选择为使用编码器测速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滤波参数异常，偏流电机跟踪模式测速选择
设置FLASH高分相机参数相同但偏流电机跟踪模式测速选择异常为0x56，通过综合地检软件观测周期遥测2信息，查看滤波参数初始化为使用FLASH中数据；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通过程序插桩观测软件使用的参数，查看软件使用的偏流电机跟踪模式测速选择为自动选择。</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软件使用的偏流电机跟踪模式测速选择为自动选择</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滤波参数异常，偏流电机跟踪模 式位置测量选择
设置FLASH高分相机参数相同但偏流电机跟踪模式位置测量选择异常为0x56，通过综合地检软件观测周期遥测2信息，查看滤波参数初始化为使用FLASH中数据；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通过程序插桩观测软件使用的参数，查看软件使用的偏流电机跟踪模式位置测量选择为使用陀螺仪测位置。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软件使用的偏流电机跟踪模式位置测量选择为使用陀螺仪测位置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滤波参数异常，偏流电机DSP位 置监控使能/禁止
设置FLASH高分相机参数相同但偏流电机DSP位置监控使能/禁止异常为0x56，通过综合地检软件观测周期遥测2信息，查看滤波参数初始化为使用FLASH中数据；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通过程序插桩观测软件使用的参数，查看软件使用的偏流电机DSP位置监控使能/禁止为使能。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软件使用的偏流电机DSP位置监控使能/禁止为使能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滤波参数异常，偏流电机DSP速度监控使能/禁止
设置FLASH高分相机参数相同但偏流电机DSP速度监控使能/禁止异常为0x56，通过综合地检软件观测周期遥测2信息，查看滤波参数初始化为使用FLASH中数据；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通过程序插桩观测软件使用的参数，查看软件使用的偏流电机DSP速度监控使能/禁止为使能。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软件使用的偏流电机DSP速度监控使能/禁止为使能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滤波参数异常，偏流电机DSP电流控使能/禁止
设置FLASH高分相机参数相同但偏流电机DSP电流监控使能/禁止异常为0x56，通过综合地检软件观测周期遥测2信息，查看滤波参数初始化为使用FLASH中数据；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通过程序插桩观测软件使用的参数，查看软件使用的偏流电机DSP电流监控使能/禁止为使能。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软件使用的偏流电机DSP电流监控使能/禁止为使能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滤波参数异常，偏流电机编码器校正使能/禁止
设置FLASH高分相机参数相同但偏流电机编码器校正使能/禁止异常为0x56，通过综合地检软件观测周期遥测2信息，查看滤波参数初始化为使用FLASH中数据；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通过程序插桩观测软件使用的参数，查看软件使用的偏流电机编码器校正使能/禁止为使能。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软件使用的偏流电机编码器校正使能/禁止为使能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偏流拟合参数异常，相机选择
设置FLASH高分相机参数相同但相机选择异常为0x56，通过综合地检软件观测周期遥测2信息，查看偏流拟合参数初始化为使用FLASH中数据；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通过程序插桩观测软件使用的参数，查看软件使用的拟合参数正确。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软件使用的拟合参数正确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偏流拟合参数异常，偏流方向
设置FLASH高分相机参数相同但偏流方向异常为0x56，通过综合地检软件观测周期遥测2信息，查看偏流拟合参数初始化为使用FLASH中数据；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通过程序插桩观测软件使用的参数，查看软件使用的偏流方向正确。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软件使用的偏流方向正确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偏流拟合参数异常，FE范围符号
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软件使用的FE范围符号正确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偏流拟合参数异常，FE范围符号
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软件使用的FE范围符号正确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陀螺仪校正系数参数异常，陀螺仪校正系数选择
设置FLASH高分相机参数相同但陀螺仪校正系数选择异常为0x56，通过综合地检软件观测周期遥测2信息，查看陀螺仪校正参数初始化为使用FLASH中数据；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陀螺仪校正参数初始化为使用FLASH中数据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通过程序插桩观测软件使用的参数，查看软件使用的陀螺仪校正系数选择为使用标定值。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软件使用的陀螺仪校正系数选择为使用标定值</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陀螺仪校正系数参数异常，陀螺仪校正符号
设置FLASH高分相机参数相同但陀螺仪校正符号异常为0x56，通过综合地检软件观测周期遥测2信息，查看陀螺仪校正参数初始化为使用FLASH中数据；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陀螺仪校正参数初始化为使用FLASH中数据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通过程序插桩观测软件使用的参数，查看软件使用的陀螺仪校正符号为正。</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软件使用的陀螺仪校正符号为正</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开机默认工作模式异常，电机选择
设置FLASH高分相机参数相同但电机选择异常为0x56，通过综合地检软件观测周期遥测2信息，查看开机模式初始化为使用FLASH中数据；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通过程序插桩观测软件使用的参数，查看软件使用的开机默认参数正确。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软件使用的开机默认参数正确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开机默认工作模式异常，开机默认模式
设置FLASH高分相机参数相同但开机默认模式异常为0x3B，通过综合地检软件观测周期遥测2信息，查看开机模式初始化为使用FLASH中数据；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通过综合地检软件观测周期遥测1信息，查看偏流机构注入工作模式为待机模式。</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开机默认工作模式异常，待机模式设置
设置FLASH高分相机参数相同但待机模式设置异常为0x56，通过综合地检软件观测周期遥测2信息，查看开机模式初始化为使用FLASH中数据；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通过综合地检软件观测周期遥测1信息，查看偏流机构注入工作模式为待机模式-不加电。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偏流机构注入工作模式为待机模式-不加电</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开机默认工作模式异常，位置模式零点
设置FLASH高分相机参数相同但位置模式零点异常为6°，通过综合地检软件观测周期遥测2信息，查看开机模式初始化为使用FLASH中数据；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通过综合地检软件观测周期遥测1信息，查看偏流机构注入工作模式为位置模式，且偏流角度为0°。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偏流机构注入工作模式为位置模式，且偏流角度为0°（误差范围±0.01°）</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行频计算装订参数异常，相机标识
设置FLASH高分相机参数相同但相机标识异常为0x56，通过综合地检软件观测周期遥测2信息，查看行频计算装订参数初始化为使用FLASH中数据；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通过程序插桩观测软件使用的参数，查看软件使用的行频计算装订参数正确。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软件使用的行频计算装订参数正确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行频计算装订参数异常，相机光轴计算依据
设置FLASH高分相机参数相同但相机光轴计算依据异常为0x56，通过综合地检软件观测周期遥测2信息，查看行频计算装订参数初始化为使用FLASH中数据；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通过程序插桩观测软件使用的参数，查看软件使用的相机光轴计算依据为使用502计算值。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软件使用的相机光轴计算依据为使用502计算值</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行频计算装订参数异常，相机旋转与光轴切换依据
设置FLASH高分相机参数相同但相机旋转与光轴切换依据异常为0x56，通过综合地检软件观测周期遥测2信息，查看行频计算装订参数初始化为使用FLASH中数据；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通过程序插桩观测软件使用的参数，查看软件使用的相机旋转与光轴切换依据为光轴角度。</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软件使用的相机旋转与光轴切换依据为光轴角度</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行频计算装订参数异常，轨道2秒切换模式
设置FLASH高分相机参数相同但轨道2秒切换模式异常为0x2，通过综合地检软件观测周期遥测2信息，查看行频计算装订参数初始化为使用FLASH中数据；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通过程序插桩观测软件使用的参数，查看软件使用的轨道2秒切换模式为递推2秒：延后轨道。</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软件使用的轨道2秒切换模式为递推2秒：延后轨道。</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行频计算装订参数异常，旋变偏差角模式
设置FLASH高分相机参数相同但旋变偏差角模式异常为0x2，通过综合地检软件观测周期遥测2信息，查看行频计算装订参数初始化为使用FLASH中数据；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通过程序插桩观测软件使用的参数，查看软件使用的旋变偏差角模式为无偏差。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软件使用的旋变偏差角模式为无偏差。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行频计算装订参数异常，星敏装订选择模式
设置FLASH高分相机参数相同但星敏装订选择模式异常为0x2，通过综合地检软件观测周期遥测2信息，查看行频计算装订参数初始化为使用FLASH中数据；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通过程序插桩观测软件使用的参数，查看软件使用的星敏装订选择模式为不装</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软件使用的星敏装订选择模式为不装</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机构单元旋转周期计算依据参数异常，计算依据
设置FLASH高分相机参数相同但计算依据异常为0x56，通过综合地检软件观测周期遥测2信息，查看跟踪周期计算依据初始化为使用FLASH中数据；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跟踪周期计算依据初始化为使用FLASH中数据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通过程序插桩观测软件使用的参数，查看软件使用的计算依据为相机光轴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软件使用的计算依据为相机光轴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机构单元旋转周期计算依据参数异常，过渡时间
设置FLASH高分相机参数相同但过渡时间异常为51，通过综合地检软件观测周期遥测2信息，查看跟踪周期计算依据初始化为使用FLASH中数据；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跟踪周期计算依据初始化为使用FLASH中数据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通过程序插桩观测软件使用的参数，查看软件使用的过渡时间为500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软件使用的过渡时间为500</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机构单元旋转周期计算依据参数异常，偏流跟踪极性
设置FLASH高分相机参数相同但偏流跟踪极性异常为4，通过综合地检软件观测周期遥测2信息，查看跟踪周期计算依据初始化为使用FLASH中数据；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跟踪周期计算依据初始化为使用FLASH中数据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通过程序插桩观测软件使用的参数，查看软件使用的偏流跟踪极性为-1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软件使用的偏流跟踪极性为-1</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读取FLASH多功能相机参数正常功能测试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读取FLASH多功能相机参数正常功能测试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YL_SU_CSH_SU04_1~ YL_SU_CSH_SU04_8</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读取FLASH多功能相机参数正常功能测试</w:t>
              <w:br/>
              <w:t xml:space="preserve">测试需求标识：XQ_SU_CSH_SU04</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设置多功能相机参数均使用FLASH中参数且3份相同，通过综合地检软件观测周期遥测2信息，查看T2参数初始化标志为使用FLASH中参数；</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T2参数初始化标志为使用FLASH中参数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设置多功能相机参数均使用FLASH中参数且2份相同（前2份）
屏蔽FlashProcess.c函数FlashNew第506行语句，不向第3份中写入参数，通过综合地检软件发送位置环参数（写入flash并从flash中启动），参数写入成功后，断电并重新上电；
通过综合地检软件观测周期遥测2信息，查看T2参数初始化标志为使用FLASH中参数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T2参数初始化标志为使用FLASH中参数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设置多功能相机参数均使用FLASH中参数且2份相同（后2份）
屏蔽FlashProcess.c函数FlashNew第504行语句，不向第1份中写入参数，通过综合地检软件发送位置环参数（写入flash并从flash中启动），参数写入成功后，断电并重新上电；
通过综合地检软件观测周期遥测2信息，查看T2参数初始化标志为使用FLASH中参数；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T2参数初始化标志为使用FLASH中参数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设置多功能相机参数均使用FLASH中参数且2份相同（第一份和最后一份）
屏蔽FlashProcess.c函数FlashNew第505行语句，不向第2份中写入参数，通过综合地检软件发送位置环参数（写入flash并从flash中启动），参数写入成功后，断电并重新上电；
通过综合地检软件观测周期遥测2信息，查看T2参数初始化标志为使用FLASH中参数；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T2参数初始化标志为使用FLASH中参数</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通过程序插桩观测软件使用的参数，查看软件使用的参数与FLASH中一致。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软件使用的参数与FLASH中一致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读取FLASH多功能相机参数正常功能测试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YL_SU_CSH_SU04_9~ YL_SU_CSH_SU04_10</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读取FLASH多功能相机参数正常功能测试</w:t>
              <w:br/>
              <w:t xml:space="preserve">测试需求标识：XQ_SU_CSH_SU04</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设置多功能相机参数均使用RAM区数据，通过综合地检软件观测周期遥测2信息，查看T2参数初始化标志均为使用RAM区数据；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T2参数初始化标志均为使用RAM区数据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通过程序插桩观测软件使用的通过程序插桩观测软件使用的参数，查看软件使用的参数与RAM区数据一致。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软件使用的参数与RAM区数据一致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读取FLASH多功能相机参数正常功能测试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YL_SU_CSH_SU04_11~ YL_SU_CSH_SU04_12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读取FLASH多功能相机参数正常功能测试</w:t>
              <w:br/>
              <w:t xml:space="preserve">测试需求标识：XQ_SU_CSH_SU04</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设置多功能相机参数部分使用FLASH中数据（速度环参数），其他使用RAM区数据，通过综合地检软件观测周期遥测2信息，查看T2参数初始化标志与设置一致；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T2速度环参数初始化为使用FLASH中数据，其他数据均使用RAM区数据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通过程序插桩观测软件使用的参数，查看软件使用的参数与设置一致。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软件使用的参数与设置一致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读取FLASH多功能相机参数正常功能测试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YL_SU_CSH_SU04_13</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读取FLASH多功能相机参数正常功能测试</w:t>
              <w:br/>
              <w:t xml:space="preserve">测试需求标识：XQ_SU_CSH_SU04</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通过程序插桩观测偏移地址及扇区，查看3份的偏移地址分别为0x0000，0x1000，0x2000，多功能相机参数存储于扇区31。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3份的偏移地址分别为0x0000，0x1000，0x2000，多功能相机参数存储于扇区31</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读取FLASH多功能相机参数异常功能测试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读取FLASH多功能相机参数异常功能测试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YL_SU_CSH_SU05_1~ YL_SU_CSH_SU05_3</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读取FLASH多功能相机参数异常功能测试</w:t>
              <w:br/>
              <w:t xml:space="preserve">测试需求标识：XQ_SU_CSH_SU05</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设置FLASH多功能相机参数中，选择标志3份均不同，通过综合地检软件观测周期遥测2信息，查看T2参数初始化标志中相应参数使用RAM区数据；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T2参数初始化标志中相应参数使用RAM区数据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变量刷新错误计数加1</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通过程序插桩观测软件使用的参数，查看软件使用的相应参数与RAM区数据一致。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软件使用的相应参数与RAM区数据一致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读取FLASH多功能相机参数异常功能测试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YL_SU_CSH_SU05_4~ YL_SU_CSH_SU05_6</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读取FLASH多功能相机参数异常功能测试</w:t>
              <w:br/>
              <w:t xml:space="preserve">测试需求标识：XQ_SU_CSH_SU05</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设置FLASH多功能相机参数中，控制参数3份均不同，通过综合地检软件观测周期遥测2信息，查看T2参数初始化标志中相应参数使用FLASH中数据；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T2参数初始化标志中相应参数使用FLASH中数据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查看变量刷新错误计数加1；</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变量刷新错误计数加1</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通过程序插桩观测软件使用的参数，查看软件使用的相应参数正确。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软件使用的相应参数正确</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读取FLASH高分相机参数异常功能测试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YL_SU_CSH_SU05_7~ YL_SU_CSH_SU05_58</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读取FLASH高分相机参数异常功能测试</w:t>
              <w:br/>
              <w:t xml:space="preserve">测试需求标识：XQ_SU_CSH_SU05</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滤波参数异常，偏流电机力矩 补偿设置
设置FLASH高分相机参数相同但偏流电机力矩补偿设置异常为0xAB，通过综合地检软件观测周期遥测2信息，查看滤波参数初始化为使用FLASH中数据；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通过程序插桩观测软件使用的参数，查看软件使用的偏流电机力矩补偿设置为使用补偿算法。</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软件使用的偏流电机力矩补偿设置为使用补偿算法</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滤波参数异常，偏流电机PWM补偿设置
设置FLASH高分相机参数相同但偏流电机PWM补偿设置异常为0xAB，通过综合地检软件观测周期遥测2信息，查看滤波参数初始化为使用FLASH中数据；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通过程序插桩观测软件使用的参数，查看软件使用的偏流电机PWM补偿设置为使用补偿。</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软件使用的偏流电机PWM补偿设置为使用补偿</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滤波参数异常，偏流电机FPGA电 流监控使能/禁止
设置FLASH高分相机参数相同但偏流电机FPGA电流监控使能/禁止异常为0xAB，通过综合地检软件观测周期遥测2信息，查看滤波参数初始化为使用FLASH中数据；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通过程序插桩观测软件使用的参数，查看软件使用的偏流电机FPGA电流监控使能/禁止为使能。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软件使用的偏流电机FPGA电流监控使能/禁止为使能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滤波参数异常，偏流电机位置 模式测速选择
设置FLASH高分相机参数相同但偏流电机位置模式测速选择异常为0x56，通过综合地检软件观测周期遥测2信息，查看滤波参数初始化为使用FLASH中数据；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通过程序插桩观测软件使用的参数，查看软件使用的偏流电机位置模式测速选择为使用编码器测速。</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软件使用的偏流电机位置模式测速选择为使用编码器测速</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滤波参数异常，偏流电机跟踪模式测速选择
设置FLASH高分相机参数相同但偏流电机跟踪模式测速选择异常为0x56，通过综合地检软件观测周期遥测2信息，查看滤波参数初始化为使用FLASH中数据；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通过程序插桩观测软件使用的参数，查看软件使用的偏流电机跟踪模式测速选择为自动选择。</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软件使用的偏流电机跟踪模式测速选择为自动选择</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滤波参数异常，偏流电机跟踪模 式位置测量选择
设置FLASH高分相机参数相同但偏流电机跟踪模式位置测量选择异常为0x56，通过综合地检软件观测周期遥测2信息，查看滤波参数初始化为使用FLASH中数据；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通过程序插桩观测软件使用的参数，查看软件使用的偏流电机跟踪模式位置测量选择为使用陀螺仪测位置。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软件使用的偏流电机跟踪模式位置测量选择为使用陀螺仪测位置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滤波参数异常，偏流电机DSP位 置监控使能/禁止
设置FLASH高分相机参数相同但偏流电机DSP位置监控使能/禁止异常为0x56，通过综合地检软件观测周期遥测2信息，查看滤波参数初始化为使用FLASH中数据；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通过程序插桩观测软件使用的参数，查看软件使用的偏流电机DSP位置监控使能/禁止为使能。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软件使用的偏流电机DSP位置监控使能/禁止为使能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滤波参数异常，偏流电机DSP速度监控使能/禁止
设置FLASH高分相机参数相同但偏流电机DSP速度监控使能/禁止异常为0x56，通过综合地检软件观测周期遥测2信息，查看滤波参数初始化为使用FLASH中数据；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通过程序插桩观测软件使用的参数，查看软件使用的偏流电机DSP速度监控使能/禁止为使能。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软件使用的偏流电机DSP速度监控使能/禁止为使能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滤波参数异常，偏流电机DSP电流控使能/禁止
设置FLASH高分相机参数相同但偏流电机DSP电流监控使能/禁止异常为0x56，通过综合地检软件观测周期遥测2信息，查看滤波参数初始化为使用FLASH中数据；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通过程序插桩观测软件使用的参数，查看软件使用的偏流电机DSP电流监控使能/禁止为使能。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软件使用的偏流电机DSP电流监控使能/禁止为使能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滤波参数异常，偏流电机编码器校正使能/禁止
设置FLASH高分相机参数相同但偏流电机编码器校正使能/禁止异常为0x56，通过综合地检软件观测周期遥测2信息，查看滤波参数初始化为使用FLASH中数据；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滤波参数初始化为使用FLASH中数据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通过程序插桩观测软件使用的参数，查看软件使用的偏流电机编码器校正使能/禁止为使能。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软件使用的偏流电机编码器校正使能/禁止为使能</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偏流拟合参数异常，相机选择
设置FLASH高分相机参数相同但相机选择异常为0x56，通过综合地检软件观测周期遥测2信息，查看偏流拟合参数初始化为使用FLASH中数据；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通过程序插桩观测软件使用的参数，查看软件使用的拟合参数正确。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软件使用的拟合参数正确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偏流拟合参数异常，偏流方向
设置FLASH高分相机参数相同但偏流方向异常为0x56，通过综合地检软件观测周期遥测2信息，查看偏流拟合参数初始化为使用FLASH中数据；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通过程序插桩观测软件使用的参数，查看软件使用的偏流方向正确。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软件使用的偏流方向正确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偏流拟合参数异常，FE范围符号
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软件使用的FE范围符号正确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偏流拟合参数异常，FE范围符号
设置FLASH高分相机参数相同但FE范围符号异常为0x56，通过综合地检软件观测周期遥测2信息，查看偏流拟合参数初始化为使用FLASH中数据；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偏流拟合参数初始化为使用FLASH中数据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通过程序插桩观测软件使用的参数，查看软件使用的FE范围符号正确。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软件使用的FE范围符号正确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陀螺仪校正系数参数异常，陀螺仪校正系数选择
设置FLASH高分相机参数相同但陀螺仪校正系数选择异常为0x56，通过综合地检软件观测周期遥测2信息，查看陀螺仪校正参数初始化为使用FLASH中数据；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陀螺仪校正参数初始化为使用FLASH中数据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通过程序插桩观测软件使用的参数，查看软件使用的陀螺仪校正系数选择为使用标定值。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软件使用的陀螺仪校正系数选择为使用标定值</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陀螺仪校正系数参数异常，陀螺仪校正符号
设置FLASH高分相机参数相同但陀螺仪校正符号异常为0x56，通过综合地检软件观测周期遥测2信息，查看陀螺仪校正参数初始化为使用FLASH中数据；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陀螺仪校正参数初始化为使用FLASH中数据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通过程序插桩观测软件使用的参数，查看软件使用的陀螺仪校正符号为正。</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软件使用的陀螺仪校正符号为正</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开机默认工作模式异常，电机选择
设置FLASH高分相机参数相同但电机选择异常为0x56，通过综合地检软件观测周期遥测2信息，查看开机模式初始化为使用FLASH中数据；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通过程序插桩观测软件使用的参数，查看软件使用的开机默认参数正确。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软件使用的开机默认参数正确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开机默认工作模式异常，开机默认模式
设置FLASH高分相机参数相同但开机默认模式异常为0x3B，通过综合地检软件观测周期遥测2信息，查看开机模式初始化为使用FLASH中数据；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通过综合地检软件观测周期遥测1信息，查看偏流机构注入工作模式为待机模式。</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开机默认工作模式异常，待机模式设置
设置FLASH高分相机参数相同但待机模式设置异常为0x56，通过综合地检软件观测周期遥测2信息，查看开机模式初始化为使用FLASH中数据；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通过综合地检软件观测周期遥测1信息，查看偏流机构注入工作模式为待机模式-不加电。</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偏流机构注入工作模式为待机模式-不加电</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开机默认工作模式异常，位置模式零点
设置FLASH高分相机参数相同但位置模式零点异常为6°，通过综合地检软件观测周期遥测2信息，查看开机模式初始化为使用FLASH中数据；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开机模式初始化为使用FLASH中数据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通过综合地检软件观测周期遥测1信息，查看偏流机构注入工作模式为位置模式，且偏流角度为0°。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偏流机构注入工作模式为位置模式，且偏流角度为0°（误差范围±0.01°）</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行频计算装订参数异常，相机标识
设置FLASH高分相机参数相同但相机标识异常为0x56，通过综合地检软件观测周期遥测2信息，查看行频计算装订参数初始化为使用FLASH中数据；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通过程序插桩观测软件使用的参数，查看软件使用的行频计算装订参数正确。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软件使用的行频计算装订参数正确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行频计算装订参数异常，相机光轴计算依据
设置FLASH高分相机参数相同但相机光轴计算依据异常为0x56，通过综合地检软件观测周期遥测2信息，查看行频计算装订参数初始化为使用FLASH中数据；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通过程序插桩观测软件使用的参数，查看软件使用的相机光轴计算依据为使用502计算值。</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软件使用的相机光轴计算依据为使用502计算值</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行频计算装订参数异常，相机旋转与光轴切换依据
设置FLASH高分相机参数相同但相机旋转与光轴切换依据异常为0x56，通过综合地检软件观测周期遥测2信息，查看行频计算装订参数初始化为使用FLASH中数据；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通过程序插桩观测软件使用的参数，查看软件使用的相机旋转与光轴切换依据为光轴角度。</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软件使用的相机旋转与光轴切换依据为光轴角度</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行频计算装订参数异常，轨道2秒切换模式
设置FLASH高分相机参数相同但轨道2秒切换模式异常为0x2，通过综合地检软件观测周期遥测2信息，查看行频计算装订参数初始化为使用FLASH中数据；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通过程序插桩观测软件使用的参数，查看软件使用的轨道2秒切换模式为递推2秒：延后轨道。</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软件使用的轨道2秒切换模式为递推2秒：延后轨道。</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行频计算装订参数异常，旋变偏差角模式
设置FLASH高分相机参数相同但旋变偏差角模式异常为0x2，通过综合地检软件观测周期遥测2信息，查看行频计算装订参数初始化为使用FLASH中数据；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通过程序插桩观测软件使用的参数，查看软件使用的旋变偏差角模式为无偏差。</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软件使用的旋变偏差角模式为无偏差。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行频计算装订参数异常，星敏装订选择模式
设置FLASH高分相机参数相同但星敏装订选择模式异常为0x2，通过综合地检软件观测周期遥测2信息，查看行频计算装订参数初始化为使用FLASH中数据； </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行频计算装订参数初始化为使用FLASH中数据</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通过程序插桩观测软件使用的参数，查看软件使用的星敏装订选择模式为不装</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软件使用的星敏装订选择模式为不装</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开机默认工作模式正常功能测试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开机默认工作模式正常功能测试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YL_SU_CSH_SU06_1~ YL_SU_CSH_SU06_2</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开机默认工作模式正常功能测试</w:t>
              <w:br/>
              <w:t xml:space="preserve">测试需求标识：XQ_SU_CSH_SU06</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在开机默认参数正常时，分别设置选择标志为使用FLASH固化参数和使用RAM区数据，验证软件是否按照设置使用控制参数并反馈结果。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当设置使用RAM区开机默认参数时，通过综合地检软件观测周期遥测1，查看T1偏流机构注入工作模式为待机模式（不通电）；通过综合地检软件观测周期遥测2，查看T1开机模式初始化为RAM区，通过程序插装查看软件使用的电限位与内存值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开机模式初始化为RAM区，软件使用的电限位与内存值一致</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当设置使用RAM区开机默认参数时，通过综合地检软件观测周期遥测1，查看T2偏流机构注入工作模式为待机模式（不通电）；通过综合地检软件观测周期遥测2，查看T2开机模式初始化为RAM区，通过程序插装查看软件使用的电限位与内存值一致</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开机模式初始化为RAM区，软件使用的电限位与内存值一致</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开机默认工作模式正常功能测试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YL_SU_CSH_SU06_3~ YL_SU_CSH_SU06_10</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开机默认工作模式正常功能测试</w:t>
              <w:br/>
              <w:t xml:space="preserve">测试需求标识：XQ_SU_CSH_SU06</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在开机默认参数正常时，分别设置选择标志为使用FLASH固化参数和使用RAM区数据，验证软件是否按照设置使用控制参数并反馈结果。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设置使用FLASH中开机默认参数，且FLASH中开机默认参数为处于位置模式，目标角度为2°，系统上电，通过综合地检软件观测周期遥测1，查看T1偏流机构注入工作模式为位置模式，T1偏流角度为2°；
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T1偏流机构注入工作模式为位置模式，T1偏流角度为2°
T1开机模式初始化为FLASH区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设置使用FLASH中开机默认参数，且FLASH中开机默认参数为处于跟踪模式，系统上电，通过综合地检软件观测周期遥测1，查看T1偏流机构注入工作模式为跟踪模式，T1偏流角度为0°；
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T1偏流机构注入工作模式为跟踪模式，T1偏流角度为0°
T1开机模式初始化为FLASH区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设置使用FLASH中开机默认参数，且FLASH中开机默认参数为处于待机模式（零速），系统上电，通过综合地检软件观测周期遥测1，查看T1偏流机构注入工作模式为待机模式（零速）；
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T1偏流机构注入工作模式为待机模式（零速）
T1开机模式初始化为FLASH区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设置使用FLASH中开机默认参数，且FLASH中开机默认参数为处于待机模式（不加电），系统上电，通过综合地检软件观测周期遥测1，查看T1偏流机构注入工作模式为待机模式（不加电）；
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T1偏流机构注入工作模式为待机模式（不加电）
T1开机模式初始化为FLASH区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设置使用FLASH中开机默认参数，且FLASH中开机默认参数为处于位置模式，目标角度为2°，系统上电，通过综合地检软件观测周期遥测1，查看T2偏流机构注入工作模式为位置模式，T2偏流角度为2°；
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T2偏流机构注入工作模式为位置模式，T2偏流角度为2°
T2开机模式初始化为FLASH区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设置使用FLASH中开机默认参数，且FLASH中开机默认参数为处于跟踪模式，系统上电，通过综合地检软件观测周期遥测1，查看T2偏流机构注入工作模式为跟踪模式，T2偏流角度为0°；
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T2偏流机构注入工作模式为跟踪模式，T2偏流角度为0°
T2开机模式初始化为FLASH区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设置使用FLASH中开机默认参数，且FLASH中开机默认参数为处于待机模式（零速），系统上电，通过综合地检软件观测周期遥测1，查看T2偏流机构注入工作模式为待机模式（零速）；
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T2偏流机构注入工作模式为待机模式（零速）
T2开机模式初始化为FLASH区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设置使用FLASH中开机默认参数，且FLASH中开机默认参数为处于待机模式（不加电），系统上电，通过综合地检软件观测周期遥测1，查看T2偏流机构注入工作模式为待机模式（不加电）；
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T2偏流机构注入工作模式为待机模式（不加电）
T2开机模式初始化为FLASH区</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开机默认工作模式异常功能测试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开机默认工作模式异常功能测试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YL_SU_CSH_SU07_1~ YL_SU_CSH_SU07_10</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开机默认工作模式异常功能测试</w:t>
              <w:br/>
              <w:t xml:space="preserve">测试需求标识：XQ_SU_CSH_SU07</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分别设置FLASH中选择标志和控制参数3份均不同、参数超出有效范围，验证软件是否能够识别异常，是否能正确反馈结果。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外接设备或软件运行异常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异常为0x3B，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电机选择异常为0x5，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为待机模式，待机模式设置异常为0x56，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为位置模式，位置模式零点设置异常为-6°，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5</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为位置模式，位置模式零点设置异常为6°，设置使用FLASH中开机默认参数，系统上电后，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6</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异常为0x3B，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7</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电机选择异常为0x5，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8</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为待机模式，待机模式设置异常为0x56，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9</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为位置模式，位置模式零点设置异常为-6°，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10</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模式为位置模式，位置模式零点设置异常为6°，设置使用FLASH中开机默认参数，系统上电后，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开机默认工作模式异常功能测试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YL_SU_CSH_SU07_11~ YL_SU_CSH_SU07_14</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开机默认工作模式异常功能测试</w:t>
              <w:br/>
              <w:t xml:space="preserve">测试需求标识：XQ_SU_CSH_SU07</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分别设置FLASH中选择标志和控制参数3份均不同、参数超出有效范围，验证软件是否能够识别异常，是否能正确反馈结果。</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外接设备或软件运行异常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设置FLASH中开机默认参数的选择标志3份均不同，通过综合地检软件观测周期遥测1，查看T1偏流机构注入工作模式为待机模式（不通电）；通过综合地检软件观测周期遥测2，查看T1开机模式初始化为RAM区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开机模式初始化为RAM区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2</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设置FLASH中开机默认参数的选择标志3份均不同，通过综合地检软件观测周期遥测1，查看T2偏流机构注入工作模式为待机模式（不通电）；通过综合地检软件观测周期遥测2，查看T2开机模式初始化为RAM区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开机模式初始化为RAM区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3</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设置FLASH中开机默认参数，3份控制参数均不同，通过综合地检软件观测周期遥测1，查看T1偏流机构注入工作模式为待机模式（不通电）；通过综合地检软件观测周期遥测2，查看T1开机模式初始化为FLASH区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4</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设置FLASH中开机默认参数，3份控制参数均不同，通过综合地检软件观测周期遥测1，查看T2偏流机构注入工作模式为待机模式（不通电）；通过综合地检软件观测周期遥测2，查看T2开机模式初始化为FLASH区</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偏流机构注入工作模式为待机模式（不通电）
开机模式初始化为FLASH区</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自检正常功能测试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自检正常功能测试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YL_SU_CSH_SU08_1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自检正常功能测试</w:t>
              <w:br/>
              <w:t xml:space="preserve">测试需求标识：XQ_SU_CSH_SU08</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在编码器数据正常时，验证软件反馈的偏流电机驱动输出状态，偏流电机驱动使能状态是否正确。</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系统上电，通过综合地检软件查看软件根据FLASH中写入的标志，选择进入相应的工作模式，偏流电机驱动输出状态为驱动输出，偏流电机驱动使能状态为使能。</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软件根据FLASH中写入的标志，选择进入相应的工作模式，偏流电机驱动输出状态为驱动输出，偏流电机驱动使能状态为使能</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p w14:paraId="3B4AEBD4" w14:textId="77777777" w:rsidR="007522D4" w:rsidRPr="007522D4" w:rsidRDefault="007522D4" w:rsidP="009A4B05">
      <w:pPr>
        <w:pStyle w:val="3"/>
        <w:rPr>
          <w:szCs w:val="24"/>
        </w:rPr>
      </w:pPr>
      <w:r w:rsidRPr="007522D4">
        <w:rPr>
          <w:szCs w:val="24"/>
        </w:rPr>
        <w:t xml:space="preserve">自检异常功能测试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937"/>
        <w:gridCol w:w="3203"/>
        <w:gridCol w:w="1130"/>
        <w:gridCol w:w="2529"/>
      </w:tblGrid>
      <w:tr w:rsidR="007522D4" w:rsidRPr="007522D4" w14:paraId="747B13DF" w14:textId="77777777" w:rsidTr="00E31287">
        <w:tc>
          <w:tcPr>
            <w:tcW w:w="8522" w:type="dxa"/>
            <w:gridSpan w:val="5"/>
            <w:tcBorders>
              <w:top w:val="single" w:sz="12" w:space="0" w:color="auto"/>
              <w:left w:val="single" w:sz="12" w:space="0" w:color="auto"/>
              <w:bottom w:val="single" w:sz="12" w:space="0" w:color="auto"/>
              <w:right w:val="single" w:sz="12" w:space="0" w:color="auto"/>
            </w:tcBorders>
            <w:vAlign w:val="center"/>
          </w:tcPr>
          <w:p w14:paraId="48F830F5" w14:textId="77777777" w:rsidR="007522D4" w:rsidRPr="007522D4" w:rsidRDefault="007522D4" w:rsidP="007522D4">
            <w:pPr>
              <w:jc w:val="left"/>
              <w:rPr>
                <w:b/>
                <w:noProof/>
                <w:sz w:val="21"/>
                <w:szCs w:val="21"/>
              </w:rPr>
            </w:pPr>
            <w:r w:rsidRPr="007522D4">
              <w:rPr>
                <w:b/>
                <w:noProof/>
                <w:sz w:val="21"/>
                <w:szCs w:val="21"/>
              </w:rPr>
              <w:t>用例</w:t>
            </w:r>
            <w:r w:rsidRPr="007522D4">
              <w:rPr>
                <w:b/>
                <w:noProof/>
                <w:sz w:val="21"/>
                <w:szCs w:val="21"/>
              </w:rPr>
              <w:fldChar w:fldCharType="begin"/>
            </w:r>
            <w:r w:rsidRPr="007522D4">
              <w:rPr>
                <w:b/>
                <w:noProof/>
                <w:sz w:val="21"/>
                <w:szCs w:val="21"/>
              </w:rPr>
              <w:instrText xml:space="preserve"> AUTONUM  \* Arabic </w:instrText>
            </w:r>
            <w:r w:rsidRPr="007522D4">
              <w:rPr>
                <w:b/>
                <w:noProof/>
                <w:sz w:val="21"/>
                <w:szCs w:val="21"/>
              </w:rPr>
              <w:fldChar w:fldCharType="end"/>
            </w:r>
          </w:p>
        </w:tc>
      </w:tr>
      <w:tr w:rsidR="007522D4" w:rsidRPr="007522D4" w14:paraId="4820BF36" w14:textId="77777777" w:rsidTr="00E31287">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30B64F4B" w14:textId="77777777" w:rsidR="007522D4" w:rsidRPr="007522D4" w:rsidRDefault="007522D4" w:rsidP="007522D4">
            <w:pPr>
              <w:jc w:val="center"/>
              <w:rPr>
                <w:rFonts w:eastAsia="黑体"/>
                <w:bCs/>
                <w:sz w:val="21"/>
                <w:szCs w:val="21"/>
              </w:rPr>
            </w:pPr>
            <w:r w:rsidRPr="007522D4">
              <w:rPr>
                <w:rFonts w:eastAsia="黑体"/>
                <w:bCs/>
                <w:sz w:val="21"/>
                <w:szCs w:val="21"/>
              </w:rPr>
              <w:t>测试用例名称</w:t>
            </w:r>
          </w:p>
        </w:tc>
        <w:tc>
          <w:tcPr>
            <w:tcW w:w="3203" w:type="dxa"/>
            <w:tcBorders>
              <w:top w:val="single" w:sz="12" w:space="0" w:color="auto"/>
              <w:left w:val="single" w:sz="4" w:space="0" w:color="auto"/>
              <w:bottom w:val="single" w:sz="12" w:space="0" w:color="auto"/>
              <w:right w:val="single" w:sz="4" w:space="0" w:color="auto"/>
            </w:tcBorders>
            <w:vAlign w:val="center"/>
          </w:tcPr>
          <w:p w14:paraId="5D0CBEB2" w14:textId="77777777" w:rsidR="007522D4" w:rsidRPr="007522D4" w:rsidRDefault="007522D4" w:rsidP="007522D4">
            <w:pPr>
              <w:rPr>
                <w:b/>
                <w:sz w:val="21"/>
                <w:szCs w:val="21"/>
              </w:rPr>
            </w:pPr>
            <w:r w:rsidRPr="007522D4">
              <w:rPr>
                <w:sz w:val="21"/>
                <w:szCs w:val="21"/>
              </w:rPr>
              <w:t xml:space="preserve">自检异常功能测试</w:t>
            </w:r>
          </w:p>
        </w:tc>
        <w:tc>
          <w:tcPr>
            <w:tcW w:w="1130" w:type="dxa"/>
            <w:tcBorders>
              <w:top w:val="single" w:sz="12" w:space="0" w:color="auto"/>
              <w:left w:val="single" w:sz="4" w:space="0" w:color="auto"/>
              <w:bottom w:val="single" w:sz="12" w:space="0" w:color="auto"/>
              <w:right w:val="single" w:sz="4" w:space="0" w:color="auto"/>
            </w:tcBorders>
            <w:vAlign w:val="center"/>
            <w:hideMark/>
          </w:tcPr>
          <w:p w14:paraId="4CFC9352" w14:textId="77777777" w:rsidR="007522D4" w:rsidRPr="007522D4" w:rsidRDefault="007522D4" w:rsidP="007522D4">
            <w:pPr>
              <w:jc w:val="center"/>
              <w:rPr>
                <w:rFonts w:eastAsia="黑体"/>
                <w:bCs/>
                <w:sz w:val="21"/>
                <w:szCs w:val="21"/>
              </w:rPr>
            </w:pPr>
            <w:r w:rsidRPr="007522D4">
              <w:rPr>
                <w:rFonts w:eastAsia="黑体"/>
                <w:bCs/>
                <w:sz w:val="21"/>
                <w:szCs w:val="21"/>
              </w:rPr>
              <w:t>标</w:t>
            </w:r>
            <w:r w:rsidRPr="007522D4">
              <w:rPr>
                <w:rFonts w:eastAsia="黑体"/>
                <w:bCs/>
                <w:sz w:val="21"/>
                <w:szCs w:val="21"/>
              </w:rPr>
              <w:t xml:space="preserve">   </w:t>
            </w:r>
            <w:r w:rsidRPr="007522D4">
              <w:rPr>
                <w:rFonts w:eastAsia="黑体"/>
                <w:bCs/>
                <w:sz w:val="21"/>
                <w:szCs w:val="21"/>
              </w:rPr>
              <w:t>识</w:t>
            </w:r>
          </w:p>
        </w:tc>
        <w:tc>
          <w:tcPr>
            <w:tcW w:w="2529" w:type="dxa"/>
            <w:tcBorders>
              <w:top w:val="single" w:sz="12" w:space="0" w:color="auto"/>
              <w:left w:val="single" w:sz="4" w:space="0" w:color="auto"/>
              <w:bottom w:val="single" w:sz="12" w:space="0" w:color="auto"/>
              <w:right w:val="single" w:sz="12" w:space="0" w:color="auto"/>
            </w:tcBorders>
            <w:vAlign w:val="center"/>
          </w:tcPr>
          <w:p w14:paraId="10AC96C5" w14:textId="66C0CC99" w:rsidR="007522D4" w:rsidRPr="007522D4" w:rsidRDefault="007522D4" w:rsidP="007522D4">
            <w:pPr>
              <w:rPr>
                <w:b/>
                <w:sz w:val="21"/>
                <w:szCs w:val="21"/>
              </w:rPr>
            </w:pPr>
            <w:r w:rsidRPr="007522D4">
              <w:rPr>
                <w:sz w:val="21"/>
                <w:szCs w:val="21"/>
              </w:rPr>
              <w:t xml:space="preserve">YL_SU_CSH_SU09_1</w:t>
            </w:r>
          </w:p>
        </w:tc>
      </w:tr>
      <w:tr w:rsidR="007522D4" w:rsidRPr="007522D4" w14:paraId="3215FAFE" w14:textId="77777777" w:rsidTr="00E31287">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2B544493" w14:textId="77777777" w:rsidR="007522D4" w:rsidRPr="007522D4" w:rsidRDefault="007522D4" w:rsidP="007522D4">
            <w:pPr>
              <w:jc w:val="center"/>
              <w:rPr>
                <w:rFonts w:eastAsia="黑体"/>
                <w:bCs/>
                <w:sz w:val="21"/>
                <w:szCs w:val="21"/>
              </w:rPr>
            </w:pPr>
            <w:r w:rsidRPr="007522D4">
              <w:rPr>
                <w:rFonts w:eastAsia="黑体"/>
                <w:bCs/>
                <w:sz w:val="21"/>
                <w:szCs w:val="21"/>
              </w:rPr>
              <w:t>追踪关系</w:t>
            </w:r>
          </w:p>
        </w:tc>
        <w:tc>
          <w:tcPr>
            <w:tcW w:w="6862" w:type="dxa"/>
            <w:gridSpan w:val="3"/>
            <w:tcBorders>
              <w:top w:val="single" w:sz="12" w:space="0" w:color="auto"/>
              <w:left w:val="single" w:sz="4" w:space="0" w:color="auto"/>
              <w:bottom w:val="single" w:sz="4" w:space="0" w:color="auto"/>
              <w:right w:val="single" w:sz="12" w:space="0" w:color="auto"/>
            </w:tcBorders>
            <w:vAlign w:val="center"/>
          </w:tcPr>
          <w:p w14:paraId="6E0ADEE5" w14:textId="7359226D" w:rsidR="007522D4" w:rsidRPr="007522D4" w:rsidRDefault="00977172" w:rsidP="007522D4">
            <w:pPr>
              <w:rPr>
                <w:sz w:val="21"/>
                <w:szCs w:val="21"/>
              </w:rPr>
            </w:pPr>
            <w:r>
              <w:rPr>
                <w:rFonts w:hint="eastAsia"/>
                <w:sz w:val="21"/>
                <w:szCs w:val="21"/>
              </w:rPr>
              <w:t xml:space="preserve">软件测试依据：测试说明</w:t>
              <w:br/>
              <w:t xml:space="preserve">测试需求分析：(3.4.3.1) 自检异常功能测试</w:t>
              <w:br/>
              <w:t xml:space="preserve">测试需求标识：XQ_SU_CSH_SU09</w:t>
            </w:r>
          </w:p>
        </w:tc>
      </w:tr>
      <w:tr w:rsidR="007522D4" w:rsidRPr="007522D4" w14:paraId="2AB66C33"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04AA93C" w14:textId="77777777" w:rsidR="007522D4" w:rsidRPr="007522D4" w:rsidRDefault="007522D4" w:rsidP="007522D4">
            <w:pPr>
              <w:jc w:val="center"/>
              <w:rPr>
                <w:rFonts w:eastAsia="黑体"/>
                <w:bCs/>
                <w:sz w:val="21"/>
                <w:szCs w:val="21"/>
              </w:rPr>
            </w:pPr>
            <w:r w:rsidRPr="007522D4">
              <w:rPr>
                <w:rFonts w:eastAsia="黑体"/>
                <w:bCs/>
                <w:sz w:val="21"/>
                <w:szCs w:val="21"/>
              </w:rPr>
              <w:t>测试用例综述</w:t>
            </w:r>
          </w:p>
        </w:tc>
        <w:tc>
          <w:tcPr>
            <w:tcW w:w="6862" w:type="dxa"/>
            <w:gridSpan w:val="3"/>
            <w:tcBorders>
              <w:top w:val="single" w:sz="4" w:space="0" w:color="auto"/>
              <w:left w:val="single" w:sz="4" w:space="0" w:color="auto"/>
              <w:bottom w:val="single" w:sz="4" w:space="0" w:color="auto"/>
              <w:right w:val="single" w:sz="12" w:space="0" w:color="auto"/>
            </w:tcBorders>
          </w:tcPr>
          <w:p w14:paraId="1B4B16CD" w14:textId="77777777" w:rsidR="007522D4" w:rsidRPr="007522D4" w:rsidRDefault="007522D4" w:rsidP="007522D4">
            <w:pPr>
              <w:rPr>
                <w:sz w:val="21"/>
                <w:szCs w:val="21"/>
              </w:rPr>
            </w:pPr>
            <w:r w:rsidRPr="007522D4">
              <w:rPr>
                <w:sz w:val="21"/>
                <w:szCs w:val="21"/>
              </w:rPr>
              <w:t xml:space="preserve">在编码器数据异常时，验证软件反馈的偏流电机驱动输出状态，偏流电机驱动使能状态是否正确。</w:t>
            </w:r>
          </w:p>
        </w:tc>
      </w:tr>
      <w:tr w:rsidR="007522D4" w:rsidRPr="007522D4" w14:paraId="48BD8B6E"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33619D12" w14:textId="77777777" w:rsidR="007522D4" w:rsidRPr="007522D4" w:rsidRDefault="007522D4" w:rsidP="007522D4">
            <w:pPr>
              <w:jc w:val="center"/>
              <w:rPr>
                <w:rFonts w:eastAsia="黑体"/>
                <w:bCs/>
                <w:sz w:val="21"/>
                <w:szCs w:val="21"/>
              </w:rPr>
            </w:pPr>
            <w:r w:rsidRPr="007522D4">
              <w:rPr>
                <w:rFonts w:eastAsia="黑体"/>
                <w:bCs/>
                <w:sz w:val="21"/>
                <w:szCs w:val="21"/>
              </w:rPr>
              <w:t>用例初始化</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42D38C63" w14:textId="77777777" w:rsidR="007522D4" w:rsidRPr="007522D4" w:rsidRDefault="007522D4" w:rsidP="007522D4">
            <w:pPr>
              <w:rPr>
                <w:sz w:val="21"/>
                <w:szCs w:val="21"/>
              </w:rPr>
            </w:pPr>
            <w:r w:rsidRPr="007522D4">
              <w:rPr>
                <w:sz w:val="21"/>
                <w:szCs w:val="21"/>
              </w:rPr>
              <w:t xml:space="preserve">外接设备或软件运行正常</w:t>
            </w:r>
          </w:p>
        </w:tc>
      </w:tr>
      <w:tr w:rsidR="007522D4" w:rsidRPr="007522D4" w14:paraId="2966559D" w14:textId="77777777" w:rsidTr="00E31287">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A9AD028" w14:textId="77777777" w:rsidR="007522D4" w:rsidRPr="007522D4" w:rsidRDefault="007522D4" w:rsidP="007522D4">
            <w:pPr>
              <w:jc w:val="center"/>
              <w:rPr>
                <w:rFonts w:eastAsia="黑体"/>
                <w:bCs/>
                <w:sz w:val="21"/>
                <w:szCs w:val="21"/>
              </w:rPr>
            </w:pPr>
            <w:r w:rsidRPr="007522D4">
              <w:rPr>
                <w:rFonts w:eastAsia="黑体"/>
                <w:bCs/>
                <w:sz w:val="21"/>
                <w:szCs w:val="21"/>
              </w:rPr>
              <w:t>前提和约束</w:t>
            </w:r>
          </w:p>
        </w:tc>
        <w:tc>
          <w:tcPr>
            <w:tcW w:w="6862" w:type="dxa"/>
            <w:gridSpan w:val="3"/>
            <w:tcBorders>
              <w:top w:val="single" w:sz="4" w:space="0" w:color="auto"/>
              <w:left w:val="single" w:sz="4" w:space="0" w:color="auto"/>
              <w:bottom w:val="single" w:sz="4" w:space="0" w:color="auto"/>
              <w:right w:val="single" w:sz="12" w:space="0" w:color="auto"/>
            </w:tcBorders>
            <w:vAlign w:val="center"/>
          </w:tcPr>
          <w:p w14:paraId="1030562A" w14:textId="516B2AB7" w:rsidR="007522D4" w:rsidRPr="007522D4" w:rsidRDefault="007522D4" w:rsidP="007522D4">
            <w:pPr>
              <w:rPr>
                <w:sz w:val="21"/>
                <w:szCs w:val="21"/>
              </w:rPr>
            </w:pPr>
            <w:r w:rsidRPr="007522D4">
              <w:rPr>
                <w:sz w:val="21"/>
                <w:szCs w:val="21"/>
              </w:rPr>
              <w:t xml:space="preserve">在实装平台下测试，程序正确安装，软件运行正确。</w:t>
            </w:r>
          </w:p>
        </w:tc>
      </w:tr>
      <w:tr w:rsidR="007522D4" w:rsidRPr="007522D4" w14:paraId="51865C2F" w14:textId="77777777" w:rsidTr="00E31287">
        <w:tc>
          <w:tcPr>
            <w:tcW w:w="8522" w:type="dxa"/>
            <w:gridSpan w:val="5"/>
            <w:tcBorders>
              <w:top w:val="single" w:sz="4" w:space="0" w:color="auto"/>
              <w:left w:val="single" w:sz="12" w:space="0" w:color="auto"/>
              <w:bottom w:val="single" w:sz="4" w:space="0" w:color="auto"/>
              <w:right w:val="single" w:sz="12" w:space="0" w:color="auto"/>
            </w:tcBorders>
            <w:vAlign w:val="center"/>
            <w:hideMark/>
          </w:tcPr>
          <w:p w14:paraId="55EF1F08" w14:textId="77777777" w:rsidR="007522D4" w:rsidRPr="007522D4" w:rsidRDefault="007522D4" w:rsidP="007522D4">
            <w:pPr>
              <w:jc w:val="center"/>
              <w:rPr>
                <w:rFonts w:eastAsia="黑体"/>
                <w:bCs/>
                <w:sz w:val="21"/>
                <w:szCs w:val="21"/>
              </w:rPr>
            </w:pPr>
            <w:r w:rsidRPr="007522D4">
              <w:rPr>
                <w:rFonts w:eastAsia="黑体"/>
                <w:bCs/>
                <w:sz w:val="21"/>
                <w:szCs w:val="21"/>
              </w:rPr>
              <w:t>测试步骤</w:t>
            </w:r>
          </w:p>
        </w:tc>
      </w:tr>
      <w:tr w:rsidR="007522D4" w:rsidRPr="007522D4" w14:paraId="44BCE9E2" w14:textId="77777777" w:rsidTr="00E31287">
        <w:tc>
          <w:tcPr>
            <w:tcW w:w="723" w:type="dxa"/>
            <w:tcBorders>
              <w:top w:val="single" w:sz="4" w:space="0" w:color="auto"/>
              <w:left w:val="single" w:sz="12" w:space="0" w:color="auto"/>
              <w:bottom w:val="single" w:sz="4" w:space="0" w:color="auto"/>
              <w:right w:val="single" w:sz="4" w:space="0" w:color="auto"/>
            </w:tcBorders>
            <w:vAlign w:val="center"/>
            <w:hideMark/>
          </w:tcPr>
          <w:p w14:paraId="2A8B4E98"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序号</w:t>
            </w:r>
          </w:p>
        </w:tc>
        <w:tc>
          <w:tcPr>
            <w:tcW w:w="4140" w:type="dxa"/>
            <w:gridSpan w:val="2"/>
            <w:tcBorders>
              <w:top w:val="single" w:sz="4" w:space="0" w:color="auto"/>
              <w:left w:val="single" w:sz="4" w:space="0" w:color="auto"/>
              <w:bottom w:val="single" w:sz="4" w:space="0" w:color="auto"/>
              <w:right w:val="single" w:sz="4" w:space="0" w:color="auto"/>
            </w:tcBorders>
            <w:vAlign w:val="center"/>
            <w:hideMark/>
          </w:tcPr>
          <w:p w14:paraId="3D52D6B0"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2E0303FE" w14:textId="77777777" w:rsidR="007522D4" w:rsidRPr="007522D4" w:rsidRDefault="007522D4" w:rsidP="007522D4">
            <w:pPr>
              <w:jc w:val="center"/>
              <w:rPr>
                <w:rFonts w:eastAsia="黑体"/>
                <w:bCs/>
                <w:color w:val="000000"/>
                <w:sz w:val="21"/>
                <w:szCs w:val="21"/>
              </w:rPr>
            </w:pPr>
            <w:r w:rsidRPr="007522D4">
              <w:rPr>
                <w:rFonts w:eastAsia="黑体"/>
                <w:bCs/>
                <w:color w:val="000000"/>
                <w:sz w:val="21"/>
                <w:szCs w:val="21"/>
              </w:rPr>
              <w:t>期望结果与评估标准</w:t>
            </w:r>
          </w:p>
        </w:tc>
      </w:tr>
      <w:tr w:rsidR="007522D4" w:rsidRPr="007522D4" w14:paraId="18200433"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F3ACA50" w14:textId="77777777" w:rsidR="007522D4" w:rsidRPr="007522D4" w:rsidRDefault="007522D4" w:rsidP="007522D4">
            <w:pPr>
              <w:pStyle w:val="afffff1"/>
              <w:ind w:firstLineChars="0" w:firstLine="0"/>
              <w:jc w:val="center"/>
              <w:rPr>
                <w:noProof/>
                <w:sz w:val="21"/>
                <w:szCs w:val="21"/>
              </w:rPr>
            </w:pPr>
            <w:r w:rsidRPr="007522D4">
              <w:rPr>
                <w:noProof/>
                <w:sz w:val="21"/>
                <w:szCs w:val="21"/>
              </w:rPr>
              <w:t xml:space="preserve">1</w:t>
            </w:r>
          </w:p>
        </w:tc>
        <w:tc>
          <w:tcPr>
            <w:tcW w:w="4140" w:type="dxa"/>
            <w:gridSpan w:val="2"/>
            <w:tcBorders>
              <w:top w:val="single" w:sz="4" w:space="0" w:color="auto"/>
              <w:left w:val="single" w:sz="4" w:space="0" w:color="auto"/>
              <w:bottom w:val="single" w:sz="4" w:space="0" w:color="auto"/>
              <w:right w:val="single" w:sz="4" w:space="0" w:color="auto"/>
            </w:tcBorders>
            <w:vAlign w:val="center"/>
          </w:tcPr>
          <w:p w14:paraId="2D7015FD" w14:textId="77777777" w:rsidR="007522D4" w:rsidRPr="007522D4" w:rsidRDefault="007522D4" w:rsidP="007522D4">
            <w:pPr>
              <w:rPr>
                <w:sz w:val="21"/>
                <w:szCs w:val="21"/>
              </w:rPr>
            </w:pPr>
            <w:r w:rsidRPr="007522D4">
              <w:rPr>
                <w:sz w:val="21"/>
                <w:szCs w:val="21"/>
              </w:rPr>
              <w:t xml:space="preserve">通过程序插装模拟调偏流编码器数据故障，系统上电后，通过综合地检软件查看软件根据FLASH中写入的标志，选择进入相应的工作模式，偏流电机驱动输出状态为驱动不输出，偏流电机驱动使能状态为禁止。</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400843DB" w14:textId="77777777" w:rsidR="007522D4" w:rsidRPr="007522D4" w:rsidRDefault="007522D4" w:rsidP="007522D4">
            <w:pPr>
              <w:rPr>
                <w:sz w:val="21"/>
                <w:szCs w:val="21"/>
              </w:rPr>
            </w:pPr>
            <w:r w:rsidRPr="007522D4">
              <w:rPr>
                <w:sz w:val="21"/>
                <w:szCs w:val="21"/>
              </w:rPr>
              <w:t xml:space="preserve">软件根据FLASH中写入的标志，选择进入相应的工作模式，偏流电机驱动输出状态为驱动不输出，偏流电机驱动使能状态为禁止</w:t>
            </w:r>
          </w:p>
        </w:tc>
      </w:tr>
      <w:tr w:rsidR="007522D4" w:rsidRPr="007522D4" w14:paraId="05AB5B31"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61E67C75" w14:textId="77777777" w:rsidR="007522D4" w:rsidRPr="007522D4" w:rsidRDefault="007522D4" w:rsidP="007522D4">
            <w:pPr>
              <w:jc w:val="center"/>
              <w:rPr>
                <w:rFonts w:eastAsia="黑体"/>
                <w:bCs/>
                <w:sz w:val="21"/>
                <w:szCs w:val="21"/>
              </w:rPr>
            </w:pPr>
            <w:r w:rsidRPr="007522D4">
              <w:rPr>
                <w:rFonts w:eastAsia="黑体"/>
                <w:bCs/>
                <w:sz w:val="21"/>
                <w:szCs w:val="21"/>
              </w:rPr>
              <w:t>终止条件</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62417ED3" w14:textId="77777777" w:rsidR="007522D4" w:rsidRPr="007522D4" w:rsidRDefault="007522D4" w:rsidP="007522D4">
            <w:pPr>
              <w:rPr>
                <w:sz w:val="21"/>
                <w:szCs w:val="21"/>
              </w:rPr>
            </w:pPr>
            <w:r w:rsidRPr="007522D4">
              <w:rPr>
                <w:noProof/>
                <w:sz w:val="21"/>
                <w:szCs w:val="21"/>
              </w:rPr>
              <w:t>本测试用例的全部测试步骤被执行或因某种原因导致测试步骤无法执行</w:t>
            </w:r>
            <w:r w:rsidRPr="007522D4">
              <w:rPr>
                <w:noProof/>
                <w:sz w:val="21"/>
                <w:szCs w:val="21"/>
              </w:rPr>
              <w:t>(</w:t>
            </w:r>
            <w:r w:rsidRPr="007522D4">
              <w:rPr>
                <w:noProof/>
                <w:sz w:val="21"/>
                <w:szCs w:val="21"/>
              </w:rPr>
              <w:t>异常终止</w:t>
            </w:r>
            <w:r w:rsidRPr="007522D4">
              <w:rPr>
                <w:noProof/>
                <w:sz w:val="21"/>
                <w:szCs w:val="21"/>
              </w:rPr>
              <w:t>)</w:t>
            </w:r>
            <w:r w:rsidRPr="007522D4">
              <w:rPr>
                <w:noProof/>
                <w:sz w:val="21"/>
                <w:szCs w:val="21"/>
              </w:rPr>
              <w:t>。</w:t>
            </w:r>
          </w:p>
        </w:tc>
      </w:tr>
      <w:tr w:rsidR="007522D4" w:rsidRPr="007522D4" w14:paraId="145DE1B9"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19D627EB" w14:textId="77777777" w:rsidR="007522D4" w:rsidRPr="007522D4" w:rsidRDefault="007522D4" w:rsidP="007522D4">
            <w:pPr>
              <w:jc w:val="center"/>
              <w:rPr>
                <w:rFonts w:eastAsia="黑体"/>
                <w:bCs/>
                <w:sz w:val="21"/>
                <w:szCs w:val="21"/>
              </w:rPr>
            </w:pPr>
            <w:r w:rsidRPr="007522D4">
              <w:rPr>
                <w:rFonts w:eastAsia="黑体"/>
                <w:bCs/>
                <w:sz w:val="21"/>
                <w:szCs w:val="21"/>
              </w:rPr>
              <w:t>通过准则</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47C60FED" w14:textId="77777777" w:rsidR="007522D4" w:rsidRPr="007522D4" w:rsidRDefault="007522D4" w:rsidP="007522D4">
            <w:pPr>
              <w:rPr>
                <w:sz w:val="21"/>
                <w:szCs w:val="21"/>
              </w:rPr>
            </w:pPr>
            <w:r w:rsidRPr="007522D4">
              <w:rPr>
                <w:noProof/>
                <w:sz w:val="21"/>
                <w:szCs w:val="21"/>
              </w:rPr>
              <w:t>本测试用例的全部测试步骤都通过即标志本用例为</w:t>
            </w:r>
            <w:r w:rsidRPr="007522D4">
              <w:rPr>
                <w:noProof/>
                <w:sz w:val="21"/>
                <w:szCs w:val="21"/>
              </w:rPr>
              <w:t>"</w:t>
            </w:r>
            <w:r w:rsidRPr="007522D4">
              <w:rPr>
                <w:noProof/>
                <w:sz w:val="21"/>
                <w:szCs w:val="21"/>
              </w:rPr>
              <w:t>通过</w:t>
            </w:r>
            <w:r w:rsidRPr="007522D4">
              <w:rPr>
                <w:noProof/>
                <w:sz w:val="21"/>
                <w:szCs w:val="21"/>
              </w:rPr>
              <w:t>"</w:t>
            </w:r>
            <w:r w:rsidRPr="007522D4">
              <w:rPr>
                <w:noProof/>
                <w:sz w:val="21"/>
                <w:szCs w:val="21"/>
              </w:rPr>
              <w:t>。</w:t>
            </w:r>
          </w:p>
        </w:tc>
      </w:tr>
      <w:tr w:rsidR="007522D4" w:rsidRPr="007522D4" w14:paraId="5FD3FDC8" w14:textId="77777777" w:rsidTr="00E31287">
        <w:tc>
          <w:tcPr>
            <w:tcW w:w="723" w:type="dxa"/>
            <w:tcBorders>
              <w:top w:val="single" w:sz="4" w:space="0" w:color="auto"/>
              <w:left w:val="single" w:sz="12" w:space="0" w:color="auto"/>
              <w:bottom w:val="single" w:sz="4" w:space="0" w:color="auto"/>
              <w:right w:val="single" w:sz="4" w:space="0" w:color="auto"/>
            </w:tcBorders>
            <w:vAlign w:val="center"/>
          </w:tcPr>
          <w:p w14:paraId="70A93BE3" w14:textId="77777777" w:rsidR="007522D4" w:rsidRPr="007522D4" w:rsidRDefault="007522D4" w:rsidP="007522D4">
            <w:pPr>
              <w:jc w:val="center"/>
              <w:rPr>
                <w:rFonts w:eastAsia="黑体"/>
                <w:bCs/>
                <w:sz w:val="21"/>
                <w:szCs w:val="21"/>
              </w:rPr>
            </w:pPr>
            <w:r w:rsidRPr="007522D4">
              <w:rPr>
                <w:rFonts w:eastAsia="黑体"/>
                <w:bCs/>
                <w:sz w:val="21"/>
                <w:szCs w:val="21"/>
              </w:rPr>
              <w:t>设计人员</w:t>
            </w:r>
          </w:p>
        </w:tc>
        <w:tc>
          <w:tcPr>
            <w:tcW w:w="7799" w:type="dxa"/>
            <w:gridSpan w:val="4"/>
            <w:tcBorders>
              <w:top w:val="single" w:sz="4" w:space="0" w:color="auto"/>
              <w:left w:val="single" w:sz="4" w:space="0" w:color="auto"/>
              <w:bottom w:val="single" w:sz="4" w:space="0" w:color="auto"/>
              <w:right w:val="single" w:sz="12" w:space="0" w:color="auto"/>
            </w:tcBorders>
            <w:vAlign w:val="center"/>
          </w:tcPr>
          <w:p w14:paraId="276B70D2" w14:textId="77777777" w:rsidR="007522D4" w:rsidRPr="007522D4" w:rsidRDefault="007522D4" w:rsidP="007522D4">
            <w:pPr>
              <w:rPr>
                <w:sz w:val="21"/>
                <w:szCs w:val="21"/>
              </w:rPr>
            </w:pPr>
            <w:r w:rsidRPr="007522D4">
              <w:rPr>
                <w:sz w:val="21"/>
                <w:szCs w:val="21"/>
              </w:rPr>
              <w:t xml:space="preserve">李莉</w:t>
            </w:r>
          </w:p>
        </w:tc>
      </w:tr>
    </w:tbl>
    <w:p w14:paraId="58879820" w14:textId="77777777" w:rsidR="007522D4" w:rsidRPr="007522D4" w:rsidRDefault="007522D4" w:rsidP="007522D4">
      <w:pPr>
        <w:rPr>
          <w:rFonts w:hint="eastAsia"/>
        </w:rPr>
      </w:pPr>
    </w:p>
    <w:sectPr w:rsidR="007522D4" w:rsidRPr="007522D4" w:rsidSect="007522D4">
      <w:footerReference w:type="first" r:id="rId8"/>
      <w:pgSz w:w="11906" w:h="16838" w:code="9"/>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559C6" w14:textId="77777777" w:rsidR="00A55FC7" w:rsidRDefault="00A55FC7">
      <w:r>
        <w:separator/>
      </w:r>
    </w:p>
  </w:endnote>
  <w:endnote w:type="continuationSeparator" w:id="0">
    <w:p w14:paraId="01AB3DA9" w14:textId="77777777" w:rsidR="00A55FC7" w:rsidRDefault="00A5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9ADC" w14:textId="77777777" w:rsidR="002F3769" w:rsidRPr="0046102E" w:rsidRDefault="002F3769" w:rsidP="00B228E4">
    <w:pPr>
      <w:pStyle w:val="aff0"/>
      <w:jc w:val="center"/>
      <w:rPr>
        <w:kern w:val="0"/>
        <w:szCs w:val="21"/>
      </w:rPr>
    </w:pPr>
    <w:r>
      <w:rPr>
        <w:rStyle w:val="aff2"/>
      </w:rPr>
      <w:fldChar w:fldCharType="begin"/>
    </w:r>
    <w:r>
      <w:rPr>
        <w:rStyle w:val="aff2"/>
      </w:rPr>
      <w:instrText xml:space="preserve"> PAGE </w:instrText>
    </w:r>
    <w:r>
      <w:rPr>
        <w:rStyle w:val="aff2"/>
      </w:rPr>
      <w:fldChar w:fldCharType="separate"/>
    </w:r>
    <w:r>
      <w:rPr>
        <w:rStyle w:val="aff2"/>
        <w:noProof/>
      </w:rPr>
      <w:t>7</w:t>
    </w:r>
    <w:r>
      <w:rPr>
        <w:rStyle w:val="af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D512" w14:textId="77777777" w:rsidR="00A55FC7" w:rsidRDefault="00A55FC7">
      <w:r>
        <w:separator/>
      </w:r>
    </w:p>
  </w:footnote>
  <w:footnote w:type="continuationSeparator" w:id="0">
    <w:p w14:paraId="781ACF02" w14:textId="77777777" w:rsidR="00A55FC7" w:rsidRDefault="00A55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singleLevel"/>
    <w:tmpl w:val="0000000C"/>
    <w:lvl w:ilvl="0">
      <w:start w:val="1"/>
      <w:numFmt w:val="decimal"/>
      <w:pStyle w:val="10"/>
      <w:lvlText w:val="[%1]"/>
      <w:lvlJc w:val="left"/>
      <w:pPr>
        <w:tabs>
          <w:tab w:val="num" w:pos="225"/>
        </w:tabs>
        <w:ind w:left="225" w:hanging="225"/>
      </w:pPr>
      <w:rPr>
        <w:rFonts w:hint="default"/>
      </w:rPr>
    </w:lvl>
  </w:abstractNum>
  <w:abstractNum w:abstractNumId="1" w15:restartNumberingAfterBreak="0">
    <w:nsid w:val="00000014"/>
    <w:multiLevelType w:val="multilevel"/>
    <w:tmpl w:val="74BE2DF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0" w:firstLine="0"/>
      </w:pPr>
      <w:rPr>
        <w:rFonts w:hint="eastAsia"/>
      </w:rPr>
    </w:lvl>
    <w:lvl w:ilvl="2">
      <w:start w:val="1"/>
      <w:numFmt w:val="decimal"/>
      <w:pStyle w:val="3"/>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F18EF"/>
    <w:multiLevelType w:val="hybridMultilevel"/>
    <w:tmpl w:val="DBF4D1F4"/>
    <w:lvl w:ilvl="0" w:tplc="FFFFFFFF">
      <w:start w:val="1"/>
      <w:numFmt w:val="lowerLetter"/>
      <w:lvlText w:val="%1)"/>
      <w:lvlJc w:val="left"/>
      <w:pPr>
        <w:ind w:left="420" w:hanging="420"/>
      </w:pPr>
      <w:rPr>
        <w:rFonts w:ascii="Times New Roman" w:hAnsi="Times New Roman" w:hint="default"/>
        <w:b/>
        <w:i w:val="0"/>
      </w:rPr>
    </w:lvl>
    <w:lvl w:ilvl="1" w:tplc="235843AA">
      <w:start w:val="1"/>
      <w:numFmt w:val="lowerLetter"/>
      <w:lvlText w:val="%2)"/>
      <w:lvlJc w:val="left"/>
      <w:pPr>
        <w:ind w:left="840" w:hanging="420"/>
      </w:pPr>
      <w:rPr>
        <w:b/>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183F3D"/>
    <w:multiLevelType w:val="hybridMultilevel"/>
    <w:tmpl w:val="3CA282E0"/>
    <w:lvl w:ilvl="0" w:tplc="B8D658F6">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3" w15:restartNumberingAfterBreak="0">
    <w:nsid w:val="5216629E"/>
    <w:multiLevelType w:val="multilevel"/>
    <w:tmpl w:val="218EB02E"/>
    <w:lvl w:ilvl="0">
      <w:start w:val="1"/>
      <w:numFmt w:val="decimal"/>
      <w:pStyle w:val="a"/>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1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F60B2D"/>
    <w:multiLevelType w:val="hybridMultilevel"/>
    <w:tmpl w:val="B65C580C"/>
    <w:lvl w:ilvl="0" w:tplc="BC42D43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16cid:durableId="2047829472">
    <w:abstractNumId w:val="1"/>
  </w:num>
  <w:num w:numId="2" w16cid:durableId="129711087">
    <w:abstractNumId w:val="1"/>
  </w:num>
  <w:num w:numId="3" w16cid:durableId="256212410">
    <w:abstractNumId w:val="13"/>
  </w:num>
  <w:num w:numId="4" w16cid:durableId="476608062">
    <w:abstractNumId w:val="5"/>
  </w:num>
  <w:num w:numId="5" w16cid:durableId="1890452481">
    <w:abstractNumId w:val="3"/>
  </w:num>
  <w:num w:numId="6" w16cid:durableId="1200163293">
    <w:abstractNumId w:val="12"/>
  </w:num>
  <w:num w:numId="7" w16cid:durableId="267393381">
    <w:abstractNumId w:val="15"/>
  </w:num>
  <w:num w:numId="8" w16cid:durableId="2109546563">
    <w:abstractNumId w:val="19"/>
  </w:num>
  <w:num w:numId="9" w16cid:durableId="1661738304">
    <w:abstractNumId w:val="0"/>
  </w:num>
  <w:num w:numId="10" w16cid:durableId="1657148859">
    <w:abstractNumId w:val="8"/>
  </w:num>
  <w:num w:numId="11" w16cid:durableId="1626237137">
    <w:abstractNumId w:val="18"/>
  </w:num>
  <w:num w:numId="12" w16cid:durableId="2014800685">
    <w:abstractNumId w:val="20"/>
  </w:num>
  <w:num w:numId="13" w16cid:durableId="1846045975">
    <w:abstractNumId w:val="17"/>
  </w:num>
  <w:num w:numId="14" w16cid:durableId="1832791150">
    <w:abstractNumId w:val="9"/>
  </w:num>
  <w:num w:numId="15" w16cid:durableId="544802105">
    <w:abstractNumId w:val="6"/>
  </w:num>
  <w:num w:numId="16" w16cid:durableId="503739554">
    <w:abstractNumId w:val="2"/>
  </w:num>
  <w:num w:numId="17" w16cid:durableId="777875926">
    <w:abstractNumId w:val="14"/>
  </w:num>
  <w:num w:numId="18" w16cid:durableId="1644694308">
    <w:abstractNumId w:val="11"/>
  </w:num>
  <w:num w:numId="19" w16cid:durableId="99765595">
    <w:abstractNumId w:val="7"/>
  </w:num>
  <w:num w:numId="20" w16cid:durableId="1924340955">
    <w:abstractNumId w:val="1"/>
  </w:num>
  <w:num w:numId="21" w16cid:durableId="628434243">
    <w:abstractNumId w:val="1"/>
  </w:num>
  <w:num w:numId="22" w16cid:durableId="737705579">
    <w:abstractNumId w:val="1"/>
  </w:num>
  <w:num w:numId="23" w16cid:durableId="455022625">
    <w:abstractNumId w:val="1"/>
  </w:num>
  <w:num w:numId="24" w16cid:durableId="1354841618">
    <w:abstractNumId w:val="10"/>
  </w:num>
  <w:num w:numId="25" w16cid:durableId="1870490226">
    <w:abstractNumId w:val="4"/>
  </w:num>
  <w:num w:numId="26" w16cid:durableId="74476027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269"/>
  <w:drawingGridVerticalSpacing w:val="383"/>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83"/>
    <w:rsid w:val="00003765"/>
    <w:rsid w:val="0000396F"/>
    <w:rsid w:val="0000556E"/>
    <w:rsid w:val="0000589F"/>
    <w:rsid w:val="00005F10"/>
    <w:rsid w:val="00006C99"/>
    <w:rsid w:val="00011260"/>
    <w:rsid w:val="00011CE5"/>
    <w:rsid w:val="00012A97"/>
    <w:rsid w:val="00013B47"/>
    <w:rsid w:val="0001597E"/>
    <w:rsid w:val="00020307"/>
    <w:rsid w:val="0002052A"/>
    <w:rsid w:val="000210AD"/>
    <w:rsid w:val="0002154A"/>
    <w:rsid w:val="000217C1"/>
    <w:rsid w:val="00023C89"/>
    <w:rsid w:val="000245AF"/>
    <w:rsid w:val="0002651B"/>
    <w:rsid w:val="000271C5"/>
    <w:rsid w:val="000304E1"/>
    <w:rsid w:val="00030A3C"/>
    <w:rsid w:val="000313FD"/>
    <w:rsid w:val="000332CE"/>
    <w:rsid w:val="00033660"/>
    <w:rsid w:val="00034440"/>
    <w:rsid w:val="00034C87"/>
    <w:rsid w:val="000378BD"/>
    <w:rsid w:val="00040F53"/>
    <w:rsid w:val="0004156C"/>
    <w:rsid w:val="0004179A"/>
    <w:rsid w:val="00041A00"/>
    <w:rsid w:val="00041D90"/>
    <w:rsid w:val="0004302D"/>
    <w:rsid w:val="0004321E"/>
    <w:rsid w:val="000440ED"/>
    <w:rsid w:val="0005101E"/>
    <w:rsid w:val="000511EA"/>
    <w:rsid w:val="00051331"/>
    <w:rsid w:val="0005178A"/>
    <w:rsid w:val="000520BA"/>
    <w:rsid w:val="00053762"/>
    <w:rsid w:val="000538E9"/>
    <w:rsid w:val="00055471"/>
    <w:rsid w:val="00056DBC"/>
    <w:rsid w:val="000606ED"/>
    <w:rsid w:val="00062561"/>
    <w:rsid w:val="00062D63"/>
    <w:rsid w:val="000665C3"/>
    <w:rsid w:val="00067742"/>
    <w:rsid w:val="00067E9E"/>
    <w:rsid w:val="0007050A"/>
    <w:rsid w:val="00072DF0"/>
    <w:rsid w:val="00074C49"/>
    <w:rsid w:val="00080381"/>
    <w:rsid w:val="0008080E"/>
    <w:rsid w:val="00081ACB"/>
    <w:rsid w:val="00081E38"/>
    <w:rsid w:val="000843C3"/>
    <w:rsid w:val="0008553D"/>
    <w:rsid w:val="00085FA2"/>
    <w:rsid w:val="0008663D"/>
    <w:rsid w:val="000900DE"/>
    <w:rsid w:val="00091876"/>
    <w:rsid w:val="00092F18"/>
    <w:rsid w:val="00093568"/>
    <w:rsid w:val="00093AD6"/>
    <w:rsid w:val="00095245"/>
    <w:rsid w:val="000954D1"/>
    <w:rsid w:val="000957B7"/>
    <w:rsid w:val="00096845"/>
    <w:rsid w:val="000968BB"/>
    <w:rsid w:val="0009733F"/>
    <w:rsid w:val="00097B8E"/>
    <w:rsid w:val="000A05EB"/>
    <w:rsid w:val="000A08A7"/>
    <w:rsid w:val="000A1791"/>
    <w:rsid w:val="000A1EB5"/>
    <w:rsid w:val="000A2ED9"/>
    <w:rsid w:val="000A3290"/>
    <w:rsid w:val="000A49E4"/>
    <w:rsid w:val="000A5EEF"/>
    <w:rsid w:val="000A7ABF"/>
    <w:rsid w:val="000B0108"/>
    <w:rsid w:val="000B0C64"/>
    <w:rsid w:val="000B177E"/>
    <w:rsid w:val="000B403B"/>
    <w:rsid w:val="000B45ED"/>
    <w:rsid w:val="000B511E"/>
    <w:rsid w:val="000B5C08"/>
    <w:rsid w:val="000B6294"/>
    <w:rsid w:val="000C0194"/>
    <w:rsid w:val="000C0D2D"/>
    <w:rsid w:val="000C101F"/>
    <w:rsid w:val="000C105A"/>
    <w:rsid w:val="000C1604"/>
    <w:rsid w:val="000C2156"/>
    <w:rsid w:val="000C5586"/>
    <w:rsid w:val="000C7453"/>
    <w:rsid w:val="000D557F"/>
    <w:rsid w:val="000D5F3E"/>
    <w:rsid w:val="000D7ACC"/>
    <w:rsid w:val="000E0E24"/>
    <w:rsid w:val="000E12C3"/>
    <w:rsid w:val="000E2F54"/>
    <w:rsid w:val="000E3145"/>
    <w:rsid w:val="000E35F9"/>
    <w:rsid w:val="000E64E3"/>
    <w:rsid w:val="000F1BF9"/>
    <w:rsid w:val="000F25C0"/>
    <w:rsid w:val="000F2C1D"/>
    <w:rsid w:val="000F3D39"/>
    <w:rsid w:val="000F5400"/>
    <w:rsid w:val="000F7DB3"/>
    <w:rsid w:val="000F7E27"/>
    <w:rsid w:val="001000AB"/>
    <w:rsid w:val="001004D1"/>
    <w:rsid w:val="0010101B"/>
    <w:rsid w:val="0010113E"/>
    <w:rsid w:val="001011D1"/>
    <w:rsid w:val="00101C18"/>
    <w:rsid w:val="001047C3"/>
    <w:rsid w:val="001056D5"/>
    <w:rsid w:val="00106D66"/>
    <w:rsid w:val="001103AD"/>
    <w:rsid w:val="00110B24"/>
    <w:rsid w:val="00110C55"/>
    <w:rsid w:val="00111D68"/>
    <w:rsid w:val="001137EC"/>
    <w:rsid w:val="0011442B"/>
    <w:rsid w:val="001153DB"/>
    <w:rsid w:val="00115417"/>
    <w:rsid w:val="00121977"/>
    <w:rsid w:val="00121BB0"/>
    <w:rsid w:val="00121DF9"/>
    <w:rsid w:val="00123D30"/>
    <w:rsid w:val="00125BC1"/>
    <w:rsid w:val="0012732E"/>
    <w:rsid w:val="00127F23"/>
    <w:rsid w:val="001329C5"/>
    <w:rsid w:val="001331D8"/>
    <w:rsid w:val="00133DF6"/>
    <w:rsid w:val="0013689C"/>
    <w:rsid w:val="00136A91"/>
    <w:rsid w:val="00137745"/>
    <w:rsid w:val="00137C29"/>
    <w:rsid w:val="0014088E"/>
    <w:rsid w:val="0014093E"/>
    <w:rsid w:val="00140E3E"/>
    <w:rsid w:val="0014193A"/>
    <w:rsid w:val="00142DF9"/>
    <w:rsid w:val="001437AD"/>
    <w:rsid w:val="001437F4"/>
    <w:rsid w:val="00143B14"/>
    <w:rsid w:val="00144100"/>
    <w:rsid w:val="001455D1"/>
    <w:rsid w:val="00145F9F"/>
    <w:rsid w:val="00146511"/>
    <w:rsid w:val="00146550"/>
    <w:rsid w:val="001516E4"/>
    <w:rsid w:val="00152950"/>
    <w:rsid w:val="00152AA9"/>
    <w:rsid w:val="00153547"/>
    <w:rsid w:val="00154FC1"/>
    <w:rsid w:val="00156C97"/>
    <w:rsid w:val="001571D2"/>
    <w:rsid w:val="001600E7"/>
    <w:rsid w:val="00160508"/>
    <w:rsid w:val="00161650"/>
    <w:rsid w:val="00162288"/>
    <w:rsid w:val="00165362"/>
    <w:rsid w:val="001663AF"/>
    <w:rsid w:val="001668C7"/>
    <w:rsid w:val="00170816"/>
    <w:rsid w:val="001717C0"/>
    <w:rsid w:val="00172A27"/>
    <w:rsid w:val="00174A64"/>
    <w:rsid w:val="00176A5C"/>
    <w:rsid w:val="00176C33"/>
    <w:rsid w:val="001805D4"/>
    <w:rsid w:val="00180F93"/>
    <w:rsid w:val="001815FF"/>
    <w:rsid w:val="00182E9F"/>
    <w:rsid w:val="00182F86"/>
    <w:rsid w:val="00193F6B"/>
    <w:rsid w:val="00194417"/>
    <w:rsid w:val="00194945"/>
    <w:rsid w:val="00196D53"/>
    <w:rsid w:val="00197485"/>
    <w:rsid w:val="001A1421"/>
    <w:rsid w:val="001A3407"/>
    <w:rsid w:val="001A437C"/>
    <w:rsid w:val="001A576A"/>
    <w:rsid w:val="001A69A3"/>
    <w:rsid w:val="001A7352"/>
    <w:rsid w:val="001A7D61"/>
    <w:rsid w:val="001B47A4"/>
    <w:rsid w:val="001B6B84"/>
    <w:rsid w:val="001B7459"/>
    <w:rsid w:val="001B7A96"/>
    <w:rsid w:val="001C08B8"/>
    <w:rsid w:val="001C09BA"/>
    <w:rsid w:val="001C0D7D"/>
    <w:rsid w:val="001C0DF2"/>
    <w:rsid w:val="001C1708"/>
    <w:rsid w:val="001C236C"/>
    <w:rsid w:val="001C2C8B"/>
    <w:rsid w:val="001C36F3"/>
    <w:rsid w:val="001C3CBA"/>
    <w:rsid w:val="001C504E"/>
    <w:rsid w:val="001C52EF"/>
    <w:rsid w:val="001C5C00"/>
    <w:rsid w:val="001C6818"/>
    <w:rsid w:val="001C6869"/>
    <w:rsid w:val="001D0353"/>
    <w:rsid w:val="001D0536"/>
    <w:rsid w:val="001D4CC1"/>
    <w:rsid w:val="001D56DD"/>
    <w:rsid w:val="001D6A1F"/>
    <w:rsid w:val="001D6BBD"/>
    <w:rsid w:val="001D6CE0"/>
    <w:rsid w:val="001D6EC0"/>
    <w:rsid w:val="001D78E5"/>
    <w:rsid w:val="001D7F33"/>
    <w:rsid w:val="001E0880"/>
    <w:rsid w:val="001E251B"/>
    <w:rsid w:val="001E53AF"/>
    <w:rsid w:val="001E6817"/>
    <w:rsid w:val="001E748B"/>
    <w:rsid w:val="001F0437"/>
    <w:rsid w:val="001F12E6"/>
    <w:rsid w:val="001F15D7"/>
    <w:rsid w:val="001F25C6"/>
    <w:rsid w:val="001F410C"/>
    <w:rsid w:val="001F4CEB"/>
    <w:rsid w:val="001F56BD"/>
    <w:rsid w:val="001F5BE4"/>
    <w:rsid w:val="001F69B6"/>
    <w:rsid w:val="001F7CC9"/>
    <w:rsid w:val="002000A3"/>
    <w:rsid w:val="002009AC"/>
    <w:rsid w:val="00200E33"/>
    <w:rsid w:val="002018A3"/>
    <w:rsid w:val="002018B7"/>
    <w:rsid w:val="00202961"/>
    <w:rsid w:val="00204929"/>
    <w:rsid w:val="0020760E"/>
    <w:rsid w:val="00207745"/>
    <w:rsid w:val="002077C8"/>
    <w:rsid w:val="002120F8"/>
    <w:rsid w:val="002121C7"/>
    <w:rsid w:val="00213825"/>
    <w:rsid w:val="002151CC"/>
    <w:rsid w:val="002152B3"/>
    <w:rsid w:val="0021717C"/>
    <w:rsid w:val="0021772A"/>
    <w:rsid w:val="00223CD3"/>
    <w:rsid w:val="00224643"/>
    <w:rsid w:val="00224790"/>
    <w:rsid w:val="00224F82"/>
    <w:rsid w:val="00225811"/>
    <w:rsid w:val="00225846"/>
    <w:rsid w:val="00225D8B"/>
    <w:rsid w:val="00226C03"/>
    <w:rsid w:val="00226DCC"/>
    <w:rsid w:val="0022765F"/>
    <w:rsid w:val="00227AB8"/>
    <w:rsid w:val="00227FFE"/>
    <w:rsid w:val="00230EBF"/>
    <w:rsid w:val="0023224F"/>
    <w:rsid w:val="0023239D"/>
    <w:rsid w:val="002327C3"/>
    <w:rsid w:val="00233D52"/>
    <w:rsid w:val="002343FB"/>
    <w:rsid w:val="0023478E"/>
    <w:rsid w:val="002348B1"/>
    <w:rsid w:val="00235599"/>
    <w:rsid w:val="0023654C"/>
    <w:rsid w:val="00237FDA"/>
    <w:rsid w:val="00240B5B"/>
    <w:rsid w:val="00240BBE"/>
    <w:rsid w:val="00240C42"/>
    <w:rsid w:val="00240FE2"/>
    <w:rsid w:val="002427C4"/>
    <w:rsid w:val="0024361A"/>
    <w:rsid w:val="002465B7"/>
    <w:rsid w:val="00250272"/>
    <w:rsid w:val="00250FB0"/>
    <w:rsid w:val="002517C1"/>
    <w:rsid w:val="00251B66"/>
    <w:rsid w:val="00252AE2"/>
    <w:rsid w:val="00252DD8"/>
    <w:rsid w:val="0025444B"/>
    <w:rsid w:val="002574E0"/>
    <w:rsid w:val="00262002"/>
    <w:rsid w:val="00262148"/>
    <w:rsid w:val="002655DC"/>
    <w:rsid w:val="00266CFB"/>
    <w:rsid w:val="00267497"/>
    <w:rsid w:val="00270849"/>
    <w:rsid w:val="00270B47"/>
    <w:rsid w:val="00271CC5"/>
    <w:rsid w:val="0027262F"/>
    <w:rsid w:val="0027349C"/>
    <w:rsid w:val="00273721"/>
    <w:rsid w:val="002745BD"/>
    <w:rsid w:val="00274849"/>
    <w:rsid w:val="002751A4"/>
    <w:rsid w:val="00275F2A"/>
    <w:rsid w:val="00277E30"/>
    <w:rsid w:val="00280F90"/>
    <w:rsid w:val="00281439"/>
    <w:rsid w:val="00281E0C"/>
    <w:rsid w:val="002824A2"/>
    <w:rsid w:val="00282A24"/>
    <w:rsid w:val="00282F06"/>
    <w:rsid w:val="00282FA1"/>
    <w:rsid w:val="00283C3A"/>
    <w:rsid w:val="00284FE0"/>
    <w:rsid w:val="00285167"/>
    <w:rsid w:val="00290BCB"/>
    <w:rsid w:val="00291C2A"/>
    <w:rsid w:val="00294359"/>
    <w:rsid w:val="0029589A"/>
    <w:rsid w:val="0029764C"/>
    <w:rsid w:val="002A0442"/>
    <w:rsid w:val="002A06B8"/>
    <w:rsid w:val="002A1917"/>
    <w:rsid w:val="002A3B08"/>
    <w:rsid w:val="002A5476"/>
    <w:rsid w:val="002A59C0"/>
    <w:rsid w:val="002B260F"/>
    <w:rsid w:val="002B2BDF"/>
    <w:rsid w:val="002B2DFC"/>
    <w:rsid w:val="002B370F"/>
    <w:rsid w:val="002B534D"/>
    <w:rsid w:val="002B67CB"/>
    <w:rsid w:val="002C0015"/>
    <w:rsid w:val="002C073D"/>
    <w:rsid w:val="002C1CD5"/>
    <w:rsid w:val="002C26CF"/>
    <w:rsid w:val="002C2CB6"/>
    <w:rsid w:val="002C306C"/>
    <w:rsid w:val="002C355D"/>
    <w:rsid w:val="002C3806"/>
    <w:rsid w:val="002C4FEE"/>
    <w:rsid w:val="002C5D55"/>
    <w:rsid w:val="002C7D18"/>
    <w:rsid w:val="002C7D4E"/>
    <w:rsid w:val="002C7FF1"/>
    <w:rsid w:val="002D0286"/>
    <w:rsid w:val="002D0EA3"/>
    <w:rsid w:val="002D12E7"/>
    <w:rsid w:val="002D1661"/>
    <w:rsid w:val="002D29C6"/>
    <w:rsid w:val="002D509F"/>
    <w:rsid w:val="002D5842"/>
    <w:rsid w:val="002E0E41"/>
    <w:rsid w:val="002E1AF3"/>
    <w:rsid w:val="002E1B0A"/>
    <w:rsid w:val="002E40A9"/>
    <w:rsid w:val="002E487D"/>
    <w:rsid w:val="002E48A1"/>
    <w:rsid w:val="002E61C9"/>
    <w:rsid w:val="002E7189"/>
    <w:rsid w:val="002E75D4"/>
    <w:rsid w:val="002F0C0B"/>
    <w:rsid w:val="002F111A"/>
    <w:rsid w:val="002F1E21"/>
    <w:rsid w:val="002F2A1D"/>
    <w:rsid w:val="002F2DD9"/>
    <w:rsid w:val="002F36FC"/>
    <w:rsid w:val="002F3769"/>
    <w:rsid w:val="002F4013"/>
    <w:rsid w:val="002F4CA2"/>
    <w:rsid w:val="002F4CA3"/>
    <w:rsid w:val="002F582C"/>
    <w:rsid w:val="002F589F"/>
    <w:rsid w:val="002F61F9"/>
    <w:rsid w:val="002F6EBA"/>
    <w:rsid w:val="002F70D1"/>
    <w:rsid w:val="0030052E"/>
    <w:rsid w:val="0030075E"/>
    <w:rsid w:val="00300819"/>
    <w:rsid w:val="00300D28"/>
    <w:rsid w:val="00302963"/>
    <w:rsid w:val="00305CC7"/>
    <w:rsid w:val="00305DBE"/>
    <w:rsid w:val="00307591"/>
    <w:rsid w:val="00307976"/>
    <w:rsid w:val="00307CB5"/>
    <w:rsid w:val="00307DE9"/>
    <w:rsid w:val="00310C3C"/>
    <w:rsid w:val="00310FE6"/>
    <w:rsid w:val="00316E75"/>
    <w:rsid w:val="00320463"/>
    <w:rsid w:val="003210A2"/>
    <w:rsid w:val="003213AD"/>
    <w:rsid w:val="00321DF9"/>
    <w:rsid w:val="00322D68"/>
    <w:rsid w:val="003267F1"/>
    <w:rsid w:val="00326D2F"/>
    <w:rsid w:val="00327B6F"/>
    <w:rsid w:val="00327F5C"/>
    <w:rsid w:val="00330618"/>
    <w:rsid w:val="0033258B"/>
    <w:rsid w:val="00335349"/>
    <w:rsid w:val="00337AEC"/>
    <w:rsid w:val="003400A7"/>
    <w:rsid w:val="00341A45"/>
    <w:rsid w:val="00344BA2"/>
    <w:rsid w:val="0034682D"/>
    <w:rsid w:val="00346CF7"/>
    <w:rsid w:val="00347BAC"/>
    <w:rsid w:val="003505DD"/>
    <w:rsid w:val="003509D3"/>
    <w:rsid w:val="00355409"/>
    <w:rsid w:val="00355D39"/>
    <w:rsid w:val="00357554"/>
    <w:rsid w:val="00360460"/>
    <w:rsid w:val="00361A40"/>
    <w:rsid w:val="003622B8"/>
    <w:rsid w:val="00362354"/>
    <w:rsid w:val="00366FB4"/>
    <w:rsid w:val="003705F6"/>
    <w:rsid w:val="003735FB"/>
    <w:rsid w:val="003746ED"/>
    <w:rsid w:val="00374CDD"/>
    <w:rsid w:val="003758DB"/>
    <w:rsid w:val="00380C1F"/>
    <w:rsid w:val="00386703"/>
    <w:rsid w:val="00387D27"/>
    <w:rsid w:val="00390085"/>
    <w:rsid w:val="0039319C"/>
    <w:rsid w:val="00395762"/>
    <w:rsid w:val="003970A7"/>
    <w:rsid w:val="003A0360"/>
    <w:rsid w:val="003A2BA8"/>
    <w:rsid w:val="003A3C41"/>
    <w:rsid w:val="003A4738"/>
    <w:rsid w:val="003A48C5"/>
    <w:rsid w:val="003A4A39"/>
    <w:rsid w:val="003A6AE3"/>
    <w:rsid w:val="003A7C8F"/>
    <w:rsid w:val="003B0F6A"/>
    <w:rsid w:val="003B1E69"/>
    <w:rsid w:val="003B34D7"/>
    <w:rsid w:val="003B39E6"/>
    <w:rsid w:val="003B5798"/>
    <w:rsid w:val="003B60A8"/>
    <w:rsid w:val="003B755A"/>
    <w:rsid w:val="003C00EB"/>
    <w:rsid w:val="003C337A"/>
    <w:rsid w:val="003C39C2"/>
    <w:rsid w:val="003C3BB6"/>
    <w:rsid w:val="003C4E7E"/>
    <w:rsid w:val="003C4F79"/>
    <w:rsid w:val="003C72A9"/>
    <w:rsid w:val="003D0256"/>
    <w:rsid w:val="003D14C9"/>
    <w:rsid w:val="003D1BCA"/>
    <w:rsid w:val="003D2AAC"/>
    <w:rsid w:val="003D2B9E"/>
    <w:rsid w:val="003D34F4"/>
    <w:rsid w:val="003D3CE6"/>
    <w:rsid w:val="003D3F7A"/>
    <w:rsid w:val="003D4DDA"/>
    <w:rsid w:val="003D5755"/>
    <w:rsid w:val="003D6296"/>
    <w:rsid w:val="003E06BD"/>
    <w:rsid w:val="003E0A23"/>
    <w:rsid w:val="003E1228"/>
    <w:rsid w:val="003E1493"/>
    <w:rsid w:val="003E1FC8"/>
    <w:rsid w:val="003E3106"/>
    <w:rsid w:val="003E3263"/>
    <w:rsid w:val="003E3C2A"/>
    <w:rsid w:val="003E4016"/>
    <w:rsid w:val="003E5124"/>
    <w:rsid w:val="003E586E"/>
    <w:rsid w:val="003E642A"/>
    <w:rsid w:val="003E6C0E"/>
    <w:rsid w:val="003E6CDD"/>
    <w:rsid w:val="003E7B2B"/>
    <w:rsid w:val="003F0F7E"/>
    <w:rsid w:val="003F1419"/>
    <w:rsid w:val="003F3C09"/>
    <w:rsid w:val="003F496A"/>
    <w:rsid w:val="003F79EF"/>
    <w:rsid w:val="003F7D59"/>
    <w:rsid w:val="00400973"/>
    <w:rsid w:val="0040105E"/>
    <w:rsid w:val="00401D39"/>
    <w:rsid w:val="00402548"/>
    <w:rsid w:val="004038FA"/>
    <w:rsid w:val="0040409F"/>
    <w:rsid w:val="004047EC"/>
    <w:rsid w:val="00404BBE"/>
    <w:rsid w:val="00404CE7"/>
    <w:rsid w:val="004053C6"/>
    <w:rsid w:val="00405D68"/>
    <w:rsid w:val="00405EBB"/>
    <w:rsid w:val="00406A59"/>
    <w:rsid w:val="004074E6"/>
    <w:rsid w:val="00407817"/>
    <w:rsid w:val="00414223"/>
    <w:rsid w:val="004143AC"/>
    <w:rsid w:val="00414A3D"/>
    <w:rsid w:val="00414C9A"/>
    <w:rsid w:val="0041773F"/>
    <w:rsid w:val="0042127C"/>
    <w:rsid w:val="00421820"/>
    <w:rsid w:val="00421979"/>
    <w:rsid w:val="004220AF"/>
    <w:rsid w:val="00423A73"/>
    <w:rsid w:val="0042418F"/>
    <w:rsid w:val="00424E48"/>
    <w:rsid w:val="0043010E"/>
    <w:rsid w:val="004312DE"/>
    <w:rsid w:val="0043197C"/>
    <w:rsid w:val="00431F41"/>
    <w:rsid w:val="00433883"/>
    <w:rsid w:val="00435DF8"/>
    <w:rsid w:val="00440C3E"/>
    <w:rsid w:val="00445076"/>
    <w:rsid w:val="0044685A"/>
    <w:rsid w:val="00446B16"/>
    <w:rsid w:val="004471CE"/>
    <w:rsid w:val="00447657"/>
    <w:rsid w:val="0045080D"/>
    <w:rsid w:val="004549EE"/>
    <w:rsid w:val="0045500F"/>
    <w:rsid w:val="004569CD"/>
    <w:rsid w:val="0046009D"/>
    <w:rsid w:val="0046010E"/>
    <w:rsid w:val="00460971"/>
    <w:rsid w:val="00462B4A"/>
    <w:rsid w:val="00463DC3"/>
    <w:rsid w:val="0046493D"/>
    <w:rsid w:val="00466928"/>
    <w:rsid w:val="0046794B"/>
    <w:rsid w:val="00470691"/>
    <w:rsid w:val="00470997"/>
    <w:rsid w:val="004714A6"/>
    <w:rsid w:val="00471BF5"/>
    <w:rsid w:val="004724A5"/>
    <w:rsid w:val="00473292"/>
    <w:rsid w:val="00474D78"/>
    <w:rsid w:val="004755BF"/>
    <w:rsid w:val="00476C34"/>
    <w:rsid w:val="004775E6"/>
    <w:rsid w:val="00477A02"/>
    <w:rsid w:val="004828C1"/>
    <w:rsid w:val="004846D8"/>
    <w:rsid w:val="004854FA"/>
    <w:rsid w:val="00485A1C"/>
    <w:rsid w:val="0049229D"/>
    <w:rsid w:val="0049243B"/>
    <w:rsid w:val="00492D3E"/>
    <w:rsid w:val="004934AC"/>
    <w:rsid w:val="004937CB"/>
    <w:rsid w:val="00494753"/>
    <w:rsid w:val="00496702"/>
    <w:rsid w:val="00497817"/>
    <w:rsid w:val="00497EE2"/>
    <w:rsid w:val="004A0F02"/>
    <w:rsid w:val="004A14FD"/>
    <w:rsid w:val="004A1E1C"/>
    <w:rsid w:val="004A3FAE"/>
    <w:rsid w:val="004A40B7"/>
    <w:rsid w:val="004A425A"/>
    <w:rsid w:val="004A695D"/>
    <w:rsid w:val="004A7773"/>
    <w:rsid w:val="004A7F05"/>
    <w:rsid w:val="004B16E0"/>
    <w:rsid w:val="004B2E88"/>
    <w:rsid w:val="004B389E"/>
    <w:rsid w:val="004B73D2"/>
    <w:rsid w:val="004B75BA"/>
    <w:rsid w:val="004C07D2"/>
    <w:rsid w:val="004C0E8C"/>
    <w:rsid w:val="004C1BE4"/>
    <w:rsid w:val="004C1C2D"/>
    <w:rsid w:val="004C275C"/>
    <w:rsid w:val="004C2C82"/>
    <w:rsid w:val="004C3CE3"/>
    <w:rsid w:val="004C3EAD"/>
    <w:rsid w:val="004C4891"/>
    <w:rsid w:val="004D000F"/>
    <w:rsid w:val="004D180C"/>
    <w:rsid w:val="004D327F"/>
    <w:rsid w:val="004D4097"/>
    <w:rsid w:val="004D495C"/>
    <w:rsid w:val="004D535A"/>
    <w:rsid w:val="004D57F9"/>
    <w:rsid w:val="004D75AF"/>
    <w:rsid w:val="004D77D4"/>
    <w:rsid w:val="004E7B0E"/>
    <w:rsid w:val="004F2842"/>
    <w:rsid w:val="004F3A26"/>
    <w:rsid w:val="004F3C33"/>
    <w:rsid w:val="004F505C"/>
    <w:rsid w:val="004F65D1"/>
    <w:rsid w:val="004F6E6C"/>
    <w:rsid w:val="005002C8"/>
    <w:rsid w:val="005011BF"/>
    <w:rsid w:val="00501E5E"/>
    <w:rsid w:val="00502B51"/>
    <w:rsid w:val="0050327F"/>
    <w:rsid w:val="005037EB"/>
    <w:rsid w:val="00503CE3"/>
    <w:rsid w:val="0050423E"/>
    <w:rsid w:val="005068EC"/>
    <w:rsid w:val="00507B28"/>
    <w:rsid w:val="00510350"/>
    <w:rsid w:val="00510C69"/>
    <w:rsid w:val="00510F86"/>
    <w:rsid w:val="00511166"/>
    <w:rsid w:val="0051142A"/>
    <w:rsid w:val="00511846"/>
    <w:rsid w:val="0051450C"/>
    <w:rsid w:val="00514D07"/>
    <w:rsid w:val="005166F7"/>
    <w:rsid w:val="00516BF2"/>
    <w:rsid w:val="0051768A"/>
    <w:rsid w:val="0052096B"/>
    <w:rsid w:val="00523747"/>
    <w:rsid w:val="00524B82"/>
    <w:rsid w:val="005267D1"/>
    <w:rsid w:val="00526C9D"/>
    <w:rsid w:val="0053256B"/>
    <w:rsid w:val="00532664"/>
    <w:rsid w:val="0053298E"/>
    <w:rsid w:val="005351FC"/>
    <w:rsid w:val="00535C79"/>
    <w:rsid w:val="00536FBD"/>
    <w:rsid w:val="00537B98"/>
    <w:rsid w:val="00540917"/>
    <w:rsid w:val="00540DB4"/>
    <w:rsid w:val="00541712"/>
    <w:rsid w:val="00542470"/>
    <w:rsid w:val="00545489"/>
    <w:rsid w:val="0054554B"/>
    <w:rsid w:val="005478DD"/>
    <w:rsid w:val="00550465"/>
    <w:rsid w:val="005516D7"/>
    <w:rsid w:val="00551FEC"/>
    <w:rsid w:val="005522D6"/>
    <w:rsid w:val="0055248F"/>
    <w:rsid w:val="00554FA6"/>
    <w:rsid w:val="0056000A"/>
    <w:rsid w:val="0056065C"/>
    <w:rsid w:val="00560F77"/>
    <w:rsid w:val="00561108"/>
    <w:rsid w:val="00562060"/>
    <w:rsid w:val="0056208F"/>
    <w:rsid w:val="00562F0C"/>
    <w:rsid w:val="00563352"/>
    <w:rsid w:val="00564D7D"/>
    <w:rsid w:val="00572820"/>
    <w:rsid w:val="00573029"/>
    <w:rsid w:val="00573281"/>
    <w:rsid w:val="00573DF5"/>
    <w:rsid w:val="005770FA"/>
    <w:rsid w:val="005809C1"/>
    <w:rsid w:val="00581513"/>
    <w:rsid w:val="005824C0"/>
    <w:rsid w:val="00582869"/>
    <w:rsid w:val="00583C43"/>
    <w:rsid w:val="00585232"/>
    <w:rsid w:val="005877E0"/>
    <w:rsid w:val="005903BF"/>
    <w:rsid w:val="00591AF9"/>
    <w:rsid w:val="00592EBA"/>
    <w:rsid w:val="005936D2"/>
    <w:rsid w:val="00593AD4"/>
    <w:rsid w:val="00593CA5"/>
    <w:rsid w:val="00594551"/>
    <w:rsid w:val="00594E3A"/>
    <w:rsid w:val="00595B70"/>
    <w:rsid w:val="00596176"/>
    <w:rsid w:val="005968C3"/>
    <w:rsid w:val="005A1EEF"/>
    <w:rsid w:val="005A35FD"/>
    <w:rsid w:val="005A4951"/>
    <w:rsid w:val="005A5E89"/>
    <w:rsid w:val="005A67BB"/>
    <w:rsid w:val="005A695F"/>
    <w:rsid w:val="005A76A7"/>
    <w:rsid w:val="005B0BB0"/>
    <w:rsid w:val="005B15AE"/>
    <w:rsid w:val="005B1A2D"/>
    <w:rsid w:val="005B1F5B"/>
    <w:rsid w:val="005B2D9F"/>
    <w:rsid w:val="005B3763"/>
    <w:rsid w:val="005B40F9"/>
    <w:rsid w:val="005B4A7E"/>
    <w:rsid w:val="005B6AD8"/>
    <w:rsid w:val="005B794C"/>
    <w:rsid w:val="005B79FF"/>
    <w:rsid w:val="005C173E"/>
    <w:rsid w:val="005C1ECD"/>
    <w:rsid w:val="005C33E2"/>
    <w:rsid w:val="005C3B9D"/>
    <w:rsid w:val="005C3C35"/>
    <w:rsid w:val="005C46A4"/>
    <w:rsid w:val="005C4711"/>
    <w:rsid w:val="005C5105"/>
    <w:rsid w:val="005C6888"/>
    <w:rsid w:val="005D1506"/>
    <w:rsid w:val="005D321F"/>
    <w:rsid w:val="005D32D8"/>
    <w:rsid w:val="005D3D2D"/>
    <w:rsid w:val="005D3EC0"/>
    <w:rsid w:val="005D521D"/>
    <w:rsid w:val="005D525D"/>
    <w:rsid w:val="005D6DDE"/>
    <w:rsid w:val="005D7810"/>
    <w:rsid w:val="005E0288"/>
    <w:rsid w:val="005E0C37"/>
    <w:rsid w:val="005E4329"/>
    <w:rsid w:val="005E59C0"/>
    <w:rsid w:val="005E61F2"/>
    <w:rsid w:val="005E76A9"/>
    <w:rsid w:val="005F0DB0"/>
    <w:rsid w:val="005F11F5"/>
    <w:rsid w:val="005F13BB"/>
    <w:rsid w:val="005F14D4"/>
    <w:rsid w:val="005F1712"/>
    <w:rsid w:val="005F4B73"/>
    <w:rsid w:val="005F4DCD"/>
    <w:rsid w:val="005F6EC9"/>
    <w:rsid w:val="005F7CA5"/>
    <w:rsid w:val="0060091F"/>
    <w:rsid w:val="006013B7"/>
    <w:rsid w:val="0060158D"/>
    <w:rsid w:val="00601880"/>
    <w:rsid w:val="00602C92"/>
    <w:rsid w:val="00603F0A"/>
    <w:rsid w:val="006063EB"/>
    <w:rsid w:val="00610288"/>
    <w:rsid w:val="00611694"/>
    <w:rsid w:val="006119B2"/>
    <w:rsid w:val="00611D90"/>
    <w:rsid w:val="006122C9"/>
    <w:rsid w:val="00614DF8"/>
    <w:rsid w:val="006157EE"/>
    <w:rsid w:val="006200AB"/>
    <w:rsid w:val="006213B2"/>
    <w:rsid w:val="00621DDB"/>
    <w:rsid w:val="00623126"/>
    <w:rsid w:val="0062325A"/>
    <w:rsid w:val="006232EF"/>
    <w:rsid w:val="006233A5"/>
    <w:rsid w:val="00623880"/>
    <w:rsid w:val="00624126"/>
    <w:rsid w:val="00624667"/>
    <w:rsid w:val="00624B56"/>
    <w:rsid w:val="00625D9D"/>
    <w:rsid w:val="006263C1"/>
    <w:rsid w:val="00630684"/>
    <w:rsid w:val="00630C01"/>
    <w:rsid w:val="00630E3D"/>
    <w:rsid w:val="00631889"/>
    <w:rsid w:val="0063459F"/>
    <w:rsid w:val="00634F60"/>
    <w:rsid w:val="00635210"/>
    <w:rsid w:val="0063580A"/>
    <w:rsid w:val="0063688E"/>
    <w:rsid w:val="006368BE"/>
    <w:rsid w:val="0063779A"/>
    <w:rsid w:val="00640E28"/>
    <w:rsid w:val="006419FB"/>
    <w:rsid w:val="0064334A"/>
    <w:rsid w:val="006433B7"/>
    <w:rsid w:val="00644689"/>
    <w:rsid w:val="00645095"/>
    <w:rsid w:val="00645624"/>
    <w:rsid w:val="00645A12"/>
    <w:rsid w:val="00646204"/>
    <w:rsid w:val="00650452"/>
    <w:rsid w:val="0065117F"/>
    <w:rsid w:val="006522A6"/>
    <w:rsid w:val="00652657"/>
    <w:rsid w:val="006561B5"/>
    <w:rsid w:val="00656401"/>
    <w:rsid w:val="006600E9"/>
    <w:rsid w:val="00661D2A"/>
    <w:rsid w:val="00663E9E"/>
    <w:rsid w:val="00664ACB"/>
    <w:rsid w:val="00665113"/>
    <w:rsid w:val="00666B52"/>
    <w:rsid w:val="00667107"/>
    <w:rsid w:val="00667532"/>
    <w:rsid w:val="006714C0"/>
    <w:rsid w:val="0067422F"/>
    <w:rsid w:val="00675182"/>
    <w:rsid w:val="00675E8C"/>
    <w:rsid w:val="00686938"/>
    <w:rsid w:val="00686EE7"/>
    <w:rsid w:val="006876FC"/>
    <w:rsid w:val="00692B93"/>
    <w:rsid w:val="006944F7"/>
    <w:rsid w:val="006945E8"/>
    <w:rsid w:val="00696943"/>
    <w:rsid w:val="00696D54"/>
    <w:rsid w:val="006A10CB"/>
    <w:rsid w:val="006A269E"/>
    <w:rsid w:val="006A2ABF"/>
    <w:rsid w:val="006A2B77"/>
    <w:rsid w:val="006A2CB7"/>
    <w:rsid w:val="006A386A"/>
    <w:rsid w:val="006A680D"/>
    <w:rsid w:val="006B05E8"/>
    <w:rsid w:val="006B07D4"/>
    <w:rsid w:val="006B08C2"/>
    <w:rsid w:val="006B10F8"/>
    <w:rsid w:val="006B22BC"/>
    <w:rsid w:val="006B248E"/>
    <w:rsid w:val="006B3803"/>
    <w:rsid w:val="006B42C3"/>
    <w:rsid w:val="006B641A"/>
    <w:rsid w:val="006B7037"/>
    <w:rsid w:val="006B7FA8"/>
    <w:rsid w:val="006C68A6"/>
    <w:rsid w:val="006C76E4"/>
    <w:rsid w:val="006C7ABD"/>
    <w:rsid w:val="006D01C9"/>
    <w:rsid w:val="006D1E48"/>
    <w:rsid w:val="006D2ECA"/>
    <w:rsid w:val="006D3C55"/>
    <w:rsid w:val="006D46CF"/>
    <w:rsid w:val="006D48E1"/>
    <w:rsid w:val="006D4F5D"/>
    <w:rsid w:val="006D5B15"/>
    <w:rsid w:val="006D5E43"/>
    <w:rsid w:val="006D672E"/>
    <w:rsid w:val="006E1C8B"/>
    <w:rsid w:val="006E1DBE"/>
    <w:rsid w:val="006E59C4"/>
    <w:rsid w:val="006E5C7D"/>
    <w:rsid w:val="006E5E7E"/>
    <w:rsid w:val="006E75E2"/>
    <w:rsid w:val="006F174D"/>
    <w:rsid w:val="006F21B3"/>
    <w:rsid w:val="006F25DF"/>
    <w:rsid w:val="006F3C34"/>
    <w:rsid w:val="006F4EC5"/>
    <w:rsid w:val="006F7A3E"/>
    <w:rsid w:val="00700615"/>
    <w:rsid w:val="007036BC"/>
    <w:rsid w:val="00704AA9"/>
    <w:rsid w:val="00705535"/>
    <w:rsid w:val="0071057C"/>
    <w:rsid w:val="00711087"/>
    <w:rsid w:val="00713E7D"/>
    <w:rsid w:val="00714F4E"/>
    <w:rsid w:val="00715494"/>
    <w:rsid w:val="00716860"/>
    <w:rsid w:val="00717349"/>
    <w:rsid w:val="00724B10"/>
    <w:rsid w:val="00727CD8"/>
    <w:rsid w:val="00730844"/>
    <w:rsid w:val="00730A3E"/>
    <w:rsid w:val="00730D8E"/>
    <w:rsid w:val="00732D8D"/>
    <w:rsid w:val="00733D95"/>
    <w:rsid w:val="0073481E"/>
    <w:rsid w:val="00735624"/>
    <w:rsid w:val="0073579E"/>
    <w:rsid w:val="007359D1"/>
    <w:rsid w:val="0073647C"/>
    <w:rsid w:val="00740C71"/>
    <w:rsid w:val="00742231"/>
    <w:rsid w:val="007427B3"/>
    <w:rsid w:val="00744D23"/>
    <w:rsid w:val="007522D4"/>
    <w:rsid w:val="0075239E"/>
    <w:rsid w:val="007525FA"/>
    <w:rsid w:val="00753BA4"/>
    <w:rsid w:val="00754BEE"/>
    <w:rsid w:val="00755540"/>
    <w:rsid w:val="00755BEF"/>
    <w:rsid w:val="007611D9"/>
    <w:rsid w:val="00761371"/>
    <w:rsid w:val="00761CA2"/>
    <w:rsid w:val="00765238"/>
    <w:rsid w:val="00770370"/>
    <w:rsid w:val="00770539"/>
    <w:rsid w:val="00770D43"/>
    <w:rsid w:val="007716D4"/>
    <w:rsid w:val="00771F0A"/>
    <w:rsid w:val="00772345"/>
    <w:rsid w:val="0077296F"/>
    <w:rsid w:val="007729E1"/>
    <w:rsid w:val="00773A5A"/>
    <w:rsid w:val="00775DB6"/>
    <w:rsid w:val="007803FE"/>
    <w:rsid w:val="007814FF"/>
    <w:rsid w:val="007820D7"/>
    <w:rsid w:val="007840BD"/>
    <w:rsid w:val="0078547A"/>
    <w:rsid w:val="00785A84"/>
    <w:rsid w:val="00785B2F"/>
    <w:rsid w:val="00786AB9"/>
    <w:rsid w:val="00787564"/>
    <w:rsid w:val="00790694"/>
    <w:rsid w:val="007947AB"/>
    <w:rsid w:val="00797649"/>
    <w:rsid w:val="007A0C3B"/>
    <w:rsid w:val="007A1C13"/>
    <w:rsid w:val="007A51EB"/>
    <w:rsid w:val="007A520D"/>
    <w:rsid w:val="007A6159"/>
    <w:rsid w:val="007B004C"/>
    <w:rsid w:val="007B1954"/>
    <w:rsid w:val="007B44D2"/>
    <w:rsid w:val="007B5C60"/>
    <w:rsid w:val="007B641E"/>
    <w:rsid w:val="007B6ABD"/>
    <w:rsid w:val="007B6D6A"/>
    <w:rsid w:val="007C0557"/>
    <w:rsid w:val="007C0807"/>
    <w:rsid w:val="007C168B"/>
    <w:rsid w:val="007C34F1"/>
    <w:rsid w:val="007C35E8"/>
    <w:rsid w:val="007C3900"/>
    <w:rsid w:val="007C4EFE"/>
    <w:rsid w:val="007C50E1"/>
    <w:rsid w:val="007C51BB"/>
    <w:rsid w:val="007C5BBE"/>
    <w:rsid w:val="007C7974"/>
    <w:rsid w:val="007C7D6D"/>
    <w:rsid w:val="007D203E"/>
    <w:rsid w:val="007D36FA"/>
    <w:rsid w:val="007D3C5A"/>
    <w:rsid w:val="007D49CE"/>
    <w:rsid w:val="007D6C60"/>
    <w:rsid w:val="007D79D2"/>
    <w:rsid w:val="007E1743"/>
    <w:rsid w:val="007E2F6F"/>
    <w:rsid w:val="007E31C4"/>
    <w:rsid w:val="007E34E3"/>
    <w:rsid w:val="007E5009"/>
    <w:rsid w:val="007F08D8"/>
    <w:rsid w:val="007F2D8D"/>
    <w:rsid w:val="007F3333"/>
    <w:rsid w:val="007F3AE8"/>
    <w:rsid w:val="007F4237"/>
    <w:rsid w:val="007F6160"/>
    <w:rsid w:val="007F65B1"/>
    <w:rsid w:val="007F7DEB"/>
    <w:rsid w:val="008007F3"/>
    <w:rsid w:val="00800A94"/>
    <w:rsid w:val="00802FEB"/>
    <w:rsid w:val="008032FA"/>
    <w:rsid w:val="00803844"/>
    <w:rsid w:val="008038D0"/>
    <w:rsid w:val="008040FB"/>
    <w:rsid w:val="00804458"/>
    <w:rsid w:val="00811C3F"/>
    <w:rsid w:val="00811DB9"/>
    <w:rsid w:val="0081274A"/>
    <w:rsid w:val="008147F8"/>
    <w:rsid w:val="008153D6"/>
    <w:rsid w:val="00815CF1"/>
    <w:rsid w:val="008174E4"/>
    <w:rsid w:val="0082059F"/>
    <w:rsid w:val="00820736"/>
    <w:rsid w:val="00820F59"/>
    <w:rsid w:val="00821DC3"/>
    <w:rsid w:val="00823678"/>
    <w:rsid w:val="0082377B"/>
    <w:rsid w:val="008254AD"/>
    <w:rsid w:val="00825C5E"/>
    <w:rsid w:val="00825ED7"/>
    <w:rsid w:val="00826884"/>
    <w:rsid w:val="00831C59"/>
    <w:rsid w:val="00833C37"/>
    <w:rsid w:val="00833E1F"/>
    <w:rsid w:val="008341A8"/>
    <w:rsid w:val="0083542C"/>
    <w:rsid w:val="00836927"/>
    <w:rsid w:val="00836A8E"/>
    <w:rsid w:val="008370BB"/>
    <w:rsid w:val="00837432"/>
    <w:rsid w:val="0084038C"/>
    <w:rsid w:val="008418D5"/>
    <w:rsid w:val="00842632"/>
    <w:rsid w:val="00842686"/>
    <w:rsid w:val="00842CF7"/>
    <w:rsid w:val="0084399C"/>
    <w:rsid w:val="00843B81"/>
    <w:rsid w:val="00843C9C"/>
    <w:rsid w:val="00845224"/>
    <w:rsid w:val="008460A4"/>
    <w:rsid w:val="008462D9"/>
    <w:rsid w:val="00847631"/>
    <w:rsid w:val="00847BDA"/>
    <w:rsid w:val="008543EE"/>
    <w:rsid w:val="0085487A"/>
    <w:rsid w:val="008553D5"/>
    <w:rsid w:val="00856199"/>
    <w:rsid w:val="00856735"/>
    <w:rsid w:val="00856BE2"/>
    <w:rsid w:val="00856FDC"/>
    <w:rsid w:val="00857810"/>
    <w:rsid w:val="008618F4"/>
    <w:rsid w:val="00861A2C"/>
    <w:rsid w:val="00863790"/>
    <w:rsid w:val="00863B7E"/>
    <w:rsid w:val="00864922"/>
    <w:rsid w:val="0086746B"/>
    <w:rsid w:val="00867EC3"/>
    <w:rsid w:val="008708B9"/>
    <w:rsid w:val="00872111"/>
    <w:rsid w:val="008725CE"/>
    <w:rsid w:val="00872622"/>
    <w:rsid w:val="008726B1"/>
    <w:rsid w:val="00872DE9"/>
    <w:rsid w:val="00876E66"/>
    <w:rsid w:val="00877FE1"/>
    <w:rsid w:val="00881B7D"/>
    <w:rsid w:val="008828CA"/>
    <w:rsid w:val="008833C5"/>
    <w:rsid w:val="00884732"/>
    <w:rsid w:val="008866A8"/>
    <w:rsid w:val="00886A4D"/>
    <w:rsid w:val="00887802"/>
    <w:rsid w:val="00892149"/>
    <w:rsid w:val="00894D57"/>
    <w:rsid w:val="008A05AA"/>
    <w:rsid w:val="008A0F7A"/>
    <w:rsid w:val="008A1808"/>
    <w:rsid w:val="008A248B"/>
    <w:rsid w:val="008A2937"/>
    <w:rsid w:val="008A5684"/>
    <w:rsid w:val="008A5C05"/>
    <w:rsid w:val="008A7009"/>
    <w:rsid w:val="008B15C0"/>
    <w:rsid w:val="008B2833"/>
    <w:rsid w:val="008B2B24"/>
    <w:rsid w:val="008B308B"/>
    <w:rsid w:val="008B3455"/>
    <w:rsid w:val="008B4F61"/>
    <w:rsid w:val="008B5767"/>
    <w:rsid w:val="008B5A7A"/>
    <w:rsid w:val="008B6F4C"/>
    <w:rsid w:val="008C0253"/>
    <w:rsid w:val="008C0416"/>
    <w:rsid w:val="008C0C4C"/>
    <w:rsid w:val="008C0ED3"/>
    <w:rsid w:val="008C193F"/>
    <w:rsid w:val="008C20A6"/>
    <w:rsid w:val="008C2347"/>
    <w:rsid w:val="008C2B3F"/>
    <w:rsid w:val="008C4BCC"/>
    <w:rsid w:val="008C5358"/>
    <w:rsid w:val="008C6B54"/>
    <w:rsid w:val="008C7B0E"/>
    <w:rsid w:val="008D09CC"/>
    <w:rsid w:val="008D21FE"/>
    <w:rsid w:val="008D2D99"/>
    <w:rsid w:val="008D5D22"/>
    <w:rsid w:val="008D739C"/>
    <w:rsid w:val="008D763C"/>
    <w:rsid w:val="008D7B08"/>
    <w:rsid w:val="008E1518"/>
    <w:rsid w:val="008E2123"/>
    <w:rsid w:val="008E2BC8"/>
    <w:rsid w:val="008E4B5C"/>
    <w:rsid w:val="008E5151"/>
    <w:rsid w:val="008E6383"/>
    <w:rsid w:val="008F21DB"/>
    <w:rsid w:val="008F4BE7"/>
    <w:rsid w:val="00900AA5"/>
    <w:rsid w:val="00900C00"/>
    <w:rsid w:val="009010A9"/>
    <w:rsid w:val="009010EA"/>
    <w:rsid w:val="009017F0"/>
    <w:rsid w:val="00902425"/>
    <w:rsid w:val="00902BBB"/>
    <w:rsid w:val="00905ACD"/>
    <w:rsid w:val="00907099"/>
    <w:rsid w:val="009107BA"/>
    <w:rsid w:val="00911ECD"/>
    <w:rsid w:val="0091251C"/>
    <w:rsid w:val="00917F3A"/>
    <w:rsid w:val="00920079"/>
    <w:rsid w:val="00921393"/>
    <w:rsid w:val="00921BE5"/>
    <w:rsid w:val="00923789"/>
    <w:rsid w:val="009248F1"/>
    <w:rsid w:val="00925084"/>
    <w:rsid w:val="00925AEB"/>
    <w:rsid w:val="00925FD3"/>
    <w:rsid w:val="009265FB"/>
    <w:rsid w:val="0092661C"/>
    <w:rsid w:val="00926DBD"/>
    <w:rsid w:val="00927AB9"/>
    <w:rsid w:val="0093125B"/>
    <w:rsid w:val="00931F7F"/>
    <w:rsid w:val="00932475"/>
    <w:rsid w:val="009338A8"/>
    <w:rsid w:val="009338F4"/>
    <w:rsid w:val="00933EC4"/>
    <w:rsid w:val="009379B6"/>
    <w:rsid w:val="0094285C"/>
    <w:rsid w:val="009455BB"/>
    <w:rsid w:val="00950D45"/>
    <w:rsid w:val="00951ED0"/>
    <w:rsid w:val="00954EE4"/>
    <w:rsid w:val="00955E18"/>
    <w:rsid w:val="00956897"/>
    <w:rsid w:val="00957BA4"/>
    <w:rsid w:val="009635E9"/>
    <w:rsid w:val="0096430F"/>
    <w:rsid w:val="009668EF"/>
    <w:rsid w:val="00966ECB"/>
    <w:rsid w:val="00970305"/>
    <w:rsid w:val="00970CFD"/>
    <w:rsid w:val="00973B79"/>
    <w:rsid w:val="00975CD0"/>
    <w:rsid w:val="00976023"/>
    <w:rsid w:val="00976C4A"/>
    <w:rsid w:val="00976C70"/>
    <w:rsid w:val="00977172"/>
    <w:rsid w:val="0098386F"/>
    <w:rsid w:val="00984648"/>
    <w:rsid w:val="009846D5"/>
    <w:rsid w:val="00984725"/>
    <w:rsid w:val="00985C85"/>
    <w:rsid w:val="00986198"/>
    <w:rsid w:val="009865E3"/>
    <w:rsid w:val="00987681"/>
    <w:rsid w:val="009914C4"/>
    <w:rsid w:val="00993EFB"/>
    <w:rsid w:val="00994315"/>
    <w:rsid w:val="00996F30"/>
    <w:rsid w:val="009A0352"/>
    <w:rsid w:val="009A0F14"/>
    <w:rsid w:val="009A1823"/>
    <w:rsid w:val="009A317D"/>
    <w:rsid w:val="009A4097"/>
    <w:rsid w:val="009A4434"/>
    <w:rsid w:val="009A4B05"/>
    <w:rsid w:val="009A4D57"/>
    <w:rsid w:val="009A5703"/>
    <w:rsid w:val="009A5C43"/>
    <w:rsid w:val="009A67FC"/>
    <w:rsid w:val="009B1B28"/>
    <w:rsid w:val="009B2C2A"/>
    <w:rsid w:val="009B3D7C"/>
    <w:rsid w:val="009B4261"/>
    <w:rsid w:val="009B490E"/>
    <w:rsid w:val="009B69A9"/>
    <w:rsid w:val="009B6FC1"/>
    <w:rsid w:val="009C13F4"/>
    <w:rsid w:val="009C1EB2"/>
    <w:rsid w:val="009C212D"/>
    <w:rsid w:val="009C22F5"/>
    <w:rsid w:val="009C2743"/>
    <w:rsid w:val="009C349B"/>
    <w:rsid w:val="009C4B5E"/>
    <w:rsid w:val="009C7F78"/>
    <w:rsid w:val="009D288E"/>
    <w:rsid w:val="009D30CE"/>
    <w:rsid w:val="009D5A42"/>
    <w:rsid w:val="009D67F7"/>
    <w:rsid w:val="009E253A"/>
    <w:rsid w:val="009E382D"/>
    <w:rsid w:val="009E413F"/>
    <w:rsid w:val="009E4B61"/>
    <w:rsid w:val="009E5E59"/>
    <w:rsid w:val="009E686C"/>
    <w:rsid w:val="009E6B80"/>
    <w:rsid w:val="009E7ACE"/>
    <w:rsid w:val="009E7BD7"/>
    <w:rsid w:val="009E7BED"/>
    <w:rsid w:val="009E7CD2"/>
    <w:rsid w:val="009F0AE0"/>
    <w:rsid w:val="009F2A7F"/>
    <w:rsid w:val="009F3BD4"/>
    <w:rsid w:val="009F6961"/>
    <w:rsid w:val="00A01E35"/>
    <w:rsid w:val="00A02F2B"/>
    <w:rsid w:val="00A04E54"/>
    <w:rsid w:val="00A062BD"/>
    <w:rsid w:val="00A069AE"/>
    <w:rsid w:val="00A10A25"/>
    <w:rsid w:val="00A121ED"/>
    <w:rsid w:val="00A12ED0"/>
    <w:rsid w:val="00A132A3"/>
    <w:rsid w:val="00A14561"/>
    <w:rsid w:val="00A15691"/>
    <w:rsid w:val="00A1598D"/>
    <w:rsid w:val="00A16ACF"/>
    <w:rsid w:val="00A16F30"/>
    <w:rsid w:val="00A20481"/>
    <w:rsid w:val="00A20AF1"/>
    <w:rsid w:val="00A228E9"/>
    <w:rsid w:val="00A22D47"/>
    <w:rsid w:val="00A23B66"/>
    <w:rsid w:val="00A24739"/>
    <w:rsid w:val="00A301D6"/>
    <w:rsid w:val="00A32114"/>
    <w:rsid w:val="00A3346A"/>
    <w:rsid w:val="00A348AB"/>
    <w:rsid w:val="00A35DF5"/>
    <w:rsid w:val="00A40853"/>
    <w:rsid w:val="00A43932"/>
    <w:rsid w:val="00A46D40"/>
    <w:rsid w:val="00A4761B"/>
    <w:rsid w:val="00A50756"/>
    <w:rsid w:val="00A50BFA"/>
    <w:rsid w:val="00A53DCD"/>
    <w:rsid w:val="00A549DF"/>
    <w:rsid w:val="00A54E6E"/>
    <w:rsid w:val="00A54E9C"/>
    <w:rsid w:val="00A5581A"/>
    <w:rsid w:val="00A55FC7"/>
    <w:rsid w:val="00A572DF"/>
    <w:rsid w:val="00A601F5"/>
    <w:rsid w:val="00A602E5"/>
    <w:rsid w:val="00A604C2"/>
    <w:rsid w:val="00A60A15"/>
    <w:rsid w:val="00A6195E"/>
    <w:rsid w:val="00A61E25"/>
    <w:rsid w:val="00A63E92"/>
    <w:rsid w:val="00A646A0"/>
    <w:rsid w:val="00A64BE1"/>
    <w:rsid w:val="00A65BF4"/>
    <w:rsid w:val="00A65F6A"/>
    <w:rsid w:val="00A70CE6"/>
    <w:rsid w:val="00A7105D"/>
    <w:rsid w:val="00A71470"/>
    <w:rsid w:val="00A71983"/>
    <w:rsid w:val="00A73854"/>
    <w:rsid w:val="00A75679"/>
    <w:rsid w:val="00A758E3"/>
    <w:rsid w:val="00A7787E"/>
    <w:rsid w:val="00A833B8"/>
    <w:rsid w:val="00A842CB"/>
    <w:rsid w:val="00A864DA"/>
    <w:rsid w:val="00A870D3"/>
    <w:rsid w:val="00A879AE"/>
    <w:rsid w:val="00A9395D"/>
    <w:rsid w:val="00A95634"/>
    <w:rsid w:val="00A95DC3"/>
    <w:rsid w:val="00A9601C"/>
    <w:rsid w:val="00A961FC"/>
    <w:rsid w:val="00A97A4F"/>
    <w:rsid w:val="00A97F5B"/>
    <w:rsid w:val="00AA16AB"/>
    <w:rsid w:val="00AA2294"/>
    <w:rsid w:val="00AA356A"/>
    <w:rsid w:val="00AA55D5"/>
    <w:rsid w:val="00AA5774"/>
    <w:rsid w:val="00AA5B27"/>
    <w:rsid w:val="00AA6330"/>
    <w:rsid w:val="00AB01E1"/>
    <w:rsid w:val="00AB7955"/>
    <w:rsid w:val="00AC0CC4"/>
    <w:rsid w:val="00AC14B4"/>
    <w:rsid w:val="00AC276D"/>
    <w:rsid w:val="00AC2CA0"/>
    <w:rsid w:val="00AC36BE"/>
    <w:rsid w:val="00AC41A6"/>
    <w:rsid w:val="00AC475B"/>
    <w:rsid w:val="00AC4EA5"/>
    <w:rsid w:val="00AC4F58"/>
    <w:rsid w:val="00AC51EB"/>
    <w:rsid w:val="00AC5DF4"/>
    <w:rsid w:val="00AC6B7A"/>
    <w:rsid w:val="00AC7F79"/>
    <w:rsid w:val="00AD26F6"/>
    <w:rsid w:val="00AD4282"/>
    <w:rsid w:val="00AD5F39"/>
    <w:rsid w:val="00AD6030"/>
    <w:rsid w:val="00AD74E1"/>
    <w:rsid w:val="00AE4D1F"/>
    <w:rsid w:val="00AE5E01"/>
    <w:rsid w:val="00AE7270"/>
    <w:rsid w:val="00AF07F0"/>
    <w:rsid w:val="00AF09ED"/>
    <w:rsid w:val="00AF0FFF"/>
    <w:rsid w:val="00AF2535"/>
    <w:rsid w:val="00AF4BD0"/>
    <w:rsid w:val="00B01225"/>
    <w:rsid w:val="00B0388A"/>
    <w:rsid w:val="00B051F7"/>
    <w:rsid w:val="00B05250"/>
    <w:rsid w:val="00B07BCE"/>
    <w:rsid w:val="00B10CF6"/>
    <w:rsid w:val="00B12DDC"/>
    <w:rsid w:val="00B13F7C"/>
    <w:rsid w:val="00B1489E"/>
    <w:rsid w:val="00B2050F"/>
    <w:rsid w:val="00B209FE"/>
    <w:rsid w:val="00B228E4"/>
    <w:rsid w:val="00B2328D"/>
    <w:rsid w:val="00B23771"/>
    <w:rsid w:val="00B24ED5"/>
    <w:rsid w:val="00B25378"/>
    <w:rsid w:val="00B30BD7"/>
    <w:rsid w:val="00B324C3"/>
    <w:rsid w:val="00B3439A"/>
    <w:rsid w:val="00B37309"/>
    <w:rsid w:val="00B4112C"/>
    <w:rsid w:val="00B4308D"/>
    <w:rsid w:val="00B43E19"/>
    <w:rsid w:val="00B45289"/>
    <w:rsid w:val="00B457DD"/>
    <w:rsid w:val="00B46D63"/>
    <w:rsid w:val="00B477CE"/>
    <w:rsid w:val="00B5233D"/>
    <w:rsid w:val="00B523A0"/>
    <w:rsid w:val="00B5527A"/>
    <w:rsid w:val="00B63637"/>
    <w:rsid w:val="00B637D6"/>
    <w:rsid w:val="00B64172"/>
    <w:rsid w:val="00B65AD6"/>
    <w:rsid w:val="00B65FFA"/>
    <w:rsid w:val="00B66D6F"/>
    <w:rsid w:val="00B702B4"/>
    <w:rsid w:val="00B74785"/>
    <w:rsid w:val="00B75784"/>
    <w:rsid w:val="00B761EC"/>
    <w:rsid w:val="00B765CC"/>
    <w:rsid w:val="00B80DBF"/>
    <w:rsid w:val="00B81049"/>
    <w:rsid w:val="00B82F03"/>
    <w:rsid w:val="00B83B20"/>
    <w:rsid w:val="00B84589"/>
    <w:rsid w:val="00B85079"/>
    <w:rsid w:val="00B90C60"/>
    <w:rsid w:val="00B936A3"/>
    <w:rsid w:val="00B9467A"/>
    <w:rsid w:val="00B94BAD"/>
    <w:rsid w:val="00B9522A"/>
    <w:rsid w:val="00B96347"/>
    <w:rsid w:val="00B96DEA"/>
    <w:rsid w:val="00BA0FFD"/>
    <w:rsid w:val="00BA4631"/>
    <w:rsid w:val="00BA56C4"/>
    <w:rsid w:val="00BA570E"/>
    <w:rsid w:val="00BA7C05"/>
    <w:rsid w:val="00BA7F6D"/>
    <w:rsid w:val="00BB0224"/>
    <w:rsid w:val="00BB0297"/>
    <w:rsid w:val="00BB1357"/>
    <w:rsid w:val="00BB2BD8"/>
    <w:rsid w:val="00BB4BAD"/>
    <w:rsid w:val="00BB7F02"/>
    <w:rsid w:val="00BC0E1F"/>
    <w:rsid w:val="00BC0EA5"/>
    <w:rsid w:val="00BC3A94"/>
    <w:rsid w:val="00BC3F21"/>
    <w:rsid w:val="00BC41D7"/>
    <w:rsid w:val="00BC4D92"/>
    <w:rsid w:val="00BD30B6"/>
    <w:rsid w:val="00BD3F6A"/>
    <w:rsid w:val="00BD49C0"/>
    <w:rsid w:val="00BD500B"/>
    <w:rsid w:val="00BD5395"/>
    <w:rsid w:val="00BD600C"/>
    <w:rsid w:val="00BE0710"/>
    <w:rsid w:val="00BE51F4"/>
    <w:rsid w:val="00BE6638"/>
    <w:rsid w:val="00BF09C2"/>
    <w:rsid w:val="00BF3172"/>
    <w:rsid w:val="00BF3F04"/>
    <w:rsid w:val="00BF5C3D"/>
    <w:rsid w:val="00BF5C7B"/>
    <w:rsid w:val="00BF5E20"/>
    <w:rsid w:val="00BF7585"/>
    <w:rsid w:val="00C0035C"/>
    <w:rsid w:val="00C0362D"/>
    <w:rsid w:val="00C055DA"/>
    <w:rsid w:val="00C06C88"/>
    <w:rsid w:val="00C106EE"/>
    <w:rsid w:val="00C12CD9"/>
    <w:rsid w:val="00C14157"/>
    <w:rsid w:val="00C145E5"/>
    <w:rsid w:val="00C150A2"/>
    <w:rsid w:val="00C15934"/>
    <w:rsid w:val="00C15A0F"/>
    <w:rsid w:val="00C200EC"/>
    <w:rsid w:val="00C206F5"/>
    <w:rsid w:val="00C21030"/>
    <w:rsid w:val="00C21ED7"/>
    <w:rsid w:val="00C243DE"/>
    <w:rsid w:val="00C24673"/>
    <w:rsid w:val="00C261A0"/>
    <w:rsid w:val="00C26763"/>
    <w:rsid w:val="00C26BAB"/>
    <w:rsid w:val="00C26D74"/>
    <w:rsid w:val="00C27D9C"/>
    <w:rsid w:val="00C31AD3"/>
    <w:rsid w:val="00C32E0D"/>
    <w:rsid w:val="00C33638"/>
    <w:rsid w:val="00C35D5A"/>
    <w:rsid w:val="00C36234"/>
    <w:rsid w:val="00C438CD"/>
    <w:rsid w:val="00C447F9"/>
    <w:rsid w:val="00C44F58"/>
    <w:rsid w:val="00C450F8"/>
    <w:rsid w:val="00C47581"/>
    <w:rsid w:val="00C47CFB"/>
    <w:rsid w:val="00C502E6"/>
    <w:rsid w:val="00C51214"/>
    <w:rsid w:val="00C52FF4"/>
    <w:rsid w:val="00C543A8"/>
    <w:rsid w:val="00C54590"/>
    <w:rsid w:val="00C56C04"/>
    <w:rsid w:val="00C56E94"/>
    <w:rsid w:val="00C60E32"/>
    <w:rsid w:val="00C61C98"/>
    <w:rsid w:val="00C643B8"/>
    <w:rsid w:val="00C64761"/>
    <w:rsid w:val="00C65CD3"/>
    <w:rsid w:val="00C671BB"/>
    <w:rsid w:val="00C71CEF"/>
    <w:rsid w:val="00C724B6"/>
    <w:rsid w:val="00C73EE1"/>
    <w:rsid w:val="00C77EC1"/>
    <w:rsid w:val="00C80BE5"/>
    <w:rsid w:val="00C82C00"/>
    <w:rsid w:val="00C830F2"/>
    <w:rsid w:val="00C87E9B"/>
    <w:rsid w:val="00C9016A"/>
    <w:rsid w:val="00C9017A"/>
    <w:rsid w:val="00C91B26"/>
    <w:rsid w:val="00C93361"/>
    <w:rsid w:val="00C9364E"/>
    <w:rsid w:val="00C93B08"/>
    <w:rsid w:val="00C94DE7"/>
    <w:rsid w:val="00C97AF5"/>
    <w:rsid w:val="00CA3F31"/>
    <w:rsid w:val="00CA4950"/>
    <w:rsid w:val="00CA495D"/>
    <w:rsid w:val="00CA5755"/>
    <w:rsid w:val="00CA5BB9"/>
    <w:rsid w:val="00CA5D87"/>
    <w:rsid w:val="00CA6CC4"/>
    <w:rsid w:val="00CB0288"/>
    <w:rsid w:val="00CB0978"/>
    <w:rsid w:val="00CB09F5"/>
    <w:rsid w:val="00CB2A71"/>
    <w:rsid w:val="00CB38D5"/>
    <w:rsid w:val="00CB3AB1"/>
    <w:rsid w:val="00CB4278"/>
    <w:rsid w:val="00CB5356"/>
    <w:rsid w:val="00CB5AFD"/>
    <w:rsid w:val="00CB6AB6"/>
    <w:rsid w:val="00CB6C33"/>
    <w:rsid w:val="00CC096F"/>
    <w:rsid w:val="00CC0977"/>
    <w:rsid w:val="00CC0C3D"/>
    <w:rsid w:val="00CC20C5"/>
    <w:rsid w:val="00CC20EA"/>
    <w:rsid w:val="00CC508A"/>
    <w:rsid w:val="00CC528C"/>
    <w:rsid w:val="00CC7CB8"/>
    <w:rsid w:val="00CD0E64"/>
    <w:rsid w:val="00CD1279"/>
    <w:rsid w:val="00CD3F4F"/>
    <w:rsid w:val="00CD40C5"/>
    <w:rsid w:val="00CD77D4"/>
    <w:rsid w:val="00CE00F4"/>
    <w:rsid w:val="00CE1D33"/>
    <w:rsid w:val="00CE4724"/>
    <w:rsid w:val="00CE4CD2"/>
    <w:rsid w:val="00CE509D"/>
    <w:rsid w:val="00CF2D56"/>
    <w:rsid w:val="00CF3EFF"/>
    <w:rsid w:val="00D031BD"/>
    <w:rsid w:val="00D03322"/>
    <w:rsid w:val="00D04B44"/>
    <w:rsid w:val="00D06EE4"/>
    <w:rsid w:val="00D079DF"/>
    <w:rsid w:val="00D10E5C"/>
    <w:rsid w:val="00D12876"/>
    <w:rsid w:val="00D1435A"/>
    <w:rsid w:val="00D14B76"/>
    <w:rsid w:val="00D14F6C"/>
    <w:rsid w:val="00D16D83"/>
    <w:rsid w:val="00D2092C"/>
    <w:rsid w:val="00D20B04"/>
    <w:rsid w:val="00D2370D"/>
    <w:rsid w:val="00D23953"/>
    <w:rsid w:val="00D24B67"/>
    <w:rsid w:val="00D2659C"/>
    <w:rsid w:val="00D26A0D"/>
    <w:rsid w:val="00D279C8"/>
    <w:rsid w:val="00D30598"/>
    <w:rsid w:val="00D30CC7"/>
    <w:rsid w:val="00D311F4"/>
    <w:rsid w:val="00D3183A"/>
    <w:rsid w:val="00D32E54"/>
    <w:rsid w:val="00D3342A"/>
    <w:rsid w:val="00D3515B"/>
    <w:rsid w:val="00D37F36"/>
    <w:rsid w:val="00D40CB6"/>
    <w:rsid w:val="00D41291"/>
    <w:rsid w:val="00D4142C"/>
    <w:rsid w:val="00D42462"/>
    <w:rsid w:val="00D42F56"/>
    <w:rsid w:val="00D4388A"/>
    <w:rsid w:val="00D45465"/>
    <w:rsid w:val="00D52DDE"/>
    <w:rsid w:val="00D544E0"/>
    <w:rsid w:val="00D55DC8"/>
    <w:rsid w:val="00D5696F"/>
    <w:rsid w:val="00D56F94"/>
    <w:rsid w:val="00D57302"/>
    <w:rsid w:val="00D615E2"/>
    <w:rsid w:val="00D6308D"/>
    <w:rsid w:val="00D65420"/>
    <w:rsid w:val="00D66CF3"/>
    <w:rsid w:val="00D712DE"/>
    <w:rsid w:val="00D7134B"/>
    <w:rsid w:val="00D73583"/>
    <w:rsid w:val="00D73CE7"/>
    <w:rsid w:val="00D768D1"/>
    <w:rsid w:val="00D8216E"/>
    <w:rsid w:val="00D8302F"/>
    <w:rsid w:val="00D8316A"/>
    <w:rsid w:val="00D837C3"/>
    <w:rsid w:val="00D84138"/>
    <w:rsid w:val="00D84261"/>
    <w:rsid w:val="00D910EE"/>
    <w:rsid w:val="00D91FFB"/>
    <w:rsid w:val="00D926A5"/>
    <w:rsid w:val="00D93BE8"/>
    <w:rsid w:val="00D9578F"/>
    <w:rsid w:val="00D96C87"/>
    <w:rsid w:val="00D96E0E"/>
    <w:rsid w:val="00D973AE"/>
    <w:rsid w:val="00D9791B"/>
    <w:rsid w:val="00D979C1"/>
    <w:rsid w:val="00DA3062"/>
    <w:rsid w:val="00DA34A5"/>
    <w:rsid w:val="00DA424A"/>
    <w:rsid w:val="00DA4BA1"/>
    <w:rsid w:val="00DA52B6"/>
    <w:rsid w:val="00DA5C93"/>
    <w:rsid w:val="00DA6677"/>
    <w:rsid w:val="00DA71DF"/>
    <w:rsid w:val="00DB14C6"/>
    <w:rsid w:val="00DB23DE"/>
    <w:rsid w:val="00DB3975"/>
    <w:rsid w:val="00DB4D9A"/>
    <w:rsid w:val="00DB57F9"/>
    <w:rsid w:val="00DB6CBE"/>
    <w:rsid w:val="00DB7082"/>
    <w:rsid w:val="00DC1297"/>
    <w:rsid w:val="00DC2B92"/>
    <w:rsid w:val="00DC2BBF"/>
    <w:rsid w:val="00DC5F9A"/>
    <w:rsid w:val="00DC60DE"/>
    <w:rsid w:val="00DC6372"/>
    <w:rsid w:val="00DC63B3"/>
    <w:rsid w:val="00DC75E7"/>
    <w:rsid w:val="00DC7808"/>
    <w:rsid w:val="00DD0FB1"/>
    <w:rsid w:val="00DD184C"/>
    <w:rsid w:val="00DD236F"/>
    <w:rsid w:val="00DD2FD5"/>
    <w:rsid w:val="00DD47DC"/>
    <w:rsid w:val="00DD7B7D"/>
    <w:rsid w:val="00DD7CDD"/>
    <w:rsid w:val="00DE4C5A"/>
    <w:rsid w:val="00DE70AE"/>
    <w:rsid w:val="00DF30BB"/>
    <w:rsid w:val="00DF35D0"/>
    <w:rsid w:val="00DF3B5E"/>
    <w:rsid w:val="00DF5A21"/>
    <w:rsid w:val="00DF76ED"/>
    <w:rsid w:val="00E0067A"/>
    <w:rsid w:val="00E01852"/>
    <w:rsid w:val="00E0237A"/>
    <w:rsid w:val="00E02921"/>
    <w:rsid w:val="00E04535"/>
    <w:rsid w:val="00E04C82"/>
    <w:rsid w:val="00E0621D"/>
    <w:rsid w:val="00E121C4"/>
    <w:rsid w:val="00E147A9"/>
    <w:rsid w:val="00E14EF6"/>
    <w:rsid w:val="00E20102"/>
    <w:rsid w:val="00E20605"/>
    <w:rsid w:val="00E21CEF"/>
    <w:rsid w:val="00E227EF"/>
    <w:rsid w:val="00E2440A"/>
    <w:rsid w:val="00E264DF"/>
    <w:rsid w:val="00E265D5"/>
    <w:rsid w:val="00E279B2"/>
    <w:rsid w:val="00E31BA6"/>
    <w:rsid w:val="00E3234E"/>
    <w:rsid w:val="00E331BD"/>
    <w:rsid w:val="00E33497"/>
    <w:rsid w:val="00E34EC4"/>
    <w:rsid w:val="00E40336"/>
    <w:rsid w:val="00E40508"/>
    <w:rsid w:val="00E40645"/>
    <w:rsid w:val="00E40DE7"/>
    <w:rsid w:val="00E40F21"/>
    <w:rsid w:val="00E411AE"/>
    <w:rsid w:val="00E41C7B"/>
    <w:rsid w:val="00E41FA7"/>
    <w:rsid w:val="00E42A10"/>
    <w:rsid w:val="00E42E7E"/>
    <w:rsid w:val="00E43527"/>
    <w:rsid w:val="00E435B9"/>
    <w:rsid w:val="00E443A7"/>
    <w:rsid w:val="00E4669D"/>
    <w:rsid w:val="00E50432"/>
    <w:rsid w:val="00E53C58"/>
    <w:rsid w:val="00E541E9"/>
    <w:rsid w:val="00E54A4B"/>
    <w:rsid w:val="00E54B28"/>
    <w:rsid w:val="00E54FD7"/>
    <w:rsid w:val="00E60203"/>
    <w:rsid w:val="00E61F97"/>
    <w:rsid w:val="00E63267"/>
    <w:rsid w:val="00E64A93"/>
    <w:rsid w:val="00E6615F"/>
    <w:rsid w:val="00E705CC"/>
    <w:rsid w:val="00E7083A"/>
    <w:rsid w:val="00E73D3D"/>
    <w:rsid w:val="00E74693"/>
    <w:rsid w:val="00E74E07"/>
    <w:rsid w:val="00E75CD7"/>
    <w:rsid w:val="00E777DC"/>
    <w:rsid w:val="00E80AB5"/>
    <w:rsid w:val="00E82F64"/>
    <w:rsid w:val="00E83C73"/>
    <w:rsid w:val="00E913FF"/>
    <w:rsid w:val="00E91B4E"/>
    <w:rsid w:val="00E91C66"/>
    <w:rsid w:val="00E91CF5"/>
    <w:rsid w:val="00E92747"/>
    <w:rsid w:val="00E932D5"/>
    <w:rsid w:val="00E93599"/>
    <w:rsid w:val="00E96657"/>
    <w:rsid w:val="00EA15F8"/>
    <w:rsid w:val="00EA21D5"/>
    <w:rsid w:val="00EA4E16"/>
    <w:rsid w:val="00EA5D4D"/>
    <w:rsid w:val="00EB00EF"/>
    <w:rsid w:val="00EB0402"/>
    <w:rsid w:val="00EB0EBE"/>
    <w:rsid w:val="00EB1684"/>
    <w:rsid w:val="00EB2C96"/>
    <w:rsid w:val="00EB3669"/>
    <w:rsid w:val="00EB4466"/>
    <w:rsid w:val="00EB478C"/>
    <w:rsid w:val="00EB4F70"/>
    <w:rsid w:val="00EB61B8"/>
    <w:rsid w:val="00EB62EA"/>
    <w:rsid w:val="00EB68BB"/>
    <w:rsid w:val="00EB6FE6"/>
    <w:rsid w:val="00EB75D0"/>
    <w:rsid w:val="00EB7834"/>
    <w:rsid w:val="00EC0578"/>
    <w:rsid w:val="00EC0DF8"/>
    <w:rsid w:val="00EC1F6E"/>
    <w:rsid w:val="00EC6C34"/>
    <w:rsid w:val="00ED04AC"/>
    <w:rsid w:val="00ED3E80"/>
    <w:rsid w:val="00ED46FE"/>
    <w:rsid w:val="00ED4AC3"/>
    <w:rsid w:val="00EE18EE"/>
    <w:rsid w:val="00EE4F44"/>
    <w:rsid w:val="00EE6F92"/>
    <w:rsid w:val="00EE7888"/>
    <w:rsid w:val="00EE7E2B"/>
    <w:rsid w:val="00EF12DD"/>
    <w:rsid w:val="00EF1DA4"/>
    <w:rsid w:val="00EF3553"/>
    <w:rsid w:val="00EF6046"/>
    <w:rsid w:val="00EF6E63"/>
    <w:rsid w:val="00EF6EF7"/>
    <w:rsid w:val="00F00457"/>
    <w:rsid w:val="00F00778"/>
    <w:rsid w:val="00F011ED"/>
    <w:rsid w:val="00F01DA1"/>
    <w:rsid w:val="00F02BAB"/>
    <w:rsid w:val="00F02E61"/>
    <w:rsid w:val="00F0303C"/>
    <w:rsid w:val="00F03594"/>
    <w:rsid w:val="00F0377B"/>
    <w:rsid w:val="00F04A43"/>
    <w:rsid w:val="00F11B88"/>
    <w:rsid w:val="00F11F9E"/>
    <w:rsid w:val="00F12AC4"/>
    <w:rsid w:val="00F13422"/>
    <w:rsid w:val="00F134A3"/>
    <w:rsid w:val="00F16449"/>
    <w:rsid w:val="00F16E2B"/>
    <w:rsid w:val="00F16E72"/>
    <w:rsid w:val="00F17397"/>
    <w:rsid w:val="00F21702"/>
    <w:rsid w:val="00F2274E"/>
    <w:rsid w:val="00F22BF3"/>
    <w:rsid w:val="00F25F1C"/>
    <w:rsid w:val="00F26442"/>
    <w:rsid w:val="00F273C0"/>
    <w:rsid w:val="00F27864"/>
    <w:rsid w:val="00F27D0A"/>
    <w:rsid w:val="00F34C2E"/>
    <w:rsid w:val="00F359FC"/>
    <w:rsid w:val="00F369CA"/>
    <w:rsid w:val="00F378B2"/>
    <w:rsid w:val="00F37AA2"/>
    <w:rsid w:val="00F4072A"/>
    <w:rsid w:val="00F41267"/>
    <w:rsid w:val="00F41278"/>
    <w:rsid w:val="00F412C2"/>
    <w:rsid w:val="00F41E2A"/>
    <w:rsid w:val="00F4224F"/>
    <w:rsid w:val="00F429E2"/>
    <w:rsid w:val="00F46119"/>
    <w:rsid w:val="00F462F1"/>
    <w:rsid w:val="00F468EA"/>
    <w:rsid w:val="00F50517"/>
    <w:rsid w:val="00F5233A"/>
    <w:rsid w:val="00F53A13"/>
    <w:rsid w:val="00F53C8D"/>
    <w:rsid w:val="00F53FB1"/>
    <w:rsid w:val="00F544BD"/>
    <w:rsid w:val="00F57EE6"/>
    <w:rsid w:val="00F60697"/>
    <w:rsid w:val="00F60A78"/>
    <w:rsid w:val="00F61E2B"/>
    <w:rsid w:val="00F6228A"/>
    <w:rsid w:val="00F62BC3"/>
    <w:rsid w:val="00F63BC3"/>
    <w:rsid w:val="00F6545A"/>
    <w:rsid w:val="00F65842"/>
    <w:rsid w:val="00F66E10"/>
    <w:rsid w:val="00F66F8B"/>
    <w:rsid w:val="00F673F9"/>
    <w:rsid w:val="00F67B21"/>
    <w:rsid w:val="00F7054A"/>
    <w:rsid w:val="00F71F61"/>
    <w:rsid w:val="00F71FDC"/>
    <w:rsid w:val="00F727B4"/>
    <w:rsid w:val="00F73E24"/>
    <w:rsid w:val="00F751A0"/>
    <w:rsid w:val="00F751FE"/>
    <w:rsid w:val="00F76266"/>
    <w:rsid w:val="00F76E74"/>
    <w:rsid w:val="00F77FF0"/>
    <w:rsid w:val="00F8034B"/>
    <w:rsid w:val="00F80F8B"/>
    <w:rsid w:val="00F81AA3"/>
    <w:rsid w:val="00F81E57"/>
    <w:rsid w:val="00F833C1"/>
    <w:rsid w:val="00F84133"/>
    <w:rsid w:val="00F85EA2"/>
    <w:rsid w:val="00F910F7"/>
    <w:rsid w:val="00F93E77"/>
    <w:rsid w:val="00F96826"/>
    <w:rsid w:val="00F96FAD"/>
    <w:rsid w:val="00F97D7F"/>
    <w:rsid w:val="00FA05F5"/>
    <w:rsid w:val="00FA0C8D"/>
    <w:rsid w:val="00FA13B8"/>
    <w:rsid w:val="00FA1EB0"/>
    <w:rsid w:val="00FA3342"/>
    <w:rsid w:val="00FA38FF"/>
    <w:rsid w:val="00FA4FAF"/>
    <w:rsid w:val="00FA6157"/>
    <w:rsid w:val="00FA6BD1"/>
    <w:rsid w:val="00FA6C35"/>
    <w:rsid w:val="00FA6D92"/>
    <w:rsid w:val="00FB0130"/>
    <w:rsid w:val="00FB0318"/>
    <w:rsid w:val="00FB1066"/>
    <w:rsid w:val="00FB12C4"/>
    <w:rsid w:val="00FB1327"/>
    <w:rsid w:val="00FB45F1"/>
    <w:rsid w:val="00FB4AC3"/>
    <w:rsid w:val="00FB4C33"/>
    <w:rsid w:val="00FB53A5"/>
    <w:rsid w:val="00FB582B"/>
    <w:rsid w:val="00FB594A"/>
    <w:rsid w:val="00FB68B2"/>
    <w:rsid w:val="00FB7F0A"/>
    <w:rsid w:val="00FC01F0"/>
    <w:rsid w:val="00FC0331"/>
    <w:rsid w:val="00FC13D2"/>
    <w:rsid w:val="00FC16AD"/>
    <w:rsid w:val="00FC1C75"/>
    <w:rsid w:val="00FC27D9"/>
    <w:rsid w:val="00FC3FCF"/>
    <w:rsid w:val="00FC41D2"/>
    <w:rsid w:val="00FC5412"/>
    <w:rsid w:val="00FC5EC5"/>
    <w:rsid w:val="00FD0E04"/>
    <w:rsid w:val="00FD2025"/>
    <w:rsid w:val="00FD28C0"/>
    <w:rsid w:val="00FD33A1"/>
    <w:rsid w:val="00FD5396"/>
    <w:rsid w:val="00FD62E1"/>
    <w:rsid w:val="00FD6323"/>
    <w:rsid w:val="00FD72DC"/>
    <w:rsid w:val="00FD7D4E"/>
    <w:rsid w:val="00FE026A"/>
    <w:rsid w:val="00FE1240"/>
    <w:rsid w:val="00FE1906"/>
    <w:rsid w:val="00FE2662"/>
    <w:rsid w:val="00FE3E60"/>
    <w:rsid w:val="00FE437D"/>
    <w:rsid w:val="00FE451F"/>
    <w:rsid w:val="00FE4D03"/>
    <w:rsid w:val="00FE5A4D"/>
    <w:rsid w:val="00FE6B92"/>
    <w:rsid w:val="00FE7F6E"/>
    <w:rsid w:val="00FF027D"/>
    <w:rsid w:val="00FF11BB"/>
    <w:rsid w:val="00FF443B"/>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48D30"/>
  <w15:chartTrackingRefBased/>
  <w15:docId w15:val="{6243B069-316E-4C8C-9403-8C3DE61A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99"/>
    <w:lsdException w:name="footer" w:uiPriority="99"/>
    <w:lsdException w:name="caption" w:uiPriority="35" w:qFormat="1"/>
    <w:lsdException w:name="annotation reference"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354CD"/>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1"/>
    <w:next w:val="a0"/>
    <w:link w:val="11"/>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1"/>
    <w:next w:val="a0"/>
    <w:link w:val="20"/>
    <w:qFormat/>
    <w:rsid w:val="002452D4"/>
    <w:pPr>
      <w:numPr>
        <w:ilvl w:val="1"/>
        <w:numId w:val="2"/>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1"/>
    <w:next w:val="a0"/>
    <w:link w:val="30"/>
    <w:qFormat/>
    <w:rsid w:val="000A2ED9"/>
    <w:pPr>
      <w:numPr>
        <w:ilvl w:val="2"/>
        <w:numId w:val="2"/>
      </w:numPr>
      <w:tabs>
        <w:tab w:val="left" w:pos="840"/>
      </w:tabs>
      <w:adjustRightInd w:val="0"/>
      <w:spacing w:line="360" w:lineRule="auto"/>
      <w:outlineLvl w:val="2"/>
    </w:pPr>
    <w:rPr>
      <w:rFonts w:eastAsia="黑体"/>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1"/>
    <w:next w:val="a0"/>
    <w:link w:val="40"/>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1"/>
    <w:next w:val="a2"/>
    <w:link w:val="50"/>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1"/>
    <w:next w:val="a0"/>
    <w:link w:val="60"/>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0"/>
    <w:next w:val="a0"/>
    <w:link w:val="70"/>
    <w:uiPriority w:val="9"/>
    <w:qFormat/>
    <w:rsid w:val="00E8628A"/>
    <w:pPr>
      <w:numPr>
        <w:ilvl w:val="6"/>
        <w:numId w:val="2"/>
      </w:numPr>
      <w:tabs>
        <w:tab w:val="left" w:pos="480"/>
      </w:tabs>
      <w:spacing w:before="240" w:after="64" w:line="317" w:lineRule="auto"/>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0"/>
    <w:next w:val="a0"/>
    <w:link w:val="80"/>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
    <w:basedOn w:val="a0"/>
    <w:next w:val="a0"/>
    <w:link w:val="90"/>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aliases w:val="文档结构图-gkhy"/>
    <w:basedOn w:val="a0"/>
    <w:link w:val="a7"/>
    <w:rsid w:val="00D354CD"/>
    <w:pPr>
      <w:shd w:val="clear" w:color="auto" w:fill="000080"/>
    </w:pPr>
  </w:style>
  <w:style w:type="character" w:customStyle="1" w:styleId="a7">
    <w:name w:val="文档结构图 字符"/>
    <w:aliases w:val="文档结构图-gkhy 字符"/>
    <w:link w:val="a6"/>
    <w:rsid w:val="00D354CD"/>
    <w:rPr>
      <w:kern w:val="2"/>
      <w:sz w:val="24"/>
      <w:shd w:val="clear" w:color="auto" w:fill="000080"/>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
    <w:rsid w:val="000A2ED9"/>
    <w:rPr>
      <w:rFonts w:eastAsia="黑体"/>
      <w:kern w:val="2"/>
      <w:sz w:val="28"/>
    </w:rPr>
  </w:style>
  <w:style w:type="paragraph" w:customStyle="1" w:styleId="CharCharCharChar">
    <w:name w:val="Char Char Char Char"/>
    <w:basedOn w:val="a0"/>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0"/>
    <w:rsid w:val="00D354CD"/>
    <w:pPr>
      <w:widowControl/>
      <w:jc w:val="left"/>
    </w:pPr>
    <w:rPr>
      <w:kern w:val="0"/>
      <w:sz w:val="20"/>
    </w:rPr>
  </w:style>
  <w:style w:type="paragraph" w:customStyle="1" w:styleId="p17">
    <w:name w:val="p17"/>
    <w:basedOn w:val="a0"/>
    <w:rsid w:val="00D354CD"/>
    <w:pPr>
      <w:widowControl/>
      <w:ind w:firstLine="510"/>
    </w:pPr>
    <w:rPr>
      <w:kern w:val="0"/>
      <w:szCs w:val="24"/>
    </w:rPr>
  </w:style>
  <w:style w:type="paragraph" w:styleId="a8">
    <w:name w:val="Title"/>
    <w:basedOn w:val="a0"/>
    <w:link w:val="a9"/>
    <w:qFormat/>
    <w:rsid w:val="00D354CD"/>
    <w:pPr>
      <w:spacing w:before="240" w:after="60"/>
      <w:jc w:val="center"/>
      <w:outlineLvl w:val="0"/>
    </w:pPr>
    <w:rPr>
      <w:rFonts w:ascii="Arial" w:hAnsi="Arial" w:cs="Arial"/>
      <w:b/>
      <w:bCs/>
      <w:sz w:val="32"/>
      <w:szCs w:val="32"/>
    </w:rPr>
  </w:style>
  <w:style w:type="character" w:customStyle="1" w:styleId="a9">
    <w:name w:val="标题 字符"/>
    <w:link w:val="a8"/>
    <w:rsid w:val="00D354CD"/>
    <w:rPr>
      <w:rFonts w:ascii="Arial" w:hAnsi="Arial" w:cs="Arial"/>
      <w:b/>
      <w:bCs/>
      <w:kern w:val="2"/>
      <w:sz w:val="32"/>
      <w:szCs w:val="32"/>
    </w:rPr>
  </w:style>
  <w:style w:type="paragraph" w:customStyle="1" w:styleId="a1">
    <w:name w:val="文本首行缩进"/>
    <w:basedOn w:val="a0"/>
    <w:rsid w:val="00D354CD"/>
  </w:style>
  <w:style w:type="paragraph" w:styleId="a2">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正文（首行缩进两字）1 Char Char Char Char Char,表正文"/>
    <w:basedOn w:val="a0"/>
    <w:link w:val="aa"/>
    <w:qFormat/>
    <w:rsid w:val="00D354CD"/>
    <w:pPr>
      <w:ind w:firstLine="510"/>
    </w:pPr>
  </w:style>
  <w:style w:type="paragraph" w:customStyle="1" w:styleId="ab">
    <w:name w:val="表格内文字"/>
    <w:basedOn w:val="a0"/>
    <w:rsid w:val="00D354CD"/>
    <w:pPr>
      <w:jc w:val="center"/>
    </w:pPr>
    <w:rPr>
      <w:sz w:val="21"/>
    </w:rPr>
  </w:style>
  <w:style w:type="paragraph" w:customStyle="1" w:styleId="12">
    <w:name w:val="表格文字1"/>
    <w:basedOn w:val="a0"/>
    <w:rsid w:val="00D354CD"/>
    <w:pPr>
      <w:jc w:val="left"/>
    </w:pPr>
    <w:rPr>
      <w:sz w:val="21"/>
    </w:rPr>
  </w:style>
  <w:style w:type="paragraph" w:customStyle="1" w:styleId="21">
    <w:name w:val="表格文字2"/>
    <w:basedOn w:val="a0"/>
    <w:link w:val="2Char"/>
    <w:qFormat/>
    <w:rsid w:val="00D354CD"/>
    <w:pPr>
      <w:jc w:val="center"/>
    </w:pPr>
    <w:rPr>
      <w:sz w:val="21"/>
    </w:rPr>
  </w:style>
  <w:style w:type="paragraph" w:customStyle="1" w:styleId="ac">
    <w:name w:val="表头文字"/>
    <w:basedOn w:val="a0"/>
    <w:rsid w:val="00D354CD"/>
    <w:pPr>
      <w:jc w:val="center"/>
    </w:pPr>
    <w:rPr>
      <w:b/>
      <w:sz w:val="21"/>
    </w:rPr>
  </w:style>
  <w:style w:type="character" w:styleId="ad">
    <w:name w:val="Hyperlink"/>
    <w:uiPriority w:val="99"/>
    <w:rsid w:val="00D354CD"/>
    <w:rPr>
      <w:color w:val="0000FF"/>
      <w:u w:val="single"/>
    </w:rPr>
  </w:style>
  <w:style w:type="paragraph" w:styleId="ae">
    <w:name w:val="Plain Text"/>
    <w:aliases w:val=" Char Char Char Char Char Char Char"/>
    <w:basedOn w:val="a0"/>
    <w:link w:val="af"/>
    <w:rsid w:val="00D354CD"/>
    <w:rPr>
      <w:rFonts w:ascii="宋体" w:hAnsi="Courier New" w:cs="Courier New"/>
      <w:sz w:val="21"/>
      <w:szCs w:val="21"/>
    </w:rPr>
  </w:style>
  <w:style w:type="character" w:customStyle="1" w:styleId="af">
    <w:name w:val="纯文本 字符"/>
    <w:aliases w:val=" Char Char Char Char Char Char Char 字符"/>
    <w:link w:val="ae"/>
    <w:rsid w:val="00D354CD"/>
    <w:rPr>
      <w:rFonts w:ascii="宋体" w:hAnsi="Courier New" w:cs="Courier New"/>
      <w:kern w:val="2"/>
      <w:sz w:val="21"/>
      <w:szCs w:val="21"/>
    </w:rPr>
  </w:style>
  <w:style w:type="paragraph" w:customStyle="1" w:styleId="af0">
    <w:name w:val="封面档案密级"/>
    <w:rsid w:val="00D354CD"/>
    <w:pPr>
      <w:widowControl w:val="0"/>
      <w:jc w:val="center"/>
    </w:pPr>
    <w:rPr>
      <w:rFonts w:ascii="宋体" w:hAnsi="宋体"/>
      <w:sz w:val="28"/>
    </w:rPr>
  </w:style>
  <w:style w:type="paragraph" w:styleId="af1">
    <w:name w:val="Body Text"/>
    <w:basedOn w:val="a0"/>
    <w:link w:val="af2"/>
    <w:rsid w:val="00D354CD"/>
    <w:pPr>
      <w:spacing w:after="120"/>
    </w:pPr>
  </w:style>
  <w:style w:type="character" w:customStyle="1" w:styleId="af2">
    <w:name w:val="正文文本 字符"/>
    <w:link w:val="af1"/>
    <w:rsid w:val="00D354CD"/>
    <w:rPr>
      <w:kern w:val="2"/>
      <w:sz w:val="24"/>
    </w:rPr>
  </w:style>
  <w:style w:type="paragraph" w:customStyle="1" w:styleId="af3">
    <w:name w:val="正文首行缩进"/>
    <w:aliases w:val=" Char,Char Char Char Char Char Char,Char Char Char Char Char Char Char Char"/>
    <w:basedOn w:val="af1"/>
    <w:link w:val="Char"/>
    <w:rsid w:val="00D354CD"/>
    <w:pPr>
      <w:ind w:firstLine="510"/>
    </w:pPr>
    <w:rPr>
      <w:rFonts w:ascii="宋体" w:hAnsi="宋体"/>
      <w:szCs w:val="24"/>
    </w:rPr>
  </w:style>
  <w:style w:type="character" w:customStyle="1" w:styleId="Char">
    <w:name w:val="正文首行缩进 Char"/>
    <w:link w:val="af3"/>
    <w:rsid w:val="00D354CD"/>
    <w:rPr>
      <w:rFonts w:ascii="宋体" w:hAnsi="宋体"/>
      <w:kern w:val="2"/>
      <w:sz w:val="24"/>
      <w:szCs w:val="24"/>
    </w:rPr>
  </w:style>
  <w:style w:type="paragraph" w:customStyle="1" w:styleId="af4">
    <w:name w:val="居中"/>
    <w:basedOn w:val="af3"/>
    <w:qFormat/>
    <w:rsid w:val="00D354CD"/>
    <w:pPr>
      <w:spacing w:after="0"/>
      <w:ind w:firstLine="0"/>
      <w:jc w:val="center"/>
    </w:pPr>
    <w:rPr>
      <w:rFonts w:ascii="Arial" w:hAnsi="Arial"/>
      <w:b/>
    </w:rPr>
  </w:style>
  <w:style w:type="paragraph" w:styleId="af5">
    <w:name w:val="List"/>
    <w:basedOn w:val="a0"/>
    <w:rsid w:val="00D354CD"/>
    <w:pPr>
      <w:tabs>
        <w:tab w:val="left" w:pos="573"/>
      </w:tabs>
      <w:ind w:left="573" w:hanging="153"/>
    </w:pPr>
  </w:style>
  <w:style w:type="paragraph" w:styleId="22">
    <w:name w:val="List 2"/>
    <w:basedOn w:val="a0"/>
    <w:rsid w:val="00D354CD"/>
    <w:pPr>
      <w:tabs>
        <w:tab w:val="left" w:pos="700"/>
      </w:tabs>
      <w:ind w:left="425" w:hanging="85"/>
    </w:pPr>
  </w:style>
  <w:style w:type="paragraph" w:customStyle="1" w:styleId="13">
    <w:name w:val="目录 1"/>
    <w:aliases w:val="目录 1-gkhy"/>
    <w:basedOn w:val="a0"/>
    <w:next w:val="a0"/>
    <w:uiPriority w:val="39"/>
    <w:qFormat/>
    <w:rsid w:val="006B42C3"/>
    <w:pPr>
      <w:spacing w:line="300" w:lineRule="exact"/>
      <w:jc w:val="left"/>
    </w:pPr>
    <w:rPr>
      <w:b/>
      <w:bCs/>
      <w:caps/>
      <w:sz w:val="21"/>
    </w:rPr>
  </w:style>
  <w:style w:type="paragraph" w:customStyle="1" w:styleId="23">
    <w:name w:val="目录 2"/>
    <w:aliases w:val="目录 2-gkhy"/>
    <w:basedOn w:val="a0"/>
    <w:next w:val="a0"/>
    <w:uiPriority w:val="39"/>
    <w:rsid w:val="006B42C3"/>
    <w:pPr>
      <w:spacing w:line="300" w:lineRule="exact"/>
      <w:ind w:left="238"/>
      <w:jc w:val="left"/>
    </w:pPr>
    <w:rPr>
      <w:smallCaps/>
      <w:sz w:val="21"/>
    </w:rPr>
  </w:style>
  <w:style w:type="paragraph" w:customStyle="1" w:styleId="31">
    <w:name w:val="目录 3"/>
    <w:aliases w:val="目录 3-gkhy"/>
    <w:basedOn w:val="a0"/>
    <w:next w:val="a0"/>
    <w:uiPriority w:val="39"/>
    <w:rsid w:val="006B42C3"/>
    <w:pPr>
      <w:spacing w:line="300" w:lineRule="exact"/>
      <w:ind w:left="482"/>
      <w:jc w:val="left"/>
    </w:pPr>
    <w:rPr>
      <w:iCs/>
      <w:sz w:val="21"/>
    </w:rPr>
  </w:style>
  <w:style w:type="paragraph" w:customStyle="1" w:styleId="41">
    <w:name w:val="目录 4"/>
    <w:aliases w:val="目录 4-gkhy"/>
    <w:basedOn w:val="a0"/>
    <w:next w:val="a0"/>
    <w:uiPriority w:val="39"/>
    <w:rsid w:val="00D354CD"/>
    <w:pPr>
      <w:ind w:left="720"/>
      <w:jc w:val="left"/>
    </w:pPr>
    <w:rPr>
      <w:sz w:val="18"/>
      <w:szCs w:val="18"/>
    </w:rPr>
  </w:style>
  <w:style w:type="paragraph" w:customStyle="1" w:styleId="51">
    <w:name w:val="目录 5"/>
    <w:basedOn w:val="a0"/>
    <w:next w:val="a0"/>
    <w:uiPriority w:val="39"/>
    <w:rsid w:val="00D354CD"/>
    <w:pPr>
      <w:ind w:left="960"/>
      <w:jc w:val="left"/>
    </w:pPr>
    <w:rPr>
      <w:sz w:val="18"/>
      <w:szCs w:val="18"/>
    </w:rPr>
  </w:style>
  <w:style w:type="paragraph" w:customStyle="1" w:styleId="61">
    <w:name w:val="目录 6"/>
    <w:basedOn w:val="a0"/>
    <w:next w:val="a0"/>
    <w:uiPriority w:val="39"/>
    <w:rsid w:val="00D354CD"/>
    <w:pPr>
      <w:ind w:left="1200"/>
      <w:jc w:val="left"/>
    </w:pPr>
    <w:rPr>
      <w:sz w:val="18"/>
      <w:szCs w:val="18"/>
    </w:rPr>
  </w:style>
  <w:style w:type="paragraph" w:customStyle="1" w:styleId="71">
    <w:name w:val="目录 7"/>
    <w:basedOn w:val="a0"/>
    <w:next w:val="a0"/>
    <w:uiPriority w:val="39"/>
    <w:rsid w:val="00D354CD"/>
    <w:pPr>
      <w:ind w:left="1440"/>
      <w:jc w:val="left"/>
    </w:pPr>
    <w:rPr>
      <w:sz w:val="18"/>
      <w:szCs w:val="18"/>
    </w:rPr>
  </w:style>
  <w:style w:type="paragraph" w:customStyle="1" w:styleId="81">
    <w:name w:val="目录 8"/>
    <w:basedOn w:val="a0"/>
    <w:next w:val="a0"/>
    <w:uiPriority w:val="39"/>
    <w:rsid w:val="00D354CD"/>
    <w:pPr>
      <w:ind w:left="1680"/>
      <w:jc w:val="left"/>
    </w:pPr>
    <w:rPr>
      <w:sz w:val="18"/>
      <w:szCs w:val="18"/>
    </w:rPr>
  </w:style>
  <w:style w:type="paragraph" w:customStyle="1" w:styleId="91">
    <w:name w:val="目录 9"/>
    <w:basedOn w:val="a0"/>
    <w:next w:val="a0"/>
    <w:uiPriority w:val="39"/>
    <w:rsid w:val="00D354CD"/>
    <w:pPr>
      <w:ind w:left="1920"/>
      <w:jc w:val="left"/>
    </w:pPr>
    <w:rPr>
      <w:sz w:val="18"/>
      <w:szCs w:val="18"/>
    </w:rPr>
  </w:style>
  <w:style w:type="paragraph" w:styleId="af6">
    <w:name w:val="Balloon Text"/>
    <w:basedOn w:val="a0"/>
    <w:link w:val="af7"/>
    <w:rsid w:val="00D354CD"/>
    <w:rPr>
      <w:sz w:val="18"/>
      <w:szCs w:val="18"/>
    </w:rPr>
  </w:style>
  <w:style w:type="character" w:customStyle="1" w:styleId="af7">
    <w:name w:val="批注框文本 字符"/>
    <w:link w:val="af6"/>
    <w:rsid w:val="00D354CD"/>
    <w:rPr>
      <w:kern w:val="2"/>
      <w:sz w:val="18"/>
      <w:szCs w:val="18"/>
    </w:rPr>
  </w:style>
  <w:style w:type="paragraph" w:styleId="af8">
    <w:name w:val="annotation text"/>
    <w:basedOn w:val="a0"/>
    <w:link w:val="af9"/>
    <w:qFormat/>
    <w:rsid w:val="00D354CD"/>
    <w:pPr>
      <w:jc w:val="left"/>
    </w:pPr>
  </w:style>
  <w:style w:type="character" w:customStyle="1" w:styleId="af9">
    <w:name w:val="批注文字 字符"/>
    <w:link w:val="af8"/>
    <w:qFormat/>
    <w:rsid w:val="00D354CD"/>
    <w:rPr>
      <w:kern w:val="2"/>
      <w:sz w:val="24"/>
    </w:rPr>
  </w:style>
  <w:style w:type="paragraph" w:styleId="afa">
    <w:name w:val="annotation subject"/>
    <w:basedOn w:val="af8"/>
    <w:next w:val="af8"/>
    <w:link w:val="afb"/>
    <w:rsid w:val="00D354CD"/>
    <w:rPr>
      <w:b/>
      <w:bCs/>
      <w:sz w:val="21"/>
      <w:szCs w:val="24"/>
    </w:rPr>
  </w:style>
  <w:style w:type="character" w:customStyle="1" w:styleId="11">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BA7AC3"/>
    <w:rPr>
      <w:rFonts w:eastAsia="黑体"/>
      <w:b/>
      <w:kern w:val="44"/>
      <w:sz w:val="28"/>
      <w:szCs w:val="30"/>
    </w:rPr>
  </w:style>
  <w:style w:type="character" w:customStyle="1" w:styleId="afb">
    <w:name w:val="批注主题 字符"/>
    <w:link w:val="afa"/>
    <w:rsid w:val="00D354CD"/>
    <w:rPr>
      <w:b/>
      <w:bCs/>
      <w:kern w:val="2"/>
      <w:sz w:val="21"/>
      <w:szCs w:val="24"/>
    </w:rPr>
  </w:style>
  <w:style w:type="paragraph" w:styleId="afc">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921,图,图1"/>
    <w:basedOn w:val="a0"/>
    <w:next w:val="a0"/>
    <w:link w:val="afd"/>
    <w:uiPriority w:val="35"/>
    <w:qFormat/>
    <w:rsid w:val="00D354CD"/>
    <w:pPr>
      <w:spacing w:before="152" w:after="160"/>
    </w:pPr>
    <w:rPr>
      <w:rFonts w:ascii="Arial" w:eastAsia="黑体" w:hAnsi="Arial"/>
      <w:sz w:val="21"/>
    </w:rPr>
  </w:style>
  <w:style w:type="paragraph" w:customStyle="1" w:styleId="afe">
    <w:name w:val="图表标题"/>
    <w:basedOn w:val="af8"/>
    <w:rsid w:val="00D354CD"/>
    <w:pPr>
      <w:jc w:val="center"/>
    </w:pPr>
    <w:rPr>
      <w:sz w:val="21"/>
      <w:szCs w:val="21"/>
    </w:rPr>
  </w:style>
  <w:style w:type="table" w:styleId="aff">
    <w:name w:val="Table Grid"/>
    <w:aliases w:val="网格型-gkhy,参考文件虚表,上对齐,带标题,网格型-gkhy1,网格型-gkhy2,扉页"/>
    <w:basedOn w:val="a4"/>
    <w:uiPriority w:val="39"/>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footer"/>
    <w:aliases w:val="页脚-gkhy,页脚[SWIEE],GF报告页脚,36页脚,ft,Page #,页脚-gkhy1,页脚-gkhy2"/>
    <w:basedOn w:val="a0"/>
    <w:link w:val="aff1"/>
    <w:uiPriority w:val="99"/>
    <w:rsid w:val="00D354CD"/>
    <w:pPr>
      <w:tabs>
        <w:tab w:val="center" w:pos="4153"/>
        <w:tab w:val="right" w:pos="8306"/>
      </w:tabs>
      <w:snapToGrid w:val="0"/>
      <w:jc w:val="left"/>
    </w:pPr>
    <w:rPr>
      <w:sz w:val="18"/>
      <w:szCs w:val="18"/>
    </w:rPr>
  </w:style>
  <w:style w:type="character" w:customStyle="1" w:styleId="aff1">
    <w:name w:val="页脚 字符"/>
    <w:aliases w:val="页脚-gkhy 字符,页脚[SWIEE] 字符,GF报告页脚 字符,36页脚 字符,ft 字符,Page # 字符,页脚-gkhy1 字符,页脚-gkhy2 字符"/>
    <w:link w:val="aff0"/>
    <w:uiPriority w:val="99"/>
    <w:rsid w:val="00D354CD"/>
    <w:rPr>
      <w:kern w:val="2"/>
      <w:sz w:val="18"/>
      <w:szCs w:val="18"/>
    </w:rPr>
  </w:style>
  <w:style w:type="character" w:styleId="aff2">
    <w:name w:val="page number"/>
    <w:aliases w:val="页码-gkhy"/>
    <w:basedOn w:val="a3"/>
    <w:rsid w:val="00D354CD"/>
  </w:style>
  <w:style w:type="paragraph" w:styleId="aff3">
    <w:name w:val="header"/>
    <w:aliases w:val="页眉-gkhy,页眉-gkhy1,页眉-gkhy2,header,h,header odd,first,heading one,Heading,hd,header odd1,first1,heading one1,Heading1,hd1,header1,header odd2,first2,heading one2,Heading2,hd2,header2,header odd3,first3,heading one3,Heading3,hd3,header3,header odd4"/>
    <w:basedOn w:val="a0"/>
    <w:link w:val="aff4"/>
    <w:uiPriority w:val="99"/>
    <w:rsid w:val="00D354CD"/>
    <w:pPr>
      <w:tabs>
        <w:tab w:val="center" w:pos="4153"/>
        <w:tab w:val="right" w:pos="8306"/>
      </w:tabs>
      <w:snapToGrid w:val="0"/>
      <w:jc w:val="center"/>
      <w:textAlignment w:val="center"/>
    </w:pPr>
    <w:rPr>
      <w:sz w:val="21"/>
    </w:rPr>
  </w:style>
  <w:style w:type="character" w:customStyle="1" w:styleId="aff4">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link w:val="aff3"/>
    <w:uiPriority w:val="99"/>
    <w:rsid w:val="00D354CD"/>
    <w:rPr>
      <w:kern w:val="2"/>
      <w:sz w:val="21"/>
    </w:rPr>
  </w:style>
  <w:style w:type="paragraph" w:customStyle="1" w:styleId="aff5">
    <w:name w:val="一级标题"/>
    <w:basedOn w:val="1"/>
    <w:rsid w:val="00D354CD"/>
    <w:pPr>
      <w:numPr>
        <w:numId w:val="0"/>
      </w:numPr>
    </w:pPr>
    <w:rPr>
      <w:b w:val="0"/>
    </w:rPr>
  </w:style>
  <w:style w:type="character" w:styleId="aff6">
    <w:name w:val="FollowedHyperlink"/>
    <w:rsid w:val="00D354CD"/>
    <w:rPr>
      <w:color w:val="800080"/>
      <w:u w:val="single"/>
    </w:rPr>
  </w:style>
  <w:style w:type="paragraph" w:customStyle="1" w:styleId="a">
    <w:name w:val="章标题"/>
    <w:next w:val="a0"/>
    <w:rsid w:val="00D354CD"/>
    <w:pPr>
      <w:numPr>
        <w:numId w:val="3"/>
      </w:numPr>
      <w:spacing w:before="50" w:after="50" w:line="460" w:lineRule="exact"/>
      <w:jc w:val="both"/>
      <w:outlineLvl w:val="0"/>
    </w:pPr>
    <w:rPr>
      <w:rFonts w:ascii="黑体" w:eastAsia="黑体"/>
      <w:b/>
      <w:sz w:val="28"/>
    </w:rPr>
  </w:style>
  <w:style w:type="paragraph" w:customStyle="1" w:styleId="aff7">
    <w:name w:val="正文表标题"/>
    <w:next w:val="a0"/>
    <w:rsid w:val="00D354CD"/>
    <w:pPr>
      <w:jc w:val="center"/>
    </w:pPr>
    <w:rPr>
      <w:rFonts w:ascii="黑体" w:eastAsia="黑体"/>
      <w:sz w:val="28"/>
    </w:rPr>
  </w:style>
  <w:style w:type="paragraph" w:customStyle="1" w:styleId="aff8">
    <w:name w:val="正文格式"/>
    <w:basedOn w:val="a0"/>
    <w:rsid w:val="00D354CD"/>
    <w:pPr>
      <w:widowControl/>
      <w:adjustRightInd w:val="0"/>
      <w:spacing w:line="400" w:lineRule="exact"/>
      <w:textAlignment w:val="baseline"/>
    </w:pPr>
    <w:rPr>
      <w:spacing w:val="2"/>
      <w:kern w:val="0"/>
    </w:rPr>
  </w:style>
  <w:style w:type="paragraph" w:customStyle="1" w:styleId="cq">
    <w:name w:val="正文缩进cq"/>
    <w:basedOn w:val="a2"/>
    <w:rsid w:val="00D354CD"/>
    <w:pPr>
      <w:jc w:val="left"/>
    </w:pPr>
    <w:rPr>
      <w:rFonts w:ascii="宋体" w:hAnsi="宋体"/>
    </w:rPr>
  </w:style>
  <w:style w:type="paragraph" w:customStyle="1" w:styleId="aff9">
    <w:name w:val="注与例子"/>
    <w:basedOn w:val="a0"/>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a">
    <w:name w:val="封面题名"/>
    <w:basedOn w:val="a0"/>
    <w:next w:val="affb"/>
    <w:rsid w:val="003D4EDE"/>
    <w:pPr>
      <w:adjustRightInd w:val="0"/>
      <w:jc w:val="center"/>
    </w:pPr>
    <w:rPr>
      <w:rFonts w:ascii="宋体" w:hAnsi="宋体"/>
      <w:b/>
      <w:kern w:val="0"/>
      <w:sz w:val="44"/>
    </w:rPr>
  </w:style>
  <w:style w:type="paragraph" w:customStyle="1" w:styleId="affc">
    <w:name w:val="封面页数"/>
    <w:basedOn w:val="a0"/>
    <w:rsid w:val="003D4EDE"/>
    <w:pPr>
      <w:adjustRightInd w:val="0"/>
      <w:jc w:val="center"/>
    </w:pPr>
    <w:rPr>
      <w:rFonts w:ascii="宋体"/>
      <w:b/>
      <w:kern w:val="0"/>
      <w:sz w:val="28"/>
    </w:rPr>
  </w:style>
  <w:style w:type="paragraph" w:customStyle="1" w:styleId="affd">
    <w:name w:val="封面文件号"/>
    <w:basedOn w:val="a0"/>
    <w:next w:val="affc"/>
    <w:rsid w:val="003D4EDE"/>
    <w:pPr>
      <w:adjustRightInd w:val="0"/>
      <w:jc w:val="center"/>
    </w:pPr>
    <w:rPr>
      <w:rFonts w:ascii="宋体"/>
      <w:b/>
      <w:kern w:val="0"/>
      <w:sz w:val="28"/>
    </w:rPr>
  </w:style>
  <w:style w:type="paragraph" w:customStyle="1" w:styleId="affb">
    <w:name w:val="封面型号"/>
    <w:basedOn w:val="a0"/>
    <w:next w:val="affd"/>
    <w:rsid w:val="003D4EDE"/>
    <w:pPr>
      <w:adjustRightInd w:val="0"/>
      <w:jc w:val="center"/>
    </w:pPr>
    <w:rPr>
      <w:rFonts w:ascii="宋体"/>
      <w:b/>
      <w:kern w:val="0"/>
      <w:sz w:val="32"/>
    </w:rPr>
  </w:style>
  <w:style w:type="paragraph" w:customStyle="1" w:styleId="affe">
    <w:name w:val="封面单位"/>
    <w:basedOn w:val="a0"/>
    <w:next w:val="a0"/>
    <w:rsid w:val="003D4EDE"/>
    <w:pPr>
      <w:adjustRightInd w:val="0"/>
      <w:jc w:val="center"/>
    </w:pPr>
    <w:rPr>
      <w:rFonts w:ascii="宋体"/>
      <w:b/>
      <w:sz w:val="32"/>
    </w:rPr>
  </w:style>
  <w:style w:type="paragraph" w:customStyle="1" w:styleId="afff">
    <w:name w:val="签署页脚"/>
    <w:basedOn w:val="a0"/>
    <w:next w:val="a0"/>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4">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4">
    <w:name w:val="正文_2"/>
    <w:qFormat/>
    <w:rsid w:val="00D354CD"/>
    <w:pPr>
      <w:widowControl w:val="0"/>
      <w:jc w:val="both"/>
    </w:pPr>
    <w:rPr>
      <w:kern w:val="2"/>
      <w:sz w:val="24"/>
    </w:rPr>
  </w:style>
  <w:style w:type="paragraph" w:customStyle="1" w:styleId="32">
    <w:name w:val="正文_3"/>
    <w:qFormat/>
    <w:rsid w:val="00D354CD"/>
    <w:pPr>
      <w:widowControl w:val="0"/>
      <w:jc w:val="both"/>
    </w:pPr>
    <w:rPr>
      <w:kern w:val="2"/>
      <w:sz w:val="24"/>
    </w:rPr>
  </w:style>
  <w:style w:type="paragraph" w:customStyle="1" w:styleId="42">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0"/>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0A1EB5"/>
    <w:rPr>
      <w:rFonts w:eastAsia="黑体"/>
      <w:b/>
      <w:kern w:val="2"/>
      <w:sz w:val="28"/>
      <w:szCs w:val="28"/>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rsid w:val="000A1EB5"/>
    <w:rPr>
      <w:kern w:val="2"/>
      <w:sz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0A1EB5"/>
    <w:rPr>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0A1EB5"/>
    <w:rPr>
      <w:bCs/>
      <w:kern w:val="2"/>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link w:val="7"/>
    <w:uiPriority w:val="9"/>
    <w:rsid w:val="000A1EB5"/>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0A1EB5"/>
    <w:rPr>
      <w:rFonts w:ascii="Arial" w:eastAsia="黑体" w:hAnsi="Arial"/>
      <w:kern w:val="2"/>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0A1EB5"/>
    <w:rPr>
      <w:rFonts w:ascii="Arial" w:eastAsia="黑体" w:hAnsi="Arial"/>
      <w:kern w:val="2"/>
      <w:sz w:val="21"/>
      <w:szCs w:val="21"/>
    </w:rPr>
  </w:style>
  <w:style w:type="paragraph" w:customStyle="1" w:styleId="afff0">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0"/>
    <w:link w:val="Char0"/>
    <w:qFormat/>
    <w:rsid w:val="000A1EB5"/>
    <w:pPr>
      <w:ind w:firstLineChars="200" w:firstLine="420"/>
    </w:pPr>
  </w:style>
  <w:style w:type="paragraph" w:customStyle="1" w:styleId="table">
    <w:name w:val="table"/>
    <w:basedOn w:val="a0"/>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0"/>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0"/>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f1">
    <w:name w:val="annotation reference"/>
    <w:qFormat/>
    <w:rsid w:val="006433B7"/>
    <w:rPr>
      <w:sz w:val="21"/>
      <w:szCs w:val="21"/>
    </w:rPr>
  </w:style>
  <w:style w:type="character" w:customStyle="1" w:styleId="Char0">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fff0"/>
    <w:uiPriority w:val="1"/>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0"/>
    <w:rsid w:val="00AC276D"/>
    <w:pPr>
      <w:keepNext/>
      <w:keepLines/>
      <w:widowControl/>
    </w:pPr>
    <w:rPr>
      <w:rFonts w:ascii="Arial" w:hAnsi="Arial" w:cs="Arial"/>
      <w:sz w:val="21"/>
      <w:szCs w:val="21"/>
    </w:rPr>
  </w:style>
  <w:style w:type="paragraph" w:customStyle="1" w:styleId="-gkhy">
    <w:name w:val="正文文字-gkhy"/>
    <w:basedOn w:val="a0"/>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0"/>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0"/>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0"/>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f2">
    <w:name w:val="标准书脚_偶数页"/>
    <w:rsid w:val="00AC276D"/>
    <w:pPr>
      <w:spacing w:before="120"/>
    </w:pPr>
    <w:rPr>
      <w:sz w:val="18"/>
    </w:rPr>
  </w:style>
  <w:style w:type="paragraph" w:customStyle="1" w:styleId="afff3">
    <w:name w:val="标准书眉_偶数页"/>
    <w:basedOn w:val="a0"/>
    <w:next w:val="a0"/>
    <w:rsid w:val="00AC276D"/>
    <w:pPr>
      <w:widowControl/>
      <w:tabs>
        <w:tab w:val="center" w:pos="4154"/>
        <w:tab w:val="right" w:pos="8306"/>
      </w:tabs>
      <w:spacing w:after="120"/>
      <w:jc w:val="left"/>
    </w:pPr>
    <w:rPr>
      <w:noProof/>
      <w:kern w:val="0"/>
      <w:sz w:val="21"/>
    </w:rPr>
  </w:style>
  <w:style w:type="paragraph" w:customStyle="1" w:styleId="afff4">
    <w:name w:val="标准书眉一"/>
    <w:rsid w:val="00AC276D"/>
    <w:pPr>
      <w:jc w:val="both"/>
    </w:pPr>
  </w:style>
  <w:style w:type="paragraph" w:customStyle="1" w:styleId="afff5">
    <w:name w:val="段"/>
    <w:rsid w:val="00AC276D"/>
    <w:pPr>
      <w:autoSpaceDE w:val="0"/>
      <w:autoSpaceDN w:val="0"/>
      <w:ind w:firstLineChars="200" w:firstLine="200"/>
      <w:jc w:val="both"/>
    </w:pPr>
    <w:rPr>
      <w:rFonts w:ascii="宋体"/>
      <w:noProof/>
      <w:sz w:val="21"/>
    </w:rPr>
  </w:style>
  <w:style w:type="character" w:customStyle="1" w:styleId="afff6">
    <w:name w:val="发布"/>
    <w:rsid w:val="00AC276D"/>
    <w:rPr>
      <w:rFonts w:ascii="黑体" w:eastAsia="黑体" w:hAnsi="Arial" w:cs="Arial"/>
      <w:spacing w:val="22"/>
      <w:w w:val="100"/>
      <w:kern w:val="2"/>
      <w:position w:val="3"/>
      <w:sz w:val="28"/>
      <w:szCs w:val="21"/>
      <w:lang w:val="en-US" w:eastAsia="zh-CN" w:bidi="ar-SA"/>
    </w:rPr>
  </w:style>
  <w:style w:type="paragraph" w:customStyle="1" w:styleId="15">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8">
    <w:name w:val="封面标准文稿编辑信息"/>
    <w:rsid w:val="00AC276D"/>
    <w:pPr>
      <w:spacing w:before="180" w:line="180" w:lineRule="exact"/>
      <w:jc w:val="center"/>
    </w:pPr>
    <w:rPr>
      <w:rFonts w:ascii="宋体"/>
      <w:sz w:val="21"/>
    </w:rPr>
  </w:style>
  <w:style w:type="paragraph" w:customStyle="1" w:styleId="afff9">
    <w:name w:val="封面标准文稿类别"/>
    <w:rsid w:val="00AC276D"/>
    <w:pPr>
      <w:spacing w:before="440" w:line="400" w:lineRule="exact"/>
      <w:jc w:val="center"/>
    </w:pPr>
    <w:rPr>
      <w:rFonts w:ascii="宋体"/>
      <w:sz w:val="24"/>
    </w:rPr>
  </w:style>
  <w:style w:type="paragraph" w:customStyle="1" w:styleId="afffa">
    <w:name w:val="封面正文"/>
    <w:rsid w:val="00AC276D"/>
    <w:pPr>
      <w:jc w:val="both"/>
    </w:pPr>
  </w:style>
  <w:style w:type="paragraph" w:customStyle="1" w:styleId="afffb">
    <w:name w:val="其他标准称谓"/>
    <w:rsid w:val="00AC276D"/>
    <w:pPr>
      <w:spacing w:line="0" w:lineRule="atLeast"/>
      <w:jc w:val="distribute"/>
    </w:pPr>
    <w:rPr>
      <w:rFonts w:ascii="黑体" w:eastAsia="黑体" w:hAnsi="宋体"/>
      <w:sz w:val="52"/>
    </w:rPr>
  </w:style>
  <w:style w:type="paragraph" w:customStyle="1" w:styleId="afffc">
    <w:name w:val="其他发布部门"/>
    <w:basedOn w:val="a0"/>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d">
    <w:name w:val="字母列项"/>
    <w:rsid w:val="00AC276D"/>
    <w:pPr>
      <w:tabs>
        <w:tab w:val="left" w:pos="932"/>
      </w:tabs>
      <w:jc w:val="both"/>
    </w:pPr>
    <w:rPr>
      <w:rFonts w:ascii="宋体"/>
      <w:sz w:val="24"/>
    </w:rPr>
  </w:style>
  <w:style w:type="character" w:customStyle="1" w:styleId="Char1">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e">
    <w:name w:val="标准正文"/>
    <w:basedOn w:val="a0"/>
    <w:link w:val="Char10"/>
    <w:qFormat/>
    <w:rsid w:val="00AC276D"/>
    <w:pPr>
      <w:adjustRightInd w:val="0"/>
      <w:jc w:val="left"/>
      <w:textAlignment w:val="baseline"/>
    </w:pPr>
    <w:rPr>
      <w:rFonts w:ascii="宋体"/>
      <w:kern w:val="28"/>
      <w:sz w:val="28"/>
    </w:rPr>
  </w:style>
  <w:style w:type="paragraph" w:styleId="affff">
    <w:name w:val="Body Text Indent"/>
    <w:basedOn w:val="a0"/>
    <w:link w:val="affff0"/>
    <w:rsid w:val="00AC276D"/>
    <w:pPr>
      <w:adjustRightInd w:val="0"/>
      <w:spacing w:after="120"/>
      <w:ind w:left="420"/>
      <w:textAlignment w:val="baseline"/>
    </w:pPr>
    <w:rPr>
      <w:rFonts w:ascii="宋体"/>
      <w:kern w:val="28"/>
    </w:rPr>
  </w:style>
  <w:style w:type="character" w:customStyle="1" w:styleId="affff0">
    <w:name w:val="正文文本缩进 字符"/>
    <w:link w:val="affff"/>
    <w:rsid w:val="00AC276D"/>
    <w:rPr>
      <w:rFonts w:ascii="宋体"/>
      <w:kern w:val="28"/>
      <w:sz w:val="24"/>
    </w:rPr>
  </w:style>
  <w:style w:type="paragraph" w:customStyle="1" w:styleId="affff1">
    <w:name w:val="仿宋"/>
    <w:basedOn w:val="a0"/>
    <w:next w:val="a0"/>
    <w:rsid w:val="00AC276D"/>
    <w:pPr>
      <w:adjustRightInd w:val="0"/>
      <w:textAlignment w:val="baseline"/>
    </w:pPr>
    <w:rPr>
      <w:rFonts w:ascii="宋体" w:eastAsia="长城仿宋"/>
      <w:kern w:val="28"/>
    </w:rPr>
  </w:style>
  <w:style w:type="paragraph" w:styleId="affff2">
    <w:name w:val="endnote text"/>
    <w:basedOn w:val="a0"/>
    <w:link w:val="affff3"/>
    <w:rsid w:val="00AC276D"/>
    <w:pPr>
      <w:keepLines/>
      <w:widowControl/>
      <w:adjustRightInd w:val="0"/>
      <w:textAlignment w:val="baseline"/>
    </w:pPr>
    <w:rPr>
      <w:rFonts w:ascii="宋体"/>
      <w:kern w:val="28"/>
      <w:sz w:val="18"/>
    </w:rPr>
  </w:style>
  <w:style w:type="character" w:customStyle="1" w:styleId="affff3">
    <w:name w:val="尾注文本 字符"/>
    <w:link w:val="affff2"/>
    <w:rsid w:val="00AC276D"/>
    <w:rPr>
      <w:rFonts w:ascii="宋体"/>
      <w:kern w:val="28"/>
      <w:sz w:val="18"/>
    </w:rPr>
  </w:style>
  <w:style w:type="paragraph" w:styleId="affff4">
    <w:name w:val="footnote text"/>
    <w:basedOn w:val="a0"/>
    <w:link w:val="affff5"/>
    <w:rsid w:val="00AC276D"/>
    <w:pPr>
      <w:keepLines/>
      <w:widowControl/>
      <w:adjustRightInd w:val="0"/>
      <w:textAlignment w:val="baseline"/>
    </w:pPr>
    <w:rPr>
      <w:rFonts w:ascii="宋体"/>
      <w:kern w:val="28"/>
      <w:sz w:val="18"/>
    </w:rPr>
  </w:style>
  <w:style w:type="character" w:customStyle="1" w:styleId="affff5">
    <w:name w:val="脚注文本 字符"/>
    <w:link w:val="affff4"/>
    <w:rsid w:val="00AC276D"/>
    <w:rPr>
      <w:rFonts w:ascii="宋体"/>
      <w:kern w:val="28"/>
      <w:sz w:val="18"/>
    </w:rPr>
  </w:style>
  <w:style w:type="paragraph" w:styleId="25">
    <w:name w:val="Body Text 2"/>
    <w:basedOn w:val="a0"/>
    <w:link w:val="26"/>
    <w:rsid w:val="00AC276D"/>
    <w:pPr>
      <w:adjustRightInd w:val="0"/>
      <w:spacing w:line="700" w:lineRule="exact"/>
      <w:textAlignment w:val="baseline"/>
    </w:pPr>
    <w:rPr>
      <w:rFonts w:ascii="宋体"/>
      <w:kern w:val="28"/>
      <w:sz w:val="28"/>
    </w:rPr>
  </w:style>
  <w:style w:type="character" w:customStyle="1" w:styleId="26">
    <w:name w:val="正文文本 2 字符"/>
    <w:link w:val="25"/>
    <w:rsid w:val="00AC276D"/>
    <w:rPr>
      <w:rFonts w:ascii="宋体"/>
      <w:kern w:val="28"/>
      <w:sz w:val="28"/>
    </w:rPr>
  </w:style>
  <w:style w:type="paragraph" w:customStyle="1" w:styleId="affff6">
    <w:name w:val="主标题"/>
    <w:basedOn w:val="afffe"/>
    <w:next w:val="afffe"/>
    <w:rsid w:val="00AC276D"/>
    <w:pPr>
      <w:jc w:val="center"/>
    </w:pPr>
    <w:rPr>
      <w:b/>
      <w:sz w:val="32"/>
    </w:rPr>
  </w:style>
  <w:style w:type="character" w:customStyle="1" w:styleId="Char10">
    <w:name w:val="标准正文 Char1"/>
    <w:link w:val="afffe"/>
    <w:rsid w:val="00AC276D"/>
    <w:rPr>
      <w:rFonts w:ascii="宋体"/>
      <w:kern w:val="28"/>
      <w:sz w:val="28"/>
    </w:rPr>
  </w:style>
  <w:style w:type="paragraph" w:styleId="affff7">
    <w:name w:val="Date"/>
    <w:basedOn w:val="a0"/>
    <w:next w:val="a0"/>
    <w:link w:val="affff8"/>
    <w:rsid w:val="00AC276D"/>
    <w:pPr>
      <w:adjustRightInd w:val="0"/>
      <w:ind w:leftChars="2500" w:left="2500"/>
      <w:textAlignment w:val="baseline"/>
    </w:pPr>
    <w:rPr>
      <w:rFonts w:ascii="宋体"/>
      <w:kern w:val="28"/>
    </w:rPr>
  </w:style>
  <w:style w:type="character" w:customStyle="1" w:styleId="affff8">
    <w:name w:val="日期 字符"/>
    <w:link w:val="affff7"/>
    <w:rsid w:val="00AC276D"/>
    <w:rPr>
      <w:rFonts w:ascii="宋体"/>
      <w:kern w:val="28"/>
      <w:sz w:val="24"/>
    </w:rPr>
  </w:style>
  <w:style w:type="character" w:customStyle="1" w:styleId="Char2">
    <w:name w:val="标准正文 Char"/>
    <w:rsid w:val="00AC276D"/>
    <w:rPr>
      <w:rFonts w:ascii="宋体" w:eastAsia="宋体"/>
      <w:kern w:val="28"/>
      <w:sz w:val="28"/>
      <w:lang w:val="en-US" w:eastAsia="zh-CN" w:bidi="ar-SA"/>
    </w:rPr>
  </w:style>
  <w:style w:type="numbering" w:styleId="111111">
    <w:name w:val="Outline List 2"/>
    <w:basedOn w:val="a5"/>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afd">
    <w:name w:val="题注 字符"/>
    <w:aliases w:val="题注 Char 字符,Char Char Char Char Char 字符,图题注 字符,题注 Char1 Char 字符,图注 Char Char Char 字符,Char Char1 Char 字符,图注 Char1 Char 字符,Char8 Char Char Char Char Char 字符,Char8 Char Char Char Char 字符,Char8 Char Char Char 字符,表格 字符,图注 Char 字符,Cha 字符,Char 字符,图注 字符"/>
    <w:link w:val="afc"/>
    <w:uiPriority w:val="35"/>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0"/>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9">
    <w:name w:val="五号表格文字"/>
    <w:basedOn w:val="a0"/>
    <w:link w:val="Char3"/>
    <w:qFormat/>
    <w:locked/>
    <w:rsid w:val="00374CDD"/>
    <w:pPr>
      <w:spacing w:line="360" w:lineRule="auto"/>
      <w:jc w:val="center"/>
    </w:pPr>
    <w:rPr>
      <w:rFonts w:ascii="Cambria" w:hAnsi="Cambria"/>
      <w:szCs w:val="21"/>
    </w:rPr>
  </w:style>
  <w:style w:type="character" w:customStyle="1" w:styleId="Char3">
    <w:name w:val="五号表格文字 Char"/>
    <w:link w:val="affff9"/>
    <w:rsid w:val="00374CDD"/>
    <w:rPr>
      <w:rFonts w:ascii="Cambria" w:hAnsi="Cambria"/>
      <w:kern w:val="2"/>
      <w:sz w:val="24"/>
      <w:szCs w:val="21"/>
    </w:rPr>
  </w:style>
  <w:style w:type="character" w:customStyle="1" w:styleId="2Char">
    <w:name w:val="表格文字2 Char"/>
    <w:link w:val="21"/>
    <w:rsid w:val="00115417"/>
    <w:rPr>
      <w:kern w:val="2"/>
      <w:sz w:val="21"/>
      <w:lang w:val="en-US" w:eastAsia="zh-CN"/>
    </w:rPr>
  </w:style>
  <w:style w:type="paragraph" w:customStyle="1" w:styleId="affffa">
    <w:name w:val="我的正文"/>
    <w:basedOn w:val="a0"/>
    <w:link w:val="Char4"/>
    <w:qFormat/>
    <w:rsid w:val="00E2440A"/>
    <w:pPr>
      <w:widowControl/>
      <w:spacing w:line="440" w:lineRule="exact"/>
      <w:jc w:val="left"/>
    </w:pPr>
    <w:rPr>
      <w:sz w:val="28"/>
      <w:szCs w:val="24"/>
    </w:rPr>
  </w:style>
  <w:style w:type="character" w:customStyle="1" w:styleId="Char4">
    <w:name w:val="我的正文 Char"/>
    <w:link w:val="affffa"/>
    <w:locked/>
    <w:rsid w:val="00E2440A"/>
    <w:rPr>
      <w:kern w:val="2"/>
      <w:sz w:val="28"/>
      <w:szCs w:val="24"/>
    </w:rPr>
  </w:style>
  <w:style w:type="paragraph" w:styleId="affffb">
    <w:name w:val="Normal (Web)"/>
    <w:basedOn w:val="a0"/>
    <w:uiPriority w:val="99"/>
    <w:unhideWhenUsed/>
    <w:rsid w:val="00F85EA2"/>
    <w:pPr>
      <w:widowControl/>
      <w:spacing w:before="100" w:beforeAutospacing="1" w:after="100" w:afterAutospacing="1"/>
      <w:jc w:val="left"/>
    </w:pPr>
    <w:rPr>
      <w:rFonts w:ascii="宋体" w:hAnsi="宋体" w:cs="宋体"/>
      <w:kern w:val="0"/>
      <w:szCs w:val="24"/>
    </w:rPr>
  </w:style>
  <w:style w:type="paragraph" w:customStyle="1" w:styleId="89">
    <w:name w:val="正文_89"/>
    <w:qFormat/>
    <w:rsid w:val="00C60E32"/>
    <w:pPr>
      <w:widowControl w:val="0"/>
      <w:jc w:val="both"/>
    </w:pPr>
    <w:rPr>
      <w:kern w:val="2"/>
      <w:sz w:val="24"/>
    </w:rPr>
  </w:style>
  <w:style w:type="paragraph" w:customStyle="1" w:styleId="207">
    <w:name w:val="正文_207"/>
    <w:qFormat/>
    <w:rsid w:val="004569CD"/>
    <w:pPr>
      <w:widowControl w:val="0"/>
      <w:jc w:val="both"/>
    </w:pPr>
    <w:rPr>
      <w:kern w:val="2"/>
      <w:sz w:val="24"/>
    </w:rPr>
  </w:style>
  <w:style w:type="paragraph" w:customStyle="1" w:styleId="affffc">
    <w:name w:val="首行缩进"/>
    <w:basedOn w:val="af1"/>
    <w:link w:val="Char5"/>
    <w:autoRedefine/>
    <w:qFormat/>
    <w:rsid w:val="002F4013"/>
    <w:pPr>
      <w:spacing w:after="0" w:line="440" w:lineRule="exact"/>
      <w:ind w:firstLine="420"/>
    </w:pPr>
    <w:rPr>
      <w:noProof/>
      <w:color w:val="5B9BD5"/>
      <w:szCs w:val="24"/>
    </w:rPr>
  </w:style>
  <w:style w:type="character" w:customStyle="1" w:styleId="Char5">
    <w:name w:val="首行缩进 Char"/>
    <w:link w:val="affffc"/>
    <w:rsid w:val="002F4013"/>
    <w:rPr>
      <w:noProof/>
      <w:color w:val="5B9BD5"/>
      <w:kern w:val="2"/>
      <w:sz w:val="24"/>
      <w:szCs w:val="24"/>
    </w:rPr>
  </w:style>
  <w:style w:type="paragraph" w:customStyle="1" w:styleId="11AltASWIEE">
    <w:name w:val="第1层字母编号列项1[Alt+A][SWIEE]"/>
    <w:link w:val="11AltASWIEEChar"/>
    <w:qFormat/>
    <w:rsid w:val="00DB3975"/>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DB3975"/>
    <w:rPr>
      <w:sz w:val="24"/>
    </w:rPr>
  </w:style>
  <w:style w:type="paragraph" w:customStyle="1" w:styleId="affffd">
    <w:name w:val="表格内容"/>
    <w:aliases w:val="[Alt+n][SWIEE],[Alt+n]"/>
    <w:link w:val="Char6"/>
    <w:qFormat/>
    <w:rsid w:val="00DB3975"/>
    <w:pPr>
      <w:spacing w:line="400" w:lineRule="atLeast"/>
    </w:pPr>
    <w:rPr>
      <w:color w:val="000000"/>
      <w:kern w:val="2"/>
      <w:sz w:val="21"/>
      <w:szCs w:val="24"/>
    </w:rPr>
  </w:style>
  <w:style w:type="character" w:customStyle="1" w:styleId="Char6">
    <w:name w:val="表格内容 Char"/>
    <w:aliases w:val="[Alt+n][SWIEE] Char"/>
    <w:link w:val="affffd"/>
    <w:rsid w:val="00DB3975"/>
    <w:rPr>
      <w:color w:val="000000"/>
      <w:kern w:val="2"/>
      <w:sz w:val="21"/>
      <w:szCs w:val="24"/>
    </w:rPr>
  </w:style>
  <w:style w:type="paragraph" w:customStyle="1" w:styleId="affffe">
    <w:name w:val="正文段落"/>
    <w:basedOn w:val="a0"/>
    <w:link w:val="Char7"/>
    <w:autoRedefine/>
    <w:rsid w:val="00DB3975"/>
    <w:pPr>
      <w:wordWrap w:val="0"/>
      <w:spacing w:line="360" w:lineRule="auto"/>
    </w:pPr>
    <w:rPr>
      <w:color w:val="000000"/>
      <w:szCs w:val="24"/>
    </w:rPr>
  </w:style>
  <w:style w:type="character" w:customStyle="1" w:styleId="Char7">
    <w:name w:val="正文段落 Char"/>
    <w:link w:val="affffe"/>
    <w:rsid w:val="00DB3975"/>
    <w:rPr>
      <w:color w:val="000000"/>
      <w:kern w:val="2"/>
      <w:sz w:val="24"/>
      <w:szCs w:val="24"/>
    </w:rPr>
  </w:style>
  <w:style w:type="paragraph" w:customStyle="1" w:styleId="501">
    <w:name w:val="501表内图内字体"/>
    <w:basedOn w:val="a0"/>
    <w:next w:val="a0"/>
    <w:link w:val="501Char"/>
    <w:rsid w:val="00DB3975"/>
    <w:pPr>
      <w:keepNext/>
      <w:keepLines/>
      <w:jc w:val="center"/>
    </w:pPr>
    <w:rPr>
      <w:color w:val="000000"/>
      <w:szCs w:val="24"/>
    </w:rPr>
  </w:style>
  <w:style w:type="character" w:customStyle="1" w:styleId="501Char">
    <w:name w:val="501表内图内字体 Char"/>
    <w:link w:val="501"/>
    <w:locked/>
    <w:rsid w:val="00DB3975"/>
    <w:rPr>
      <w:color w:val="000000"/>
      <w:kern w:val="2"/>
      <w:sz w:val="24"/>
      <w:szCs w:val="24"/>
    </w:rPr>
  </w:style>
  <w:style w:type="paragraph" w:customStyle="1" w:styleId="22ALTSSWIEE">
    <w:name w:val="第2层数字编号列项2[ALT+S][SWIEE]"/>
    <w:basedOn w:val="a0"/>
    <w:link w:val="22ALTSSWIEEChar"/>
    <w:rsid w:val="00DB3975"/>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DB3975"/>
    <w:rPr>
      <w:sz w:val="24"/>
      <w:szCs w:val="24"/>
    </w:rPr>
  </w:style>
  <w:style w:type="paragraph" w:customStyle="1" w:styleId="ALTBSWIEE">
    <w:name w:val="正文表标题[ALT+B][SWIEE]"/>
    <w:next w:val="a0"/>
    <w:link w:val="ALTBSWIEEChar"/>
    <w:qFormat/>
    <w:rsid w:val="00DB3975"/>
    <w:pPr>
      <w:numPr>
        <w:numId w:val="8"/>
      </w:numPr>
      <w:spacing w:line="360" w:lineRule="auto"/>
      <w:jc w:val="center"/>
    </w:pPr>
    <w:rPr>
      <w:rFonts w:eastAsia="黑体"/>
      <w:sz w:val="24"/>
      <w:szCs w:val="21"/>
    </w:rPr>
  </w:style>
  <w:style w:type="paragraph" w:customStyle="1" w:styleId="SWIEE">
    <w:name w:val="表格内容[SWIEE]"/>
    <w:basedOn w:val="a0"/>
    <w:link w:val="SWIEEChar"/>
    <w:rsid w:val="00DB3975"/>
    <w:pPr>
      <w:spacing w:line="400" w:lineRule="atLeast"/>
      <w:jc w:val="center"/>
    </w:pPr>
    <w:rPr>
      <w:color w:val="000000"/>
      <w:szCs w:val="24"/>
    </w:rPr>
  </w:style>
  <w:style w:type="character" w:customStyle="1" w:styleId="SWIEEChar">
    <w:name w:val="表格内容[SWIEE] Char"/>
    <w:link w:val="SWIEE"/>
    <w:locked/>
    <w:rsid w:val="00DB3975"/>
    <w:rPr>
      <w:color w:val="000000"/>
      <w:kern w:val="2"/>
      <w:sz w:val="24"/>
      <w:szCs w:val="24"/>
    </w:rPr>
  </w:style>
  <w:style w:type="character" w:customStyle="1" w:styleId="ALTBSWIEEChar">
    <w:name w:val="正文表标题[ALT+B][SWIEE] Char"/>
    <w:link w:val="ALTBSWIEE"/>
    <w:rsid w:val="00DB3975"/>
    <w:rPr>
      <w:rFonts w:eastAsia="黑体"/>
      <w:sz w:val="24"/>
      <w:szCs w:val="21"/>
    </w:rPr>
  </w:style>
  <w:style w:type="paragraph" w:customStyle="1" w:styleId="10">
    <w:name w:val="正文_10"/>
    <w:qFormat/>
    <w:rsid w:val="00DB3975"/>
    <w:pPr>
      <w:widowControl w:val="0"/>
      <w:numPr>
        <w:numId w:val="9"/>
      </w:numPr>
      <w:tabs>
        <w:tab w:val="clear" w:pos="225"/>
      </w:tabs>
      <w:ind w:left="0" w:firstLine="0"/>
      <w:jc w:val="both"/>
    </w:pPr>
    <w:rPr>
      <w:kern w:val="2"/>
      <w:sz w:val="24"/>
    </w:rPr>
  </w:style>
  <w:style w:type="paragraph" w:customStyle="1" w:styleId="afffff">
    <w:name w:val="正文段落缩进"/>
    <w:basedOn w:val="a0"/>
    <w:link w:val="Char8"/>
    <w:qFormat/>
    <w:rsid w:val="005D1506"/>
    <w:pPr>
      <w:spacing w:line="360" w:lineRule="auto"/>
      <w:ind w:firstLineChars="200" w:firstLine="200"/>
    </w:pPr>
    <w:rPr>
      <w:color w:val="000000"/>
      <w:szCs w:val="24"/>
    </w:rPr>
  </w:style>
  <w:style w:type="character" w:customStyle="1" w:styleId="Char8">
    <w:name w:val="正文段落缩进 Char"/>
    <w:link w:val="afffff"/>
    <w:rsid w:val="005D1506"/>
    <w:rPr>
      <w:color w:val="000000"/>
      <w:kern w:val="2"/>
      <w:sz w:val="24"/>
      <w:szCs w:val="24"/>
    </w:rPr>
  </w:style>
  <w:style w:type="paragraph" w:customStyle="1" w:styleId="105">
    <w:name w:val="正文_105"/>
    <w:qFormat/>
    <w:rsid w:val="005D1506"/>
    <w:pPr>
      <w:widowControl w:val="0"/>
      <w:jc w:val="both"/>
    </w:pPr>
    <w:rPr>
      <w:kern w:val="2"/>
      <w:sz w:val="24"/>
    </w:rPr>
  </w:style>
  <w:style w:type="paragraph" w:customStyle="1" w:styleId="s">
    <w:name w:val="!s_正文"/>
    <w:basedOn w:val="a0"/>
    <w:qFormat/>
    <w:rsid w:val="005D1506"/>
    <w:pPr>
      <w:spacing w:line="480" w:lineRule="exact"/>
      <w:ind w:firstLineChars="200" w:firstLine="200"/>
    </w:pPr>
    <w:rPr>
      <w:sz w:val="28"/>
      <w:szCs w:val="28"/>
    </w:rPr>
  </w:style>
  <w:style w:type="character" w:customStyle="1" w:styleId="aa">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2"/>
    <w:qFormat/>
    <w:rsid w:val="003505DD"/>
    <w:rPr>
      <w:kern w:val="2"/>
      <w:sz w:val="24"/>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8B15C0"/>
    <w:rPr>
      <w:rFonts w:ascii="Cambria" w:eastAsia="黑体" w:hAnsi="Cambria" w:cs="Times New Roman"/>
      <w:kern w:val="2"/>
    </w:rPr>
  </w:style>
  <w:style w:type="character" w:customStyle="1" w:styleId="afffff0">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uiPriority w:val="34"/>
    <w:qFormat/>
    <w:rsid w:val="008B15C0"/>
    <w:rPr>
      <w:kern w:val="2"/>
      <w:sz w:val="24"/>
      <w:szCs w:val="28"/>
    </w:rPr>
  </w:style>
  <w:style w:type="paragraph" w:styleId="afffff1">
    <w:name w:val="List Paragraph"/>
    <w:basedOn w:val="a0"/>
    <w:uiPriority w:val="34"/>
    <w:qFormat/>
    <w:rsid w:val="007522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9924">
      <w:bodyDiv w:val="1"/>
      <w:marLeft w:val="0"/>
      <w:marRight w:val="0"/>
      <w:marTop w:val="0"/>
      <w:marBottom w:val="0"/>
      <w:divBdr>
        <w:top w:val="none" w:sz="0" w:space="0" w:color="auto"/>
        <w:left w:val="none" w:sz="0" w:space="0" w:color="auto"/>
        <w:bottom w:val="none" w:sz="0" w:space="0" w:color="auto"/>
        <w:right w:val="none" w:sz="0" w:space="0" w:color="auto"/>
      </w:divBdr>
    </w:div>
    <w:div w:id="1044674024">
      <w:bodyDiv w:val="1"/>
      <w:marLeft w:val="0"/>
      <w:marRight w:val="0"/>
      <w:marTop w:val="0"/>
      <w:marBottom w:val="0"/>
      <w:divBdr>
        <w:top w:val="none" w:sz="0" w:space="0" w:color="auto"/>
        <w:left w:val="none" w:sz="0" w:space="0" w:color="auto"/>
        <w:bottom w:val="none" w:sz="0" w:space="0" w:color="auto"/>
        <w:right w:val="none" w:sz="0" w:space="0" w:color="auto"/>
      </w:divBdr>
    </w:div>
    <w:div w:id="1044713272">
      <w:bodyDiv w:val="1"/>
      <w:marLeft w:val="0"/>
      <w:marRight w:val="0"/>
      <w:marTop w:val="0"/>
      <w:marBottom w:val="0"/>
      <w:divBdr>
        <w:top w:val="none" w:sz="0" w:space="0" w:color="auto"/>
        <w:left w:val="none" w:sz="0" w:space="0" w:color="auto"/>
        <w:bottom w:val="none" w:sz="0" w:space="0" w:color="auto"/>
        <w:right w:val="none" w:sz="0" w:space="0" w:color="auto"/>
      </w:divBdr>
    </w:div>
    <w:div w:id="1191989666">
      <w:bodyDiv w:val="1"/>
      <w:marLeft w:val="0"/>
      <w:marRight w:val="0"/>
      <w:marTop w:val="0"/>
      <w:marBottom w:val="0"/>
      <w:divBdr>
        <w:top w:val="none" w:sz="0" w:space="0" w:color="auto"/>
        <w:left w:val="none" w:sz="0" w:space="0" w:color="auto"/>
        <w:bottom w:val="none" w:sz="0" w:space="0" w:color="auto"/>
        <w:right w:val="none" w:sz="0" w:space="0" w:color="auto"/>
      </w:divBdr>
    </w:div>
    <w:div w:id="1491600810">
      <w:bodyDiv w:val="1"/>
      <w:marLeft w:val="0"/>
      <w:marRight w:val="0"/>
      <w:marTop w:val="0"/>
      <w:marBottom w:val="0"/>
      <w:divBdr>
        <w:top w:val="none" w:sz="0" w:space="0" w:color="auto"/>
        <w:left w:val="none" w:sz="0" w:space="0" w:color="auto"/>
        <w:bottom w:val="none" w:sz="0" w:space="0" w:color="auto"/>
        <w:right w:val="none" w:sz="0" w:space="0" w:color="auto"/>
      </w:divBdr>
    </w:div>
    <w:div w:id="212202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esktop\to_github\newToolforTest\need\document_templates\&#25991;&#26723;&#27169;&#26495;\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F33AC-6BA6-4439-B5C9-B3669CA0C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40</TotalTime>
  <Pages>1</Pages>
  <Words>83</Words>
  <Characters>476</Characters>
  <Application>Microsoft Office Word</Application>
  <DocSecurity>0</DocSecurity>
  <PresentationFormat/>
  <Lines>3</Lines>
  <Paragraphs>1</Paragraphs>
  <Slides>0</Slides>
  <Notes>0</Notes>
  <HiddenSlides>0</HiddenSlides>
  <MMClips>0</MMClips>
  <ScaleCrop>false</ScaleCrop>
  <Manager/>
  <Company>dr</Company>
  <LinksUpToDate>false</LinksUpToDate>
  <CharactersWithSpaces>558</CharactersWithSpaces>
  <SharedDoc>false</SharedDoc>
  <HLinks>
    <vt:vector size="156" baseType="variant">
      <vt:variant>
        <vt:i4>1507379</vt:i4>
      </vt:variant>
      <vt:variant>
        <vt:i4>209</vt:i4>
      </vt:variant>
      <vt:variant>
        <vt:i4>0</vt:i4>
      </vt:variant>
      <vt:variant>
        <vt:i4>5</vt:i4>
      </vt:variant>
      <vt:variant>
        <vt:lpwstr/>
      </vt:variant>
      <vt:variant>
        <vt:lpwstr>_Toc103602143</vt:lpwstr>
      </vt:variant>
      <vt:variant>
        <vt:i4>1507379</vt:i4>
      </vt:variant>
      <vt:variant>
        <vt:i4>203</vt:i4>
      </vt:variant>
      <vt:variant>
        <vt:i4>0</vt:i4>
      </vt:variant>
      <vt:variant>
        <vt:i4>5</vt:i4>
      </vt:variant>
      <vt:variant>
        <vt:lpwstr/>
      </vt:variant>
      <vt:variant>
        <vt:lpwstr>_Toc103602142</vt:lpwstr>
      </vt:variant>
      <vt:variant>
        <vt:i4>1507379</vt:i4>
      </vt:variant>
      <vt:variant>
        <vt:i4>197</vt:i4>
      </vt:variant>
      <vt:variant>
        <vt:i4>0</vt:i4>
      </vt:variant>
      <vt:variant>
        <vt:i4>5</vt:i4>
      </vt:variant>
      <vt:variant>
        <vt:lpwstr/>
      </vt:variant>
      <vt:variant>
        <vt:lpwstr>_Toc103602141</vt:lpwstr>
      </vt:variant>
      <vt:variant>
        <vt:i4>1507379</vt:i4>
      </vt:variant>
      <vt:variant>
        <vt:i4>191</vt:i4>
      </vt:variant>
      <vt:variant>
        <vt:i4>0</vt:i4>
      </vt:variant>
      <vt:variant>
        <vt:i4>5</vt:i4>
      </vt:variant>
      <vt:variant>
        <vt:lpwstr/>
      </vt:variant>
      <vt:variant>
        <vt:lpwstr>_Toc103602140</vt:lpwstr>
      </vt:variant>
      <vt:variant>
        <vt:i4>1048627</vt:i4>
      </vt:variant>
      <vt:variant>
        <vt:i4>185</vt:i4>
      </vt:variant>
      <vt:variant>
        <vt:i4>0</vt:i4>
      </vt:variant>
      <vt:variant>
        <vt:i4>5</vt:i4>
      </vt:variant>
      <vt:variant>
        <vt:lpwstr/>
      </vt:variant>
      <vt:variant>
        <vt:lpwstr>_Toc103602139</vt:lpwstr>
      </vt:variant>
      <vt:variant>
        <vt:i4>1048627</vt:i4>
      </vt:variant>
      <vt:variant>
        <vt:i4>179</vt:i4>
      </vt:variant>
      <vt:variant>
        <vt:i4>0</vt:i4>
      </vt:variant>
      <vt:variant>
        <vt:i4>5</vt:i4>
      </vt:variant>
      <vt:variant>
        <vt:lpwstr/>
      </vt:variant>
      <vt:variant>
        <vt:lpwstr>_Toc103602138</vt:lpwstr>
      </vt:variant>
      <vt:variant>
        <vt:i4>1048627</vt:i4>
      </vt:variant>
      <vt:variant>
        <vt:i4>173</vt:i4>
      </vt:variant>
      <vt:variant>
        <vt:i4>0</vt:i4>
      </vt:variant>
      <vt:variant>
        <vt:i4>5</vt:i4>
      </vt:variant>
      <vt:variant>
        <vt:lpwstr/>
      </vt:variant>
      <vt:variant>
        <vt:lpwstr>_Toc103602137</vt:lpwstr>
      </vt:variant>
      <vt:variant>
        <vt:i4>1048627</vt:i4>
      </vt:variant>
      <vt:variant>
        <vt:i4>167</vt:i4>
      </vt:variant>
      <vt:variant>
        <vt:i4>0</vt:i4>
      </vt:variant>
      <vt:variant>
        <vt:i4>5</vt:i4>
      </vt:variant>
      <vt:variant>
        <vt:lpwstr/>
      </vt:variant>
      <vt:variant>
        <vt:lpwstr>_Toc103602136</vt:lpwstr>
      </vt:variant>
      <vt:variant>
        <vt:i4>1048627</vt:i4>
      </vt:variant>
      <vt:variant>
        <vt:i4>161</vt:i4>
      </vt:variant>
      <vt:variant>
        <vt:i4>0</vt:i4>
      </vt:variant>
      <vt:variant>
        <vt:i4>5</vt:i4>
      </vt:variant>
      <vt:variant>
        <vt:lpwstr/>
      </vt:variant>
      <vt:variant>
        <vt:lpwstr>_Toc103602135</vt:lpwstr>
      </vt:variant>
      <vt:variant>
        <vt:i4>1048627</vt:i4>
      </vt:variant>
      <vt:variant>
        <vt:i4>155</vt:i4>
      </vt:variant>
      <vt:variant>
        <vt:i4>0</vt:i4>
      </vt:variant>
      <vt:variant>
        <vt:i4>5</vt:i4>
      </vt:variant>
      <vt:variant>
        <vt:lpwstr/>
      </vt:variant>
      <vt:variant>
        <vt:lpwstr>_Toc103602134</vt:lpwstr>
      </vt:variant>
      <vt:variant>
        <vt:i4>1048627</vt:i4>
      </vt:variant>
      <vt:variant>
        <vt:i4>149</vt:i4>
      </vt:variant>
      <vt:variant>
        <vt:i4>0</vt:i4>
      </vt:variant>
      <vt:variant>
        <vt:i4>5</vt:i4>
      </vt:variant>
      <vt:variant>
        <vt:lpwstr/>
      </vt:variant>
      <vt:variant>
        <vt:lpwstr>_Toc103602133</vt:lpwstr>
      </vt:variant>
      <vt:variant>
        <vt:i4>1048627</vt:i4>
      </vt:variant>
      <vt:variant>
        <vt:i4>143</vt:i4>
      </vt:variant>
      <vt:variant>
        <vt:i4>0</vt:i4>
      </vt:variant>
      <vt:variant>
        <vt:i4>5</vt:i4>
      </vt:variant>
      <vt:variant>
        <vt:lpwstr/>
      </vt:variant>
      <vt:variant>
        <vt:lpwstr>_Toc103602132</vt:lpwstr>
      </vt:variant>
      <vt:variant>
        <vt:i4>1048627</vt:i4>
      </vt:variant>
      <vt:variant>
        <vt:i4>137</vt:i4>
      </vt:variant>
      <vt:variant>
        <vt:i4>0</vt:i4>
      </vt:variant>
      <vt:variant>
        <vt:i4>5</vt:i4>
      </vt:variant>
      <vt:variant>
        <vt:lpwstr/>
      </vt:variant>
      <vt:variant>
        <vt:lpwstr>_Toc103602131</vt:lpwstr>
      </vt:variant>
      <vt:variant>
        <vt:i4>1048627</vt:i4>
      </vt:variant>
      <vt:variant>
        <vt:i4>131</vt:i4>
      </vt:variant>
      <vt:variant>
        <vt:i4>0</vt:i4>
      </vt:variant>
      <vt:variant>
        <vt:i4>5</vt:i4>
      </vt:variant>
      <vt:variant>
        <vt:lpwstr/>
      </vt:variant>
      <vt:variant>
        <vt:lpwstr>_Toc103602130</vt:lpwstr>
      </vt:variant>
      <vt:variant>
        <vt:i4>1114163</vt:i4>
      </vt:variant>
      <vt:variant>
        <vt:i4>125</vt:i4>
      </vt:variant>
      <vt:variant>
        <vt:i4>0</vt:i4>
      </vt:variant>
      <vt:variant>
        <vt:i4>5</vt:i4>
      </vt:variant>
      <vt:variant>
        <vt:lpwstr/>
      </vt:variant>
      <vt:variant>
        <vt:lpwstr>_Toc103602129</vt:lpwstr>
      </vt:variant>
      <vt:variant>
        <vt:i4>1114163</vt:i4>
      </vt:variant>
      <vt:variant>
        <vt:i4>119</vt:i4>
      </vt:variant>
      <vt:variant>
        <vt:i4>0</vt:i4>
      </vt:variant>
      <vt:variant>
        <vt:i4>5</vt:i4>
      </vt:variant>
      <vt:variant>
        <vt:lpwstr/>
      </vt:variant>
      <vt:variant>
        <vt:lpwstr>_Toc103602128</vt:lpwstr>
      </vt:variant>
      <vt:variant>
        <vt:i4>1114163</vt:i4>
      </vt:variant>
      <vt:variant>
        <vt:i4>113</vt:i4>
      </vt:variant>
      <vt:variant>
        <vt:i4>0</vt:i4>
      </vt:variant>
      <vt:variant>
        <vt:i4>5</vt:i4>
      </vt:variant>
      <vt:variant>
        <vt:lpwstr/>
      </vt:variant>
      <vt:variant>
        <vt:lpwstr>_Toc103602127</vt:lpwstr>
      </vt:variant>
      <vt:variant>
        <vt:i4>1114163</vt:i4>
      </vt:variant>
      <vt:variant>
        <vt:i4>107</vt:i4>
      </vt:variant>
      <vt:variant>
        <vt:i4>0</vt:i4>
      </vt:variant>
      <vt:variant>
        <vt:i4>5</vt:i4>
      </vt:variant>
      <vt:variant>
        <vt:lpwstr/>
      </vt:variant>
      <vt:variant>
        <vt:lpwstr>_Toc103602126</vt:lpwstr>
      </vt:variant>
      <vt:variant>
        <vt:i4>1114163</vt:i4>
      </vt:variant>
      <vt:variant>
        <vt:i4>101</vt:i4>
      </vt:variant>
      <vt:variant>
        <vt:i4>0</vt:i4>
      </vt:variant>
      <vt:variant>
        <vt:i4>5</vt:i4>
      </vt:variant>
      <vt:variant>
        <vt:lpwstr/>
      </vt:variant>
      <vt:variant>
        <vt:lpwstr>_Toc103602125</vt:lpwstr>
      </vt:variant>
      <vt:variant>
        <vt:i4>1114163</vt:i4>
      </vt:variant>
      <vt:variant>
        <vt:i4>95</vt:i4>
      </vt:variant>
      <vt:variant>
        <vt:i4>0</vt:i4>
      </vt:variant>
      <vt:variant>
        <vt:i4>5</vt:i4>
      </vt:variant>
      <vt:variant>
        <vt:lpwstr/>
      </vt:variant>
      <vt:variant>
        <vt:lpwstr>_Toc103602124</vt:lpwstr>
      </vt:variant>
      <vt:variant>
        <vt:i4>1114163</vt:i4>
      </vt:variant>
      <vt:variant>
        <vt:i4>89</vt:i4>
      </vt:variant>
      <vt:variant>
        <vt:i4>0</vt:i4>
      </vt:variant>
      <vt:variant>
        <vt:i4>5</vt:i4>
      </vt:variant>
      <vt:variant>
        <vt:lpwstr/>
      </vt:variant>
      <vt:variant>
        <vt:lpwstr>_Toc103602123</vt:lpwstr>
      </vt:variant>
      <vt:variant>
        <vt:i4>1114163</vt:i4>
      </vt:variant>
      <vt:variant>
        <vt:i4>83</vt:i4>
      </vt:variant>
      <vt:variant>
        <vt:i4>0</vt:i4>
      </vt:variant>
      <vt:variant>
        <vt:i4>5</vt:i4>
      </vt:variant>
      <vt:variant>
        <vt:lpwstr/>
      </vt:variant>
      <vt:variant>
        <vt:lpwstr>_Toc103602122</vt:lpwstr>
      </vt:variant>
      <vt:variant>
        <vt:i4>1114163</vt:i4>
      </vt:variant>
      <vt:variant>
        <vt:i4>77</vt:i4>
      </vt:variant>
      <vt:variant>
        <vt:i4>0</vt:i4>
      </vt:variant>
      <vt:variant>
        <vt:i4>5</vt:i4>
      </vt:variant>
      <vt:variant>
        <vt:lpwstr/>
      </vt:variant>
      <vt:variant>
        <vt:lpwstr>_Toc103602121</vt:lpwstr>
      </vt:variant>
      <vt:variant>
        <vt:i4>1114163</vt:i4>
      </vt:variant>
      <vt:variant>
        <vt:i4>71</vt:i4>
      </vt:variant>
      <vt:variant>
        <vt:i4>0</vt:i4>
      </vt:variant>
      <vt:variant>
        <vt:i4>5</vt:i4>
      </vt:variant>
      <vt:variant>
        <vt:lpwstr/>
      </vt:variant>
      <vt:variant>
        <vt:lpwstr>_Toc103602120</vt:lpwstr>
      </vt:variant>
      <vt:variant>
        <vt:i4>1179699</vt:i4>
      </vt:variant>
      <vt:variant>
        <vt:i4>65</vt:i4>
      </vt:variant>
      <vt:variant>
        <vt:i4>0</vt:i4>
      </vt:variant>
      <vt:variant>
        <vt:i4>5</vt:i4>
      </vt:variant>
      <vt:variant>
        <vt:lpwstr/>
      </vt:variant>
      <vt:variant>
        <vt:lpwstr>_Toc103602119</vt:lpwstr>
      </vt:variant>
      <vt:variant>
        <vt:i4>1179699</vt:i4>
      </vt:variant>
      <vt:variant>
        <vt:i4>59</vt:i4>
      </vt:variant>
      <vt:variant>
        <vt:i4>0</vt:i4>
      </vt:variant>
      <vt:variant>
        <vt:i4>5</vt:i4>
      </vt:variant>
      <vt:variant>
        <vt:lpwstr/>
      </vt:variant>
      <vt:variant>
        <vt:lpwstr>_Toc103602118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30</cp:revision>
  <cp:lastPrinted>2016-07-15T02:58:00Z</cp:lastPrinted>
  <dcterms:created xsi:type="dcterms:W3CDTF">2022-11-04T01:31:00Z</dcterms:created>
  <dcterms:modified xsi:type="dcterms:W3CDTF">2022-11-04T02:55:00Z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